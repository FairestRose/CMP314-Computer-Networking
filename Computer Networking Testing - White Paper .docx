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31F9B5" w14:textId="356B72A0" w:rsidR="00CA5897" w:rsidRDefault="00CA5897" w:rsidP="008605B2">
      <w:pPr>
        <w:ind w:right="4"/>
      </w:pPr>
    </w:p>
    <w:p w14:paraId="7E455C62" w14:textId="77777777" w:rsidR="00527338" w:rsidRDefault="00527338" w:rsidP="008605B2">
      <w:pPr>
        <w:ind w:right="4"/>
      </w:pPr>
    </w:p>
    <w:p w14:paraId="45F60E51" w14:textId="77777777" w:rsidR="00A50E2A" w:rsidRDefault="009C5438" w:rsidP="008605B2">
      <w:pPr>
        <w:ind w:right="4"/>
        <w:jc w:val="center"/>
      </w:pPr>
      <w:r>
        <w:rPr>
          <w:noProof/>
          <w:lang w:val="en-GB" w:eastAsia="en-GB"/>
        </w:rPr>
        <w:drawing>
          <wp:inline distT="0" distB="0" distL="0" distR="0" wp14:anchorId="743610AB" wp14:editId="592A5E0A">
            <wp:extent cx="3044825" cy="758825"/>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44825" cy="758825"/>
                    </a:xfrm>
                    <a:prstGeom prst="rect">
                      <a:avLst/>
                    </a:prstGeom>
                    <a:noFill/>
                    <a:ln>
                      <a:noFill/>
                    </a:ln>
                  </pic:spPr>
                </pic:pic>
              </a:graphicData>
            </a:graphic>
          </wp:inline>
        </w:drawing>
      </w:r>
    </w:p>
    <w:p w14:paraId="0B9016DD" w14:textId="77777777" w:rsidR="009627B3" w:rsidRDefault="009627B3" w:rsidP="008605B2">
      <w:pPr>
        <w:ind w:right="4"/>
      </w:pPr>
    </w:p>
    <w:tbl>
      <w:tblPr>
        <w:tblpPr w:leftFromText="180" w:rightFromText="180" w:vertAnchor="page" w:horzAnchor="margin" w:tblpXSpec="center" w:tblpY="5236"/>
        <w:tblW w:w="0" w:type="auto"/>
        <w:tblBorders>
          <w:top w:val="single" w:sz="4" w:space="0" w:color="auto"/>
          <w:left w:val="single" w:sz="4" w:space="0" w:color="auto"/>
          <w:bottom w:val="single" w:sz="4" w:space="0" w:color="auto"/>
          <w:right w:val="single" w:sz="4" w:space="0" w:color="auto"/>
        </w:tblBorders>
        <w:tblLook w:val="01E0" w:firstRow="1" w:lastRow="1" w:firstColumn="1" w:lastColumn="1" w:noHBand="0" w:noVBand="0"/>
      </w:tblPr>
      <w:tblGrid>
        <w:gridCol w:w="7283"/>
      </w:tblGrid>
      <w:tr w:rsidR="0022030D" w14:paraId="43F7587C" w14:textId="77777777" w:rsidTr="0139F0C2">
        <w:trPr>
          <w:cantSplit/>
          <w:trHeight w:val="4958"/>
        </w:trPr>
        <w:tc>
          <w:tcPr>
            <w:tcW w:w="7283" w:type="dxa"/>
            <w:shd w:val="clear" w:color="auto" w:fill="auto"/>
            <w:vAlign w:val="center"/>
          </w:tcPr>
          <w:p w14:paraId="65C1CDF3" w14:textId="6158DB3F" w:rsidR="0139F0C2" w:rsidRDefault="00413956" w:rsidP="0139F0C2">
            <w:pPr>
              <w:spacing w:after="0" w:line="260" w:lineRule="auto"/>
              <w:ind w:right="4"/>
              <w:jc w:val="center"/>
              <w:rPr>
                <w:b/>
                <w:bCs/>
                <w:sz w:val="56"/>
                <w:szCs w:val="56"/>
              </w:rPr>
            </w:pPr>
            <w:r>
              <w:rPr>
                <w:b/>
                <w:bCs/>
                <w:sz w:val="56"/>
                <w:szCs w:val="56"/>
              </w:rPr>
              <w:t xml:space="preserve">Network Infrastructure </w:t>
            </w:r>
          </w:p>
          <w:p w14:paraId="312BC9AA" w14:textId="1CFD0B3D" w:rsidR="00413956" w:rsidRDefault="00413956" w:rsidP="0139F0C2">
            <w:pPr>
              <w:spacing w:after="0" w:line="260" w:lineRule="auto"/>
              <w:ind w:right="4"/>
              <w:jc w:val="center"/>
              <w:rPr>
                <w:b/>
                <w:bCs/>
                <w:sz w:val="56"/>
                <w:szCs w:val="56"/>
              </w:rPr>
            </w:pPr>
            <w:r>
              <w:rPr>
                <w:b/>
                <w:bCs/>
                <w:sz w:val="56"/>
                <w:szCs w:val="56"/>
              </w:rPr>
              <w:t>ACME Inc. Network Evaluation</w:t>
            </w:r>
          </w:p>
          <w:p w14:paraId="291CBC05" w14:textId="77777777" w:rsidR="009627B3" w:rsidRDefault="009627B3" w:rsidP="008605B2">
            <w:pPr>
              <w:ind w:right="4"/>
              <w:rPr>
                <w:rFonts w:ascii="Verdana" w:hAnsi="Verdana"/>
                <w:color w:val="222222"/>
                <w:shd w:val="clear" w:color="auto" w:fill="FFFFFF"/>
              </w:rPr>
            </w:pPr>
          </w:p>
          <w:p w14:paraId="315CC6ED" w14:textId="1FAE2C05" w:rsidR="0022030D" w:rsidRPr="009627B3" w:rsidRDefault="05E01A8F" w:rsidP="0139F0C2">
            <w:pPr>
              <w:spacing w:after="161"/>
              <w:ind w:right="4"/>
              <w:jc w:val="center"/>
              <w:rPr>
                <w:b/>
                <w:bCs/>
                <w:sz w:val="40"/>
                <w:szCs w:val="40"/>
              </w:rPr>
            </w:pPr>
            <w:r w:rsidRPr="0139F0C2">
              <w:rPr>
                <w:b/>
                <w:bCs/>
                <w:sz w:val="40"/>
                <w:szCs w:val="40"/>
              </w:rPr>
              <w:t>Snow White</w:t>
            </w:r>
          </w:p>
          <w:p w14:paraId="4F484677" w14:textId="32670549" w:rsidR="0022030D" w:rsidRPr="008750A3" w:rsidRDefault="0022030D" w:rsidP="0139F0C2">
            <w:pPr>
              <w:spacing w:after="161"/>
              <w:ind w:right="4"/>
              <w:jc w:val="center"/>
              <w:rPr>
                <w:sz w:val="30"/>
                <w:szCs w:val="30"/>
              </w:rPr>
            </w:pPr>
            <w:r w:rsidRPr="0139F0C2">
              <w:rPr>
                <w:sz w:val="30"/>
                <w:szCs w:val="30"/>
              </w:rPr>
              <w:t>CMP</w:t>
            </w:r>
            <w:r w:rsidR="2077A922" w:rsidRPr="0139F0C2">
              <w:rPr>
                <w:sz w:val="30"/>
                <w:szCs w:val="30"/>
              </w:rPr>
              <w:t>31</w:t>
            </w:r>
            <w:r w:rsidR="00413956">
              <w:rPr>
                <w:sz w:val="30"/>
                <w:szCs w:val="30"/>
              </w:rPr>
              <w:t>4</w:t>
            </w:r>
            <w:r w:rsidR="002E653A" w:rsidRPr="0139F0C2">
              <w:rPr>
                <w:sz w:val="30"/>
                <w:szCs w:val="30"/>
              </w:rPr>
              <w:t xml:space="preserve">: </w:t>
            </w:r>
            <w:r w:rsidR="00413956">
              <w:rPr>
                <w:sz w:val="30"/>
                <w:szCs w:val="30"/>
              </w:rPr>
              <w:t xml:space="preserve">Computer Networking </w:t>
            </w:r>
          </w:p>
          <w:p w14:paraId="22C4314D" w14:textId="06390842" w:rsidR="0022030D" w:rsidRPr="008750A3" w:rsidRDefault="009627B3" w:rsidP="0139F0C2">
            <w:pPr>
              <w:spacing w:after="161"/>
              <w:ind w:right="4"/>
              <w:jc w:val="center"/>
              <w:rPr>
                <w:sz w:val="30"/>
                <w:szCs w:val="30"/>
              </w:rPr>
            </w:pPr>
            <w:r w:rsidRPr="0139F0C2">
              <w:rPr>
                <w:sz w:val="30"/>
                <w:szCs w:val="30"/>
              </w:rPr>
              <w:t>BSc Ethical Hacking</w:t>
            </w:r>
            <w:r w:rsidR="0022030D" w:rsidRPr="0139F0C2">
              <w:rPr>
                <w:sz w:val="30"/>
                <w:szCs w:val="30"/>
              </w:rPr>
              <w:t xml:space="preserve"> Year </w:t>
            </w:r>
            <w:r w:rsidRPr="0139F0C2">
              <w:rPr>
                <w:sz w:val="30"/>
                <w:szCs w:val="30"/>
              </w:rPr>
              <w:t>3</w:t>
            </w:r>
          </w:p>
          <w:p w14:paraId="5BA42A4B" w14:textId="2603A3B4" w:rsidR="0022030D" w:rsidRDefault="008B7EEA" w:rsidP="0139F0C2">
            <w:pPr>
              <w:spacing w:after="161"/>
              <w:ind w:right="4"/>
              <w:jc w:val="center"/>
              <w:rPr>
                <w:sz w:val="30"/>
                <w:szCs w:val="30"/>
              </w:rPr>
            </w:pPr>
            <w:r w:rsidRPr="0139F0C2">
              <w:rPr>
                <w:sz w:val="30"/>
                <w:szCs w:val="30"/>
              </w:rPr>
              <w:t>20</w:t>
            </w:r>
            <w:r w:rsidR="12808B7D" w:rsidRPr="0139F0C2">
              <w:rPr>
                <w:sz w:val="30"/>
                <w:szCs w:val="30"/>
              </w:rPr>
              <w:t>24</w:t>
            </w:r>
            <w:r w:rsidRPr="0139F0C2">
              <w:rPr>
                <w:sz w:val="30"/>
                <w:szCs w:val="30"/>
              </w:rPr>
              <w:t>/</w:t>
            </w:r>
            <w:r w:rsidR="28AD920B" w:rsidRPr="0139F0C2">
              <w:rPr>
                <w:sz w:val="30"/>
                <w:szCs w:val="30"/>
              </w:rPr>
              <w:t>25</w:t>
            </w:r>
          </w:p>
        </w:tc>
      </w:tr>
    </w:tbl>
    <w:p w14:paraId="030A73B4" w14:textId="77777777" w:rsidR="0022030D" w:rsidRDefault="0022030D" w:rsidP="008605B2">
      <w:pPr>
        <w:ind w:right="4"/>
      </w:pPr>
    </w:p>
    <w:p w14:paraId="43056E06" w14:textId="77777777" w:rsidR="0022030D" w:rsidRDefault="0022030D" w:rsidP="008605B2">
      <w:pPr>
        <w:ind w:right="4"/>
      </w:pPr>
    </w:p>
    <w:p w14:paraId="425AA769" w14:textId="77777777" w:rsidR="0022030D" w:rsidRDefault="0022030D" w:rsidP="008605B2">
      <w:pPr>
        <w:ind w:right="4"/>
      </w:pPr>
    </w:p>
    <w:p w14:paraId="2AD53FB6" w14:textId="77777777" w:rsidR="0022030D" w:rsidRDefault="0022030D" w:rsidP="008605B2">
      <w:pPr>
        <w:ind w:right="4"/>
      </w:pPr>
    </w:p>
    <w:p w14:paraId="51F9F76B" w14:textId="77777777" w:rsidR="0022030D" w:rsidRDefault="0022030D" w:rsidP="008605B2">
      <w:pPr>
        <w:ind w:right="4"/>
      </w:pPr>
    </w:p>
    <w:p w14:paraId="7D959697" w14:textId="77777777" w:rsidR="0022030D" w:rsidRDefault="0022030D" w:rsidP="008605B2">
      <w:pPr>
        <w:ind w:right="4"/>
      </w:pPr>
    </w:p>
    <w:p w14:paraId="6EBF0D13" w14:textId="77777777" w:rsidR="0022030D" w:rsidRDefault="0022030D" w:rsidP="008605B2">
      <w:pPr>
        <w:ind w:right="4"/>
      </w:pPr>
    </w:p>
    <w:p w14:paraId="3265733C" w14:textId="77777777" w:rsidR="0022030D" w:rsidRDefault="0022030D" w:rsidP="008605B2">
      <w:pPr>
        <w:ind w:right="4"/>
      </w:pPr>
    </w:p>
    <w:p w14:paraId="79029CD6" w14:textId="77777777" w:rsidR="0022030D" w:rsidRDefault="0022030D" w:rsidP="008605B2">
      <w:pPr>
        <w:ind w:right="4"/>
      </w:pPr>
    </w:p>
    <w:p w14:paraId="7447A7FD" w14:textId="77777777" w:rsidR="0022030D" w:rsidRDefault="0022030D" w:rsidP="008605B2">
      <w:pPr>
        <w:ind w:right="4"/>
      </w:pPr>
    </w:p>
    <w:p w14:paraId="7C0484A0" w14:textId="77777777" w:rsidR="00CA5897" w:rsidRDefault="00CA5897" w:rsidP="008605B2">
      <w:pPr>
        <w:ind w:right="4"/>
      </w:pPr>
    </w:p>
    <w:p w14:paraId="5460E7BC" w14:textId="77777777" w:rsidR="00CA5897" w:rsidRDefault="00CA5897" w:rsidP="008605B2">
      <w:pPr>
        <w:ind w:right="4"/>
      </w:pPr>
    </w:p>
    <w:p w14:paraId="24A6E9A5" w14:textId="77777777" w:rsidR="00CA5897" w:rsidRDefault="00CA5897" w:rsidP="008605B2">
      <w:pPr>
        <w:ind w:right="4"/>
      </w:pPr>
    </w:p>
    <w:p w14:paraId="325E2A52" w14:textId="77777777" w:rsidR="00CA5897" w:rsidRDefault="00CA5897" w:rsidP="008605B2">
      <w:pPr>
        <w:ind w:right="4"/>
      </w:pPr>
    </w:p>
    <w:p w14:paraId="618A5B49" w14:textId="77777777" w:rsidR="00CA5897" w:rsidRDefault="00CA5897" w:rsidP="008605B2">
      <w:pPr>
        <w:ind w:right="4"/>
      </w:pPr>
    </w:p>
    <w:p w14:paraId="65D6C3C3" w14:textId="77777777" w:rsidR="0022030D" w:rsidRDefault="0022030D" w:rsidP="008605B2">
      <w:pPr>
        <w:ind w:right="4"/>
      </w:pPr>
    </w:p>
    <w:p w14:paraId="7B20F537" w14:textId="77777777" w:rsidR="0022030D" w:rsidRDefault="0022030D" w:rsidP="008605B2">
      <w:pPr>
        <w:ind w:right="4"/>
      </w:pPr>
    </w:p>
    <w:p w14:paraId="3A6C35F8" w14:textId="77777777" w:rsidR="0022030D" w:rsidRDefault="0022030D" w:rsidP="008605B2">
      <w:pPr>
        <w:ind w:right="4"/>
      </w:pPr>
    </w:p>
    <w:p w14:paraId="529B16B0" w14:textId="77777777" w:rsidR="009C1A03" w:rsidRDefault="009C1A03" w:rsidP="008605B2">
      <w:pPr>
        <w:ind w:right="4"/>
      </w:pPr>
    </w:p>
    <w:p w14:paraId="12BCBE1E" w14:textId="77777777" w:rsidR="009C1A03" w:rsidRDefault="009C1A03" w:rsidP="008605B2">
      <w:pPr>
        <w:ind w:right="4"/>
      </w:pPr>
    </w:p>
    <w:p w14:paraId="52485DFD" w14:textId="77777777" w:rsidR="009C1A03" w:rsidRDefault="009C1A03" w:rsidP="008605B2">
      <w:pPr>
        <w:ind w:right="4"/>
      </w:pPr>
    </w:p>
    <w:p w14:paraId="65BB5CAD" w14:textId="77777777" w:rsidR="009C1A03" w:rsidRDefault="009C1A03" w:rsidP="008605B2">
      <w:pPr>
        <w:ind w:right="4"/>
      </w:pPr>
    </w:p>
    <w:p w14:paraId="645F2FA7" w14:textId="77777777" w:rsidR="0022030D" w:rsidRDefault="0022030D" w:rsidP="008605B2">
      <w:pPr>
        <w:framePr w:hSpace="180" w:wrap="around" w:vAnchor="page" w:hAnchor="margin" w:xAlign="center" w:y="7553"/>
        <w:spacing w:line="240" w:lineRule="auto"/>
        <w:ind w:right="4"/>
        <w:jc w:val="center"/>
        <w:rPr>
          <w:i/>
          <w:sz w:val="24"/>
          <w:szCs w:val="24"/>
        </w:rPr>
      </w:pPr>
    </w:p>
    <w:p w14:paraId="53A7F948" w14:textId="540DF5B8" w:rsidR="009C1A03" w:rsidRPr="00ED28CD" w:rsidRDefault="0022030D" w:rsidP="00ED28CD">
      <w:pPr>
        <w:ind w:right="4"/>
        <w:jc w:val="center"/>
        <w:rPr>
          <w:i/>
          <w:sz w:val="24"/>
          <w:szCs w:val="24"/>
        </w:rPr>
      </w:pPr>
      <w:r w:rsidRPr="00C015A8">
        <w:rPr>
          <w:i/>
          <w:sz w:val="24"/>
          <w:szCs w:val="24"/>
        </w:rPr>
        <w:t>Note that Information contained in this document is for educational purposes.</w:t>
      </w:r>
      <w:r w:rsidR="00CA5897">
        <w:rPr>
          <w:i/>
          <w:sz w:val="24"/>
          <w:szCs w:val="24"/>
        </w:rPr>
        <w:br w:type="page"/>
      </w:r>
    </w:p>
    <w:sdt>
      <w:sdtPr>
        <w:rPr>
          <w:rFonts w:eastAsiaTheme="minorEastAsia" w:cstheme="minorBidi"/>
          <w:b w:val="0"/>
          <w:color w:val="auto"/>
          <w:sz w:val="22"/>
          <w:szCs w:val="22"/>
        </w:rPr>
        <w:id w:val="1696255109"/>
        <w:docPartObj>
          <w:docPartGallery w:val="Table of Contents"/>
          <w:docPartUnique/>
        </w:docPartObj>
      </w:sdtPr>
      <w:sdtContent>
        <w:p w14:paraId="70A0FE8D" w14:textId="66BED624" w:rsidR="00712DC9" w:rsidRPr="00712DC9" w:rsidRDefault="00712DC9" w:rsidP="009C1A03">
          <w:pPr>
            <w:pStyle w:val="Title"/>
            <w:ind w:right="4"/>
          </w:pPr>
          <w:r>
            <w:t>Contents</w:t>
          </w:r>
        </w:p>
        <w:p w14:paraId="65D18CBD" w14:textId="1F6B1DC3" w:rsidR="004C6299" w:rsidRDefault="011F272D">
          <w:pPr>
            <w:pStyle w:val="TOC1"/>
            <w:tabs>
              <w:tab w:val="left" w:pos="440"/>
              <w:tab w:val="right" w:leader="dot" w:pos="9350"/>
            </w:tabs>
            <w:rPr>
              <w:rFonts w:asciiTheme="minorHAnsi" w:hAnsiTheme="minorHAnsi"/>
              <w:noProof/>
              <w:kern w:val="2"/>
              <w:sz w:val="24"/>
              <w:szCs w:val="24"/>
              <w:lang w:val="en-GB" w:eastAsia="en-GB"/>
              <w14:ligatures w14:val="standardContextual"/>
            </w:rPr>
          </w:pPr>
          <w:r>
            <w:fldChar w:fldCharType="begin"/>
          </w:r>
          <w:r w:rsidR="00404615">
            <w:instrText>TOC \o "1-3" \z \u \h</w:instrText>
          </w:r>
          <w:r>
            <w:fldChar w:fldCharType="separate"/>
          </w:r>
          <w:hyperlink w:anchor="_Toc186451554" w:history="1">
            <w:r w:rsidR="004C6299" w:rsidRPr="001F04AA">
              <w:rPr>
                <w:rStyle w:val="Hyperlink"/>
                <w:noProof/>
              </w:rPr>
              <w:t>1</w:t>
            </w:r>
            <w:r w:rsidR="004C6299">
              <w:rPr>
                <w:rFonts w:asciiTheme="minorHAnsi" w:hAnsiTheme="minorHAnsi"/>
                <w:noProof/>
                <w:kern w:val="2"/>
                <w:sz w:val="24"/>
                <w:szCs w:val="24"/>
                <w:lang w:val="en-GB" w:eastAsia="en-GB"/>
                <w14:ligatures w14:val="standardContextual"/>
              </w:rPr>
              <w:tab/>
            </w:r>
            <w:r w:rsidR="004C6299" w:rsidRPr="001F04AA">
              <w:rPr>
                <w:rStyle w:val="Hyperlink"/>
                <w:noProof/>
              </w:rPr>
              <w:t>Introduction</w:t>
            </w:r>
            <w:r w:rsidR="004C6299">
              <w:rPr>
                <w:noProof/>
                <w:webHidden/>
              </w:rPr>
              <w:tab/>
            </w:r>
            <w:r w:rsidR="004C6299">
              <w:rPr>
                <w:noProof/>
                <w:webHidden/>
              </w:rPr>
              <w:fldChar w:fldCharType="begin"/>
            </w:r>
            <w:r w:rsidR="004C6299">
              <w:rPr>
                <w:noProof/>
                <w:webHidden/>
              </w:rPr>
              <w:instrText xml:space="preserve"> PAGEREF _Toc186451554 \h </w:instrText>
            </w:r>
            <w:r w:rsidR="004C6299">
              <w:rPr>
                <w:noProof/>
                <w:webHidden/>
              </w:rPr>
            </w:r>
            <w:r w:rsidR="004C6299">
              <w:rPr>
                <w:noProof/>
                <w:webHidden/>
              </w:rPr>
              <w:fldChar w:fldCharType="separate"/>
            </w:r>
            <w:r w:rsidR="004C6299">
              <w:rPr>
                <w:noProof/>
                <w:webHidden/>
              </w:rPr>
              <w:t>1</w:t>
            </w:r>
            <w:r w:rsidR="004C6299">
              <w:rPr>
                <w:noProof/>
                <w:webHidden/>
              </w:rPr>
              <w:fldChar w:fldCharType="end"/>
            </w:r>
          </w:hyperlink>
        </w:p>
        <w:p w14:paraId="33112C3E" w14:textId="546F491A" w:rsidR="004C6299" w:rsidRDefault="004C6299">
          <w:pPr>
            <w:pStyle w:val="TOC2"/>
            <w:tabs>
              <w:tab w:val="left" w:pos="960"/>
              <w:tab w:val="right" w:leader="dot" w:pos="9350"/>
            </w:tabs>
            <w:rPr>
              <w:rFonts w:asciiTheme="minorHAnsi" w:hAnsiTheme="minorHAnsi"/>
              <w:noProof/>
              <w:kern w:val="2"/>
              <w:sz w:val="24"/>
              <w:szCs w:val="24"/>
              <w:lang w:val="en-GB" w:eastAsia="en-GB"/>
              <w14:ligatures w14:val="standardContextual"/>
            </w:rPr>
          </w:pPr>
          <w:hyperlink w:anchor="_Toc186451555" w:history="1">
            <w:r w:rsidRPr="001F04AA">
              <w:rPr>
                <w:rStyle w:val="Hyperlink"/>
                <w:noProof/>
              </w:rPr>
              <w:t>1.1</w:t>
            </w:r>
            <w:r>
              <w:rPr>
                <w:rFonts w:asciiTheme="minorHAnsi" w:hAnsiTheme="minorHAnsi"/>
                <w:noProof/>
                <w:kern w:val="2"/>
                <w:sz w:val="24"/>
                <w:szCs w:val="24"/>
                <w:lang w:val="en-GB" w:eastAsia="en-GB"/>
                <w14:ligatures w14:val="standardContextual"/>
              </w:rPr>
              <w:tab/>
            </w:r>
            <w:r w:rsidRPr="001F04AA">
              <w:rPr>
                <w:rStyle w:val="Hyperlink"/>
                <w:noProof/>
              </w:rPr>
              <w:t>Background</w:t>
            </w:r>
            <w:r>
              <w:rPr>
                <w:noProof/>
                <w:webHidden/>
              </w:rPr>
              <w:tab/>
            </w:r>
            <w:r>
              <w:rPr>
                <w:noProof/>
                <w:webHidden/>
              </w:rPr>
              <w:fldChar w:fldCharType="begin"/>
            </w:r>
            <w:r>
              <w:rPr>
                <w:noProof/>
                <w:webHidden/>
              </w:rPr>
              <w:instrText xml:space="preserve"> PAGEREF _Toc186451555 \h </w:instrText>
            </w:r>
            <w:r>
              <w:rPr>
                <w:noProof/>
                <w:webHidden/>
              </w:rPr>
            </w:r>
            <w:r>
              <w:rPr>
                <w:noProof/>
                <w:webHidden/>
              </w:rPr>
              <w:fldChar w:fldCharType="separate"/>
            </w:r>
            <w:r>
              <w:rPr>
                <w:noProof/>
                <w:webHidden/>
              </w:rPr>
              <w:t>1</w:t>
            </w:r>
            <w:r>
              <w:rPr>
                <w:noProof/>
                <w:webHidden/>
              </w:rPr>
              <w:fldChar w:fldCharType="end"/>
            </w:r>
          </w:hyperlink>
        </w:p>
        <w:p w14:paraId="34DB0A7C" w14:textId="265AF6B7" w:rsidR="004C6299" w:rsidRDefault="004C6299">
          <w:pPr>
            <w:pStyle w:val="TOC2"/>
            <w:tabs>
              <w:tab w:val="left" w:pos="960"/>
              <w:tab w:val="right" w:leader="dot" w:pos="9350"/>
            </w:tabs>
            <w:rPr>
              <w:rFonts w:asciiTheme="minorHAnsi" w:hAnsiTheme="minorHAnsi"/>
              <w:noProof/>
              <w:kern w:val="2"/>
              <w:sz w:val="24"/>
              <w:szCs w:val="24"/>
              <w:lang w:val="en-GB" w:eastAsia="en-GB"/>
              <w14:ligatures w14:val="standardContextual"/>
            </w:rPr>
          </w:pPr>
          <w:hyperlink w:anchor="_Toc186451556" w:history="1">
            <w:r w:rsidRPr="001F04AA">
              <w:rPr>
                <w:rStyle w:val="Hyperlink"/>
                <w:noProof/>
              </w:rPr>
              <w:t>1.2</w:t>
            </w:r>
            <w:r>
              <w:rPr>
                <w:rFonts w:asciiTheme="minorHAnsi" w:hAnsiTheme="minorHAnsi"/>
                <w:noProof/>
                <w:kern w:val="2"/>
                <w:sz w:val="24"/>
                <w:szCs w:val="24"/>
                <w:lang w:val="en-GB" w:eastAsia="en-GB"/>
                <w14:ligatures w14:val="standardContextual"/>
              </w:rPr>
              <w:tab/>
            </w:r>
            <w:r w:rsidRPr="001F04AA">
              <w:rPr>
                <w:rStyle w:val="Hyperlink"/>
                <w:noProof/>
              </w:rPr>
              <w:t>Aims</w:t>
            </w:r>
            <w:r>
              <w:rPr>
                <w:noProof/>
                <w:webHidden/>
              </w:rPr>
              <w:tab/>
            </w:r>
            <w:r>
              <w:rPr>
                <w:noProof/>
                <w:webHidden/>
              </w:rPr>
              <w:fldChar w:fldCharType="begin"/>
            </w:r>
            <w:r>
              <w:rPr>
                <w:noProof/>
                <w:webHidden/>
              </w:rPr>
              <w:instrText xml:space="preserve"> PAGEREF _Toc186451556 \h </w:instrText>
            </w:r>
            <w:r>
              <w:rPr>
                <w:noProof/>
                <w:webHidden/>
              </w:rPr>
            </w:r>
            <w:r>
              <w:rPr>
                <w:noProof/>
                <w:webHidden/>
              </w:rPr>
              <w:fldChar w:fldCharType="separate"/>
            </w:r>
            <w:r>
              <w:rPr>
                <w:noProof/>
                <w:webHidden/>
              </w:rPr>
              <w:t>2</w:t>
            </w:r>
            <w:r>
              <w:rPr>
                <w:noProof/>
                <w:webHidden/>
              </w:rPr>
              <w:fldChar w:fldCharType="end"/>
            </w:r>
          </w:hyperlink>
        </w:p>
        <w:p w14:paraId="522E0738" w14:textId="27A4F3C7" w:rsidR="004C6299" w:rsidRDefault="004C6299">
          <w:pPr>
            <w:pStyle w:val="TOC1"/>
            <w:tabs>
              <w:tab w:val="left" w:pos="440"/>
              <w:tab w:val="right" w:leader="dot" w:pos="9350"/>
            </w:tabs>
            <w:rPr>
              <w:rFonts w:asciiTheme="minorHAnsi" w:hAnsiTheme="minorHAnsi"/>
              <w:noProof/>
              <w:kern w:val="2"/>
              <w:sz w:val="24"/>
              <w:szCs w:val="24"/>
              <w:lang w:val="en-GB" w:eastAsia="en-GB"/>
              <w14:ligatures w14:val="standardContextual"/>
            </w:rPr>
          </w:pPr>
          <w:hyperlink w:anchor="_Toc186451557" w:history="1">
            <w:r w:rsidRPr="001F04AA">
              <w:rPr>
                <w:rStyle w:val="Hyperlink"/>
                <w:noProof/>
              </w:rPr>
              <w:t>2</w:t>
            </w:r>
            <w:r>
              <w:rPr>
                <w:rFonts w:asciiTheme="minorHAnsi" w:hAnsiTheme="minorHAnsi"/>
                <w:noProof/>
                <w:kern w:val="2"/>
                <w:sz w:val="24"/>
                <w:szCs w:val="24"/>
                <w:lang w:val="en-GB" w:eastAsia="en-GB"/>
                <w14:ligatures w14:val="standardContextual"/>
              </w:rPr>
              <w:tab/>
            </w:r>
            <w:r w:rsidRPr="001F04AA">
              <w:rPr>
                <w:rStyle w:val="Hyperlink"/>
                <w:noProof/>
              </w:rPr>
              <w:t>Network Mapping</w:t>
            </w:r>
            <w:r>
              <w:rPr>
                <w:noProof/>
                <w:webHidden/>
              </w:rPr>
              <w:tab/>
            </w:r>
            <w:r>
              <w:rPr>
                <w:noProof/>
                <w:webHidden/>
              </w:rPr>
              <w:fldChar w:fldCharType="begin"/>
            </w:r>
            <w:r>
              <w:rPr>
                <w:noProof/>
                <w:webHidden/>
              </w:rPr>
              <w:instrText xml:space="preserve"> PAGEREF _Toc186451557 \h </w:instrText>
            </w:r>
            <w:r>
              <w:rPr>
                <w:noProof/>
                <w:webHidden/>
              </w:rPr>
            </w:r>
            <w:r>
              <w:rPr>
                <w:noProof/>
                <w:webHidden/>
              </w:rPr>
              <w:fldChar w:fldCharType="separate"/>
            </w:r>
            <w:r>
              <w:rPr>
                <w:noProof/>
                <w:webHidden/>
              </w:rPr>
              <w:t>3</w:t>
            </w:r>
            <w:r>
              <w:rPr>
                <w:noProof/>
                <w:webHidden/>
              </w:rPr>
              <w:fldChar w:fldCharType="end"/>
            </w:r>
          </w:hyperlink>
        </w:p>
        <w:p w14:paraId="4AD7D6D2" w14:textId="325C023E" w:rsidR="004C6299" w:rsidRDefault="004C6299">
          <w:pPr>
            <w:pStyle w:val="TOC2"/>
            <w:tabs>
              <w:tab w:val="left" w:pos="960"/>
              <w:tab w:val="right" w:leader="dot" w:pos="9350"/>
            </w:tabs>
            <w:rPr>
              <w:rFonts w:asciiTheme="minorHAnsi" w:hAnsiTheme="minorHAnsi"/>
              <w:noProof/>
              <w:kern w:val="2"/>
              <w:sz w:val="24"/>
              <w:szCs w:val="24"/>
              <w:lang w:val="en-GB" w:eastAsia="en-GB"/>
              <w14:ligatures w14:val="standardContextual"/>
            </w:rPr>
          </w:pPr>
          <w:hyperlink w:anchor="_Toc186451558" w:history="1">
            <w:r w:rsidRPr="001F04AA">
              <w:rPr>
                <w:rStyle w:val="Hyperlink"/>
                <w:noProof/>
              </w:rPr>
              <w:t>2.1</w:t>
            </w:r>
            <w:r>
              <w:rPr>
                <w:rFonts w:asciiTheme="minorHAnsi" w:hAnsiTheme="minorHAnsi"/>
                <w:noProof/>
                <w:kern w:val="2"/>
                <w:sz w:val="24"/>
                <w:szCs w:val="24"/>
                <w:lang w:val="en-GB" w:eastAsia="en-GB"/>
                <w14:ligatures w14:val="standardContextual"/>
              </w:rPr>
              <w:tab/>
            </w:r>
            <w:r w:rsidRPr="001F04AA">
              <w:rPr>
                <w:rStyle w:val="Hyperlink"/>
                <w:noProof/>
              </w:rPr>
              <w:t>Network Diagram</w:t>
            </w:r>
            <w:r>
              <w:rPr>
                <w:noProof/>
                <w:webHidden/>
              </w:rPr>
              <w:tab/>
            </w:r>
            <w:r>
              <w:rPr>
                <w:noProof/>
                <w:webHidden/>
              </w:rPr>
              <w:fldChar w:fldCharType="begin"/>
            </w:r>
            <w:r>
              <w:rPr>
                <w:noProof/>
                <w:webHidden/>
              </w:rPr>
              <w:instrText xml:space="preserve"> PAGEREF _Toc186451558 \h </w:instrText>
            </w:r>
            <w:r>
              <w:rPr>
                <w:noProof/>
                <w:webHidden/>
              </w:rPr>
            </w:r>
            <w:r>
              <w:rPr>
                <w:noProof/>
                <w:webHidden/>
              </w:rPr>
              <w:fldChar w:fldCharType="separate"/>
            </w:r>
            <w:r>
              <w:rPr>
                <w:noProof/>
                <w:webHidden/>
              </w:rPr>
              <w:t>3</w:t>
            </w:r>
            <w:r>
              <w:rPr>
                <w:noProof/>
                <w:webHidden/>
              </w:rPr>
              <w:fldChar w:fldCharType="end"/>
            </w:r>
          </w:hyperlink>
        </w:p>
        <w:p w14:paraId="55590A35" w14:textId="688207DE" w:rsidR="004C6299" w:rsidRDefault="004C6299">
          <w:pPr>
            <w:pStyle w:val="TOC2"/>
            <w:tabs>
              <w:tab w:val="left" w:pos="960"/>
              <w:tab w:val="right" w:leader="dot" w:pos="9350"/>
            </w:tabs>
            <w:rPr>
              <w:rFonts w:asciiTheme="minorHAnsi" w:hAnsiTheme="minorHAnsi"/>
              <w:noProof/>
              <w:kern w:val="2"/>
              <w:sz w:val="24"/>
              <w:szCs w:val="24"/>
              <w:lang w:val="en-GB" w:eastAsia="en-GB"/>
              <w14:ligatures w14:val="standardContextual"/>
            </w:rPr>
          </w:pPr>
          <w:hyperlink w:anchor="_Toc186451559" w:history="1">
            <w:r w:rsidRPr="001F04AA">
              <w:rPr>
                <w:rStyle w:val="Hyperlink"/>
                <w:noProof/>
              </w:rPr>
              <w:t>2.2</w:t>
            </w:r>
            <w:r>
              <w:rPr>
                <w:rFonts w:asciiTheme="minorHAnsi" w:hAnsiTheme="minorHAnsi"/>
                <w:noProof/>
                <w:kern w:val="2"/>
                <w:sz w:val="24"/>
                <w:szCs w:val="24"/>
                <w:lang w:val="en-GB" w:eastAsia="en-GB"/>
                <w14:ligatures w14:val="standardContextual"/>
              </w:rPr>
              <w:tab/>
            </w:r>
            <w:r w:rsidRPr="001F04AA">
              <w:rPr>
                <w:rStyle w:val="Hyperlink"/>
                <w:noProof/>
              </w:rPr>
              <w:t>Routing Table</w:t>
            </w:r>
            <w:r>
              <w:rPr>
                <w:noProof/>
                <w:webHidden/>
              </w:rPr>
              <w:tab/>
            </w:r>
            <w:r>
              <w:rPr>
                <w:noProof/>
                <w:webHidden/>
              </w:rPr>
              <w:fldChar w:fldCharType="begin"/>
            </w:r>
            <w:r>
              <w:rPr>
                <w:noProof/>
                <w:webHidden/>
              </w:rPr>
              <w:instrText xml:space="preserve"> PAGEREF _Toc186451559 \h </w:instrText>
            </w:r>
            <w:r>
              <w:rPr>
                <w:noProof/>
                <w:webHidden/>
              </w:rPr>
            </w:r>
            <w:r>
              <w:rPr>
                <w:noProof/>
                <w:webHidden/>
              </w:rPr>
              <w:fldChar w:fldCharType="separate"/>
            </w:r>
            <w:r>
              <w:rPr>
                <w:noProof/>
                <w:webHidden/>
              </w:rPr>
              <w:t>4</w:t>
            </w:r>
            <w:r>
              <w:rPr>
                <w:noProof/>
                <w:webHidden/>
              </w:rPr>
              <w:fldChar w:fldCharType="end"/>
            </w:r>
          </w:hyperlink>
        </w:p>
        <w:p w14:paraId="53E97DE0" w14:textId="6B6A4477" w:rsidR="004C6299" w:rsidRDefault="004C6299">
          <w:pPr>
            <w:pStyle w:val="TOC2"/>
            <w:tabs>
              <w:tab w:val="left" w:pos="960"/>
              <w:tab w:val="right" w:leader="dot" w:pos="9350"/>
            </w:tabs>
            <w:rPr>
              <w:rFonts w:asciiTheme="minorHAnsi" w:hAnsiTheme="minorHAnsi"/>
              <w:noProof/>
              <w:kern w:val="2"/>
              <w:sz w:val="24"/>
              <w:szCs w:val="24"/>
              <w:lang w:val="en-GB" w:eastAsia="en-GB"/>
              <w14:ligatures w14:val="standardContextual"/>
            </w:rPr>
          </w:pPr>
          <w:hyperlink w:anchor="_Toc186451560" w:history="1">
            <w:r w:rsidRPr="001F04AA">
              <w:rPr>
                <w:rStyle w:val="Hyperlink"/>
                <w:noProof/>
              </w:rPr>
              <w:t>2.3</w:t>
            </w:r>
            <w:r>
              <w:rPr>
                <w:rFonts w:asciiTheme="minorHAnsi" w:hAnsiTheme="minorHAnsi"/>
                <w:noProof/>
                <w:kern w:val="2"/>
                <w:sz w:val="24"/>
                <w:szCs w:val="24"/>
                <w:lang w:val="en-GB" w:eastAsia="en-GB"/>
                <w14:ligatures w14:val="standardContextual"/>
              </w:rPr>
              <w:tab/>
            </w:r>
            <w:r w:rsidRPr="001F04AA">
              <w:rPr>
                <w:rStyle w:val="Hyperlink"/>
                <w:noProof/>
              </w:rPr>
              <w:t>Subnet Table</w:t>
            </w:r>
            <w:r>
              <w:rPr>
                <w:noProof/>
                <w:webHidden/>
              </w:rPr>
              <w:tab/>
            </w:r>
            <w:r>
              <w:rPr>
                <w:noProof/>
                <w:webHidden/>
              </w:rPr>
              <w:fldChar w:fldCharType="begin"/>
            </w:r>
            <w:r>
              <w:rPr>
                <w:noProof/>
                <w:webHidden/>
              </w:rPr>
              <w:instrText xml:space="preserve"> PAGEREF _Toc186451560 \h </w:instrText>
            </w:r>
            <w:r>
              <w:rPr>
                <w:noProof/>
                <w:webHidden/>
              </w:rPr>
            </w:r>
            <w:r>
              <w:rPr>
                <w:noProof/>
                <w:webHidden/>
              </w:rPr>
              <w:fldChar w:fldCharType="separate"/>
            </w:r>
            <w:r>
              <w:rPr>
                <w:noProof/>
                <w:webHidden/>
              </w:rPr>
              <w:t>5</w:t>
            </w:r>
            <w:r>
              <w:rPr>
                <w:noProof/>
                <w:webHidden/>
              </w:rPr>
              <w:fldChar w:fldCharType="end"/>
            </w:r>
          </w:hyperlink>
        </w:p>
        <w:p w14:paraId="3F8EE66C" w14:textId="62DA782C" w:rsidR="004C6299" w:rsidRDefault="004C6299">
          <w:pPr>
            <w:pStyle w:val="TOC2"/>
            <w:tabs>
              <w:tab w:val="left" w:pos="960"/>
              <w:tab w:val="right" w:leader="dot" w:pos="9350"/>
            </w:tabs>
            <w:rPr>
              <w:rFonts w:asciiTheme="minorHAnsi" w:hAnsiTheme="minorHAnsi"/>
              <w:noProof/>
              <w:kern w:val="2"/>
              <w:sz w:val="24"/>
              <w:szCs w:val="24"/>
              <w:lang w:val="en-GB" w:eastAsia="en-GB"/>
              <w14:ligatures w14:val="standardContextual"/>
            </w:rPr>
          </w:pPr>
          <w:hyperlink w:anchor="_Toc186451561" w:history="1">
            <w:r w:rsidRPr="001F04AA">
              <w:rPr>
                <w:rStyle w:val="Hyperlink"/>
                <w:noProof/>
              </w:rPr>
              <w:t>2.4</w:t>
            </w:r>
            <w:r>
              <w:rPr>
                <w:rFonts w:asciiTheme="minorHAnsi" w:hAnsiTheme="minorHAnsi"/>
                <w:noProof/>
                <w:kern w:val="2"/>
                <w:sz w:val="24"/>
                <w:szCs w:val="24"/>
                <w:lang w:val="en-GB" w:eastAsia="en-GB"/>
                <w14:ligatures w14:val="standardContextual"/>
              </w:rPr>
              <w:tab/>
            </w:r>
            <w:r w:rsidRPr="001F04AA">
              <w:rPr>
                <w:rStyle w:val="Hyperlink"/>
                <w:noProof/>
              </w:rPr>
              <w:t>Port Table</w:t>
            </w:r>
            <w:r>
              <w:rPr>
                <w:noProof/>
                <w:webHidden/>
              </w:rPr>
              <w:tab/>
            </w:r>
            <w:r>
              <w:rPr>
                <w:noProof/>
                <w:webHidden/>
              </w:rPr>
              <w:fldChar w:fldCharType="begin"/>
            </w:r>
            <w:r>
              <w:rPr>
                <w:noProof/>
                <w:webHidden/>
              </w:rPr>
              <w:instrText xml:space="preserve"> PAGEREF _Toc186451561 \h </w:instrText>
            </w:r>
            <w:r>
              <w:rPr>
                <w:noProof/>
                <w:webHidden/>
              </w:rPr>
            </w:r>
            <w:r>
              <w:rPr>
                <w:noProof/>
                <w:webHidden/>
              </w:rPr>
              <w:fldChar w:fldCharType="separate"/>
            </w:r>
            <w:r>
              <w:rPr>
                <w:noProof/>
                <w:webHidden/>
              </w:rPr>
              <w:t>6</w:t>
            </w:r>
            <w:r>
              <w:rPr>
                <w:noProof/>
                <w:webHidden/>
              </w:rPr>
              <w:fldChar w:fldCharType="end"/>
            </w:r>
          </w:hyperlink>
        </w:p>
        <w:p w14:paraId="682A9439" w14:textId="33D2E7A3" w:rsidR="004C6299" w:rsidRDefault="004C6299">
          <w:pPr>
            <w:pStyle w:val="TOC1"/>
            <w:tabs>
              <w:tab w:val="left" w:pos="440"/>
              <w:tab w:val="right" w:leader="dot" w:pos="9350"/>
            </w:tabs>
            <w:rPr>
              <w:rFonts w:asciiTheme="minorHAnsi" w:hAnsiTheme="minorHAnsi"/>
              <w:noProof/>
              <w:kern w:val="2"/>
              <w:sz w:val="24"/>
              <w:szCs w:val="24"/>
              <w:lang w:val="en-GB" w:eastAsia="en-GB"/>
              <w14:ligatures w14:val="standardContextual"/>
            </w:rPr>
          </w:pPr>
          <w:hyperlink w:anchor="_Toc186451562" w:history="1">
            <w:r w:rsidRPr="001F04AA">
              <w:rPr>
                <w:rStyle w:val="Hyperlink"/>
                <w:noProof/>
              </w:rPr>
              <w:t>3</w:t>
            </w:r>
            <w:r>
              <w:rPr>
                <w:rFonts w:asciiTheme="minorHAnsi" w:hAnsiTheme="minorHAnsi"/>
                <w:noProof/>
                <w:kern w:val="2"/>
                <w:sz w:val="24"/>
                <w:szCs w:val="24"/>
                <w:lang w:val="en-GB" w:eastAsia="en-GB"/>
                <w14:ligatures w14:val="standardContextual"/>
              </w:rPr>
              <w:tab/>
            </w:r>
            <w:r w:rsidRPr="001F04AA">
              <w:rPr>
                <w:rStyle w:val="Hyperlink"/>
                <w:noProof/>
              </w:rPr>
              <w:t>Network Mapping Process</w:t>
            </w:r>
            <w:r>
              <w:rPr>
                <w:noProof/>
                <w:webHidden/>
              </w:rPr>
              <w:tab/>
            </w:r>
            <w:r>
              <w:rPr>
                <w:noProof/>
                <w:webHidden/>
              </w:rPr>
              <w:fldChar w:fldCharType="begin"/>
            </w:r>
            <w:r>
              <w:rPr>
                <w:noProof/>
                <w:webHidden/>
              </w:rPr>
              <w:instrText xml:space="preserve"> PAGEREF _Toc186451562 \h </w:instrText>
            </w:r>
            <w:r>
              <w:rPr>
                <w:noProof/>
                <w:webHidden/>
              </w:rPr>
            </w:r>
            <w:r>
              <w:rPr>
                <w:noProof/>
                <w:webHidden/>
              </w:rPr>
              <w:fldChar w:fldCharType="separate"/>
            </w:r>
            <w:r>
              <w:rPr>
                <w:noProof/>
                <w:webHidden/>
              </w:rPr>
              <w:t>9</w:t>
            </w:r>
            <w:r>
              <w:rPr>
                <w:noProof/>
                <w:webHidden/>
              </w:rPr>
              <w:fldChar w:fldCharType="end"/>
            </w:r>
          </w:hyperlink>
        </w:p>
        <w:p w14:paraId="44854A7D" w14:textId="53346447" w:rsidR="004C6299" w:rsidRDefault="004C6299">
          <w:pPr>
            <w:pStyle w:val="TOC2"/>
            <w:tabs>
              <w:tab w:val="left" w:pos="960"/>
              <w:tab w:val="right" w:leader="dot" w:pos="9350"/>
            </w:tabs>
            <w:rPr>
              <w:rFonts w:asciiTheme="minorHAnsi" w:hAnsiTheme="minorHAnsi"/>
              <w:noProof/>
              <w:kern w:val="2"/>
              <w:sz w:val="24"/>
              <w:szCs w:val="24"/>
              <w:lang w:val="en-GB" w:eastAsia="en-GB"/>
              <w14:ligatures w14:val="standardContextual"/>
            </w:rPr>
          </w:pPr>
          <w:hyperlink w:anchor="_Toc186451563" w:history="1">
            <w:r w:rsidRPr="001F04AA">
              <w:rPr>
                <w:rStyle w:val="Hyperlink"/>
                <w:noProof/>
              </w:rPr>
              <w:t>3.1</w:t>
            </w:r>
            <w:r>
              <w:rPr>
                <w:rFonts w:asciiTheme="minorHAnsi" w:hAnsiTheme="minorHAnsi"/>
                <w:noProof/>
                <w:kern w:val="2"/>
                <w:sz w:val="24"/>
                <w:szCs w:val="24"/>
                <w:lang w:val="en-GB" w:eastAsia="en-GB"/>
                <w14:ligatures w14:val="standardContextual"/>
              </w:rPr>
              <w:tab/>
            </w:r>
            <w:r w:rsidRPr="001F04AA">
              <w:rPr>
                <w:rStyle w:val="Hyperlink"/>
                <w:noProof/>
              </w:rPr>
              <w:t>Router 1 – 192.168.0.193/27</w:t>
            </w:r>
            <w:r>
              <w:rPr>
                <w:noProof/>
                <w:webHidden/>
              </w:rPr>
              <w:tab/>
            </w:r>
            <w:r>
              <w:rPr>
                <w:noProof/>
                <w:webHidden/>
              </w:rPr>
              <w:fldChar w:fldCharType="begin"/>
            </w:r>
            <w:r>
              <w:rPr>
                <w:noProof/>
                <w:webHidden/>
              </w:rPr>
              <w:instrText xml:space="preserve"> PAGEREF _Toc186451563 \h </w:instrText>
            </w:r>
            <w:r>
              <w:rPr>
                <w:noProof/>
                <w:webHidden/>
              </w:rPr>
            </w:r>
            <w:r>
              <w:rPr>
                <w:noProof/>
                <w:webHidden/>
              </w:rPr>
              <w:fldChar w:fldCharType="separate"/>
            </w:r>
            <w:r>
              <w:rPr>
                <w:noProof/>
                <w:webHidden/>
              </w:rPr>
              <w:t>11</w:t>
            </w:r>
            <w:r>
              <w:rPr>
                <w:noProof/>
                <w:webHidden/>
              </w:rPr>
              <w:fldChar w:fldCharType="end"/>
            </w:r>
          </w:hyperlink>
        </w:p>
        <w:p w14:paraId="488779F2" w14:textId="2CF60026" w:rsidR="004C6299" w:rsidRDefault="004C6299">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86451564" w:history="1">
            <w:r w:rsidRPr="001F04AA">
              <w:rPr>
                <w:rStyle w:val="Hyperlink"/>
                <w:noProof/>
              </w:rPr>
              <w:t>3.1.1</w:t>
            </w:r>
            <w:r>
              <w:rPr>
                <w:rFonts w:asciiTheme="minorHAnsi" w:hAnsiTheme="minorHAnsi"/>
                <w:noProof/>
                <w:kern w:val="2"/>
                <w:sz w:val="24"/>
                <w:szCs w:val="24"/>
                <w:lang w:val="en-GB" w:eastAsia="en-GB"/>
                <w14:ligatures w14:val="standardContextual"/>
              </w:rPr>
              <w:tab/>
            </w:r>
            <w:r w:rsidRPr="001F04AA">
              <w:rPr>
                <w:rStyle w:val="Hyperlink"/>
                <w:noProof/>
              </w:rPr>
              <w:t>Web Server 1 – 172.16.221.237/24</w:t>
            </w:r>
            <w:r>
              <w:rPr>
                <w:noProof/>
                <w:webHidden/>
              </w:rPr>
              <w:tab/>
            </w:r>
            <w:r>
              <w:rPr>
                <w:noProof/>
                <w:webHidden/>
              </w:rPr>
              <w:fldChar w:fldCharType="begin"/>
            </w:r>
            <w:r>
              <w:rPr>
                <w:noProof/>
                <w:webHidden/>
              </w:rPr>
              <w:instrText xml:space="preserve"> PAGEREF _Toc186451564 \h </w:instrText>
            </w:r>
            <w:r>
              <w:rPr>
                <w:noProof/>
                <w:webHidden/>
              </w:rPr>
            </w:r>
            <w:r>
              <w:rPr>
                <w:noProof/>
                <w:webHidden/>
              </w:rPr>
              <w:fldChar w:fldCharType="separate"/>
            </w:r>
            <w:r>
              <w:rPr>
                <w:noProof/>
                <w:webHidden/>
              </w:rPr>
              <w:t>13</w:t>
            </w:r>
            <w:r>
              <w:rPr>
                <w:noProof/>
                <w:webHidden/>
              </w:rPr>
              <w:fldChar w:fldCharType="end"/>
            </w:r>
          </w:hyperlink>
        </w:p>
        <w:p w14:paraId="105E1F45" w14:textId="0C0D0AC1" w:rsidR="004C6299" w:rsidRDefault="004C6299">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86451565" w:history="1">
            <w:r w:rsidRPr="001F04AA">
              <w:rPr>
                <w:rStyle w:val="Hyperlink"/>
                <w:noProof/>
              </w:rPr>
              <w:t>3.1.2</w:t>
            </w:r>
            <w:r>
              <w:rPr>
                <w:rFonts w:asciiTheme="minorHAnsi" w:hAnsiTheme="minorHAnsi"/>
                <w:noProof/>
                <w:kern w:val="2"/>
                <w:sz w:val="24"/>
                <w:szCs w:val="24"/>
                <w:lang w:val="en-GB" w:eastAsia="en-GB"/>
                <w14:ligatures w14:val="standardContextual"/>
              </w:rPr>
              <w:tab/>
            </w:r>
            <w:r w:rsidRPr="001F04AA">
              <w:rPr>
                <w:rStyle w:val="Hyperlink"/>
                <w:noProof/>
              </w:rPr>
              <w:t>PC 1 – 192.168.0.210/27</w:t>
            </w:r>
            <w:r>
              <w:rPr>
                <w:noProof/>
                <w:webHidden/>
              </w:rPr>
              <w:tab/>
            </w:r>
            <w:r>
              <w:rPr>
                <w:noProof/>
                <w:webHidden/>
              </w:rPr>
              <w:fldChar w:fldCharType="begin"/>
            </w:r>
            <w:r>
              <w:rPr>
                <w:noProof/>
                <w:webHidden/>
              </w:rPr>
              <w:instrText xml:space="preserve"> PAGEREF _Toc186451565 \h </w:instrText>
            </w:r>
            <w:r>
              <w:rPr>
                <w:noProof/>
                <w:webHidden/>
              </w:rPr>
            </w:r>
            <w:r>
              <w:rPr>
                <w:noProof/>
                <w:webHidden/>
              </w:rPr>
              <w:fldChar w:fldCharType="separate"/>
            </w:r>
            <w:r>
              <w:rPr>
                <w:noProof/>
                <w:webHidden/>
              </w:rPr>
              <w:t>19</w:t>
            </w:r>
            <w:r>
              <w:rPr>
                <w:noProof/>
                <w:webHidden/>
              </w:rPr>
              <w:fldChar w:fldCharType="end"/>
            </w:r>
          </w:hyperlink>
        </w:p>
        <w:p w14:paraId="05E25231" w14:textId="01942B9E" w:rsidR="004C6299" w:rsidRDefault="004C6299">
          <w:pPr>
            <w:pStyle w:val="TOC2"/>
            <w:tabs>
              <w:tab w:val="left" w:pos="960"/>
              <w:tab w:val="right" w:leader="dot" w:pos="9350"/>
            </w:tabs>
            <w:rPr>
              <w:rFonts w:asciiTheme="minorHAnsi" w:hAnsiTheme="minorHAnsi"/>
              <w:noProof/>
              <w:kern w:val="2"/>
              <w:sz w:val="24"/>
              <w:szCs w:val="24"/>
              <w:lang w:val="en-GB" w:eastAsia="en-GB"/>
              <w14:ligatures w14:val="standardContextual"/>
            </w:rPr>
          </w:pPr>
          <w:hyperlink w:anchor="_Toc186451566" w:history="1">
            <w:r w:rsidRPr="001F04AA">
              <w:rPr>
                <w:rStyle w:val="Hyperlink"/>
                <w:noProof/>
              </w:rPr>
              <w:t>3.2</w:t>
            </w:r>
            <w:r>
              <w:rPr>
                <w:rFonts w:asciiTheme="minorHAnsi" w:hAnsiTheme="minorHAnsi"/>
                <w:noProof/>
                <w:kern w:val="2"/>
                <w:sz w:val="24"/>
                <w:szCs w:val="24"/>
                <w:lang w:val="en-GB" w:eastAsia="en-GB"/>
                <w14:ligatures w14:val="standardContextual"/>
              </w:rPr>
              <w:tab/>
            </w:r>
            <w:r w:rsidRPr="001F04AA">
              <w:rPr>
                <w:rStyle w:val="Hyperlink"/>
                <w:noProof/>
              </w:rPr>
              <w:t>Router 2 – 192.168.0.226</w:t>
            </w:r>
            <w:r>
              <w:rPr>
                <w:noProof/>
                <w:webHidden/>
              </w:rPr>
              <w:tab/>
            </w:r>
            <w:r>
              <w:rPr>
                <w:noProof/>
                <w:webHidden/>
              </w:rPr>
              <w:fldChar w:fldCharType="begin"/>
            </w:r>
            <w:r>
              <w:rPr>
                <w:noProof/>
                <w:webHidden/>
              </w:rPr>
              <w:instrText xml:space="preserve"> PAGEREF _Toc186451566 \h </w:instrText>
            </w:r>
            <w:r>
              <w:rPr>
                <w:noProof/>
                <w:webHidden/>
              </w:rPr>
            </w:r>
            <w:r>
              <w:rPr>
                <w:noProof/>
                <w:webHidden/>
              </w:rPr>
              <w:fldChar w:fldCharType="separate"/>
            </w:r>
            <w:r>
              <w:rPr>
                <w:noProof/>
                <w:webHidden/>
              </w:rPr>
              <w:t>22</w:t>
            </w:r>
            <w:r>
              <w:rPr>
                <w:noProof/>
                <w:webHidden/>
              </w:rPr>
              <w:fldChar w:fldCharType="end"/>
            </w:r>
          </w:hyperlink>
        </w:p>
        <w:p w14:paraId="5677D726" w14:textId="62E43692" w:rsidR="004C6299" w:rsidRDefault="004C6299">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86451567" w:history="1">
            <w:r w:rsidRPr="001F04AA">
              <w:rPr>
                <w:rStyle w:val="Hyperlink"/>
                <w:noProof/>
              </w:rPr>
              <w:t>3.2.1</w:t>
            </w:r>
            <w:r>
              <w:rPr>
                <w:rFonts w:asciiTheme="minorHAnsi" w:hAnsiTheme="minorHAnsi"/>
                <w:noProof/>
                <w:kern w:val="2"/>
                <w:sz w:val="24"/>
                <w:szCs w:val="24"/>
                <w:lang w:val="en-GB" w:eastAsia="en-GB"/>
                <w14:ligatures w14:val="standardContextual"/>
              </w:rPr>
              <w:tab/>
            </w:r>
            <w:r w:rsidRPr="001F04AA">
              <w:rPr>
                <w:rStyle w:val="Hyperlink"/>
                <w:noProof/>
              </w:rPr>
              <w:t>PC 2 – 192.168.0.34/27</w:t>
            </w:r>
            <w:r>
              <w:rPr>
                <w:noProof/>
                <w:webHidden/>
              </w:rPr>
              <w:tab/>
            </w:r>
            <w:r>
              <w:rPr>
                <w:noProof/>
                <w:webHidden/>
              </w:rPr>
              <w:fldChar w:fldCharType="begin"/>
            </w:r>
            <w:r>
              <w:rPr>
                <w:noProof/>
                <w:webHidden/>
              </w:rPr>
              <w:instrText xml:space="preserve"> PAGEREF _Toc186451567 \h </w:instrText>
            </w:r>
            <w:r>
              <w:rPr>
                <w:noProof/>
                <w:webHidden/>
              </w:rPr>
            </w:r>
            <w:r>
              <w:rPr>
                <w:noProof/>
                <w:webHidden/>
              </w:rPr>
              <w:fldChar w:fldCharType="separate"/>
            </w:r>
            <w:r>
              <w:rPr>
                <w:noProof/>
                <w:webHidden/>
              </w:rPr>
              <w:t>24</w:t>
            </w:r>
            <w:r>
              <w:rPr>
                <w:noProof/>
                <w:webHidden/>
              </w:rPr>
              <w:fldChar w:fldCharType="end"/>
            </w:r>
          </w:hyperlink>
        </w:p>
        <w:p w14:paraId="4E85B33B" w14:textId="6334E7AF" w:rsidR="004C6299" w:rsidRDefault="004C6299">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86451568" w:history="1">
            <w:r w:rsidRPr="001F04AA">
              <w:rPr>
                <w:rStyle w:val="Hyperlink"/>
                <w:noProof/>
              </w:rPr>
              <w:t>3.2.2</w:t>
            </w:r>
            <w:r>
              <w:rPr>
                <w:rFonts w:asciiTheme="minorHAnsi" w:hAnsiTheme="minorHAnsi"/>
                <w:noProof/>
                <w:kern w:val="2"/>
                <w:sz w:val="24"/>
                <w:szCs w:val="24"/>
                <w:lang w:val="en-GB" w:eastAsia="en-GB"/>
                <w14:ligatures w14:val="standardContextual"/>
              </w:rPr>
              <w:tab/>
            </w:r>
            <w:r w:rsidRPr="001F04AA">
              <w:rPr>
                <w:rStyle w:val="Hyperlink"/>
                <w:noProof/>
              </w:rPr>
              <w:t>PC 3 – 13.13.13.13/24</w:t>
            </w:r>
            <w:r>
              <w:rPr>
                <w:noProof/>
                <w:webHidden/>
              </w:rPr>
              <w:tab/>
            </w:r>
            <w:r>
              <w:rPr>
                <w:noProof/>
                <w:webHidden/>
              </w:rPr>
              <w:fldChar w:fldCharType="begin"/>
            </w:r>
            <w:r>
              <w:rPr>
                <w:noProof/>
                <w:webHidden/>
              </w:rPr>
              <w:instrText xml:space="preserve"> PAGEREF _Toc186451568 \h </w:instrText>
            </w:r>
            <w:r>
              <w:rPr>
                <w:noProof/>
                <w:webHidden/>
              </w:rPr>
            </w:r>
            <w:r>
              <w:rPr>
                <w:noProof/>
                <w:webHidden/>
              </w:rPr>
              <w:fldChar w:fldCharType="separate"/>
            </w:r>
            <w:r>
              <w:rPr>
                <w:noProof/>
                <w:webHidden/>
              </w:rPr>
              <w:t>30</w:t>
            </w:r>
            <w:r>
              <w:rPr>
                <w:noProof/>
                <w:webHidden/>
              </w:rPr>
              <w:fldChar w:fldCharType="end"/>
            </w:r>
          </w:hyperlink>
        </w:p>
        <w:p w14:paraId="7A39C3E2" w14:textId="18E84932" w:rsidR="004C6299" w:rsidRDefault="004C6299">
          <w:pPr>
            <w:pStyle w:val="TOC2"/>
            <w:tabs>
              <w:tab w:val="left" w:pos="960"/>
              <w:tab w:val="right" w:leader="dot" w:pos="9350"/>
            </w:tabs>
            <w:rPr>
              <w:rFonts w:asciiTheme="minorHAnsi" w:hAnsiTheme="minorHAnsi"/>
              <w:noProof/>
              <w:kern w:val="2"/>
              <w:sz w:val="24"/>
              <w:szCs w:val="24"/>
              <w:lang w:val="en-GB" w:eastAsia="en-GB"/>
              <w14:ligatures w14:val="standardContextual"/>
            </w:rPr>
          </w:pPr>
          <w:hyperlink w:anchor="_Toc186451569" w:history="1">
            <w:r w:rsidRPr="001F04AA">
              <w:rPr>
                <w:rStyle w:val="Hyperlink"/>
                <w:noProof/>
              </w:rPr>
              <w:t>3.3</w:t>
            </w:r>
            <w:r>
              <w:rPr>
                <w:rFonts w:asciiTheme="minorHAnsi" w:hAnsiTheme="minorHAnsi"/>
                <w:noProof/>
                <w:kern w:val="2"/>
                <w:sz w:val="24"/>
                <w:szCs w:val="24"/>
                <w:lang w:val="en-GB" w:eastAsia="en-GB"/>
                <w14:ligatures w14:val="standardContextual"/>
              </w:rPr>
              <w:tab/>
            </w:r>
            <w:r w:rsidRPr="001F04AA">
              <w:rPr>
                <w:rStyle w:val="Hyperlink"/>
                <w:noProof/>
              </w:rPr>
              <w:t>Router 3 – 192.168.0.230</w:t>
            </w:r>
            <w:r>
              <w:rPr>
                <w:noProof/>
                <w:webHidden/>
              </w:rPr>
              <w:tab/>
            </w:r>
            <w:r>
              <w:rPr>
                <w:noProof/>
                <w:webHidden/>
              </w:rPr>
              <w:fldChar w:fldCharType="begin"/>
            </w:r>
            <w:r>
              <w:rPr>
                <w:noProof/>
                <w:webHidden/>
              </w:rPr>
              <w:instrText xml:space="preserve"> PAGEREF _Toc186451569 \h </w:instrText>
            </w:r>
            <w:r>
              <w:rPr>
                <w:noProof/>
                <w:webHidden/>
              </w:rPr>
            </w:r>
            <w:r>
              <w:rPr>
                <w:noProof/>
                <w:webHidden/>
              </w:rPr>
              <w:fldChar w:fldCharType="separate"/>
            </w:r>
            <w:r>
              <w:rPr>
                <w:noProof/>
                <w:webHidden/>
              </w:rPr>
              <w:t>32</w:t>
            </w:r>
            <w:r>
              <w:rPr>
                <w:noProof/>
                <w:webHidden/>
              </w:rPr>
              <w:fldChar w:fldCharType="end"/>
            </w:r>
          </w:hyperlink>
        </w:p>
        <w:p w14:paraId="151CB30F" w14:textId="0C95FF80" w:rsidR="004C6299" w:rsidRDefault="004C6299">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86451570" w:history="1">
            <w:r w:rsidRPr="001F04AA">
              <w:rPr>
                <w:rStyle w:val="Hyperlink"/>
                <w:noProof/>
              </w:rPr>
              <w:t>3.3.1</w:t>
            </w:r>
            <w:r>
              <w:rPr>
                <w:rFonts w:asciiTheme="minorHAnsi" w:hAnsiTheme="minorHAnsi"/>
                <w:noProof/>
                <w:kern w:val="2"/>
                <w:sz w:val="24"/>
                <w:szCs w:val="24"/>
                <w:lang w:val="en-GB" w:eastAsia="en-GB"/>
                <w14:ligatures w14:val="standardContextual"/>
              </w:rPr>
              <w:tab/>
            </w:r>
            <w:r w:rsidRPr="001F04AA">
              <w:rPr>
                <w:rStyle w:val="Hyperlink"/>
                <w:noProof/>
              </w:rPr>
              <w:t>PC 4 – 192.168.0.130/27</w:t>
            </w:r>
            <w:r>
              <w:rPr>
                <w:noProof/>
                <w:webHidden/>
              </w:rPr>
              <w:tab/>
            </w:r>
            <w:r>
              <w:rPr>
                <w:noProof/>
                <w:webHidden/>
              </w:rPr>
              <w:fldChar w:fldCharType="begin"/>
            </w:r>
            <w:r>
              <w:rPr>
                <w:noProof/>
                <w:webHidden/>
              </w:rPr>
              <w:instrText xml:space="preserve"> PAGEREF _Toc186451570 \h </w:instrText>
            </w:r>
            <w:r>
              <w:rPr>
                <w:noProof/>
                <w:webHidden/>
              </w:rPr>
            </w:r>
            <w:r>
              <w:rPr>
                <w:noProof/>
                <w:webHidden/>
              </w:rPr>
              <w:fldChar w:fldCharType="separate"/>
            </w:r>
            <w:r>
              <w:rPr>
                <w:noProof/>
                <w:webHidden/>
              </w:rPr>
              <w:t>34</w:t>
            </w:r>
            <w:r>
              <w:rPr>
                <w:noProof/>
                <w:webHidden/>
              </w:rPr>
              <w:fldChar w:fldCharType="end"/>
            </w:r>
          </w:hyperlink>
        </w:p>
        <w:p w14:paraId="090E06F7" w14:textId="6D2F0992" w:rsidR="004C6299" w:rsidRDefault="004C6299">
          <w:pPr>
            <w:pStyle w:val="TOC2"/>
            <w:tabs>
              <w:tab w:val="left" w:pos="960"/>
              <w:tab w:val="right" w:leader="dot" w:pos="9350"/>
            </w:tabs>
            <w:rPr>
              <w:rFonts w:asciiTheme="minorHAnsi" w:hAnsiTheme="minorHAnsi"/>
              <w:noProof/>
              <w:kern w:val="2"/>
              <w:sz w:val="24"/>
              <w:szCs w:val="24"/>
              <w:lang w:val="en-GB" w:eastAsia="en-GB"/>
              <w14:ligatures w14:val="standardContextual"/>
            </w:rPr>
          </w:pPr>
          <w:hyperlink w:anchor="_Toc186451571" w:history="1">
            <w:r w:rsidRPr="001F04AA">
              <w:rPr>
                <w:rStyle w:val="Hyperlink"/>
                <w:noProof/>
              </w:rPr>
              <w:t>3.4</w:t>
            </w:r>
            <w:r>
              <w:rPr>
                <w:rFonts w:asciiTheme="minorHAnsi" w:hAnsiTheme="minorHAnsi"/>
                <w:noProof/>
                <w:kern w:val="2"/>
                <w:sz w:val="24"/>
                <w:szCs w:val="24"/>
                <w:lang w:val="en-GB" w:eastAsia="en-GB"/>
                <w14:ligatures w14:val="standardContextual"/>
              </w:rPr>
              <w:tab/>
            </w:r>
            <w:r w:rsidRPr="001F04AA">
              <w:rPr>
                <w:rStyle w:val="Hyperlink"/>
                <w:noProof/>
              </w:rPr>
              <w:t>Firewall - 192.168.0.240/30</w:t>
            </w:r>
            <w:r>
              <w:rPr>
                <w:noProof/>
                <w:webHidden/>
              </w:rPr>
              <w:tab/>
            </w:r>
            <w:r>
              <w:rPr>
                <w:noProof/>
                <w:webHidden/>
              </w:rPr>
              <w:fldChar w:fldCharType="begin"/>
            </w:r>
            <w:r>
              <w:rPr>
                <w:noProof/>
                <w:webHidden/>
              </w:rPr>
              <w:instrText xml:space="preserve"> PAGEREF _Toc186451571 \h </w:instrText>
            </w:r>
            <w:r>
              <w:rPr>
                <w:noProof/>
                <w:webHidden/>
              </w:rPr>
            </w:r>
            <w:r>
              <w:rPr>
                <w:noProof/>
                <w:webHidden/>
              </w:rPr>
              <w:fldChar w:fldCharType="separate"/>
            </w:r>
            <w:r>
              <w:rPr>
                <w:noProof/>
                <w:webHidden/>
              </w:rPr>
              <w:t>36</w:t>
            </w:r>
            <w:r>
              <w:rPr>
                <w:noProof/>
                <w:webHidden/>
              </w:rPr>
              <w:fldChar w:fldCharType="end"/>
            </w:r>
          </w:hyperlink>
        </w:p>
        <w:p w14:paraId="7A2DF443" w14:textId="7DDB1F25" w:rsidR="004C6299" w:rsidRDefault="004C6299">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86451572" w:history="1">
            <w:r w:rsidRPr="001F04AA">
              <w:rPr>
                <w:rStyle w:val="Hyperlink"/>
                <w:noProof/>
              </w:rPr>
              <w:t>3.4.1</w:t>
            </w:r>
            <w:r>
              <w:rPr>
                <w:rFonts w:asciiTheme="minorHAnsi" w:hAnsiTheme="minorHAnsi"/>
                <w:noProof/>
                <w:kern w:val="2"/>
                <w:sz w:val="24"/>
                <w:szCs w:val="24"/>
                <w:lang w:val="en-GB" w:eastAsia="en-GB"/>
                <w14:ligatures w14:val="standardContextual"/>
              </w:rPr>
              <w:tab/>
            </w:r>
            <w:r w:rsidRPr="001F04AA">
              <w:rPr>
                <w:rStyle w:val="Hyperlink"/>
                <w:noProof/>
              </w:rPr>
              <w:t>Web Server – 192.168.0.242/30</w:t>
            </w:r>
            <w:r>
              <w:rPr>
                <w:noProof/>
                <w:webHidden/>
              </w:rPr>
              <w:tab/>
            </w:r>
            <w:r>
              <w:rPr>
                <w:noProof/>
                <w:webHidden/>
              </w:rPr>
              <w:fldChar w:fldCharType="begin"/>
            </w:r>
            <w:r>
              <w:rPr>
                <w:noProof/>
                <w:webHidden/>
              </w:rPr>
              <w:instrText xml:space="preserve"> PAGEREF _Toc186451572 \h </w:instrText>
            </w:r>
            <w:r>
              <w:rPr>
                <w:noProof/>
                <w:webHidden/>
              </w:rPr>
            </w:r>
            <w:r>
              <w:rPr>
                <w:noProof/>
                <w:webHidden/>
              </w:rPr>
              <w:fldChar w:fldCharType="separate"/>
            </w:r>
            <w:r>
              <w:rPr>
                <w:noProof/>
                <w:webHidden/>
              </w:rPr>
              <w:t>41</w:t>
            </w:r>
            <w:r>
              <w:rPr>
                <w:noProof/>
                <w:webHidden/>
              </w:rPr>
              <w:fldChar w:fldCharType="end"/>
            </w:r>
          </w:hyperlink>
        </w:p>
        <w:p w14:paraId="5000B9EE" w14:textId="09748D95" w:rsidR="004C6299" w:rsidRDefault="004C6299">
          <w:pPr>
            <w:pStyle w:val="TOC2"/>
            <w:tabs>
              <w:tab w:val="left" w:pos="960"/>
              <w:tab w:val="right" w:leader="dot" w:pos="9350"/>
            </w:tabs>
            <w:rPr>
              <w:rFonts w:asciiTheme="minorHAnsi" w:hAnsiTheme="minorHAnsi"/>
              <w:noProof/>
              <w:kern w:val="2"/>
              <w:sz w:val="24"/>
              <w:szCs w:val="24"/>
              <w:lang w:val="en-GB" w:eastAsia="en-GB"/>
              <w14:ligatures w14:val="standardContextual"/>
            </w:rPr>
          </w:pPr>
          <w:hyperlink w:anchor="_Toc186451573" w:history="1">
            <w:r w:rsidRPr="001F04AA">
              <w:rPr>
                <w:rStyle w:val="Hyperlink"/>
                <w:noProof/>
              </w:rPr>
              <w:t>3.5</w:t>
            </w:r>
            <w:r>
              <w:rPr>
                <w:rFonts w:asciiTheme="minorHAnsi" w:hAnsiTheme="minorHAnsi"/>
                <w:noProof/>
                <w:kern w:val="2"/>
                <w:sz w:val="24"/>
                <w:szCs w:val="24"/>
                <w:lang w:val="en-GB" w:eastAsia="en-GB"/>
                <w14:ligatures w14:val="standardContextual"/>
              </w:rPr>
              <w:tab/>
            </w:r>
            <w:r w:rsidRPr="001F04AA">
              <w:rPr>
                <w:rStyle w:val="Hyperlink"/>
                <w:noProof/>
              </w:rPr>
              <w:t>Router 4 – 192.168.0.97/27</w:t>
            </w:r>
            <w:r>
              <w:rPr>
                <w:noProof/>
                <w:webHidden/>
              </w:rPr>
              <w:tab/>
            </w:r>
            <w:r>
              <w:rPr>
                <w:noProof/>
                <w:webHidden/>
              </w:rPr>
              <w:fldChar w:fldCharType="begin"/>
            </w:r>
            <w:r>
              <w:rPr>
                <w:noProof/>
                <w:webHidden/>
              </w:rPr>
              <w:instrText xml:space="preserve"> PAGEREF _Toc186451573 \h </w:instrText>
            </w:r>
            <w:r>
              <w:rPr>
                <w:noProof/>
                <w:webHidden/>
              </w:rPr>
            </w:r>
            <w:r>
              <w:rPr>
                <w:noProof/>
                <w:webHidden/>
              </w:rPr>
              <w:fldChar w:fldCharType="separate"/>
            </w:r>
            <w:r>
              <w:rPr>
                <w:noProof/>
                <w:webHidden/>
              </w:rPr>
              <w:t>43</w:t>
            </w:r>
            <w:r>
              <w:rPr>
                <w:noProof/>
                <w:webHidden/>
              </w:rPr>
              <w:fldChar w:fldCharType="end"/>
            </w:r>
          </w:hyperlink>
        </w:p>
        <w:p w14:paraId="46E9C896" w14:textId="6E0629F2" w:rsidR="004C6299" w:rsidRDefault="004C6299">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86451574" w:history="1">
            <w:r w:rsidRPr="001F04AA">
              <w:rPr>
                <w:rStyle w:val="Hyperlink"/>
                <w:noProof/>
              </w:rPr>
              <w:t>3.5.1</w:t>
            </w:r>
            <w:r>
              <w:rPr>
                <w:rFonts w:asciiTheme="minorHAnsi" w:hAnsiTheme="minorHAnsi"/>
                <w:noProof/>
                <w:kern w:val="2"/>
                <w:sz w:val="24"/>
                <w:szCs w:val="24"/>
                <w:lang w:val="en-GB" w:eastAsia="en-GB"/>
                <w14:ligatures w14:val="standardContextual"/>
              </w:rPr>
              <w:tab/>
            </w:r>
            <w:r w:rsidRPr="001F04AA">
              <w:rPr>
                <w:rStyle w:val="Hyperlink"/>
                <w:noProof/>
              </w:rPr>
              <w:t>PC 5 – 192.168.0.66/27</w:t>
            </w:r>
            <w:r>
              <w:rPr>
                <w:noProof/>
                <w:webHidden/>
              </w:rPr>
              <w:tab/>
            </w:r>
            <w:r>
              <w:rPr>
                <w:noProof/>
                <w:webHidden/>
              </w:rPr>
              <w:fldChar w:fldCharType="begin"/>
            </w:r>
            <w:r>
              <w:rPr>
                <w:noProof/>
                <w:webHidden/>
              </w:rPr>
              <w:instrText xml:space="preserve"> PAGEREF _Toc186451574 \h </w:instrText>
            </w:r>
            <w:r>
              <w:rPr>
                <w:noProof/>
                <w:webHidden/>
              </w:rPr>
            </w:r>
            <w:r>
              <w:rPr>
                <w:noProof/>
                <w:webHidden/>
              </w:rPr>
              <w:fldChar w:fldCharType="separate"/>
            </w:r>
            <w:r>
              <w:rPr>
                <w:noProof/>
                <w:webHidden/>
              </w:rPr>
              <w:t>46</w:t>
            </w:r>
            <w:r>
              <w:rPr>
                <w:noProof/>
                <w:webHidden/>
              </w:rPr>
              <w:fldChar w:fldCharType="end"/>
            </w:r>
          </w:hyperlink>
        </w:p>
        <w:p w14:paraId="11C0F644" w14:textId="4CB12451" w:rsidR="004C6299" w:rsidRDefault="004C6299">
          <w:pPr>
            <w:pStyle w:val="TOC1"/>
            <w:tabs>
              <w:tab w:val="left" w:pos="440"/>
              <w:tab w:val="right" w:leader="dot" w:pos="9350"/>
            </w:tabs>
            <w:rPr>
              <w:rFonts w:asciiTheme="minorHAnsi" w:hAnsiTheme="minorHAnsi"/>
              <w:noProof/>
              <w:kern w:val="2"/>
              <w:sz w:val="24"/>
              <w:szCs w:val="24"/>
              <w:lang w:val="en-GB" w:eastAsia="en-GB"/>
              <w14:ligatures w14:val="standardContextual"/>
            </w:rPr>
          </w:pPr>
          <w:hyperlink w:anchor="_Toc186451575" w:history="1">
            <w:r w:rsidRPr="001F04AA">
              <w:rPr>
                <w:rStyle w:val="Hyperlink"/>
                <w:noProof/>
                <w:lang w:eastAsia="en-US"/>
              </w:rPr>
              <w:t>4</w:t>
            </w:r>
            <w:r>
              <w:rPr>
                <w:rFonts w:asciiTheme="minorHAnsi" w:hAnsiTheme="minorHAnsi"/>
                <w:noProof/>
                <w:kern w:val="2"/>
                <w:sz w:val="24"/>
                <w:szCs w:val="24"/>
                <w:lang w:val="en-GB" w:eastAsia="en-GB"/>
                <w14:ligatures w14:val="standardContextual"/>
              </w:rPr>
              <w:tab/>
            </w:r>
            <w:r w:rsidRPr="001F04AA">
              <w:rPr>
                <w:rStyle w:val="Hyperlink"/>
                <w:noProof/>
                <w:lang w:eastAsia="en-US"/>
              </w:rPr>
              <w:t>Security Weaknesses</w:t>
            </w:r>
            <w:r>
              <w:rPr>
                <w:noProof/>
                <w:webHidden/>
              </w:rPr>
              <w:tab/>
            </w:r>
            <w:r>
              <w:rPr>
                <w:noProof/>
                <w:webHidden/>
              </w:rPr>
              <w:fldChar w:fldCharType="begin"/>
            </w:r>
            <w:r>
              <w:rPr>
                <w:noProof/>
                <w:webHidden/>
              </w:rPr>
              <w:instrText xml:space="preserve"> PAGEREF _Toc186451575 \h </w:instrText>
            </w:r>
            <w:r>
              <w:rPr>
                <w:noProof/>
                <w:webHidden/>
              </w:rPr>
            </w:r>
            <w:r>
              <w:rPr>
                <w:noProof/>
                <w:webHidden/>
              </w:rPr>
              <w:fldChar w:fldCharType="separate"/>
            </w:r>
            <w:r>
              <w:rPr>
                <w:noProof/>
                <w:webHidden/>
              </w:rPr>
              <w:t>49</w:t>
            </w:r>
            <w:r>
              <w:rPr>
                <w:noProof/>
                <w:webHidden/>
              </w:rPr>
              <w:fldChar w:fldCharType="end"/>
            </w:r>
          </w:hyperlink>
        </w:p>
        <w:p w14:paraId="32B44507" w14:textId="4CC99632" w:rsidR="004C6299" w:rsidRDefault="004C6299">
          <w:pPr>
            <w:pStyle w:val="TOC2"/>
            <w:tabs>
              <w:tab w:val="left" w:pos="960"/>
              <w:tab w:val="right" w:leader="dot" w:pos="9350"/>
            </w:tabs>
            <w:rPr>
              <w:rFonts w:asciiTheme="minorHAnsi" w:hAnsiTheme="minorHAnsi"/>
              <w:noProof/>
              <w:kern w:val="2"/>
              <w:sz w:val="24"/>
              <w:szCs w:val="24"/>
              <w:lang w:val="en-GB" w:eastAsia="en-GB"/>
              <w14:ligatures w14:val="standardContextual"/>
            </w:rPr>
          </w:pPr>
          <w:hyperlink w:anchor="_Toc186451576" w:history="1">
            <w:r w:rsidRPr="001F04AA">
              <w:rPr>
                <w:rStyle w:val="Hyperlink"/>
                <w:noProof/>
                <w:lang w:eastAsia="en-US"/>
              </w:rPr>
              <w:t>4.1</w:t>
            </w:r>
            <w:r>
              <w:rPr>
                <w:rFonts w:asciiTheme="minorHAnsi" w:hAnsiTheme="minorHAnsi"/>
                <w:noProof/>
                <w:kern w:val="2"/>
                <w:sz w:val="24"/>
                <w:szCs w:val="24"/>
                <w:lang w:val="en-GB" w:eastAsia="en-GB"/>
                <w14:ligatures w14:val="standardContextual"/>
              </w:rPr>
              <w:tab/>
            </w:r>
            <w:r w:rsidRPr="001F04AA">
              <w:rPr>
                <w:rStyle w:val="Hyperlink"/>
                <w:noProof/>
                <w:lang w:eastAsia="en-US"/>
              </w:rPr>
              <w:t>Routers</w:t>
            </w:r>
            <w:r>
              <w:rPr>
                <w:noProof/>
                <w:webHidden/>
              </w:rPr>
              <w:tab/>
            </w:r>
            <w:r>
              <w:rPr>
                <w:noProof/>
                <w:webHidden/>
              </w:rPr>
              <w:fldChar w:fldCharType="begin"/>
            </w:r>
            <w:r>
              <w:rPr>
                <w:noProof/>
                <w:webHidden/>
              </w:rPr>
              <w:instrText xml:space="preserve"> PAGEREF _Toc186451576 \h </w:instrText>
            </w:r>
            <w:r>
              <w:rPr>
                <w:noProof/>
                <w:webHidden/>
              </w:rPr>
            </w:r>
            <w:r>
              <w:rPr>
                <w:noProof/>
                <w:webHidden/>
              </w:rPr>
              <w:fldChar w:fldCharType="separate"/>
            </w:r>
            <w:r>
              <w:rPr>
                <w:noProof/>
                <w:webHidden/>
              </w:rPr>
              <w:t>49</w:t>
            </w:r>
            <w:r>
              <w:rPr>
                <w:noProof/>
                <w:webHidden/>
              </w:rPr>
              <w:fldChar w:fldCharType="end"/>
            </w:r>
          </w:hyperlink>
        </w:p>
        <w:p w14:paraId="48C8EB78" w14:textId="008A065F" w:rsidR="004C6299" w:rsidRDefault="004C6299">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86451577" w:history="1">
            <w:r w:rsidRPr="001F04AA">
              <w:rPr>
                <w:rStyle w:val="Hyperlink"/>
                <w:noProof/>
              </w:rPr>
              <w:t>4.1.1</w:t>
            </w:r>
            <w:r>
              <w:rPr>
                <w:rFonts w:asciiTheme="minorHAnsi" w:hAnsiTheme="minorHAnsi"/>
                <w:noProof/>
                <w:kern w:val="2"/>
                <w:sz w:val="24"/>
                <w:szCs w:val="24"/>
                <w:lang w:val="en-GB" w:eastAsia="en-GB"/>
                <w14:ligatures w14:val="standardContextual"/>
              </w:rPr>
              <w:tab/>
            </w:r>
            <w:r w:rsidRPr="001F04AA">
              <w:rPr>
                <w:rStyle w:val="Hyperlink"/>
                <w:noProof/>
              </w:rPr>
              <w:t>Default Credentials</w:t>
            </w:r>
            <w:r>
              <w:rPr>
                <w:noProof/>
                <w:webHidden/>
              </w:rPr>
              <w:tab/>
            </w:r>
            <w:r>
              <w:rPr>
                <w:noProof/>
                <w:webHidden/>
              </w:rPr>
              <w:fldChar w:fldCharType="begin"/>
            </w:r>
            <w:r>
              <w:rPr>
                <w:noProof/>
                <w:webHidden/>
              </w:rPr>
              <w:instrText xml:space="preserve"> PAGEREF _Toc186451577 \h </w:instrText>
            </w:r>
            <w:r>
              <w:rPr>
                <w:noProof/>
                <w:webHidden/>
              </w:rPr>
            </w:r>
            <w:r>
              <w:rPr>
                <w:noProof/>
                <w:webHidden/>
              </w:rPr>
              <w:fldChar w:fldCharType="separate"/>
            </w:r>
            <w:r>
              <w:rPr>
                <w:noProof/>
                <w:webHidden/>
              </w:rPr>
              <w:t>49</w:t>
            </w:r>
            <w:r>
              <w:rPr>
                <w:noProof/>
                <w:webHidden/>
              </w:rPr>
              <w:fldChar w:fldCharType="end"/>
            </w:r>
          </w:hyperlink>
        </w:p>
        <w:p w14:paraId="5EFE30D6" w14:textId="0C667D4C" w:rsidR="004C6299" w:rsidRDefault="004C6299">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86451578" w:history="1">
            <w:r w:rsidRPr="001F04AA">
              <w:rPr>
                <w:rStyle w:val="Hyperlink"/>
                <w:noProof/>
                <w:lang w:eastAsia="en-US"/>
              </w:rPr>
              <w:t>4.1.2</w:t>
            </w:r>
            <w:r>
              <w:rPr>
                <w:rFonts w:asciiTheme="minorHAnsi" w:hAnsiTheme="minorHAnsi"/>
                <w:noProof/>
                <w:kern w:val="2"/>
                <w:sz w:val="24"/>
                <w:szCs w:val="24"/>
                <w:lang w:val="en-GB" w:eastAsia="en-GB"/>
                <w14:ligatures w14:val="standardContextual"/>
              </w:rPr>
              <w:tab/>
            </w:r>
            <w:r w:rsidRPr="001F04AA">
              <w:rPr>
                <w:rStyle w:val="Hyperlink"/>
                <w:noProof/>
                <w:lang w:eastAsia="en-US"/>
              </w:rPr>
              <w:t>Telnet</w:t>
            </w:r>
            <w:r>
              <w:rPr>
                <w:noProof/>
                <w:webHidden/>
              </w:rPr>
              <w:tab/>
            </w:r>
            <w:r>
              <w:rPr>
                <w:noProof/>
                <w:webHidden/>
              </w:rPr>
              <w:fldChar w:fldCharType="begin"/>
            </w:r>
            <w:r>
              <w:rPr>
                <w:noProof/>
                <w:webHidden/>
              </w:rPr>
              <w:instrText xml:space="preserve"> PAGEREF _Toc186451578 \h </w:instrText>
            </w:r>
            <w:r>
              <w:rPr>
                <w:noProof/>
                <w:webHidden/>
              </w:rPr>
            </w:r>
            <w:r>
              <w:rPr>
                <w:noProof/>
                <w:webHidden/>
              </w:rPr>
              <w:fldChar w:fldCharType="separate"/>
            </w:r>
            <w:r>
              <w:rPr>
                <w:noProof/>
                <w:webHidden/>
              </w:rPr>
              <w:t>49</w:t>
            </w:r>
            <w:r>
              <w:rPr>
                <w:noProof/>
                <w:webHidden/>
              </w:rPr>
              <w:fldChar w:fldCharType="end"/>
            </w:r>
          </w:hyperlink>
        </w:p>
        <w:p w14:paraId="58A45E34" w14:textId="631A965C" w:rsidR="004C6299" w:rsidRDefault="004C6299">
          <w:pPr>
            <w:pStyle w:val="TOC2"/>
            <w:tabs>
              <w:tab w:val="left" w:pos="960"/>
              <w:tab w:val="right" w:leader="dot" w:pos="9350"/>
            </w:tabs>
            <w:rPr>
              <w:rFonts w:asciiTheme="minorHAnsi" w:hAnsiTheme="minorHAnsi"/>
              <w:noProof/>
              <w:kern w:val="2"/>
              <w:sz w:val="24"/>
              <w:szCs w:val="24"/>
              <w:lang w:val="en-GB" w:eastAsia="en-GB"/>
              <w14:ligatures w14:val="standardContextual"/>
            </w:rPr>
          </w:pPr>
          <w:hyperlink w:anchor="_Toc186451579" w:history="1">
            <w:r w:rsidRPr="001F04AA">
              <w:rPr>
                <w:rStyle w:val="Hyperlink"/>
                <w:noProof/>
                <w:lang w:eastAsia="en-US"/>
              </w:rPr>
              <w:t>4.2</w:t>
            </w:r>
            <w:r>
              <w:rPr>
                <w:rFonts w:asciiTheme="minorHAnsi" w:hAnsiTheme="minorHAnsi"/>
                <w:noProof/>
                <w:kern w:val="2"/>
                <w:sz w:val="24"/>
                <w:szCs w:val="24"/>
                <w:lang w:val="en-GB" w:eastAsia="en-GB"/>
                <w14:ligatures w14:val="standardContextual"/>
              </w:rPr>
              <w:tab/>
            </w:r>
            <w:r w:rsidRPr="001F04AA">
              <w:rPr>
                <w:rStyle w:val="Hyperlink"/>
                <w:noProof/>
                <w:lang w:eastAsia="en-US"/>
              </w:rPr>
              <w:t>Computers</w:t>
            </w:r>
            <w:r>
              <w:rPr>
                <w:noProof/>
                <w:webHidden/>
              </w:rPr>
              <w:tab/>
            </w:r>
            <w:r>
              <w:rPr>
                <w:noProof/>
                <w:webHidden/>
              </w:rPr>
              <w:fldChar w:fldCharType="begin"/>
            </w:r>
            <w:r>
              <w:rPr>
                <w:noProof/>
                <w:webHidden/>
              </w:rPr>
              <w:instrText xml:space="preserve"> PAGEREF _Toc186451579 \h </w:instrText>
            </w:r>
            <w:r>
              <w:rPr>
                <w:noProof/>
                <w:webHidden/>
              </w:rPr>
            </w:r>
            <w:r>
              <w:rPr>
                <w:noProof/>
                <w:webHidden/>
              </w:rPr>
              <w:fldChar w:fldCharType="separate"/>
            </w:r>
            <w:r>
              <w:rPr>
                <w:noProof/>
                <w:webHidden/>
              </w:rPr>
              <w:t>49</w:t>
            </w:r>
            <w:r>
              <w:rPr>
                <w:noProof/>
                <w:webHidden/>
              </w:rPr>
              <w:fldChar w:fldCharType="end"/>
            </w:r>
          </w:hyperlink>
        </w:p>
        <w:p w14:paraId="34BED046" w14:textId="1335B78A" w:rsidR="004C6299" w:rsidRDefault="004C6299">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86451580" w:history="1">
            <w:r w:rsidRPr="001F04AA">
              <w:rPr>
                <w:rStyle w:val="Hyperlink"/>
                <w:noProof/>
                <w:lang w:eastAsia="en-US"/>
              </w:rPr>
              <w:t>4.2.1</w:t>
            </w:r>
            <w:r>
              <w:rPr>
                <w:rFonts w:asciiTheme="minorHAnsi" w:hAnsiTheme="minorHAnsi"/>
                <w:noProof/>
                <w:kern w:val="2"/>
                <w:sz w:val="24"/>
                <w:szCs w:val="24"/>
                <w:lang w:val="en-GB" w:eastAsia="en-GB"/>
                <w14:ligatures w14:val="standardContextual"/>
              </w:rPr>
              <w:tab/>
            </w:r>
            <w:r w:rsidRPr="001F04AA">
              <w:rPr>
                <w:rStyle w:val="Hyperlink"/>
                <w:noProof/>
                <w:lang w:eastAsia="en-US"/>
              </w:rPr>
              <w:t>Weak Passwords</w:t>
            </w:r>
            <w:r>
              <w:rPr>
                <w:noProof/>
                <w:webHidden/>
              </w:rPr>
              <w:tab/>
            </w:r>
            <w:r>
              <w:rPr>
                <w:noProof/>
                <w:webHidden/>
              </w:rPr>
              <w:fldChar w:fldCharType="begin"/>
            </w:r>
            <w:r>
              <w:rPr>
                <w:noProof/>
                <w:webHidden/>
              </w:rPr>
              <w:instrText xml:space="preserve"> PAGEREF _Toc186451580 \h </w:instrText>
            </w:r>
            <w:r>
              <w:rPr>
                <w:noProof/>
                <w:webHidden/>
              </w:rPr>
            </w:r>
            <w:r>
              <w:rPr>
                <w:noProof/>
                <w:webHidden/>
              </w:rPr>
              <w:fldChar w:fldCharType="separate"/>
            </w:r>
            <w:r>
              <w:rPr>
                <w:noProof/>
                <w:webHidden/>
              </w:rPr>
              <w:t>49</w:t>
            </w:r>
            <w:r>
              <w:rPr>
                <w:noProof/>
                <w:webHidden/>
              </w:rPr>
              <w:fldChar w:fldCharType="end"/>
            </w:r>
          </w:hyperlink>
        </w:p>
        <w:p w14:paraId="1748F00A" w14:textId="2468308B" w:rsidR="004C6299" w:rsidRDefault="004C6299">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86451581" w:history="1">
            <w:r w:rsidRPr="001F04AA">
              <w:rPr>
                <w:rStyle w:val="Hyperlink"/>
                <w:noProof/>
              </w:rPr>
              <w:t>4.2.2</w:t>
            </w:r>
            <w:r>
              <w:rPr>
                <w:rFonts w:asciiTheme="minorHAnsi" w:hAnsiTheme="minorHAnsi"/>
                <w:noProof/>
                <w:kern w:val="2"/>
                <w:sz w:val="24"/>
                <w:szCs w:val="24"/>
                <w:lang w:val="en-GB" w:eastAsia="en-GB"/>
                <w14:ligatures w14:val="standardContextual"/>
              </w:rPr>
              <w:tab/>
            </w:r>
            <w:r w:rsidRPr="001F04AA">
              <w:rPr>
                <w:rStyle w:val="Hyperlink"/>
                <w:noProof/>
              </w:rPr>
              <w:t>Password Reuse</w:t>
            </w:r>
            <w:r>
              <w:rPr>
                <w:noProof/>
                <w:webHidden/>
              </w:rPr>
              <w:tab/>
            </w:r>
            <w:r>
              <w:rPr>
                <w:noProof/>
                <w:webHidden/>
              </w:rPr>
              <w:fldChar w:fldCharType="begin"/>
            </w:r>
            <w:r>
              <w:rPr>
                <w:noProof/>
                <w:webHidden/>
              </w:rPr>
              <w:instrText xml:space="preserve"> PAGEREF _Toc186451581 \h </w:instrText>
            </w:r>
            <w:r>
              <w:rPr>
                <w:noProof/>
                <w:webHidden/>
              </w:rPr>
            </w:r>
            <w:r>
              <w:rPr>
                <w:noProof/>
                <w:webHidden/>
              </w:rPr>
              <w:fldChar w:fldCharType="separate"/>
            </w:r>
            <w:r>
              <w:rPr>
                <w:noProof/>
                <w:webHidden/>
              </w:rPr>
              <w:t>50</w:t>
            </w:r>
            <w:r>
              <w:rPr>
                <w:noProof/>
                <w:webHidden/>
              </w:rPr>
              <w:fldChar w:fldCharType="end"/>
            </w:r>
          </w:hyperlink>
        </w:p>
        <w:p w14:paraId="642D649B" w14:textId="495ACD49" w:rsidR="004C6299" w:rsidRDefault="004C6299">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86451582" w:history="1">
            <w:r w:rsidRPr="001F04AA">
              <w:rPr>
                <w:rStyle w:val="Hyperlink"/>
                <w:noProof/>
              </w:rPr>
              <w:t>4.2.3</w:t>
            </w:r>
            <w:r>
              <w:rPr>
                <w:rFonts w:asciiTheme="minorHAnsi" w:hAnsiTheme="minorHAnsi"/>
                <w:noProof/>
                <w:kern w:val="2"/>
                <w:sz w:val="24"/>
                <w:szCs w:val="24"/>
                <w:lang w:val="en-GB" w:eastAsia="en-GB"/>
                <w14:ligatures w14:val="standardContextual"/>
              </w:rPr>
              <w:tab/>
            </w:r>
            <w:r w:rsidRPr="001F04AA">
              <w:rPr>
                <w:rStyle w:val="Hyperlink"/>
                <w:noProof/>
              </w:rPr>
              <w:t>No Lockout Policy</w:t>
            </w:r>
            <w:r>
              <w:rPr>
                <w:noProof/>
                <w:webHidden/>
              </w:rPr>
              <w:tab/>
            </w:r>
            <w:r>
              <w:rPr>
                <w:noProof/>
                <w:webHidden/>
              </w:rPr>
              <w:fldChar w:fldCharType="begin"/>
            </w:r>
            <w:r>
              <w:rPr>
                <w:noProof/>
                <w:webHidden/>
              </w:rPr>
              <w:instrText xml:space="preserve"> PAGEREF _Toc186451582 \h </w:instrText>
            </w:r>
            <w:r>
              <w:rPr>
                <w:noProof/>
                <w:webHidden/>
              </w:rPr>
            </w:r>
            <w:r>
              <w:rPr>
                <w:noProof/>
                <w:webHidden/>
              </w:rPr>
              <w:fldChar w:fldCharType="separate"/>
            </w:r>
            <w:r>
              <w:rPr>
                <w:noProof/>
                <w:webHidden/>
              </w:rPr>
              <w:t>50</w:t>
            </w:r>
            <w:r>
              <w:rPr>
                <w:noProof/>
                <w:webHidden/>
              </w:rPr>
              <w:fldChar w:fldCharType="end"/>
            </w:r>
          </w:hyperlink>
        </w:p>
        <w:p w14:paraId="3C797842" w14:textId="6007BB84" w:rsidR="004C6299" w:rsidRDefault="004C6299">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86451583" w:history="1">
            <w:r w:rsidRPr="001F04AA">
              <w:rPr>
                <w:rStyle w:val="Hyperlink"/>
                <w:noProof/>
                <w:lang w:eastAsia="en-US"/>
              </w:rPr>
              <w:t>4.2.4</w:t>
            </w:r>
            <w:r>
              <w:rPr>
                <w:rFonts w:asciiTheme="minorHAnsi" w:hAnsiTheme="minorHAnsi"/>
                <w:noProof/>
                <w:kern w:val="2"/>
                <w:sz w:val="24"/>
                <w:szCs w:val="24"/>
                <w:lang w:val="en-GB" w:eastAsia="en-GB"/>
                <w14:ligatures w14:val="standardContextual"/>
              </w:rPr>
              <w:tab/>
            </w:r>
            <w:r w:rsidRPr="001F04AA">
              <w:rPr>
                <w:rStyle w:val="Hyperlink"/>
                <w:noProof/>
                <w:lang w:eastAsia="en-US"/>
              </w:rPr>
              <w:t>SSH Brute Forcing</w:t>
            </w:r>
            <w:r>
              <w:rPr>
                <w:noProof/>
                <w:webHidden/>
              </w:rPr>
              <w:tab/>
            </w:r>
            <w:r>
              <w:rPr>
                <w:noProof/>
                <w:webHidden/>
              </w:rPr>
              <w:fldChar w:fldCharType="begin"/>
            </w:r>
            <w:r>
              <w:rPr>
                <w:noProof/>
                <w:webHidden/>
              </w:rPr>
              <w:instrText xml:space="preserve"> PAGEREF _Toc186451583 \h </w:instrText>
            </w:r>
            <w:r>
              <w:rPr>
                <w:noProof/>
                <w:webHidden/>
              </w:rPr>
            </w:r>
            <w:r>
              <w:rPr>
                <w:noProof/>
                <w:webHidden/>
              </w:rPr>
              <w:fldChar w:fldCharType="separate"/>
            </w:r>
            <w:r>
              <w:rPr>
                <w:noProof/>
                <w:webHidden/>
              </w:rPr>
              <w:t>50</w:t>
            </w:r>
            <w:r>
              <w:rPr>
                <w:noProof/>
                <w:webHidden/>
              </w:rPr>
              <w:fldChar w:fldCharType="end"/>
            </w:r>
          </w:hyperlink>
        </w:p>
        <w:p w14:paraId="1B074FAD" w14:textId="23BADB40" w:rsidR="004C6299" w:rsidRDefault="004C6299">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86451584" w:history="1">
            <w:r w:rsidRPr="001F04AA">
              <w:rPr>
                <w:rStyle w:val="Hyperlink"/>
                <w:noProof/>
                <w:lang w:eastAsia="en-US"/>
              </w:rPr>
              <w:t>4.2.5</w:t>
            </w:r>
            <w:r>
              <w:rPr>
                <w:rFonts w:asciiTheme="minorHAnsi" w:hAnsiTheme="minorHAnsi"/>
                <w:noProof/>
                <w:kern w:val="2"/>
                <w:sz w:val="24"/>
                <w:szCs w:val="24"/>
                <w:lang w:val="en-GB" w:eastAsia="en-GB"/>
                <w14:ligatures w14:val="standardContextual"/>
              </w:rPr>
              <w:tab/>
            </w:r>
            <w:r w:rsidRPr="001F04AA">
              <w:rPr>
                <w:rStyle w:val="Hyperlink"/>
                <w:noProof/>
                <w:lang w:eastAsia="en-US"/>
              </w:rPr>
              <w:t>NFS Privileges</w:t>
            </w:r>
            <w:r>
              <w:rPr>
                <w:noProof/>
                <w:webHidden/>
              </w:rPr>
              <w:tab/>
            </w:r>
            <w:r>
              <w:rPr>
                <w:noProof/>
                <w:webHidden/>
              </w:rPr>
              <w:fldChar w:fldCharType="begin"/>
            </w:r>
            <w:r>
              <w:rPr>
                <w:noProof/>
                <w:webHidden/>
              </w:rPr>
              <w:instrText xml:space="preserve"> PAGEREF _Toc186451584 \h </w:instrText>
            </w:r>
            <w:r>
              <w:rPr>
                <w:noProof/>
                <w:webHidden/>
              </w:rPr>
            </w:r>
            <w:r>
              <w:rPr>
                <w:noProof/>
                <w:webHidden/>
              </w:rPr>
              <w:fldChar w:fldCharType="separate"/>
            </w:r>
            <w:r>
              <w:rPr>
                <w:noProof/>
                <w:webHidden/>
              </w:rPr>
              <w:t>51</w:t>
            </w:r>
            <w:r>
              <w:rPr>
                <w:noProof/>
                <w:webHidden/>
              </w:rPr>
              <w:fldChar w:fldCharType="end"/>
            </w:r>
          </w:hyperlink>
        </w:p>
        <w:p w14:paraId="02884F35" w14:textId="520674CB" w:rsidR="004C6299" w:rsidRDefault="004C6299">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86451585" w:history="1">
            <w:r w:rsidRPr="001F04AA">
              <w:rPr>
                <w:rStyle w:val="Hyperlink"/>
                <w:noProof/>
                <w:lang w:eastAsia="en-US"/>
              </w:rPr>
              <w:t>4.2.6</w:t>
            </w:r>
            <w:r>
              <w:rPr>
                <w:rFonts w:asciiTheme="minorHAnsi" w:hAnsiTheme="minorHAnsi"/>
                <w:noProof/>
                <w:kern w:val="2"/>
                <w:sz w:val="24"/>
                <w:szCs w:val="24"/>
                <w:lang w:val="en-GB" w:eastAsia="en-GB"/>
                <w14:ligatures w14:val="standardContextual"/>
              </w:rPr>
              <w:tab/>
            </w:r>
            <w:r w:rsidRPr="001F04AA">
              <w:rPr>
                <w:rStyle w:val="Hyperlink"/>
                <w:noProof/>
                <w:lang w:eastAsia="en-US"/>
              </w:rPr>
              <w:t>Misconfigured Superuser Permissions</w:t>
            </w:r>
            <w:r>
              <w:rPr>
                <w:noProof/>
                <w:webHidden/>
              </w:rPr>
              <w:tab/>
            </w:r>
            <w:r>
              <w:rPr>
                <w:noProof/>
                <w:webHidden/>
              </w:rPr>
              <w:fldChar w:fldCharType="begin"/>
            </w:r>
            <w:r>
              <w:rPr>
                <w:noProof/>
                <w:webHidden/>
              </w:rPr>
              <w:instrText xml:space="preserve"> PAGEREF _Toc186451585 \h </w:instrText>
            </w:r>
            <w:r>
              <w:rPr>
                <w:noProof/>
                <w:webHidden/>
              </w:rPr>
            </w:r>
            <w:r>
              <w:rPr>
                <w:noProof/>
                <w:webHidden/>
              </w:rPr>
              <w:fldChar w:fldCharType="separate"/>
            </w:r>
            <w:r>
              <w:rPr>
                <w:noProof/>
                <w:webHidden/>
              </w:rPr>
              <w:t>51</w:t>
            </w:r>
            <w:r>
              <w:rPr>
                <w:noProof/>
                <w:webHidden/>
              </w:rPr>
              <w:fldChar w:fldCharType="end"/>
            </w:r>
          </w:hyperlink>
        </w:p>
        <w:p w14:paraId="42534FF0" w14:textId="5A6A7AF9" w:rsidR="004C6299" w:rsidRDefault="004C6299">
          <w:pPr>
            <w:pStyle w:val="TOC2"/>
            <w:tabs>
              <w:tab w:val="left" w:pos="960"/>
              <w:tab w:val="right" w:leader="dot" w:pos="9350"/>
            </w:tabs>
            <w:rPr>
              <w:rFonts w:asciiTheme="minorHAnsi" w:hAnsiTheme="minorHAnsi"/>
              <w:noProof/>
              <w:kern w:val="2"/>
              <w:sz w:val="24"/>
              <w:szCs w:val="24"/>
              <w:lang w:val="en-GB" w:eastAsia="en-GB"/>
              <w14:ligatures w14:val="standardContextual"/>
            </w:rPr>
          </w:pPr>
          <w:hyperlink w:anchor="_Toc186451586" w:history="1">
            <w:r w:rsidRPr="001F04AA">
              <w:rPr>
                <w:rStyle w:val="Hyperlink"/>
                <w:noProof/>
                <w:lang w:eastAsia="en-US"/>
              </w:rPr>
              <w:t>4.3</w:t>
            </w:r>
            <w:r>
              <w:rPr>
                <w:rFonts w:asciiTheme="minorHAnsi" w:hAnsiTheme="minorHAnsi"/>
                <w:noProof/>
                <w:kern w:val="2"/>
                <w:sz w:val="24"/>
                <w:szCs w:val="24"/>
                <w:lang w:val="en-GB" w:eastAsia="en-GB"/>
                <w14:ligatures w14:val="standardContextual"/>
              </w:rPr>
              <w:tab/>
            </w:r>
            <w:r w:rsidRPr="001F04AA">
              <w:rPr>
                <w:rStyle w:val="Hyperlink"/>
                <w:noProof/>
                <w:lang w:eastAsia="en-US"/>
              </w:rPr>
              <w:t>Servers</w:t>
            </w:r>
            <w:r>
              <w:rPr>
                <w:noProof/>
                <w:webHidden/>
              </w:rPr>
              <w:tab/>
            </w:r>
            <w:r>
              <w:rPr>
                <w:noProof/>
                <w:webHidden/>
              </w:rPr>
              <w:fldChar w:fldCharType="begin"/>
            </w:r>
            <w:r>
              <w:rPr>
                <w:noProof/>
                <w:webHidden/>
              </w:rPr>
              <w:instrText xml:space="preserve"> PAGEREF _Toc186451586 \h </w:instrText>
            </w:r>
            <w:r>
              <w:rPr>
                <w:noProof/>
                <w:webHidden/>
              </w:rPr>
            </w:r>
            <w:r>
              <w:rPr>
                <w:noProof/>
                <w:webHidden/>
              </w:rPr>
              <w:fldChar w:fldCharType="separate"/>
            </w:r>
            <w:r>
              <w:rPr>
                <w:noProof/>
                <w:webHidden/>
              </w:rPr>
              <w:t>51</w:t>
            </w:r>
            <w:r>
              <w:rPr>
                <w:noProof/>
                <w:webHidden/>
              </w:rPr>
              <w:fldChar w:fldCharType="end"/>
            </w:r>
          </w:hyperlink>
        </w:p>
        <w:p w14:paraId="112E8010" w14:textId="3F975A24" w:rsidR="004C6299" w:rsidRDefault="004C6299">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86451587" w:history="1">
            <w:r w:rsidRPr="001F04AA">
              <w:rPr>
                <w:rStyle w:val="Hyperlink"/>
                <w:noProof/>
                <w:lang w:eastAsia="en-US"/>
              </w:rPr>
              <w:t>4.3.1</w:t>
            </w:r>
            <w:r>
              <w:rPr>
                <w:rFonts w:asciiTheme="minorHAnsi" w:hAnsiTheme="minorHAnsi"/>
                <w:noProof/>
                <w:kern w:val="2"/>
                <w:sz w:val="24"/>
                <w:szCs w:val="24"/>
                <w:lang w:val="en-GB" w:eastAsia="en-GB"/>
                <w14:ligatures w14:val="standardContextual"/>
              </w:rPr>
              <w:tab/>
            </w:r>
            <w:r w:rsidRPr="001F04AA">
              <w:rPr>
                <w:rStyle w:val="Hyperlink"/>
                <w:noProof/>
                <w:lang w:eastAsia="en-US"/>
              </w:rPr>
              <w:t>Out Of Date WordPress Version</w:t>
            </w:r>
            <w:r>
              <w:rPr>
                <w:noProof/>
                <w:webHidden/>
              </w:rPr>
              <w:tab/>
            </w:r>
            <w:r>
              <w:rPr>
                <w:noProof/>
                <w:webHidden/>
              </w:rPr>
              <w:fldChar w:fldCharType="begin"/>
            </w:r>
            <w:r>
              <w:rPr>
                <w:noProof/>
                <w:webHidden/>
              </w:rPr>
              <w:instrText xml:space="preserve"> PAGEREF _Toc186451587 \h </w:instrText>
            </w:r>
            <w:r>
              <w:rPr>
                <w:noProof/>
                <w:webHidden/>
              </w:rPr>
            </w:r>
            <w:r>
              <w:rPr>
                <w:noProof/>
                <w:webHidden/>
              </w:rPr>
              <w:fldChar w:fldCharType="separate"/>
            </w:r>
            <w:r>
              <w:rPr>
                <w:noProof/>
                <w:webHidden/>
              </w:rPr>
              <w:t>51</w:t>
            </w:r>
            <w:r>
              <w:rPr>
                <w:noProof/>
                <w:webHidden/>
              </w:rPr>
              <w:fldChar w:fldCharType="end"/>
            </w:r>
          </w:hyperlink>
        </w:p>
        <w:p w14:paraId="3FF39013" w14:textId="5FD4974E" w:rsidR="004C6299" w:rsidRDefault="004C6299">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86451588" w:history="1">
            <w:r w:rsidRPr="001F04AA">
              <w:rPr>
                <w:rStyle w:val="Hyperlink"/>
                <w:noProof/>
                <w:lang w:eastAsia="en-US"/>
              </w:rPr>
              <w:t>4.3.2</w:t>
            </w:r>
            <w:r>
              <w:rPr>
                <w:rFonts w:asciiTheme="minorHAnsi" w:hAnsiTheme="minorHAnsi"/>
                <w:noProof/>
                <w:kern w:val="2"/>
                <w:sz w:val="24"/>
                <w:szCs w:val="24"/>
                <w:lang w:val="en-GB" w:eastAsia="en-GB"/>
                <w14:ligatures w14:val="standardContextual"/>
              </w:rPr>
              <w:tab/>
            </w:r>
            <w:r w:rsidRPr="001F04AA">
              <w:rPr>
                <w:rStyle w:val="Hyperlink"/>
                <w:noProof/>
                <w:lang w:eastAsia="en-US"/>
              </w:rPr>
              <w:t>Out of Date Apache Version</w:t>
            </w:r>
            <w:r>
              <w:rPr>
                <w:noProof/>
                <w:webHidden/>
              </w:rPr>
              <w:tab/>
            </w:r>
            <w:r>
              <w:rPr>
                <w:noProof/>
                <w:webHidden/>
              </w:rPr>
              <w:fldChar w:fldCharType="begin"/>
            </w:r>
            <w:r>
              <w:rPr>
                <w:noProof/>
                <w:webHidden/>
              </w:rPr>
              <w:instrText xml:space="preserve"> PAGEREF _Toc186451588 \h </w:instrText>
            </w:r>
            <w:r>
              <w:rPr>
                <w:noProof/>
                <w:webHidden/>
              </w:rPr>
            </w:r>
            <w:r>
              <w:rPr>
                <w:noProof/>
                <w:webHidden/>
              </w:rPr>
              <w:fldChar w:fldCharType="separate"/>
            </w:r>
            <w:r>
              <w:rPr>
                <w:noProof/>
                <w:webHidden/>
              </w:rPr>
              <w:t>51</w:t>
            </w:r>
            <w:r>
              <w:rPr>
                <w:noProof/>
                <w:webHidden/>
              </w:rPr>
              <w:fldChar w:fldCharType="end"/>
            </w:r>
          </w:hyperlink>
        </w:p>
        <w:p w14:paraId="7DEAED75" w14:textId="791CCFEC" w:rsidR="004C6299" w:rsidRDefault="004C6299">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86451589" w:history="1">
            <w:r w:rsidRPr="001F04AA">
              <w:rPr>
                <w:rStyle w:val="Hyperlink"/>
                <w:noProof/>
                <w:lang w:eastAsia="en-US"/>
              </w:rPr>
              <w:t>4.3.3</w:t>
            </w:r>
            <w:r>
              <w:rPr>
                <w:rFonts w:asciiTheme="minorHAnsi" w:hAnsiTheme="minorHAnsi"/>
                <w:noProof/>
                <w:kern w:val="2"/>
                <w:sz w:val="24"/>
                <w:szCs w:val="24"/>
                <w:lang w:val="en-GB" w:eastAsia="en-GB"/>
                <w14:ligatures w14:val="standardContextual"/>
              </w:rPr>
              <w:tab/>
            </w:r>
            <w:r w:rsidRPr="001F04AA">
              <w:rPr>
                <w:rStyle w:val="Hyperlink"/>
                <w:noProof/>
                <w:lang w:eastAsia="en-US"/>
              </w:rPr>
              <w:t>Shellshock</w:t>
            </w:r>
            <w:r>
              <w:rPr>
                <w:noProof/>
                <w:webHidden/>
              </w:rPr>
              <w:tab/>
            </w:r>
            <w:r>
              <w:rPr>
                <w:noProof/>
                <w:webHidden/>
              </w:rPr>
              <w:fldChar w:fldCharType="begin"/>
            </w:r>
            <w:r>
              <w:rPr>
                <w:noProof/>
                <w:webHidden/>
              </w:rPr>
              <w:instrText xml:space="preserve"> PAGEREF _Toc186451589 \h </w:instrText>
            </w:r>
            <w:r>
              <w:rPr>
                <w:noProof/>
                <w:webHidden/>
              </w:rPr>
            </w:r>
            <w:r>
              <w:rPr>
                <w:noProof/>
                <w:webHidden/>
              </w:rPr>
              <w:fldChar w:fldCharType="separate"/>
            </w:r>
            <w:r>
              <w:rPr>
                <w:noProof/>
                <w:webHidden/>
              </w:rPr>
              <w:t>52</w:t>
            </w:r>
            <w:r>
              <w:rPr>
                <w:noProof/>
                <w:webHidden/>
              </w:rPr>
              <w:fldChar w:fldCharType="end"/>
            </w:r>
          </w:hyperlink>
        </w:p>
        <w:p w14:paraId="38A4A96D" w14:textId="2332157C" w:rsidR="004C6299" w:rsidRDefault="004C6299">
          <w:pPr>
            <w:pStyle w:val="TOC2"/>
            <w:tabs>
              <w:tab w:val="left" w:pos="960"/>
              <w:tab w:val="right" w:leader="dot" w:pos="9350"/>
            </w:tabs>
            <w:rPr>
              <w:rFonts w:asciiTheme="minorHAnsi" w:hAnsiTheme="minorHAnsi"/>
              <w:noProof/>
              <w:kern w:val="2"/>
              <w:sz w:val="24"/>
              <w:szCs w:val="24"/>
              <w:lang w:val="en-GB" w:eastAsia="en-GB"/>
              <w14:ligatures w14:val="standardContextual"/>
            </w:rPr>
          </w:pPr>
          <w:hyperlink w:anchor="_Toc186451590" w:history="1">
            <w:r w:rsidRPr="001F04AA">
              <w:rPr>
                <w:rStyle w:val="Hyperlink"/>
                <w:noProof/>
                <w:lang w:eastAsia="en-US"/>
              </w:rPr>
              <w:t>4.4</w:t>
            </w:r>
            <w:r>
              <w:rPr>
                <w:rFonts w:asciiTheme="minorHAnsi" w:hAnsiTheme="minorHAnsi"/>
                <w:noProof/>
                <w:kern w:val="2"/>
                <w:sz w:val="24"/>
                <w:szCs w:val="24"/>
                <w:lang w:val="en-GB" w:eastAsia="en-GB"/>
                <w14:ligatures w14:val="standardContextual"/>
              </w:rPr>
              <w:tab/>
            </w:r>
            <w:r w:rsidRPr="001F04AA">
              <w:rPr>
                <w:rStyle w:val="Hyperlink"/>
                <w:noProof/>
                <w:lang w:eastAsia="en-US"/>
              </w:rPr>
              <w:t>Firewall</w:t>
            </w:r>
            <w:r>
              <w:rPr>
                <w:noProof/>
                <w:webHidden/>
              </w:rPr>
              <w:tab/>
            </w:r>
            <w:r>
              <w:rPr>
                <w:noProof/>
                <w:webHidden/>
              </w:rPr>
              <w:fldChar w:fldCharType="begin"/>
            </w:r>
            <w:r>
              <w:rPr>
                <w:noProof/>
                <w:webHidden/>
              </w:rPr>
              <w:instrText xml:space="preserve"> PAGEREF _Toc186451590 \h </w:instrText>
            </w:r>
            <w:r>
              <w:rPr>
                <w:noProof/>
                <w:webHidden/>
              </w:rPr>
            </w:r>
            <w:r>
              <w:rPr>
                <w:noProof/>
                <w:webHidden/>
              </w:rPr>
              <w:fldChar w:fldCharType="separate"/>
            </w:r>
            <w:r>
              <w:rPr>
                <w:noProof/>
                <w:webHidden/>
              </w:rPr>
              <w:t>52</w:t>
            </w:r>
            <w:r>
              <w:rPr>
                <w:noProof/>
                <w:webHidden/>
              </w:rPr>
              <w:fldChar w:fldCharType="end"/>
            </w:r>
          </w:hyperlink>
        </w:p>
        <w:p w14:paraId="20048142" w14:textId="1CCE4968" w:rsidR="004C6299" w:rsidRDefault="004C6299">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86451591" w:history="1">
            <w:r w:rsidRPr="001F04AA">
              <w:rPr>
                <w:rStyle w:val="Hyperlink"/>
                <w:noProof/>
                <w:lang w:eastAsia="en-US"/>
              </w:rPr>
              <w:t>4.4.1</w:t>
            </w:r>
            <w:r>
              <w:rPr>
                <w:rFonts w:asciiTheme="minorHAnsi" w:hAnsiTheme="minorHAnsi"/>
                <w:noProof/>
                <w:kern w:val="2"/>
                <w:sz w:val="24"/>
                <w:szCs w:val="24"/>
                <w:lang w:val="en-GB" w:eastAsia="en-GB"/>
                <w14:ligatures w14:val="standardContextual"/>
              </w:rPr>
              <w:tab/>
            </w:r>
            <w:r w:rsidRPr="001F04AA">
              <w:rPr>
                <w:rStyle w:val="Hyperlink"/>
                <w:noProof/>
                <w:lang w:eastAsia="en-US"/>
              </w:rPr>
              <w:t>Default Credentials</w:t>
            </w:r>
            <w:r>
              <w:rPr>
                <w:noProof/>
                <w:webHidden/>
              </w:rPr>
              <w:tab/>
            </w:r>
            <w:r>
              <w:rPr>
                <w:noProof/>
                <w:webHidden/>
              </w:rPr>
              <w:fldChar w:fldCharType="begin"/>
            </w:r>
            <w:r>
              <w:rPr>
                <w:noProof/>
                <w:webHidden/>
              </w:rPr>
              <w:instrText xml:space="preserve"> PAGEREF _Toc186451591 \h </w:instrText>
            </w:r>
            <w:r>
              <w:rPr>
                <w:noProof/>
                <w:webHidden/>
              </w:rPr>
            </w:r>
            <w:r>
              <w:rPr>
                <w:noProof/>
                <w:webHidden/>
              </w:rPr>
              <w:fldChar w:fldCharType="separate"/>
            </w:r>
            <w:r>
              <w:rPr>
                <w:noProof/>
                <w:webHidden/>
              </w:rPr>
              <w:t>52</w:t>
            </w:r>
            <w:r>
              <w:rPr>
                <w:noProof/>
                <w:webHidden/>
              </w:rPr>
              <w:fldChar w:fldCharType="end"/>
            </w:r>
          </w:hyperlink>
        </w:p>
        <w:p w14:paraId="67DF7F77" w14:textId="35839938" w:rsidR="004C6299" w:rsidRDefault="004C6299">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86451592" w:history="1">
            <w:r w:rsidRPr="001F04AA">
              <w:rPr>
                <w:rStyle w:val="Hyperlink"/>
                <w:noProof/>
                <w:lang w:eastAsia="en-US"/>
              </w:rPr>
              <w:t>4.4.2</w:t>
            </w:r>
            <w:r>
              <w:rPr>
                <w:rFonts w:asciiTheme="minorHAnsi" w:hAnsiTheme="minorHAnsi"/>
                <w:noProof/>
                <w:kern w:val="2"/>
                <w:sz w:val="24"/>
                <w:szCs w:val="24"/>
                <w:lang w:val="en-GB" w:eastAsia="en-GB"/>
                <w14:ligatures w14:val="standardContextual"/>
              </w:rPr>
              <w:tab/>
            </w:r>
            <w:r w:rsidRPr="001F04AA">
              <w:rPr>
                <w:rStyle w:val="Hyperlink"/>
                <w:noProof/>
                <w:lang w:eastAsia="en-US"/>
              </w:rPr>
              <w:t>HTTP vs HTTPS</w:t>
            </w:r>
            <w:r>
              <w:rPr>
                <w:noProof/>
                <w:webHidden/>
              </w:rPr>
              <w:tab/>
            </w:r>
            <w:r>
              <w:rPr>
                <w:noProof/>
                <w:webHidden/>
              </w:rPr>
              <w:fldChar w:fldCharType="begin"/>
            </w:r>
            <w:r>
              <w:rPr>
                <w:noProof/>
                <w:webHidden/>
              </w:rPr>
              <w:instrText xml:space="preserve"> PAGEREF _Toc186451592 \h </w:instrText>
            </w:r>
            <w:r>
              <w:rPr>
                <w:noProof/>
                <w:webHidden/>
              </w:rPr>
            </w:r>
            <w:r>
              <w:rPr>
                <w:noProof/>
                <w:webHidden/>
              </w:rPr>
              <w:fldChar w:fldCharType="separate"/>
            </w:r>
            <w:r>
              <w:rPr>
                <w:noProof/>
                <w:webHidden/>
              </w:rPr>
              <w:t>52</w:t>
            </w:r>
            <w:r>
              <w:rPr>
                <w:noProof/>
                <w:webHidden/>
              </w:rPr>
              <w:fldChar w:fldCharType="end"/>
            </w:r>
          </w:hyperlink>
        </w:p>
        <w:p w14:paraId="0429E4CE" w14:textId="06BC4550" w:rsidR="004C6299" w:rsidRDefault="004C6299">
          <w:pPr>
            <w:pStyle w:val="TOC1"/>
            <w:tabs>
              <w:tab w:val="left" w:pos="440"/>
              <w:tab w:val="right" w:leader="dot" w:pos="9350"/>
            </w:tabs>
            <w:rPr>
              <w:rFonts w:asciiTheme="minorHAnsi" w:hAnsiTheme="minorHAnsi"/>
              <w:noProof/>
              <w:kern w:val="2"/>
              <w:sz w:val="24"/>
              <w:szCs w:val="24"/>
              <w:lang w:val="en-GB" w:eastAsia="en-GB"/>
              <w14:ligatures w14:val="standardContextual"/>
            </w:rPr>
          </w:pPr>
          <w:hyperlink w:anchor="_Toc186451593" w:history="1">
            <w:r w:rsidRPr="001F04AA">
              <w:rPr>
                <w:rStyle w:val="Hyperlink"/>
                <w:noProof/>
                <w:lang w:eastAsia="en-US"/>
              </w:rPr>
              <w:t>5</w:t>
            </w:r>
            <w:r>
              <w:rPr>
                <w:rFonts w:asciiTheme="minorHAnsi" w:hAnsiTheme="minorHAnsi"/>
                <w:noProof/>
                <w:kern w:val="2"/>
                <w:sz w:val="24"/>
                <w:szCs w:val="24"/>
                <w:lang w:val="en-GB" w:eastAsia="en-GB"/>
                <w14:ligatures w14:val="standardContextual"/>
              </w:rPr>
              <w:tab/>
            </w:r>
            <w:r w:rsidRPr="001F04AA">
              <w:rPr>
                <w:rStyle w:val="Hyperlink"/>
                <w:noProof/>
                <w:lang w:eastAsia="en-US"/>
              </w:rPr>
              <w:t>Discussion</w:t>
            </w:r>
            <w:r>
              <w:rPr>
                <w:noProof/>
                <w:webHidden/>
              </w:rPr>
              <w:tab/>
            </w:r>
            <w:r>
              <w:rPr>
                <w:noProof/>
                <w:webHidden/>
              </w:rPr>
              <w:fldChar w:fldCharType="begin"/>
            </w:r>
            <w:r>
              <w:rPr>
                <w:noProof/>
                <w:webHidden/>
              </w:rPr>
              <w:instrText xml:space="preserve"> PAGEREF _Toc186451593 \h </w:instrText>
            </w:r>
            <w:r>
              <w:rPr>
                <w:noProof/>
                <w:webHidden/>
              </w:rPr>
            </w:r>
            <w:r>
              <w:rPr>
                <w:noProof/>
                <w:webHidden/>
              </w:rPr>
              <w:fldChar w:fldCharType="separate"/>
            </w:r>
            <w:r>
              <w:rPr>
                <w:noProof/>
                <w:webHidden/>
              </w:rPr>
              <w:t>53</w:t>
            </w:r>
            <w:r>
              <w:rPr>
                <w:noProof/>
                <w:webHidden/>
              </w:rPr>
              <w:fldChar w:fldCharType="end"/>
            </w:r>
          </w:hyperlink>
        </w:p>
        <w:p w14:paraId="563B6DE1" w14:textId="587BBCDE" w:rsidR="004C6299" w:rsidRDefault="004C6299">
          <w:pPr>
            <w:pStyle w:val="TOC2"/>
            <w:tabs>
              <w:tab w:val="left" w:pos="960"/>
              <w:tab w:val="right" w:leader="dot" w:pos="9350"/>
            </w:tabs>
            <w:rPr>
              <w:rFonts w:asciiTheme="minorHAnsi" w:hAnsiTheme="minorHAnsi"/>
              <w:noProof/>
              <w:kern w:val="2"/>
              <w:sz w:val="24"/>
              <w:szCs w:val="24"/>
              <w:lang w:val="en-GB" w:eastAsia="en-GB"/>
              <w14:ligatures w14:val="standardContextual"/>
            </w:rPr>
          </w:pPr>
          <w:hyperlink w:anchor="_Toc186451594" w:history="1">
            <w:r w:rsidRPr="001F04AA">
              <w:rPr>
                <w:rStyle w:val="Hyperlink"/>
                <w:noProof/>
                <w:lang w:val="en-GB" w:eastAsia="en-US"/>
              </w:rPr>
              <w:t>5.1</w:t>
            </w:r>
            <w:r>
              <w:rPr>
                <w:rFonts w:asciiTheme="minorHAnsi" w:hAnsiTheme="minorHAnsi"/>
                <w:noProof/>
                <w:kern w:val="2"/>
                <w:sz w:val="24"/>
                <w:szCs w:val="24"/>
                <w:lang w:val="en-GB" w:eastAsia="en-GB"/>
                <w14:ligatures w14:val="standardContextual"/>
              </w:rPr>
              <w:tab/>
            </w:r>
            <w:r w:rsidRPr="001F04AA">
              <w:rPr>
                <w:rStyle w:val="Hyperlink"/>
                <w:noProof/>
                <w:lang w:val="en-GB" w:eastAsia="en-US"/>
              </w:rPr>
              <w:t>Evaluation of Network</w:t>
            </w:r>
            <w:r>
              <w:rPr>
                <w:noProof/>
                <w:webHidden/>
              </w:rPr>
              <w:tab/>
            </w:r>
            <w:r>
              <w:rPr>
                <w:noProof/>
                <w:webHidden/>
              </w:rPr>
              <w:fldChar w:fldCharType="begin"/>
            </w:r>
            <w:r>
              <w:rPr>
                <w:noProof/>
                <w:webHidden/>
              </w:rPr>
              <w:instrText xml:space="preserve"> PAGEREF _Toc186451594 \h </w:instrText>
            </w:r>
            <w:r>
              <w:rPr>
                <w:noProof/>
                <w:webHidden/>
              </w:rPr>
            </w:r>
            <w:r>
              <w:rPr>
                <w:noProof/>
                <w:webHidden/>
              </w:rPr>
              <w:fldChar w:fldCharType="separate"/>
            </w:r>
            <w:r>
              <w:rPr>
                <w:noProof/>
                <w:webHidden/>
              </w:rPr>
              <w:t>53</w:t>
            </w:r>
            <w:r>
              <w:rPr>
                <w:noProof/>
                <w:webHidden/>
              </w:rPr>
              <w:fldChar w:fldCharType="end"/>
            </w:r>
          </w:hyperlink>
        </w:p>
        <w:p w14:paraId="40F32FAC" w14:textId="43398F20" w:rsidR="004C6299" w:rsidRDefault="004C6299">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86451595" w:history="1">
            <w:r w:rsidRPr="001F04AA">
              <w:rPr>
                <w:rStyle w:val="Hyperlink"/>
                <w:noProof/>
                <w:lang w:val="en-GB" w:eastAsia="en-US"/>
              </w:rPr>
              <w:t>5.1.1</w:t>
            </w:r>
            <w:r>
              <w:rPr>
                <w:rFonts w:asciiTheme="minorHAnsi" w:hAnsiTheme="minorHAnsi"/>
                <w:noProof/>
                <w:kern w:val="2"/>
                <w:sz w:val="24"/>
                <w:szCs w:val="24"/>
                <w:lang w:val="en-GB" w:eastAsia="en-GB"/>
                <w14:ligatures w14:val="standardContextual"/>
              </w:rPr>
              <w:tab/>
            </w:r>
            <w:r w:rsidRPr="001F04AA">
              <w:rPr>
                <w:rStyle w:val="Hyperlink"/>
                <w:noProof/>
                <w:lang w:val="en-GB" w:eastAsia="en-US"/>
              </w:rPr>
              <w:t>Topology</w:t>
            </w:r>
            <w:r>
              <w:rPr>
                <w:noProof/>
                <w:webHidden/>
              </w:rPr>
              <w:tab/>
            </w:r>
            <w:r>
              <w:rPr>
                <w:noProof/>
                <w:webHidden/>
              </w:rPr>
              <w:fldChar w:fldCharType="begin"/>
            </w:r>
            <w:r>
              <w:rPr>
                <w:noProof/>
                <w:webHidden/>
              </w:rPr>
              <w:instrText xml:space="preserve"> PAGEREF _Toc186451595 \h </w:instrText>
            </w:r>
            <w:r>
              <w:rPr>
                <w:noProof/>
                <w:webHidden/>
              </w:rPr>
            </w:r>
            <w:r>
              <w:rPr>
                <w:noProof/>
                <w:webHidden/>
              </w:rPr>
              <w:fldChar w:fldCharType="separate"/>
            </w:r>
            <w:r>
              <w:rPr>
                <w:noProof/>
                <w:webHidden/>
              </w:rPr>
              <w:t>53</w:t>
            </w:r>
            <w:r>
              <w:rPr>
                <w:noProof/>
                <w:webHidden/>
              </w:rPr>
              <w:fldChar w:fldCharType="end"/>
            </w:r>
          </w:hyperlink>
        </w:p>
        <w:p w14:paraId="4C78B8A5" w14:textId="524659CF" w:rsidR="004C6299" w:rsidRDefault="004C6299">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86451596" w:history="1">
            <w:r w:rsidRPr="001F04AA">
              <w:rPr>
                <w:rStyle w:val="Hyperlink"/>
                <w:noProof/>
                <w:lang w:val="en-GB" w:eastAsia="en-US"/>
              </w:rPr>
              <w:t>5.1.2</w:t>
            </w:r>
            <w:r>
              <w:rPr>
                <w:rFonts w:asciiTheme="minorHAnsi" w:hAnsiTheme="minorHAnsi"/>
                <w:noProof/>
                <w:kern w:val="2"/>
                <w:sz w:val="24"/>
                <w:szCs w:val="24"/>
                <w:lang w:val="en-GB" w:eastAsia="en-GB"/>
                <w14:ligatures w14:val="standardContextual"/>
              </w:rPr>
              <w:tab/>
            </w:r>
            <w:r w:rsidRPr="001F04AA">
              <w:rPr>
                <w:rStyle w:val="Hyperlink"/>
                <w:noProof/>
                <w:lang w:val="en-GB" w:eastAsia="en-US"/>
              </w:rPr>
              <w:t>Routing</w:t>
            </w:r>
            <w:r>
              <w:rPr>
                <w:noProof/>
                <w:webHidden/>
              </w:rPr>
              <w:tab/>
            </w:r>
            <w:r>
              <w:rPr>
                <w:noProof/>
                <w:webHidden/>
              </w:rPr>
              <w:fldChar w:fldCharType="begin"/>
            </w:r>
            <w:r>
              <w:rPr>
                <w:noProof/>
                <w:webHidden/>
              </w:rPr>
              <w:instrText xml:space="preserve"> PAGEREF _Toc186451596 \h </w:instrText>
            </w:r>
            <w:r>
              <w:rPr>
                <w:noProof/>
                <w:webHidden/>
              </w:rPr>
            </w:r>
            <w:r>
              <w:rPr>
                <w:noProof/>
                <w:webHidden/>
              </w:rPr>
              <w:fldChar w:fldCharType="separate"/>
            </w:r>
            <w:r>
              <w:rPr>
                <w:noProof/>
                <w:webHidden/>
              </w:rPr>
              <w:t>53</w:t>
            </w:r>
            <w:r>
              <w:rPr>
                <w:noProof/>
                <w:webHidden/>
              </w:rPr>
              <w:fldChar w:fldCharType="end"/>
            </w:r>
          </w:hyperlink>
        </w:p>
        <w:p w14:paraId="4E505FA4" w14:textId="3CAEDC41" w:rsidR="004C6299" w:rsidRDefault="004C6299">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86451597" w:history="1">
            <w:r w:rsidRPr="001F04AA">
              <w:rPr>
                <w:rStyle w:val="Hyperlink"/>
                <w:noProof/>
                <w:lang w:val="en-GB" w:eastAsia="en-US"/>
              </w:rPr>
              <w:t>5.1.3</w:t>
            </w:r>
            <w:r>
              <w:rPr>
                <w:rFonts w:asciiTheme="minorHAnsi" w:hAnsiTheme="minorHAnsi"/>
                <w:noProof/>
                <w:kern w:val="2"/>
                <w:sz w:val="24"/>
                <w:szCs w:val="24"/>
                <w:lang w:val="en-GB" w:eastAsia="en-GB"/>
                <w14:ligatures w14:val="standardContextual"/>
              </w:rPr>
              <w:tab/>
            </w:r>
            <w:r w:rsidRPr="001F04AA">
              <w:rPr>
                <w:rStyle w:val="Hyperlink"/>
                <w:noProof/>
                <w:lang w:val="en-GB" w:eastAsia="en-US"/>
              </w:rPr>
              <w:t>Subnetting</w:t>
            </w:r>
            <w:r>
              <w:rPr>
                <w:noProof/>
                <w:webHidden/>
              </w:rPr>
              <w:tab/>
            </w:r>
            <w:r>
              <w:rPr>
                <w:noProof/>
                <w:webHidden/>
              </w:rPr>
              <w:fldChar w:fldCharType="begin"/>
            </w:r>
            <w:r>
              <w:rPr>
                <w:noProof/>
                <w:webHidden/>
              </w:rPr>
              <w:instrText xml:space="preserve"> PAGEREF _Toc186451597 \h </w:instrText>
            </w:r>
            <w:r>
              <w:rPr>
                <w:noProof/>
                <w:webHidden/>
              </w:rPr>
            </w:r>
            <w:r>
              <w:rPr>
                <w:noProof/>
                <w:webHidden/>
              </w:rPr>
              <w:fldChar w:fldCharType="separate"/>
            </w:r>
            <w:r>
              <w:rPr>
                <w:noProof/>
                <w:webHidden/>
              </w:rPr>
              <w:t>53</w:t>
            </w:r>
            <w:r>
              <w:rPr>
                <w:noProof/>
                <w:webHidden/>
              </w:rPr>
              <w:fldChar w:fldCharType="end"/>
            </w:r>
          </w:hyperlink>
        </w:p>
        <w:p w14:paraId="7C71FE47" w14:textId="295182E4" w:rsidR="004C6299" w:rsidRDefault="004C6299">
          <w:pPr>
            <w:pStyle w:val="TOC3"/>
            <w:tabs>
              <w:tab w:val="left" w:pos="1200"/>
              <w:tab w:val="right" w:leader="dot" w:pos="9350"/>
            </w:tabs>
            <w:rPr>
              <w:rFonts w:asciiTheme="minorHAnsi" w:hAnsiTheme="minorHAnsi"/>
              <w:noProof/>
              <w:kern w:val="2"/>
              <w:sz w:val="24"/>
              <w:szCs w:val="24"/>
              <w:lang w:val="en-GB" w:eastAsia="en-GB"/>
              <w14:ligatures w14:val="standardContextual"/>
            </w:rPr>
          </w:pPr>
          <w:hyperlink w:anchor="_Toc186451598" w:history="1">
            <w:r w:rsidRPr="001F04AA">
              <w:rPr>
                <w:rStyle w:val="Hyperlink"/>
                <w:noProof/>
                <w:lang w:val="en-GB" w:eastAsia="en-US"/>
              </w:rPr>
              <w:t>5.1.4</w:t>
            </w:r>
            <w:r>
              <w:rPr>
                <w:rFonts w:asciiTheme="minorHAnsi" w:hAnsiTheme="minorHAnsi"/>
                <w:noProof/>
                <w:kern w:val="2"/>
                <w:sz w:val="24"/>
                <w:szCs w:val="24"/>
                <w:lang w:val="en-GB" w:eastAsia="en-GB"/>
                <w14:ligatures w14:val="standardContextual"/>
              </w:rPr>
              <w:tab/>
            </w:r>
            <w:r w:rsidRPr="001F04AA">
              <w:rPr>
                <w:rStyle w:val="Hyperlink"/>
                <w:noProof/>
                <w:lang w:val="en-GB" w:eastAsia="en-US"/>
              </w:rPr>
              <w:t>Components</w:t>
            </w:r>
            <w:r>
              <w:rPr>
                <w:noProof/>
                <w:webHidden/>
              </w:rPr>
              <w:tab/>
            </w:r>
            <w:r>
              <w:rPr>
                <w:noProof/>
                <w:webHidden/>
              </w:rPr>
              <w:fldChar w:fldCharType="begin"/>
            </w:r>
            <w:r>
              <w:rPr>
                <w:noProof/>
                <w:webHidden/>
              </w:rPr>
              <w:instrText xml:space="preserve"> PAGEREF _Toc186451598 \h </w:instrText>
            </w:r>
            <w:r>
              <w:rPr>
                <w:noProof/>
                <w:webHidden/>
              </w:rPr>
            </w:r>
            <w:r>
              <w:rPr>
                <w:noProof/>
                <w:webHidden/>
              </w:rPr>
              <w:fldChar w:fldCharType="separate"/>
            </w:r>
            <w:r>
              <w:rPr>
                <w:noProof/>
                <w:webHidden/>
              </w:rPr>
              <w:t>54</w:t>
            </w:r>
            <w:r>
              <w:rPr>
                <w:noProof/>
                <w:webHidden/>
              </w:rPr>
              <w:fldChar w:fldCharType="end"/>
            </w:r>
          </w:hyperlink>
        </w:p>
        <w:p w14:paraId="3C34D29E" w14:textId="0AC96EC4" w:rsidR="004C6299" w:rsidRDefault="004C6299">
          <w:pPr>
            <w:pStyle w:val="TOC2"/>
            <w:tabs>
              <w:tab w:val="left" w:pos="960"/>
              <w:tab w:val="right" w:leader="dot" w:pos="9350"/>
            </w:tabs>
            <w:rPr>
              <w:rFonts w:asciiTheme="minorHAnsi" w:hAnsiTheme="minorHAnsi"/>
              <w:noProof/>
              <w:kern w:val="2"/>
              <w:sz w:val="24"/>
              <w:szCs w:val="24"/>
              <w:lang w:val="en-GB" w:eastAsia="en-GB"/>
              <w14:ligatures w14:val="standardContextual"/>
            </w:rPr>
          </w:pPr>
          <w:hyperlink w:anchor="_Toc186451599" w:history="1">
            <w:r w:rsidRPr="001F04AA">
              <w:rPr>
                <w:rStyle w:val="Hyperlink"/>
                <w:noProof/>
              </w:rPr>
              <w:t>5.2</w:t>
            </w:r>
            <w:r>
              <w:rPr>
                <w:rFonts w:asciiTheme="minorHAnsi" w:hAnsiTheme="minorHAnsi"/>
                <w:noProof/>
                <w:kern w:val="2"/>
                <w:sz w:val="24"/>
                <w:szCs w:val="24"/>
                <w:lang w:val="en-GB" w:eastAsia="en-GB"/>
                <w14:ligatures w14:val="standardContextual"/>
              </w:rPr>
              <w:tab/>
            </w:r>
            <w:r w:rsidRPr="001F04AA">
              <w:rPr>
                <w:rStyle w:val="Hyperlink"/>
                <w:noProof/>
              </w:rPr>
              <w:t>Further Work</w:t>
            </w:r>
            <w:r>
              <w:rPr>
                <w:noProof/>
                <w:webHidden/>
              </w:rPr>
              <w:tab/>
            </w:r>
            <w:r>
              <w:rPr>
                <w:noProof/>
                <w:webHidden/>
              </w:rPr>
              <w:fldChar w:fldCharType="begin"/>
            </w:r>
            <w:r>
              <w:rPr>
                <w:noProof/>
                <w:webHidden/>
              </w:rPr>
              <w:instrText xml:space="preserve"> PAGEREF _Toc186451599 \h </w:instrText>
            </w:r>
            <w:r>
              <w:rPr>
                <w:noProof/>
                <w:webHidden/>
              </w:rPr>
            </w:r>
            <w:r>
              <w:rPr>
                <w:noProof/>
                <w:webHidden/>
              </w:rPr>
              <w:fldChar w:fldCharType="separate"/>
            </w:r>
            <w:r>
              <w:rPr>
                <w:noProof/>
                <w:webHidden/>
              </w:rPr>
              <w:t>54</w:t>
            </w:r>
            <w:r>
              <w:rPr>
                <w:noProof/>
                <w:webHidden/>
              </w:rPr>
              <w:fldChar w:fldCharType="end"/>
            </w:r>
          </w:hyperlink>
        </w:p>
        <w:p w14:paraId="5180D5BB" w14:textId="354EFFA8" w:rsidR="004C6299" w:rsidRDefault="004C6299">
          <w:pPr>
            <w:pStyle w:val="TOC1"/>
            <w:tabs>
              <w:tab w:val="left" w:pos="440"/>
              <w:tab w:val="right" w:leader="dot" w:pos="9350"/>
            </w:tabs>
            <w:rPr>
              <w:rFonts w:asciiTheme="minorHAnsi" w:hAnsiTheme="minorHAnsi"/>
              <w:noProof/>
              <w:kern w:val="2"/>
              <w:sz w:val="24"/>
              <w:szCs w:val="24"/>
              <w:lang w:val="en-GB" w:eastAsia="en-GB"/>
              <w14:ligatures w14:val="standardContextual"/>
            </w:rPr>
          </w:pPr>
          <w:hyperlink w:anchor="_Toc186451600" w:history="1">
            <w:r w:rsidRPr="001F04AA">
              <w:rPr>
                <w:rStyle w:val="Hyperlink"/>
                <w:noProof/>
                <w:lang w:eastAsia="en-US"/>
              </w:rPr>
              <w:t>6</w:t>
            </w:r>
            <w:r>
              <w:rPr>
                <w:rFonts w:asciiTheme="minorHAnsi" w:hAnsiTheme="minorHAnsi"/>
                <w:noProof/>
                <w:kern w:val="2"/>
                <w:sz w:val="24"/>
                <w:szCs w:val="24"/>
                <w:lang w:val="en-GB" w:eastAsia="en-GB"/>
                <w14:ligatures w14:val="standardContextual"/>
              </w:rPr>
              <w:tab/>
            </w:r>
            <w:r w:rsidRPr="001F04AA">
              <w:rPr>
                <w:rStyle w:val="Hyperlink"/>
                <w:noProof/>
                <w:lang w:eastAsia="en-US"/>
              </w:rPr>
              <w:t>Conclusions</w:t>
            </w:r>
            <w:r>
              <w:rPr>
                <w:noProof/>
                <w:webHidden/>
              </w:rPr>
              <w:tab/>
            </w:r>
            <w:r>
              <w:rPr>
                <w:noProof/>
                <w:webHidden/>
              </w:rPr>
              <w:fldChar w:fldCharType="begin"/>
            </w:r>
            <w:r>
              <w:rPr>
                <w:noProof/>
                <w:webHidden/>
              </w:rPr>
              <w:instrText xml:space="preserve"> PAGEREF _Toc186451600 \h </w:instrText>
            </w:r>
            <w:r>
              <w:rPr>
                <w:noProof/>
                <w:webHidden/>
              </w:rPr>
            </w:r>
            <w:r>
              <w:rPr>
                <w:noProof/>
                <w:webHidden/>
              </w:rPr>
              <w:fldChar w:fldCharType="separate"/>
            </w:r>
            <w:r>
              <w:rPr>
                <w:noProof/>
                <w:webHidden/>
              </w:rPr>
              <w:t>56</w:t>
            </w:r>
            <w:r>
              <w:rPr>
                <w:noProof/>
                <w:webHidden/>
              </w:rPr>
              <w:fldChar w:fldCharType="end"/>
            </w:r>
          </w:hyperlink>
        </w:p>
        <w:p w14:paraId="56945B12" w14:textId="3BB22996" w:rsidR="004C6299" w:rsidRDefault="004C6299">
          <w:pPr>
            <w:pStyle w:val="TOC1"/>
            <w:tabs>
              <w:tab w:val="left" w:pos="440"/>
              <w:tab w:val="right" w:leader="dot" w:pos="9350"/>
            </w:tabs>
            <w:rPr>
              <w:rFonts w:asciiTheme="minorHAnsi" w:hAnsiTheme="minorHAnsi"/>
              <w:noProof/>
              <w:kern w:val="2"/>
              <w:sz w:val="24"/>
              <w:szCs w:val="24"/>
              <w:lang w:val="en-GB" w:eastAsia="en-GB"/>
              <w14:ligatures w14:val="standardContextual"/>
            </w:rPr>
          </w:pPr>
          <w:hyperlink w:anchor="_Toc186451601" w:history="1">
            <w:r w:rsidRPr="001F04AA">
              <w:rPr>
                <w:rStyle w:val="Hyperlink"/>
                <w:noProof/>
              </w:rPr>
              <w:t>7</w:t>
            </w:r>
            <w:r>
              <w:rPr>
                <w:rFonts w:asciiTheme="minorHAnsi" w:hAnsiTheme="minorHAnsi"/>
                <w:noProof/>
                <w:kern w:val="2"/>
                <w:sz w:val="24"/>
                <w:szCs w:val="24"/>
                <w:lang w:val="en-GB" w:eastAsia="en-GB"/>
                <w14:ligatures w14:val="standardContextual"/>
              </w:rPr>
              <w:tab/>
            </w:r>
            <w:r w:rsidRPr="001F04AA">
              <w:rPr>
                <w:rStyle w:val="Hyperlink"/>
                <w:noProof/>
              </w:rPr>
              <w:t>References</w:t>
            </w:r>
            <w:r>
              <w:rPr>
                <w:noProof/>
                <w:webHidden/>
              </w:rPr>
              <w:tab/>
            </w:r>
            <w:r>
              <w:rPr>
                <w:noProof/>
                <w:webHidden/>
              </w:rPr>
              <w:fldChar w:fldCharType="begin"/>
            </w:r>
            <w:r>
              <w:rPr>
                <w:noProof/>
                <w:webHidden/>
              </w:rPr>
              <w:instrText xml:space="preserve"> PAGEREF _Toc186451601 \h </w:instrText>
            </w:r>
            <w:r>
              <w:rPr>
                <w:noProof/>
                <w:webHidden/>
              </w:rPr>
            </w:r>
            <w:r>
              <w:rPr>
                <w:noProof/>
                <w:webHidden/>
              </w:rPr>
              <w:fldChar w:fldCharType="separate"/>
            </w:r>
            <w:r>
              <w:rPr>
                <w:noProof/>
                <w:webHidden/>
              </w:rPr>
              <w:t>57</w:t>
            </w:r>
            <w:r>
              <w:rPr>
                <w:noProof/>
                <w:webHidden/>
              </w:rPr>
              <w:fldChar w:fldCharType="end"/>
            </w:r>
          </w:hyperlink>
        </w:p>
        <w:p w14:paraId="1476B036" w14:textId="32EDFCB0" w:rsidR="004C6299" w:rsidRDefault="004C6299">
          <w:pPr>
            <w:pStyle w:val="TOC1"/>
            <w:tabs>
              <w:tab w:val="right" w:leader="dot" w:pos="9350"/>
            </w:tabs>
            <w:rPr>
              <w:rFonts w:asciiTheme="minorHAnsi" w:hAnsiTheme="minorHAnsi"/>
              <w:noProof/>
              <w:kern w:val="2"/>
              <w:sz w:val="24"/>
              <w:szCs w:val="24"/>
              <w:lang w:val="en-GB" w:eastAsia="en-GB"/>
              <w14:ligatures w14:val="standardContextual"/>
            </w:rPr>
          </w:pPr>
          <w:hyperlink w:anchor="_Toc186451602" w:history="1">
            <w:r w:rsidRPr="001F04AA">
              <w:rPr>
                <w:rStyle w:val="Hyperlink"/>
                <w:noProof/>
              </w:rPr>
              <w:t>Appendices</w:t>
            </w:r>
            <w:r>
              <w:rPr>
                <w:noProof/>
                <w:webHidden/>
              </w:rPr>
              <w:tab/>
            </w:r>
            <w:r>
              <w:rPr>
                <w:noProof/>
                <w:webHidden/>
              </w:rPr>
              <w:fldChar w:fldCharType="begin"/>
            </w:r>
            <w:r>
              <w:rPr>
                <w:noProof/>
                <w:webHidden/>
              </w:rPr>
              <w:instrText xml:space="preserve"> PAGEREF _Toc186451602 \h </w:instrText>
            </w:r>
            <w:r>
              <w:rPr>
                <w:noProof/>
                <w:webHidden/>
              </w:rPr>
            </w:r>
            <w:r>
              <w:rPr>
                <w:noProof/>
                <w:webHidden/>
              </w:rPr>
              <w:fldChar w:fldCharType="separate"/>
            </w:r>
            <w:r>
              <w:rPr>
                <w:noProof/>
                <w:webHidden/>
              </w:rPr>
              <w:t>58</w:t>
            </w:r>
            <w:r>
              <w:rPr>
                <w:noProof/>
                <w:webHidden/>
              </w:rPr>
              <w:fldChar w:fldCharType="end"/>
            </w:r>
          </w:hyperlink>
        </w:p>
        <w:p w14:paraId="2852C5F6" w14:textId="3F53C376" w:rsidR="004C6299" w:rsidRDefault="004C6299">
          <w:pPr>
            <w:pStyle w:val="TOC2"/>
            <w:tabs>
              <w:tab w:val="right" w:leader="dot" w:pos="9350"/>
            </w:tabs>
            <w:rPr>
              <w:rFonts w:asciiTheme="minorHAnsi" w:hAnsiTheme="minorHAnsi"/>
              <w:noProof/>
              <w:kern w:val="2"/>
              <w:sz w:val="24"/>
              <w:szCs w:val="24"/>
              <w:lang w:val="en-GB" w:eastAsia="en-GB"/>
              <w14:ligatures w14:val="standardContextual"/>
            </w:rPr>
          </w:pPr>
          <w:hyperlink w:anchor="_Toc186451603" w:history="1">
            <w:r w:rsidRPr="001F04AA">
              <w:rPr>
                <w:rStyle w:val="Hyperlink"/>
                <w:noProof/>
                <w:lang w:eastAsia="en-US"/>
              </w:rPr>
              <w:t>Appendix 1 Subnetting Working</w:t>
            </w:r>
            <w:r>
              <w:rPr>
                <w:noProof/>
                <w:webHidden/>
              </w:rPr>
              <w:tab/>
            </w:r>
            <w:r>
              <w:rPr>
                <w:noProof/>
                <w:webHidden/>
              </w:rPr>
              <w:fldChar w:fldCharType="begin"/>
            </w:r>
            <w:r>
              <w:rPr>
                <w:noProof/>
                <w:webHidden/>
              </w:rPr>
              <w:instrText xml:space="preserve"> PAGEREF _Toc186451603 \h </w:instrText>
            </w:r>
            <w:r>
              <w:rPr>
                <w:noProof/>
                <w:webHidden/>
              </w:rPr>
            </w:r>
            <w:r>
              <w:rPr>
                <w:noProof/>
                <w:webHidden/>
              </w:rPr>
              <w:fldChar w:fldCharType="separate"/>
            </w:r>
            <w:r>
              <w:rPr>
                <w:noProof/>
                <w:webHidden/>
              </w:rPr>
              <w:t>58</w:t>
            </w:r>
            <w:r>
              <w:rPr>
                <w:noProof/>
                <w:webHidden/>
              </w:rPr>
              <w:fldChar w:fldCharType="end"/>
            </w:r>
          </w:hyperlink>
        </w:p>
        <w:p w14:paraId="0A8126A4" w14:textId="6475738D" w:rsidR="004C6299" w:rsidRDefault="004C6299">
          <w:pPr>
            <w:pStyle w:val="TOC2"/>
            <w:tabs>
              <w:tab w:val="right" w:leader="dot" w:pos="9350"/>
            </w:tabs>
            <w:rPr>
              <w:rFonts w:asciiTheme="minorHAnsi" w:hAnsiTheme="minorHAnsi"/>
              <w:noProof/>
              <w:kern w:val="2"/>
              <w:sz w:val="24"/>
              <w:szCs w:val="24"/>
              <w:lang w:val="en-GB" w:eastAsia="en-GB"/>
              <w14:ligatures w14:val="standardContextual"/>
            </w:rPr>
          </w:pPr>
          <w:hyperlink w:anchor="_Toc186451604" w:history="1">
            <w:r w:rsidRPr="001F04AA">
              <w:rPr>
                <w:rStyle w:val="Hyperlink"/>
                <w:noProof/>
                <w:lang w:eastAsia="en-US"/>
              </w:rPr>
              <w:t>Appendix 2 Dirb Scan</w:t>
            </w:r>
            <w:r>
              <w:rPr>
                <w:noProof/>
                <w:webHidden/>
              </w:rPr>
              <w:tab/>
            </w:r>
            <w:r>
              <w:rPr>
                <w:noProof/>
                <w:webHidden/>
              </w:rPr>
              <w:fldChar w:fldCharType="begin"/>
            </w:r>
            <w:r>
              <w:rPr>
                <w:noProof/>
                <w:webHidden/>
              </w:rPr>
              <w:instrText xml:space="preserve"> PAGEREF _Toc186451604 \h </w:instrText>
            </w:r>
            <w:r>
              <w:rPr>
                <w:noProof/>
                <w:webHidden/>
              </w:rPr>
            </w:r>
            <w:r>
              <w:rPr>
                <w:noProof/>
                <w:webHidden/>
              </w:rPr>
              <w:fldChar w:fldCharType="separate"/>
            </w:r>
            <w:r>
              <w:rPr>
                <w:noProof/>
                <w:webHidden/>
              </w:rPr>
              <w:t>61</w:t>
            </w:r>
            <w:r>
              <w:rPr>
                <w:noProof/>
                <w:webHidden/>
              </w:rPr>
              <w:fldChar w:fldCharType="end"/>
            </w:r>
          </w:hyperlink>
        </w:p>
        <w:p w14:paraId="17B424DE" w14:textId="0CD34136" w:rsidR="004C6299" w:rsidRDefault="004C6299">
          <w:pPr>
            <w:pStyle w:val="TOC2"/>
            <w:tabs>
              <w:tab w:val="right" w:leader="dot" w:pos="9350"/>
            </w:tabs>
            <w:rPr>
              <w:rFonts w:asciiTheme="minorHAnsi" w:hAnsiTheme="minorHAnsi"/>
              <w:noProof/>
              <w:kern w:val="2"/>
              <w:sz w:val="24"/>
              <w:szCs w:val="24"/>
              <w:lang w:val="en-GB" w:eastAsia="en-GB"/>
              <w14:ligatures w14:val="standardContextual"/>
            </w:rPr>
          </w:pPr>
          <w:hyperlink w:anchor="_Toc186451605" w:history="1">
            <w:r w:rsidRPr="001F04AA">
              <w:rPr>
                <w:rStyle w:val="Hyperlink"/>
                <w:noProof/>
                <w:lang w:eastAsia="en-US"/>
              </w:rPr>
              <w:t>Appendix 3 Nikto Scan</w:t>
            </w:r>
            <w:r>
              <w:rPr>
                <w:noProof/>
                <w:webHidden/>
              </w:rPr>
              <w:tab/>
            </w:r>
            <w:r>
              <w:rPr>
                <w:noProof/>
                <w:webHidden/>
              </w:rPr>
              <w:fldChar w:fldCharType="begin"/>
            </w:r>
            <w:r>
              <w:rPr>
                <w:noProof/>
                <w:webHidden/>
              </w:rPr>
              <w:instrText xml:space="preserve"> PAGEREF _Toc186451605 \h </w:instrText>
            </w:r>
            <w:r>
              <w:rPr>
                <w:noProof/>
                <w:webHidden/>
              </w:rPr>
            </w:r>
            <w:r>
              <w:rPr>
                <w:noProof/>
                <w:webHidden/>
              </w:rPr>
              <w:fldChar w:fldCharType="separate"/>
            </w:r>
            <w:r>
              <w:rPr>
                <w:noProof/>
                <w:webHidden/>
              </w:rPr>
              <w:t>64</w:t>
            </w:r>
            <w:r>
              <w:rPr>
                <w:noProof/>
                <w:webHidden/>
              </w:rPr>
              <w:fldChar w:fldCharType="end"/>
            </w:r>
          </w:hyperlink>
        </w:p>
        <w:p w14:paraId="74F71078" w14:textId="72DFB782" w:rsidR="004C6299" w:rsidRDefault="004C6299">
          <w:pPr>
            <w:pStyle w:val="TOC2"/>
            <w:tabs>
              <w:tab w:val="right" w:leader="dot" w:pos="9350"/>
            </w:tabs>
            <w:rPr>
              <w:rFonts w:asciiTheme="minorHAnsi" w:hAnsiTheme="minorHAnsi"/>
              <w:noProof/>
              <w:kern w:val="2"/>
              <w:sz w:val="24"/>
              <w:szCs w:val="24"/>
              <w:lang w:val="en-GB" w:eastAsia="en-GB"/>
              <w14:ligatures w14:val="standardContextual"/>
            </w:rPr>
          </w:pPr>
          <w:hyperlink w:anchor="_Toc186451606" w:history="1">
            <w:r w:rsidRPr="001F04AA">
              <w:rPr>
                <w:rStyle w:val="Hyperlink"/>
                <w:noProof/>
                <w:lang w:eastAsia="en-US"/>
              </w:rPr>
              <w:t>Appendix 4 WPScan</w:t>
            </w:r>
            <w:r>
              <w:rPr>
                <w:noProof/>
                <w:webHidden/>
              </w:rPr>
              <w:tab/>
            </w:r>
            <w:r>
              <w:rPr>
                <w:noProof/>
                <w:webHidden/>
              </w:rPr>
              <w:fldChar w:fldCharType="begin"/>
            </w:r>
            <w:r>
              <w:rPr>
                <w:noProof/>
                <w:webHidden/>
              </w:rPr>
              <w:instrText xml:space="preserve"> PAGEREF _Toc186451606 \h </w:instrText>
            </w:r>
            <w:r>
              <w:rPr>
                <w:noProof/>
                <w:webHidden/>
              </w:rPr>
            </w:r>
            <w:r>
              <w:rPr>
                <w:noProof/>
                <w:webHidden/>
              </w:rPr>
              <w:fldChar w:fldCharType="separate"/>
            </w:r>
            <w:r>
              <w:rPr>
                <w:noProof/>
                <w:webHidden/>
              </w:rPr>
              <w:t>65</w:t>
            </w:r>
            <w:r>
              <w:rPr>
                <w:noProof/>
                <w:webHidden/>
              </w:rPr>
              <w:fldChar w:fldCharType="end"/>
            </w:r>
          </w:hyperlink>
        </w:p>
        <w:p w14:paraId="453FB1CC" w14:textId="789820D3" w:rsidR="004C6299" w:rsidRDefault="004C6299">
          <w:pPr>
            <w:pStyle w:val="TOC2"/>
            <w:tabs>
              <w:tab w:val="right" w:leader="dot" w:pos="9350"/>
            </w:tabs>
            <w:rPr>
              <w:rFonts w:asciiTheme="minorHAnsi" w:hAnsiTheme="minorHAnsi"/>
              <w:noProof/>
              <w:kern w:val="2"/>
              <w:sz w:val="24"/>
              <w:szCs w:val="24"/>
              <w:lang w:val="en-GB" w:eastAsia="en-GB"/>
              <w14:ligatures w14:val="standardContextual"/>
            </w:rPr>
          </w:pPr>
          <w:hyperlink w:anchor="_Toc186451607" w:history="1">
            <w:r w:rsidRPr="001F04AA">
              <w:rPr>
                <w:rStyle w:val="Hyperlink"/>
                <w:noProof/>
                <w:lang w:eastAsia="en-US"/>
              </w:rPr>
              <w:t>Appendix 5 Metasploit</w:t>
            </w:r>
            <w:r>
              <w:rPr>
                <w:noProof/>
                <w:webHidden/>
              </w:rPr>
              <w:tab/>
            </w:r>
            <w:r>
              <w:rPr>
                <w:noProof/>
                <w:webHidden/>
              </w:rPr>
              <w:fldChar w:fldCharType="begin"/>
            </w:r>
            <w:r>
              <w:rPr>
                <w:noProof/>
                <w:webHidden/>
              </w:rPr>
              <w:instrText xml:space="preserve"> PAGEREF _Toc186451607 \h </w:instrText>
            </w:r>
            <w:r>
              <w:rPr>
                <w:noProof/>
                <w:webHidden/>
              </w:rPr>
            </w:r>
            <w:r>
              <w:rPr>
                <w:noProof/>
                <w:webHidden/>
              </w:rPr>
              <w:fldChar w:fldCharType="separate"/>
            </w:r>
            <w:r>
              <w:rPr>
                <w:noProof/>
                <w:webHidden/>
              </w:rPr>
              <w:t>67</w:t>
            </w:r>
            <w:r>
              <w:rPr>
                <w:noProof/>
                <w:webHidden/>
              </w:rPr>
              <w:fldChar w:fldCharType="end"/>
            </w:r>
          </w:hyperlink>
        </w:p>
        <w:p w14:paraId="3794AFA8" w14:textId="5C75A20A" w:rsidR="004C6299" w:rsidRDefault="004C6299">
          <w:pPr>
            <w:pStyle w:val="TOC2"/>
            <w:tabs>
              <w:tab w:val="right" w:leader="dot" w:pos="9350"/>
            </w:tabs>
            <w:rPr>
              <w:rFonts w:asciiTheme="minorHAnsi" w:hAnsiTheme="minorHAnsi"/>
              <w:noProof/>
              <w:kern w:val="2"/>
              <w:sz w:val="24"/>
              <w:szCs w:val="24"/>
              <w:lang w:val="en-GB" w:eastAsia="en-GB"/>
              <w14:ligatures w14:val="standardContextual"/>
            </w:rPr>
          </w:pPr>
          <w:hyperlink w:anchor="_Toc186451608" w:history="1">
            <w:r w:rsidRPr="001F04AA">
              <w:rPr>
                <w:rStyle w:val="Hyperlink"/>
                <w:noProof/>
                <w:lang w:eastAsia="en-US"/>
              </w:rPr>
              <w:t>Appendix 6 NMAP Scans</w:t>
            </w:r>
            <w:r>
              <w:rPr>
                <w:noProof/>
                <w:webHidden/>
              </w:rPr>
              <w:tab/>
            </w:r>
            <w:r>
              <w:rPr>
                <w:noProof/>
                <w:webHidden/>
              </w:rPr>
              <w:fldChar w:fldCharType="begin"/>
            </w:r>
            <w:r>
              <w:rPr>
                <w:noProof/>
                <w:webHidden/>
              </w:rPr>
              <w:instrText xml:space="preserve"> PAGEREF _Toc186451608 \h </w:instrText>
            </w:r>
            <w:r>
              <w:rPr>
                <w:noProof/>
                <w:webHidden/>
              </w:rPr>
            </w:r>
            <w:r>
              <w:rPr>
                <w:noProof/>
                <w:webHidden/>
              </w:rPr>
              <w:fldChar w:fldCharType="separate"/>
            </w:r>
            <w:r>
              <w:rPr>
                <w:noProof/>
                <w:webHidden/>
              </w:rPr>
              <w:t>69</w:t>
            </w:r>
            <w:r>
              <w:rPr>
                <w:noProof/>
                <w:webHidden/>
              </w:rPr>
              <w:fldChar w:fldCharType="end"/>
            </w:r>
          </w:hyperlink>
        </w:p>
        <w:p w14:paraId="3BEE623F" w14:textId="5E23A3FC" w:rsidR="011F272D" w:rsidRDefault="011F272D" w:rsidP="011F272D">
          <w:pPr>
            <w:pStyle w:val="TOC2"/>
            <w:tabs>
              <w:tab w:val="right" w:leader="dot" w:pos="9345"/>
            </w:tabs>
            <w:rPr>
              <w:rStyle w:val="Hyperlink"/>
            </w:rPr>
          </w:pPr>
          <w:r>
            <w:fldChar w:fldCharType="end"/>
          </w:r>
        </w:p>
      </w:sdtContent>
    </w:sdt>
    <w:p w14:paraId="779B4F27" w14:textId="1D9564D2" w:rsidR="001905B9" w:rsidRDefault="001905B9" w:rsidP="008605B2">
      <w:pPr>
        <w:ind w:right="4"/>
        <w:rPr>
          <w:b/>
          <w:bCs/>
          <w:noProof/>
        </w:rPr>
      </w:pPr>
    </w:p>
    <w:p w14:paraId="4AD37833" w14:textId="015D9E11" w:rsidR="00C5090A" w:rsidRDefault="00C5090A" w:rsidP="011F272D">
      <w:pPr>
        <w:ind w:right="4"/>
        <w:rPr>
          <w:b/>
          <w:bCs/>
          <w:noProof/>
        </w:rPr>
        <w:sectPr w:rsidR="00C5090A" w:rsidSect="00C5090A">
          <w:footerReference w:type="first" r:id="rId10"/>
          <w:type w:val="continuous"/>
          <w:pgSz w:w="12240" w:h="15840"/>
          <w:pgMar w:top="1440" w:right="1440" w:bottom="1440" w:left="1440" w:header="720" w:footer="720" w:gutter="0"/>
          <w:pgNumType w:start="0"/>
          <w:cols w:space="720"/>
          <w:docGrid w:linePitch="299"/>
        </w:sectPr>
      </w:pPr>
    </w:p>
    <w:p w14:paraId="2DB72581" w14:textId="77777777" w:rsidR="001905B9" w:rsidRDefault="00341658" w:rsidP="008605B2">
      <w:pPr>
        <w:pStyle w:val="Heading1"/>
        <w:ind w:right="4"/>
      </w:pPr>
      <w:bookmarkStart w:id="0" w:name="_Toc186451554"/>
      <w:r>
        <w:lastRenderedPageBreak/>
        <w:t>Introduction</w:t>
      </w:r>
      <w:bookmarkEnd w:id="0"/>
    </w:p>
    <w:p w14:paraId="66268BB2" w14:textId="77777777" w:rsidR="00341658" w:rsidRDefault="00341658" w:rsidP="008605B2">
      <w:pPr>
        <w:pStyle w:val="Heading2"/>
        <w:ind w:right="4"/>
      </w:pPr>
      <w:bookmarkStart w:id="1" w:name="_Toc186451555"/>
      <w:r>
        <w:t>Background</w:t>
      </w:r>
      <w:bookmarkEnd w:id="1"/>
    </w:p>
    <w:p w14:paraId="22FD4F52" w14:textId="02B58F98" w:rsidR="00CA18E0" w:rsidRDefault="005A258E" w:rsidP="011F272D">
      <w:pPr>
        <w:spacing w:after="236"/>
        <w:ind w:right="4"/>
      </w:pPr>
      <w:r>
        <w:t xml:space="preserve">Due to advances in technology , network security is more important </w:t>
      </w:r>
      <w:r w:rsidR="00EC73DF">
        <w:t>now</w:t>
      </w:r>
      <w:r w:rsidR="00EF0F41">
        <w:t xml:space="preserve"> than it has ever been before. </w:t>
      </w:r>
      <w:r w:rsidR="00CA18E0">
        <w:t xml:space="preserve">Attacks </w:t>
      </w:r>
      <w:r w:rsidR="0052281A">
        <w:t>on</w:t>
      </w:r>
      <w:r w:rsidR="00CA18E0">
        <w:t xml:space="preserve"> networks are becoming more and more </w:t>
      </w:r>
      <w:r w:rsidR="00E81EF5">
        <w:t>sophisticated,</w:t>
      </w:r>
      <w:r w:rsidR="00CA18E0">
        <w:t xml:space="preserve"> and the only hope for the victims </w:t>
      </w:r>
      <w:r w:rsidR="006565D4">
        <w:t xml:space="preserve">is that they can keep their defenses up to date and respond to new techniques </w:t>
      </w:r>
      <w:r w:rsidR="00D13E49">
        <w:t xml:space="preserve">as fast and efficiently as possible. </w:t>
      </w:r>
      <w:r w:rsidR="00F019AD">
        <w:t>The number of</w:t>
      </w:r>
      <w:r w:rsidR="009B3A74">
        <w:t xml:space="preserve"> DD</w:t>
      </w:r>
      <w:r w:rsidR="0034768D">
        <w:t>oS</w:t>
      </w:r>
      <w:r w:rsidR="00F019AD">
        <w:t xml:space="preserve"> attacks </w:t>
      </w:r>
      <w:r w:rsidR="00C16045">
        <w:t>ha</w:t>
      </w:r>
      <w:r w:rsidR="0034768D">
        <w:t xml:space="preserve">ve </w:t>
      </w:r>
      <w:r w:rsidR="00F019AD">
        <w:t>increased drama</w:t>
      </w:r>
      <w:r w:rsidR="006F4D5C">
        <w:t>tically over the past</w:t>
      </w:r>
      <w:r w:rsidR="0034768D">
        <w:t xml:space="preserve"> 5 years</w:t>
      </w:r>
      <w:r w:rsidR="00CF61D1">
        <w:t xml:space="preserve">, </w:t>
      </w:r>
      <w:r w:rsidR="00181835">
        <w:t>they went from 8 million in 2018 to 16 million in 2023</w:t>
      </w:r>
      <w:r w:rsidR="00B00A3C" w:rsidRPr="00B00A3C">
        <w:t xml:space="preserve"> </w:t>
      </w:r>
      <w:sdt>
        <w:sdtPr>
          <w:id w:val="538630063"/>
          <w:citation/>
        </w:sdtPr>
        <w:sdtContent>
          <w:r w:rsidR="00B00A3C">
            <w:fldChar w:fldCharType="begin"/>
          </w:r>
          <w:r w:rsidR="00B00A3C">
            <w:rPr>
              <w:lang w:val="en-GB"/>
            </w:rPr>
            <w:instrText xml:space="preserve"> CITATION A1022 \l 2057 </w:instrText>
          </w:r>
          <w:r w:rsidR="00B00A3C">
            <w:fldChar w:fldCharType="separate"/>
          </w:r>
          <w:r w:rsidR="00002621" w:rsidRPr="00002621">
            <w:rPr>
              <w:noProof/>
              <w:lang w:val="en-GB"/>
            </w:rPr>
            <w:t>(Staff, 2022)</w:t>
          </w:r>
          <w:r w:rsidR="00B00A3C">
            <w:fldChar w:fldCharType="end"/>
          </w:r>
        </w:sdtContent>
      </w:sdt>
      <w:r w:rsidR="00181835">
        <w:t>. This increase can be viewed</w:t>
      </w:r>
      <w:r w:rsidR="00EC5D1D">
        <w:t xml:space="preserve"> in the graph , </w:t>
      </w:r>
      <w:r w:rsidR="00181835">
        <w:t xml:space="preserve">in </w:t>
      </w:r>
      <w:r w:rsidR="0052281A">
        <w:t>Figure</w:t>
      </w:r>
      <w:r w:rsidR="00EC5D1D">
        <w:t xml:space="preserve"> 1 below.</w:t>
      </w:r>
    </w:p>
    <w:p w14:paraId="69E8DC5F" w14:textId="61A6A5CE" w:rsidR="008B24B8" w:rsidRDefault="008B24B8" w:rsidP="011F272D">
      <w:pPr>
        <w:spacing w:after="236"/>
        <w:ind w:right="4"/>
      </w:pPr>
      <w:r>
        <w:t xml:space="preserve">Due to this increase , </w:t>
      </w:r>
      <w:r w:rsidR="007A4AE4">
        <w:t xml:space="preserve">companies and organisations </w:t>
      </w:r>
      <w:r w:rsidR="003B0FDA">
        <w:t xml:space="preserve">need to </w:t>
      </w:r>
      <w:r w:rsidR="0079137D">
        <w:t>take</w:t>
      </w:r>
      <w:r w:rsidR="003B0FDA">
        <w:t xml:space="preserve"> their cyber security very seriously</w:t>
      </w:r>
      <w:r w:rsidR="0079137D">
        <w:t xml:space="preserve">, it can no longer be ignored. Ignoring cyber security can lead to </w:t>
      </w:r>
      <w:r w:rsidR="003668A8">
        <w:t>millions of pounds being lost in revenue and/or fines</w:t>
      </w:r>
      <w:r w:rsidR="005D61B2">
        <w:t xml:space="preserve"> due to </w:t>
      </w:r>
      <w:r w:rsidR="008301BD">
        <w:t>cyber-attacks</w:t>
      </w:r>
      <w:r w:rsidR="005D61B2">
        <w:t xml:space="preserve"> </w:t>
      </w:r>
      <w:r w:rsidR="002B106F">
        <w:t xml:space="preserve">that could cause outages or in deploying ransomware. </w:t>
      </w:r>
    </w:p>
    <w:p w14:paraId="41D199A5" w14:textId="1FC76585" w:rsidR="011F272D" w:rsidRDefault="0034768D" w:rsidP="011F272D">
      <w:pPr>
        <w:spacing w:after="236"/>
        <w:ind w:right="4"/>
      </w:pPr>
      <w:r>
        <w:rPr>
          <w:noProof/>
        </w:rPr>
        <w:drawing>
          <wp:inline distT="0" distB="0" distL="0" distR="0" wp14:anchorId="0B841109" wp14:editId="7F016878">
            <wp:extent cx="5943600" cy="3100070"/>
            <wp:effectExtent l="0" t="0" r="0" b="5080"/>
            <wp:docPr id="1096896134" name="Picture 2" descr="Cisco’s analysis of DDoS total attacks history and predi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sco’s analysis of DDoS total attacks history and prediction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r w:rsidR="00EE5533">
        <w:t xml:space="preserve">Figure 1 </w:t>
      </w:r>
      <w:r w:rsidR="00C329D6">
        <w:t>–</w:t>
      </w:r>
      <w:r w:rsidR="00EE5533">
        <w:t xml:space="preserve"> </w:t>
      </w:r>
      <w:r w:rsidR="00C329D6">
        <w:t xml:space="preserve">DDoS Attacks for the last 5 years </w:t>
      </w:r>
      <w:r w:rsidR="00FE3CC5">
        <w:t>from Cisco</w:t>
      </w:r>
    </w:p>
    <w:p w14:paraId="75EE170D" w14:textId="2AA72897" w:rsidR="3DBF8AA5" w:rsidRDefault="3DBF8AA5" w:rsidP="011F272D">
      <w:pPr>
        <w:spacing w:after="236"/>
        <w:ind w:right="4"/>
      </w:pPr>
      <w:r>
        <w:t xml:space="preserve">ACME Inc., have recently parted ways with their network manager in what has been referred to as </w:t>
      </w:r>
      <w:r w:rsidR="207765AF">
        <w:t xml:space="preserve">“acrimonious circumstances”. When </w:t>
      </w:r>
      <w:r w:rsidR="73675613">
        <w:t xml:space="preserve">they went to retrieve crucial network documentation, they found that no such work had been produced. </w:t>
      </w:r>
      <w:r w:rsidR="76625FBC">
        <w:t xml:space="preserve"> Due to this, the company management has raised concerns relating to the state </w:t>
      </w:r>
      <w:r w:rsidR="26C690B2">
        <w:t xml:space="preserve">of their network and are crucially concerned about its security. </w:t>
      </w:r>
    </w:p>
    <w:p w14:paraId="41A8568E" w14:textId="1083AC9B" w:rsidR="26C690B2" w:rsidRDefault="26C690B2" w:rsidP="011F272D">
      <w:pPr>
        <w:spacing w:after="236"/>
        <w:ind w:right="4"/>
      </w:pPr>
      <w:r>
        <w:t>Due to this the client has approached a network tester to analyze the network and produce the documentation as well a</w:t>
      </w:r>
      <w:r w:rsidR="11C4F508">
        <w:t xml:space="preserve">s test the network for any vulnerabilities.  The client has provided the tester with a Kali Linux Machine </w:t>
      </w:r>
      <w:r w:rsidR="68EE01D7">
        <w:t>using the credentials(root/toor) with the aim of testing their network usin</w:t>
      </w:r>
      <w:r w:rsidR="003359DD">
        <w:t>g</w:t>
      </w:r>
      <w:r w:rsidR="68EE01D7">
        <w:t xml:space="preserve"> the tools available to them on the Kali machine. </w:t>
      </w:r>
    </w:p>
    <w:p w14:paraId="22EF849E" w14:textId="77777777" w:rsidR="000E28C3" w:rsidRDefault="000E28C3" w:rsidP="011F272D">
      <w:pPr>
        <w:spacing w:after="236"/>
        <w:ind w:right="4"/>
      </w:pPr>
    </w:p>
    <w:p w14:paraId="71F73C46" w14:textId="7BF5E217" w:rsidR="106CC10D" w:rsidRDefault="106CC10D" w:rsidP="011F272D">
      <w:pPr>
        <w:spacing w:after="236"/>
        <w:ind w:right="4"/>
      </w:pPr>
      <w:r>
        <w:t>These tools are:</w:t>
      </w:r>
    </w:p>
    <w:p w14:paraId="330B0767" w14:textId="1536B2F8" w:rsidR="41F49FD4" w:rsidRDefault="41F49FD4" w:rsidP="011F272D">
      <w:pPr>
        <w:pStyle w:val="ListParagraph"/>
        <w:numPr>
          <w:ilvl w:val="0"/>
          <w:numId w:val="3"/>
        </w:numPr>
        <w:spacing w:after="236"/>
        <w:ind w:right="4"/>
      </w:pPr>
      <w:r>
        <w:t>Drawio – for the network topology diagram</w:t>
      </w:r>
    </w:p>
    <w:p w14:paraId="552E50AF" w14:textId="0B40BD0C" w:rsidR="106CC10D" w:rsidRDefault="106CC10D" w:rsidP="011F272D">
      <w:pPr>
        <w:pStyle w:val="ListParagraph"/>
        <w:numPr>
          <w:ilvl w:val="0"/>
          <w:numId w:val="3"/>
        </w:numPr>
        <w:spacing w:after="236"/>
        <w:ind w:right="4"/>
      </w:pPr>
      <w:r>
        <w:t>Dirb</w:t>
      </w:r>
      <w:r w:rsidR="00DC381B">
        <w:t xml:space="preserve"> </w:t>
      </w:r>
      <w:r w:rsidR="0056630F">
        <w:t>–</w:t>
      </w:r>
      <w:r w:rsidR="00DC381B">
        <w:t xml:space="preserve"> </w:t>
      </w:r>
      <w:r w:rsidR="0056630F">
        <w:t xml:space="preserve">a tool </w:t>
      </w:r>
      <w:r w:rsidR="00813256">
        <w:t>for directory enumeration against websites</w:t>
      </w:r>
    </w:p>
    <w:p w14:paraId="6CD2E56B" w14:textId="0960D327" w:rsidR="0715D043" w:rsidRDefault="0715D043" w:rsidP="011F272D">
      <w:pPr>
        <w:pStyle w:val="ListParagraph"/>
        <w:numPr>
          <w:ilvl w:val="0"/>
          <w:numId w:val="3"/>
        </w:numPr>
        <w:spacing w:after="236"/>
        <w:ind w:right="4"/>
      </w:pPr>
      <w:r>
        <w:t xml:space="preserve">Nmap </w:t>
      </w:r>
      <w:r w:rsidR="0084144E">
        <w:t>–</w:t>
      </w:r>
      <w:r>
        <w:t xml:space="preserve"> </w:t>
      </w:r>
      <w:r w:rsidR="00813256">
        <w:t xml:space="preserve">a network </w:t>
      </w:r>
      <w:r w:rsidR="003E52AE">
        <w:t>mapper</w:t>
      </w:r>
    </w:p>
    <w:p w14:paraId="7A6B8C00" w14:textId="7AD4645F" w:rsidR="0084144E" w:rsidRDefault="00651DA6" w:rsidP="011F272D">
      <w:pPr>
        <w:pStyle w:val="ListParagraph"/>
        <w:numPr>
          <w:ilvl w:val="0"/>
          <w:numId w:val="3"/>
        </w:numPr>
        <w:spacing w:after="236"/>
        <w:ind w:right="4"/>
      </w:pPr>
      <w:r>
        <w:t xml:space="preserve">Firefox – </w:t>
      </w:r>
      <w:r w:rsidR="003E52AE">
        <w:t xml:space="preserve">a web browser </w:t>
      </w:r>
    </w:p>
    <w:p w14:paraId="14D31B58" w14:textId="2B150172" w:rsidR="00651DA6" w:rsidRDefault="00651DA6" w:rsidP="011F272D">
      <w:pPr>
        <w:pStyle w:val="ListParagraph"/>
        <w:numPr>
          <w:ilvl w:val="0"/>
          <w:numId w:val="3"/>
        </w:numPr>
        <w:spacing w:after="236"/>
        <w:ind w:right="4"/>
      </w:pPr>
      <w:r>
        <w:t>Metasploit</w:t>
      </w:r>
      <w:r w:rsidR="00E81EF5">
        <w:t xml:space="preserve"> -</w:t>
      </w:r>
      <w:r w:rsidR="003E52AE">
        <w:t>an exploit framework</w:t>
      </w:r>
    </w:p>
    <w:p w14:paraId="6C7981F7" w14:textId="30062890" w:rsidR="00651DA6" w:rsidRDefault="00651DA6" w:rsidP="00DC381B">
      <w:pPr>
        <w:pStyle w:val="ListParagraph"/>
        <w:numPr>
          <w:ilvl w:val="0"/>
          <w:numId w:val="3"/>
        </w:numPr>
        <w:spacing w:after="236"/>
        <w:ind w:right="4"/>
      </w:pPr>
      <w:r>
        <w:t xml:space="preserve">Nikto – </w:t>
      </w:r>
      <w:r w:rsidR="003E52AE">
        <w:t xml:space="preserve">a vulnerability scanning tool that targets servers </w:t>
      </w:r>
    </w:p>
    <w:p w14:paraId="2B03EAD1" w14:textId="3870A9AC" w:rsidR="003E52AE" w:rsidRDefault="003E52AE" w:rsidP="00DC381B">
      <w:pPr>
        <w:pStyle w:val="ListParagraph"/>
        <w:numPr>
          <w:ilvl w:val="0"/>
          <w:numId w:val="3"/>
        </w:numPr>
        <w:spacing w:after="236"/>
        <w:ind w:right="4"/>
      </w:pPr>
      <w:r>
        <w:t xml:space="preserve">WPScan – is a command line security scanner for WordPress Sites </w:t>
      </w:r>
    </w:p>
    <w:p w14:paraId="5A535C2B" w14:textId="297A1EDE" w:rsidR="004D7B3D" w:rsidRDefault="004D7B3D" w:rsidP="008605B2">
      <w:pPr>
        <w:pStyle w:val="Heading2"/>
        <w:ind w:right="4"/>
      </w:pPr>
      <w:bookmarkStart w:id="2" w:name="_Toc186451556"/>
      <w:r>
        <w:t>Aim</w:t>
      </w:r>
      <w:r w:rsidR="00522856">
        <w:t>s</w:t>
      </w:r>
      <w:bookmarkEnd w:id="2"/>
    </w:p>
    <w:p w14:paraId="01E370A9" w14:textId="0E1DF28D" w:rsidR="004D7B3D" w:rsidRDefault="004D7B3D" w:rsidP="008605B2">
      <w:pPr>
        <w:spacing w:after="200"/>
        <w:ind w:left="19" w:right="4"/>
      </w:pPr>
      <w:r>
        <w:t xml:space="preserve">The aim of this </w:t>
      </w:r>
      <w:r w:rsidR="00ED28CD">
        <w:t xml:space="preserve">report </w:t>
      </w:r>
      <w:r w:rsidR="24145923">
        <w:t>is to:</w:t>
      </w:r>
    </w:p>
    <w:p w14:paraId="4B03C7CB" w14:textId="03EA54E7" w:rsidR="004D7B3D" w:rsidRDefault="3319B21F" w:rsidP="011F272D">
      <w:pPr>
        <w:pStyle w:val="ListParagraph"/>
        <w:numPr>
          <w:ilvl w:val="0"/>
          <w:numId w:val="2"/>
        </w:numPr>
        <w:spacing w:after="200"/>
        <w:ind w:right="4"/>
      </w:pPr>
      <w:r>
        <w:t>To</w:t>
      </w:r>
      <w:r w:rsidR="00AC49D7">
        <w:t xml:space="preserve"> create a detailed network</w:t>
      </w:r>
      <w:r w:rsidR="36D3B9F7">
        <w:t xml:space="preserve"> topology</w:t>
      </w:r>
      <w:r w:rsidR="00AC49D7">
        <w:t xml:space="preserve"> diagram that shows all the devices in use on </w:t>
      </w:r>
      <w:r w:rsidR="00623DB9">
        <w:t>ACME Inc network</w:t>
      </w:r>
      <w:r w:rsidR="0A58C005">
        <w:t xml:space="preserve">, their IP addresses, subnets, subnet masks and interfaces used. </w:t>
      </w:r>
    </w:p>
    <w:p w14:paraId="7BCE4504" w14:textId="1FD4B13D" w:rsidR="009C1A03" w:rsidRDefault="0A58C005" w:rsidP="011F272D">
      <w:pPr>
        <w:pStyle w:val="ListParagraph"/>
        <w:numPr>
          <w:ilvl w:val="0"/>
          <w:numId w:val="2"/>
        </w:numPr>
        <w:spacing w:after="200"/>
        <w:ind w:right="4"/>
      </w:pPr>
      <w:r>
        <w:t>Have a table of used ports on all present devices on the network.</w:t>
      </w:r>
    </w:p>
    <w:p w14:paraId="23B28D65" w14:textId="0201FAC0" w:rsidR="009C1A03" w:rsidRDefault="0A58C005" w:rsidP="011F272D">
      <w:pPr>
        <w:pStyle w:val="ListParagraph"/>
        <w:numPr>
          <w:ilvl w:val="0"/>
          <w:numId w:val="2"/>
        </w:numPr>
        <w:spacing w:after="200"/>
        <w:ind w:right="4"/>
      </w:pPr>
      <w:r>
        <w:t>Produce a subnet table of the subnets used in the network</w:t>
      </w:r>
    </w:p>
    <w:p w14:paraId="52785228" w14:textId="3DEBA8AB" w:rsidR="009C1A03" w:rsidRDefault="0A58C005" w:rsidP="011F272D">
      <w:pPr>
        <w:pStyle w:val="ListParagraph"/>
        <w:numPr>
          <w:ilvl w:val="0"/>
          <w:numId w:val="2"/>
        </w:numPr>
        <w:spacing w:after="200"/>
        <w:ind w:right="4"/>
      </w:pPr>
      <w:r>
        <w:t xml:space="preserve">Evaluate the security of the network and suggest any countermeasures for any identified vulnerabilities. </w:t>
      </w:r>
    </w:p>
    <w:p w14:paraId="79402EE7" w14:textId="65F5DA0E" w:rsidR="009C1A03" w:rsidRDefault="0A58C005" w:rsidP="011F272D">
      <w:pPr>
        <w:pStyle w:val="ListParagraph"/>
        <w:numPr>
          <w:ilvl w:val="0"/>
          <w:numId w:val="2"/>
        </w:numPr>
        <w:spacing w:after="200"/>
        <w:ind w:right="4"/>
      </w:pPr>
      <w:r>
        <w:t>Evaluate the design of the network.</w:t>
      </w:r>
    </w:p>
    <w:p w14:paraId="1078B53C" w14:textId="794311CD" w:rsidR="009C1A03" w:rsidRDefault="0A58C005" w:rsidP="011F272D">
      <w:pPr>
        <w:pStyle w:val="ListParagraph"/>
        <w:numPr>
          <w:ilvl w:val="0"/>
          <w:numId w:val="2"/>
        </w:numPr>
        <w:spacing w:after="200"/>
        <w:ind w:right="4"/>
      </w:pPr>
      <w:r>
        <w:t>Provide th</w:t>
      </w:r>
      <w:r w:rsidR="00CD5854">
        <w:t>orough</w:t>
      </w:r>
      <w:r>
        <w:t xml:space="preserve"> documentation like this report of the assessment process so it can be reproduced.</w:t>
      </w:r>
    </w:p>
    <w:p w14:paraId="3BE7D659" w14:textId="0792EEB9" w:rsidR="009525A9" w:rsidRDefault="00816E71" w:rsidP="008605B2">
      <w:pPr>
        <w:pStyle w:val="Heading1"/>
        <w:ind w:right="4"/>
      </w:pPr>
      <w:bookmarkStart w:id="3" w:name="_Toc186451557"/>
      <w:r>
        <w:lastRenderedPageBreak/>
        <w:t>Network</w:t>
      </w:r>
      <w:r w:rsidR="008E1BE8">
        <w:t xml:space="preserve"> </w:t>
      </w:r>
      <w:r w:rsidR="008D52DE">
        <w:t>Mapping</w:t>
      </w:r>
      <w:bookmarkEnd w:id="3"/>
    </w:p>
    <w:p w14:paraId="4816D8BE" w14:textId="41DADC18" w:rsidR="009525A9" w:rsidRDefault="00816E71" w:rsidP="008605B2">
      <w:pPr>
        <w:pStyle w:val="Heading2"/>
        <w:ind w:right="4"/>
      </w:pPr>
      <w:bookmarkStart w:id="4" w:name="_Toc186451558"/>
      <w:r>
        <w:t>Network</w:t>
      </w:r>
      <w:r w:rsidR="008D52DE">
        <w:t xml:space="preserve"> Diagram</w:t>
      </w:r>
      <w:bookmarkEnd w:id="4"/>
    </w:p>
    <w:p w14:paraId="60CA9B39" w14:textId="57C7AE88" w:rsidR="0048356D" w:rsidRDefault="007A75EE" w:rsidP="00DC381B">
      <w:pPr>
        <w:spacing w:after="236" w:line="263" w:lineRule="auto"/>
        <w:ind w:right="4"/>
        <w:jc w:val="both"/>
      </w:pPr>
      <w:r w:rsidRPr="007A75EE">
        <w:rPr>
          <w:noProof/>
        </w:rPr>
        <w:drawing>
          <wp:inline distT="0" distB="0" distL="0" distR="0" wp14:anchorId="1AAFEF25" wp14:editId="7744D957">
            <wp:extent cx="5943600" cy="7164705"/>
            <wp:effectExtent l="0" t="0" r="0" b="0"/>
            <wp:docPr id="47203023" name="Picture 1" descr="A computer network diagram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3023" name="Picture 1" descr="A computer network diagram on a dark background&#10;&#10;Description automatically generated"/>
                    <pic:cNvPicPr/>
                  </pic:nvPicPr>
                  <pic:blipFill>
                    <a:blip r:embed="rId12"/>
                    <a:stretch>
                      <a:fillRect/>
                    </a:stretch>
                  </pic:blipFill>
                  <pic:spPr>
                    <a:xfrm>
                      <a:off x="0" y="0"/>
                      <a:ext cx="5943600" cy="7164705"/>
                    </a:xfrm>
                    <a:prstGeom prst="rect">
                      <a:avLst/>
                    </a:prstGeom>
                  </pic:spPr>
                </pic:pic>
              </a:graphicData>
            </a:graphic>
          </wp:inline>
        </w:drawing>
      </w:r>
    </w:p>
    <w:p w14:paraId="12A56AF9" w14:textId="5ACB657D" w:rsidR="004D7B3D" w:rsidRDefault="008D52DE" w:rsidP="005B0E0A">
      <w:pPr>
        <w:pStyle w:val="Heading2"/>
        <w:ind w:right="4"/>
        <w:jc w:val="both"/>
      </w:pPr>
      <w:bookmarkStart w:id="5" w:name="_Toc186451559"/>
      <w:r>
        <w:lastRenderedPageBreak/>
        <w:t>Routing Table</w:t>
      </w:r>
      <w:bookmarkEnd w:id="5"/>
    </w:p>
    <w:tbl>
      <w:tblPr>
        <w:tblStyle w:val="GridTable5Dark-Accent2"/>
        <w:tblW w:w="11483" w:type="dxa"/>
        <w:tblInd w:w="-998" w:type="dxa"/>
        <w:tblLayout w:type="fixed"/>
        <w:tblLook w:val="06A0" w:firstRow="1" w:lastRow="0" w:firstColumn="1" w:lastColumn="0" w:noHBand="1" w:noVBand="1"/>
      </w:tblPr>
      <w:tblGrid>
        <w:gridCol w:w="1419"/>
        <w:gridCol w:w="1134"/>
        <w:gridCol w:w="1842"/>
        <w:gridCol w:w="1843"/>
        <w:gridCol w:w="1843"/>
        <w:gridCol w:w="1559"/>
        <w:gridCol w:w="1843"/>
      </w:tblGrid>
      <w:tr w:rsidR="000F3421" w14:paraId="6283AB36" w14:textId="77777777" w:rsidTr="0027575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9" w:type="dxa"/>
          </w:tcPr>
          <w:p w14:paraId="47A4D792" w14:textId="0C62054C" w:rsidR="0B48E3D9" w:rsidRDefault="0B48E3D9" w:rsidP="011F272D">
            <w:r>
              <w:t>Device</w:t>
            </w:r>
          </w:p>
        </w:tc>
        <w:tc>
          <w:tcPr>
            <w:tcW w:w="1134" w:type="dxa"/>
          </w:tcPr>
          <w:p w14:paraId="4E72729D" w14:textId="7A638E70" w:rsidR="0B48E3D9" w:rsidRDefault="0B48E3D9" w:rsidP="011F272D">
            <w:pPr>
              <w:cnfStyle w:val="100000000000" w:firstRow="1" w:lastRow="0" w:firstColumn="0" w:lastColumn="0" w:oddVBand="0" w:evenVBand="0" w:oddHBand="0" w:evenHBand="0" w:firstRowFirstColumn="0" w:firstRowLastColumn="0" w:lastRowFirstColumn="0" w:lastRowLastColumn="0"/>
            </w:pPr>
            <w:r>
              <w:t>Interface</w:t>
            </w:r>
          </w:p>
        </w:tc>
        <w:tc>
          <w:tcPr>
            <w:tcW w:w="1842" w:type="dxa"/>
          </w:tcPr>
          <w:p w14:paraId="4ECF4C97" w14:textId="397300FB" w:rsidR="0B48E3D9" w:rsidRDefault="0B48E3D9" w:rsidP="011F272D">
            <w:pPr>
              <w:cnfStyle w:val="100000000000" w:firstRow="1" w:lastRow="0" w:firstColumn="0" w:lastColumn="0" w:oddVBand="0" w:evenVBand="0" w:oddHBand="0" w:evenHBand="0" w:firstRowFirstColumn="0" w:firstRowLastColumn="0" w:lastRowFirstColumn="0" w:lastRowLastColumn="0"/>
            </w:pPr>
            <w:r>
              <w:t>Subnet Address</w:t>
            </w:r>
          </w:p>
        </w:tc>
        <w:tc>
          <w:tcPr>
            <w:tcW w:w="1843" w:type="dxa"/>
          </w:tcPr>
          <w:p w14:paraId="0BB1FBE6" w14:textId="7C7EACC1" w:rsidR="0B48E3D9" w:rsidRDefault="0B48E3D9" w:rsidP="011F272D">
            <w:pPr>
              <w:cnfStyle w:val="100000000000" w:firstRow="1" w:lastRow="0" w:firstColumn="0" w:lastColumn="0" w:oddVBand="0" w:evenVBand="0" w:oddHBand="0" w:evenHBand="0" w:firstRowFirstColumn="0" w:firstRowLastColumn="0" w:lastRowFirstColumn="0" w:lastRowLastColumn="0"/>
            </w:pPr>
            <w:r>
              <w:t>Subnet Mask</w:t>
            </w:r>
          </w:p>
        </w:tc>
        <w:tc>
          <w:tcPr>
            <w:tcW w:w="1843" w:type="dxa"/>
          </w:tcPr>
          <w:p w14:paraId="102D56AB" w14:textId="4BCE1A3B" w:rsidR="0B48E3D9" w:rsidRDefault="0B48E3D9" w:rsidP="011F272D">
            <w:pPr>
              <w:cnfStyle w:val="100000000000" w:firstRow="1" w:lastRow="0" w:firstColumn="0" w:lastColumn="0" w:oddVBand="0" w:evenVBand="0" w:oddHBand="0" w:evenHBand="0" w:firstRowFirstColumn="0" w:firstRowLastColumn="0" w:lastRowFirstColumn="0" w:lastRowLastColumn="0"/>
            </w:pPr>
            <w:r>
              <w:t>IP Address</w:t>
            </w:r>
          </w:p>
        </w:tc>
        <w:tc>
          <w:tcPr>
            <w:tcW w:w="1559" w:type="dxa"/>
          </w:tcPr>
          <w:p w14:paraId="09450626" w14:textId="324273D8" w:rsidR="0B48E3D9" w:rsidRDefault="0B48E3D9" w:rsidP="011F272D">
            <w:pPr>
              <w:cnfStyle w:val="100000000000" w:firstRow="1" w:lastRow="0" w:firstColumn="0" w:lastColumn="0" w:oddVBand="0" w:evenVBand="0" w:oddHBand="0" w:evenHBand="0" w:firstRowFirstColumn="0" w:firstRowLastColumn="0" w:lastRowFirstColumn="0" w:lastRowLastColumn="0"/>
            </w:pPr>
            <w:r>
              <w:t>Default Gateway</w:t>
            </w:r>
          </w:p>
        </w:tc>
        <w:tc>
          <w:tcPr>
            <w:tcW w:w="1843" w:type="dxa"/>
          </w:tcPr>
          <w:p w14:paraId="286BD762" w14:textId="2822FBA0" w:rsidR="0B48E3D9" w:rsidRDefault="0B48E3D9" w:rsidP="011F272D">
            <w:pPr>
              <w:cnfStyle w:val="100000000000" w:firstRow="1" w:lastRow="0" w:firstColumn="0" w:lastColumn="0" w:oddVBand="0" w:evenVBand="0" w:oddHBand="0" w:evenHBand="0" w:firstRowFirstColumn="0" w:firstRowLastColumn="0" w:lastRowFirstColumn="0" w:lastRowLastColumn="0"/>
            </w:pPr>
            <w:r>
              <w:t>Broadcast Address</w:t>
            </w:r>
          </w:p>
        </w:tc>
      </w:tr>
      <w:tr w:rsidR="000F3421" w14:paraId="2BAF4B4E" w14:textId="77777777" w:rsidTr="0027575E">
        <w:trPr>
          <w:trHeight w:val="300"/>
        </w:trPr>
        <w:tc>
          <w:tcPr>
            <w:cnfStyle w:val="001000000000" w:firstRow="0" w:lastRow="0" w:firstColumn="1" w:lastColumn="0" w:oddVBand="0" w:evenVBand="0" w:oddHBand="0" w:evenHBand="0" w:firstRowFirstColumn="0" w:firstRowLastColumn="0" w:lastRowFirstColumn="0" w:lastRowLastColumn="0"/>
            <w:tcW w:w="1419" w:type="dxa"/>
          </w:tcPr>
          <w:p w14:paraId="1E0DA07F" w14:textId="2CB6A9DE" w:rsidR="0B48E3D9" w:rsidRDefault="0B48E3D9" w:rsidP="011F272D">
            <w:r>
              <w:t xml:space="preserve">Router 1 </w:t>
            </w:r>
          </w:p>
        </w:tc>
        <w:tc>
          <w:tcPr>
            <w:tcW w:w="1134" w:type="dxa"/>
          </w:tcPr>
          <w:p w14:paraId="685E1576" w14:textId="66B931ED" w:rsidR="00396DFB" w:rsidRDefault="00910FB2" w:rsidP="011F272D">
            <w:pPr>
              <w:cnfStyle w:val="000000000000" w:firstRow="0" w:lastRow="0" w:firstColumn="0" w:lastColumn="0" w:oddVBand="0" w:evenVBand="0" w:oddHBand="0" w:evenHBand="0" w:firstRowFirstColumn="0" w:firstRowLastColumn="0" w:lastRowFirstColumn="0" w:lastRowLastColumn="0"/>
            </w:pPr>
            <w:r>
              <w:t xml:space="preserve">Eth1 </w:t>
            </w:r>
          </w:p>
          <w:p w14:paraId="449F78E6" w14:textId="41092C99" w:rsidR="00625DE0" w:rsidRDefault="00625DE0" w:rsidP="011F272D">
            <w:pPr>
              <w:cnfStyle w:val="000000000000" w:firstRow="0" w:lastRow="0" w:firstColumn="0" w:lastColumn="0" w:oddVBand="0" w:evenVBand="0" w:oddHBand="0" w:evenHBand="0" w:firstRowFirstColumn="0" w:firstRowLastColumn="0" w:lastRowFirstColumn="0" w:lastRowLastColumn="0"/>
            </w:pPr>
          </w:p>
        </w:tc>
        <w:tc>
          <w:tcPr>
            <w:tcW w:w="1842" w:type="dxa"/>
          </w:tcPr>
          <w:p w14:paraId="29B2B803" w14:textId="77777777" w:rsidR="011F272D" w:rsidRDefault="008E29CE" w:rsidP="011F272D">
            <w:pPr>
              <w:cnfStyle w:val="000000000000" w:firstRow="0" w:lastRow="0" w:firstColumn="0" w:lastColumn="0" w:oddVBand="0" w:evenVBand="0" w:oddHBand="0" w:evenHBand="0" w:firstRowFirstColumn="0" w:firstRowLastColumn="0" w:lastRowFirstColumn="0" w:lastRowLastColumn="0"/>
            </w:pPr>
            <w:r>
              <w:t>192.168.0.224/30</w:t>
            </w:r>
          </w:p>
          <w:p w14:paraId="7CC49F4C" w14:textId="0502DFF4" w:rsidR="00E96CBC" w:rsidRDefault="00E96CBC" w:rsidP="011F272D">
            <w:pPr>
              <w:cnfStyle w:val="000000000000" w:firstRow="0" w:lastRow="0" w:firstColumn="0" w:lastColumn="0" w:oddVBand="0" w:evenVBand="0" w:oddHBand="0" w:evenHBand="0" w:firstRowFirstColumn="0" w:firstRowLastColumn="0" w:lastRowFirstColumn="0" w:lastRowLastColumn="0"/>
            </w:pPr>
          </w:p>
        </w:tc>
        <w:tc>
          <w:tcPr>
            <w:tcW w:w="1843" w:type="dxa"/>
          </w:tcPr>
          <w:p w14:paraId="523B30D5" w14:textId="6FE9ED47" w:rsidR="011F272D" w:rsidRDefault="00E652CC" w:rsidP="011F272D">
            <w:pPr>
              <w:cnfStyle w:val="000000000000" w:firstRow="0" w:lastRow="0" w:firstColumn="0" w:lastColumn="0" w:oddVBand="0" w:evenVBand="0" w:oddHBand="0" w:evenHBand="0" w:firstRowFirstColumn="0" w:firstRowLastColumn="0" w:lastRowFirstColumn="0" w:lastRowLastColumn="0"/>
            </w:pPr>
            <w:r>
              <w:t>255.255.255.25</w:t>
            </w:r>
            <w:r w:rsidR="000F3421">
              <w:t>2</w:t>
            </w:r>
          </w:p>
        </w:tc>
        <w:tc>
          <w:tcPr>
            <w:tcW w:w="1843" w:type="dxa"/>
          </w:tcPr>
          <w:p w14:paraId="5DD9C3E6" w14:textId="6A4E5027" w:rsidR="011F272D" w:rsidRDefault="00E652CC" w:rsidP="011F272D">
            <w:pPr>
              <w:cnfStyle w:val="000000000000" w:firstRow="0" w:lastRow="0" w:firstColumn="0" w:lastColumn="0" w:oddVBand="0" w:evenVBand="0" w:oddHBand="0" w:evenHBand="0" w:firstRowFirstColumn="0" w:firstRowLastColumn="0" w:lastRowFirstColumn="0" w:lastRowLastColumn="0"/>
            </w:pPr>
            <w:r>
              <w:t>192.168.0.226</w:t>
            </w:r>
          </w:p>
        </w:tc>
        <w:tc>
          <w:tcPr>
            <w:tcW w:w="1559" w:type="dxa"/>
          </w:tcPr>
          <w:p w14:paraId="66F989D2" w14:textId="6491C6C3" w:rsidR="011F272D" w:rsidRDefault="00E652CC" w:rsidP="011F272D">
            <w:pPr>
              <w:cnfStyle w:val="000000000000" w:firstRow="0" w:lastRow="0" w:firstColumn="0" w:lastColumn="0" w:oddVBand="0" w:evenVBand="0" w:oddHBand="0" w:evenHBand="0" w:firstRowFirstColumn="0" w:firstRowLastColumn="0" w:lastRowFirstColumn="0" w:lastRowLastColumn="0"/>
            </w:pPr>
            <w:r>
              <w:t>192.168.</w:t>
            </w:r>
            <w:r w:rsidR="00E96CBC">
              <w:t>0.225</w:t>
            </w:r>
          </w:p>
        </w:tc>
        <w:tc>
          <w:tcPr>
            <w:tcW w:w="1843" w:type="dxa"/>
          </w:tcPr>
          <w:p w14:paraId="4CE0AFEF" w14:textId="6D0E5899" w:rsidR="011F272D" w:rsidRDefault="00E96CBC" w:rsidP="011F272D">
            <w:pPr>
              <w:cnfStyle w:val="000000000000" w:firstRow="0" w:lastRow="0" w:firstColumn="0" w:lastColumn="0" w:oddVBand="0" w:evenVBand="0" w:oddHBand="0" w:evenHBand="0" w:firstRowFirstColumn="0" w:firstRowLastColumn="0" w:lastRowFirstColumn="0" w:lastRowLastColumn="0"/>
            </w:pPr>
            <w:r>
              <w:t>192.168.0.228</w:t>
            </w:r>
          </w:p>
        </w:tc>
      </w:tr>
      <w:tr w:rsidR="00767702" w14:paraId="2BFB7D0C" w14:textId="77777777" w:rsidTr="0027575E">
        <w:trPr>
          <w:trHeight w:val="300"/>
        </w:trPr>
        <w:tc>
          <w:tcPr>
            <w:cnfStyle w:val="001000000000" w:firstRow="0" w:lastRow="0" w:firstColumn="1" w:lastColumn="0" w:oddVBand="0" w:evenVBand="0" w:oddHBand="0" w:evenHBand="0" w:firstRowFirstColumn="0" w:firstRowLastColumn="0" w:lastRowFirstColumn="0" w:lastRowLastColumn="0"/>
            <w:tcW w:w="1419" w:type="dxa"/>
          </w:tcPr>
          <w:p w14:paraId="6D47D581" w14:textId="0F39243B" w:rsidR="00767702" w:rsidRDefault="007E6354" w:rsidP="011F272D">
            <w:r>
              <w:t xml:space="preserve"> </w:t>
            </w:r>
          </w:p>
        </w:tc>
        <w:tc>
          <w:tcPr>
            <w:tcW w:w="1134" w:type="dxa"/>
          </w:tcPr>
          <w:p w14:paraId="45DAF4D1" w14:textId="77777777" w:rsidR="00117274" w:rsidRDefault="00117274" w:rsidP="00117274">
            <w:pPr>
              <w:cnfStyle w:val="000000000000" w:firstRow="0" w:lastRow="0" w:firstColumn="0" w:lastColumn="0" w:oddVBand="0" w:evenVBand="0" w:oddHBand="0" w:evenHBand="0" w:firstRowFirstColumn="0" w:firstRowLastColumn="0" w:lastRowFirstColumn="0" w:lastRowLastColumn="0"/>
            </w:pPr>
            <w:r>
              <w:t>Eth2</w:t>
            </w:r>
          </w:p>
          <w:p w14:paraId="77D6A92D" w14:textId="77777777" w:rsidR="00767702" w:rsidRDefault="00767702" w:rsidP="011F272D">
            <w:pPr>
              <w:cnfStyle w:val="000000000000" w:firstRow="0" w:lastRow="0" w:firstColumn="0" w:lastColumn="0" w:oddVBand="0" w:evenVBand="0" w:oddHBand="0" w:evenHBand="0" w:firstRowFirstColumn="0" w:firstRowLastColumn="0" w:lastRowFirstColumn="0" w:lastRowLastColumn="0"/>
            </w:pPr>
          </w:p>
        </w:tc>
        <w:tc>
          <w:tcPr>
            <w:tcW w:w="1842" w:type="dxa"/>
          </w:tcPr>
          <w:p w14:paraId="0125122C" w14:textId="028727B2" w:rsidR="00767702" w:rsidRDefault="00117274" w:rsidP="011F272D">
            <w:pPr>
              <w:cnfStyle w:val="000000000000" w:firstRow="0" w:lastRow="0" w:firstColumn="0" w:lastColumn="0" w:oddVBand="0" w:evenVBand="0" w:oddHBand="0" w:evenHBand="0" w:firstRowFirstColumn="0" w:firstRowLastColumn="0" w:lastRowFirstColumn="0" w:lastRowLastColumn="0"/>
            </w:pPr>
            <w:r>
              <w:t>172.16.221.0/24</w:t>
            </w:r>
          </w:p>
        </w:tc>
        <w:tc>
          <w:tcPr>
            <w:tcW w:w="1843" w:type="dxa"/>
          </w:tcPr>
          <w:p w14:paraId="0636C7FA" w14:textId="1786E51B" w:rsidR="00767702" w:rsidRDefault="000F3421" w:rsidP="011F272D">
            <w:pPr>
              <w:cnfStyle w:val="000000000000" w:firstRow="0" w:lastRow="0" w:firstColumn="0" w:lastColumn="0" w:oddVBand="0" w:evenVBand="0" w:oddHBand="0" w:evenHBand="0" w:firstRowFirstColumn="0" w:firstRowLastColumn="0" w:lastRowFirstColumn="0" w:lastRowLastColumn="0"/>
            </w:pPr>
            <w:r>
              <w:t>255.255.255.0</w:t>
            </w:r>
          </w:p>
        </w:tc>
        <w:tc>
          <w:tcPr>
            <w:tcW w:w="1843" w:type="dxa"/>
          </w:tcPr>
          <w:p w14:paraId="7EA278D1" w14:textId="103502F6" w:rsidR="00767702" w:rsidRDefault="000F3421" w:rsidP="011F272D">
            <w:pPr>
              <w:cnfStyle w:val="000000000000" w:firstRow="0" w:lastRow="0" w:firstColumn="0" w:lastColumn="0" w:oddVBand="0" w:evenVBand="0" w:oddHBand="0" w:evenHBand="0" w:firstRowFirstColumn="0" w:firstRowLastColumn="0" w:lastRowFirstColumn="0" w:lastRowLastColumn="0"/>
            </w:pPr>
            <w:r>
              <w:t>172.16.2</w:t>
            </w:r>
            <w:r w:rsidR="005A03B2">
              <w:t>21.237</w:t>
            </w:r>
          </w:p>
        </w:tc>
        <w:tc>
          <w:tcPr>
            <w:tcW w:w="1559" w:type="dxa"/>
          </w:tcPr>
          <w:p w14:paraId="3A01DBB3" w14:textId="5FB1D8DA" w:rsidR="00767702" w:rsidRDefault="005A03B2" w:rsidP="011F272D">
            <w:pPr>
              <w:cnfStyle w:val="000000000000" w:firstRow="0" w:lastRow="0" w:firstColumn="0" w:lastColumn="0" w:oddVBand="0" w:evenVBand="0" w:oddHBand="0" w:evenHBand="0" w:firstRowFirstColumn="0" w:firstRowLastColumn="0" w:lastRowFirstColumn="0" w:lastRowLastColumn="0"/>
            </w:pPr>
            <w:r>
              <w:t>192.168.0.193</w:t>
            </w:r>
          </w:p>
        </w:tc>
        <w:tc>
          <w:tcPr>
            <w:tcW w:w="1843" w:type="dxa"/>
          </w:tcPr>
          <w:p w14:paraId="745640A9" w14:textId="707623CA" w:rsidR="00767702" w:rsidRDefault="00986BAB" w:rsidP="011F272D">
            <w:pPr>
              <w:cnfStyle w:val="000000000000" w:firstRow="0" w:lastRow="0" w:firstColumn="0" w:lastColumn="0" w:oddVBand="0" w:evenVBand="0" w:oddHBand="0" w:evenHBand="0" w:firstRowFirstColumn="0" w:firstRowLastColumn="0" w:lastRowFirstColumn="0" w:lastRowLastColumn="0"/>
            </w:pPr>
            <w:r>
              <w:t>172.</w:t>
            </w:r>
            <w:r w:rsidR="009E0CBC">
              <w:t>16.221.255</w:t>
            </w:r>
          </w:p>
        </w:tc>
      </w:tr>
      <w:tr w:rsidR="00117274" w14:paraId="0118835A" w14:textId="77777777" w:rsidTr="0027575E">
        <w:trPr>
          <w:trHeight w:val="300"/>
        </w:trPr>
        <w:tc>
          <w:tcPr>
            <w:cnfStyle w:val="001000000000" w:firstRow="0" w:lastRow="0" w:firstColumn="1" w:lastColumn="0" w:oddVBand="0" w:evenVBand="0" w:oddHBand="0" w:evenHBand="0" w:firstRowFirstColumn="0" w:firstRowLastColumn="0" w:lastRowFirstColumn="0" w:lastRowLastColumn="0"/>
            <w:tcW w:w="1419" w:type="dxa"/>
          </w:tcPr>
          <w:p w14:paraId="752370B0" w14:textId="5C19FA78" w:rsidR="00117274" w:rsidRDefault="00117274" w:rsidP="011F272D"/>
        </w:tc>
        <w:tc>
          <w:tcPr>
            <w:tcW w:w="1134" w:type="dxa"/>
          </w:tcPr>
          <w:p w14:paraId="6BA71801" w14:textId="3C0C58D6" w:rsidR="00117274" w:rsidRDefault="00117274" w:rsidP="00117274">
            <w:pPr>
              <w:cnfStyle w:val="000000000000" w:firstRow="0" w:lastRow="0" w:firstColumn="0" w:lastColumn="0" w:oddVBand="0" w:evenVBand="0" w:oddHBand="0" w:evenHBand="0" w:firstRowFirstColumn="0" w:firstRowLastColumn="0" w:lastRowFirstColumn="0" w:lastRowLastColumn="0"/>
            </w:pPr>
            <w:r>
              <w:t>Eth3</w:t>
            </w:r>
          </w:p>
        </w:tc>
        <w:tc>
          <w:tcPr>
            <w:tcW w:w="1842" w:type="dxa"/>
          </w:tcPr>
          <w:p w14:paraId="0450D92D" w14:textId="36277A3F" w:rsidR="00117274" w:rsidRDefault="000F3421" w:rsidP="011F272D">
            <w:pPr>
              <w:cnfStyle w:val="000000000000" w:firstRow="0" w:lastRow="0" w:firstColumn="0" w:lastColumn="0" w:oddVBand="0" w:evenVBand="0" w:oddHBand="0" w:evenHBand="0" w:firstRowFirstColumn="0" w:firstRowLastColumn="0" w:lastRowFirstColumn="0" w:lastRowLastColumn="0"/>
            </w:pPr>
            <w:r>
              <w:t>192.168.0.192/27</w:t>
            </w:r>
          </w:p>
        </w:tc>
        <w:tc>
          <w:tcPr>
            <w:tcW w:w="1843" w:type="dxa"/>
          </w:tcPr>
          <w:p w14:paraId="2CA83BBC" w14:textId="2D608AB7" w:rsidR="00117274" w:rsidRDefault="002312FC" w:rsidP="002312FC">
            <w:pPr>
              <w:cnfStyle w:val="000000000000" w:firstRow="0" w:lastRow="0" w:firstColumn="0" w:lastColumn="0" w:oddVBand="0" w:evenVBand="0" w:oddHBand="0" w:evenHBand="0" w:firstRowFirstColumn="0" w:firstRowLastColumn="0" w:lastRowFirstColumn="0" w:lastRowLastColumn="0"/>
            </w:pPr>
            <w:r>
              <w:t>255.255.255</w:t>
            </w:r>
            <w:r w:rsidR="00BF77A9">
              <w:t>.224</w:t>
            </w:r>
          </w:p>
        </w:tc>
        <w:tc>
          <w:tcPr>
            <w:tcW w:w="1843" w:type="dxa"/>
          </w:tcPr>
          <w:p w14:paraId="255576C7" w14:textId="77777777" w:rsidR="00BF77A9" w:rsidRDefault="00BF77A9" w:rsidP="011F272D">
            <w:pPr>
              <w:cnfStyle w:val="000000000000" w:firstRow="0" w:lastRow="0" w:firstColumn="0" w:lastColumn="0" w:oddVBand="0" w:evenVBand="0" w:oddHBand="0" w:evenHBand="0" w:firstRowFirstColumn="0" w:firstRowLastColumn="0" w:lastRowFirstColumn="0" w:lastRowLastColumn="0"/>
            </w:pPr>
            <w:r>
              <w:t>192.168.0.200</w:t>
            </w:r>
          </w:p>
          <w:p w14:paraId="4D087177" w14:textId="6970BED2" w:rsidR="00117274" w:rsidRDefault="00BF77A9" w:rsidP="011F272D">
            <w:pPr>
              <w:cnfStyle w:val="000000000000" w:firstRow="0" w:lastRow="0" w:firstColumn="0" w:lastColumn="0" w:oddVBand="0" w:evenVBand="0" w:oddHBand="0" w:evenHBand="0" w:firstRowFirstColumn="0" w:firstRowLastColumn="0" w:lastRowFirstColumn="0" w:lastRowLastColumn="0"/>
            </w:pPr>
            <w:r>
              <w:t>192.168.0.210</w:t>
            </w:r>
          </w:p>
        </w:tc>
        <w:tc>
          <w:tcPr>
            <w:tcW w:w="1559" w:type="dxa"/>
          </w:tcPr>
          <w:p w14:paraId="57F5B7B9" w14:textId="1D5BD5FE" w:rsidR="00117274" w:rsidRDefault="00BF77A9" w:rsidP="011F272D">
            <w:pPr>
              <w:cnfStyle w:val="000000000000" w:firstRow="0" w:lastRow="0" w:firstColumn="0" w:lastColumn="0" w:oddVBand="0" w:evenVBand="0" w:oddHBand="0" w:evenHBand="0" w:firstRowFirstColumn="0" w:firstRowLastColumn="0" w:lastRowFirstColumn="0" w:lastRowLastColumn="0"/>
            </w:pPr>
            <w:r>
              <w:t>192</w:t>
            </w:r>
            <w:r w:rsidR="00986BAB">
              <w:t>.168.0.193</w:t>
            </w:r>
          </w:p>
        </w:tc>
        <w:tc>
          <w:tcPr>
            <w:tcW w:w="1843" w:type="dxa"/>
          </w:tcPr>
          <w:p w14:paraId="089617B7" w14:textId="6A614366" w:rsidR="00117274" w:rsidRDefault="009E0CBC" w:rsidP="011F272D">
            <w:pPr>
              <w:cnfStyle w:val="000000000000" w:firstRow="0" w:lastRow="0" w:firstColumn="0" w:lastColumn="0" w:oddVBand="0" w:evenVBand="0" w:oddHBand="0" w:evenHBand="0" w:firstRowFirstColumn="0" w:firstRowLastColumn="0" w:lastRowFirstColumn="0" w:lastRowLastColumn="0"/>
            </w:pPr>
            <w:r>
              <w:t>192.168.</w:t>
            </w:r>
            <w:r w:rsidR="00A16D88">
              <w:t>0.223</w:t>
            </w:r>
          </w:p>
        </w:tc>
      </w:tr>
      <w:tr w:rsidR="000F3421" w14:paraId="39401EE1" w14:textId="77777777" w:rsidTr="0027575E">
        <w:trPr>
          <w:trHeight w:val="300"/>
        </w:trPr>
        <w:tc>
          <w:tcPr>
            <w:cnfStyle w:val="001000000000" w:firstRow="0" w:lastRow="0" w:firstColumn="1" w:lastColumn="0" w:oddVBand="0" w:evenVBand="0" w:oddHBand="0" w:evenHBand="0" w:firstRowFirstColumn="0" w:firstRowLastColumn="0" w:lastRowFirstColumn="0" w:lastRowLastColumn="0"/>
            <w:tcW w:w="1419" w:type="dxa"/>
          </w:tcPr>
          <w:p w14:paraId="2D508B0F" w14:textId="7698EDD6" w:rsidR="0B48E3D9" w:rsidRDefault="0B48E3D9" w:rsidP="011F272D">
            <w:r>
              <w:t xml:space="preserve">Router 2 </w:t>
            </w:r>
          </w:p>
        </w:tc>
        <w:tc>
          <w:tcPr>
            <w:tcW w:w="1134" w:type="dxa"/>
          </w:tcPr>
          <w:p w14:paraId="145D020F" w14:textId="77777777" w:rsidR="00625DE0" w:rsidRDefault="00625DE0" w:rsidP="00625DE0">
            <w:pPr>
              <w:cnfStyle w:val="000000000000" w:firstRow="0" w:lastRow="0" w:firstColumn="0" w:lastColumn="0" w:oddVBand="0" w:evenVBand="0" w:oddHBand="0" w:evenHBand="0" w:firstRowFirstColumn="0" w:firstRowLastColumn="0" w:lastRowFirstColumn="0" w:lastRowLastColumn="0"/>
            </w:pPr>
            <w:r>
              <w:t xml:space="preserve">Eth1 </w:t>
            </w:r>
          </w:p>
          <w:p w14:paraId="3E9DC9BE" w14:textId="6BAC8D7C" w:rsidR="011F272D" w:rsidRDefault="011F272D" w:rsidP="00625DE0">
            <w:pPr>
              <w:cnfStyle w:val="000000000000" w:firstRow="0" w:lastRow="0" w:firstColumn="0" w:lastColumn="0" w:oddVBand="0" w:evenVBand="0" w:oddHBand="0" w:evenHBand="0" w:firstRowFirstColumn="0" w:firstRowLastColumn="0" w:lastRowFirstColumn="0" w:lastRowLastColumn="0"/>
            </w:pPr>
          </w:p>
        </w:tc>
        <w:tc>
          <w:tcPr>
            <w:tcW w:w="1842" w:type="dxa"/>
          </w:tcPr>
          <w:p w14:paraId="0018FADC" w14:textId="77777777" w:rsidR="011F272D" w:rsidRDefault="00A05D96" w:rsidP="011F272D">
            <w:pPr>
              <w:cnfStyle w:val="000000000000" w:firstRow="0" w:lastRow="0" w:firstColumn="0" w:lastColumn="0" w:oddVBand="0" w:evenVBand="0" w:oddHBand="0" w:evenHBand="0" w:firstRowFirstColumn="0" w:firstRowLastColumn="0" w:lastRowFirstColumn="0" w:lastRowLastColumn="0"/>
            </w:pPr>
            <w:r>
              <w:t>192.168.0.32/27</w:t>
            </w:r>
          </w:p>
          <w:p w14:paraId="4DC621BC" w14:textId="4C3A1A47" w:rsidR="00A05D96" w:rsidRDefault="00A05D96" w:rsidP="011F272D">
            <w:pPr>
              <w:cnfStyle w:val="000000000000" w:firstRow="0" w:lastRow="0" w:firstColumn="0" w:lastColumn="0" w:oddVBand="0" w:evenVBand="0" w:oddHBand="0" w:evenHBand="0" w:firstRowFirstColumn="0" w:firstRowLastColumn="0" w:lastRowFirstColumn="0" w:lastRowLastColumn="0"/>
            </w:pPr>
            <w:r>
              <w:t>13.13.13.0/24</w:t>
            </w:r>
          </w:p>
        </w:tc>
        <w:tc>
          <w:tcPr>
            <w:tcW w:w="1843" w:type="dxa"/>
          </w:tcPr>
          <w:p w14:paraId="0DCAF9DD" w14:textId="77777777" w:rsidR="011F272D" w:rsidRDefault="002876A4" w:rsidP="011F272D">
            <w:pPr>
              <w:cnfStyle w:val="000000000000" w:firstRow="0" w:lastRow="0" w:firstColumn="0" w:lastColumn="0" w:oddVBand="0" w:evenVBand="0" w:oddHBand="0" w:evenHBand="0" w:firstRowFirstColumn="0" w:firstRowLastColumn="0" w:lastRowFirstColumn="0" w:lastRowLastColumn="0"/>
            </w:pPr>
            <w:r>
              <w:t>255.255.255.224</w:t>
            </w:r>
          </w:p>
          <w:p w14:paraId="18924DD8" w14:textId="5B1F1B7A" w:rsidR="002876A4" w:rsidRDefault="002876A4" w:rsidP="011F272D">
            <w:pPr>
              <w:cnfStyle w:val="000000000000" w:firstRow="0" w:lastRow="0" w:firstColumn="0" w:lastColumn="0" w:oddVBand="0" w:evenVBand="0" w:oddHBand="0" w:evenHBand="0" w:firstRowFirstColumn="0" w:firstRowLastColumn="0" w:lastRowFirstColumn="0" w:lastRowLastColumn="0"/>
            </w:pPr>
            <w:r>
              <w:t>255.255.255.0</w:t>
            </w:r>
          </w:p>
        </w:tc>
        <w:tc>
          <w:tcPr>
            <w:tcW w:w="1843" w:type="dxa"/>
          </w:tcPr>
          <w:p w14:paraId="4A28CA4F" w14:textId="77777777" w:rsidR="011F272D" w:rsidRDefault="002876A4" w:rsidP="011F272D">
            <w:pPr>
              <w:cnfStyle w:val="000000000000" w:firstRow="0" w:lastRow="0" w:firstColumn="0" w:lastColumn="0" w:oddVBand="0" w:evenVBand="0" w:oddHBand="0" w:evenHBand="0" w:firstRowFirstColumn="0" w:firstRowLastColumn="0" w:lastRowFirstColumn="0" w:lastRowLastColumn="0"/>
            </w:pPr>
            <w:r>
              <w:t>192.168.0.</w:t>
            </w:r>
            <w:r w:rsidR="00545DFE">
              <w:t>34</w:t>
            </w:r>
          </w:p>
          <w:p w14:paraId="35123E6B" w14:textId="77777777" w:rsidR="00545DFE" w:rsidRDefault="00545DFE" w:rsidP="011F272D">
            <w:pPr>
              <w:cnfStyle w:val="000000000000" w:firstRow="0" w:lastRow="0" w:firstColumn="0" w:lastColumn="0" w:oddVBand="0" w:evenVBand="0" w:oddHBand="0" w:evenHBand="0" w:firstRowFirstColumn="0" w:firstRowLastColumn="0" w:lastRowFirstColumn="0" w:lastRowLastColumn="0"/>
            </w:pPr>
            <w:r>
              <w:t>13.13.13.12</w:t>
            </w:r>
          </w:p>
          <w:p w14:paraId="5CE22813" w14:textId="054CCA42" w:rsidR="00545DFE" w:rsidRDefault="00545DFE" w:rsidP="011F272D">
            <w:pPr>
              <w:cnfStyle w:val="000000000000" w:firstRow="0" w:lastRow="0" w:firstColumn="0" w:lastColumn="0" w:oddVBand="0" w:evenVBand="0" w:oddHBand="0" w:evenHBand="0" w:firstRowFirstColumn="0" w:firstRowLastColumn="0" w:lastRowFirstColumn="0" w:lastRowLastColumn="0"/>
            </w:pPr>
            <w:r>
              <w:t>13.13.13.13</w:t>
            </w:r>
          </w:p>
        </w:tc>
        <w:tc>
          <w:tcPr>
            <w:tcW w:w="1559" w:type="dxa"/>
          </w:tcPr>
          <w:p w14:paraId="13F36AAF" w14:textId="1990729A" w:rsidR="011F272D" w:rsidRDefault="00545DFE" w:rsidP="011F272D">
            <w:pPr>
              <w:cnfStyle w:val="000000000000" w:firstRow="0" w:lastRow="0" w:firstColumn="0" w:lastColumn="0" w:oddVBand="0" w:evenVBand="0" w:oddHBand="0" w:evenHBand="0" w:firstRowFirstColumn="0" w:firstRowLastColumn="0" w:lastRowFirstColumn="0" w:lastRowLastColumn="0"/>
            </w:pPr>
            <w:r>
              <w:t>192.168.0.33</w:t>
            </w:r>
          </w:p>
        </w:tc>
        <w:tc>
          <w:tcPr>
            <w:tcW w:w="1843" w:type="dxa"/>
          </w:tcPr>
          <w:p w14:paraId="605E3B1F" w14:textId="77777777" w:rsidR="011F272D" w:rsidRDefault="00545DFE" w:rsidP="011F272D">
            <w:pPr>
              <w:cnfStyle w:val="000000000000" w:firstRow="0" w:lastRow="0" w:firstColumn="0" w:lastColumn="0" w:oddVBand="0" w:evenVBand="0" w:oddHBand="0" w:evenHBand="0" w:firstRowFirstColumn="0" w:firstRowLastColumn="0" w:lastRowFirstColumn="0" w:lastRowLastColumn="0"/>
            </w:pPr>
            <w:r>
              <w:t>192.168.0.63</w:t>
            </w:r>
          </w:p>
          <w:p w14:paraId="316DC7FD" w14:textId="59ECC46B" w:rsidR="00545DFE" w:rsidRDefault="00545DFE" w:rsidP="011F272D">
            <w:pPr>
              <w:cnfStyle w:val="000000000000" w:firstRow="0" w:lastRow="0" w:firstColumn="0" w:lastColumn="0" w:oddVBand="0" w:evenVBand="0" w:oddHBand="0" w:evenHBand="0" w:firstRowFirstColumn="0" w:firstRowLastColumn="0" w:lastRowFirstColumn="0" w:lastRowLastColumn="0"/>
            </w:pPr>
            <w:r>
              <w:t>13.13.13.0</w:t>
            </w:r>
          </w:p>
        </w:tc>
      </w:tr>
      <w:tr w:rsidR="00A16D88" w14:paraId="43BEC9DE" w14:textId="77777777" w:rsidTr="0027575E">
        <w:trPr>
          <w:trHeight w:val="300"/>
        </w:trPr>
        <w:tc>
          <w:tcPr>
            <w:cnfStyle w:val="001000000000" w:firstRow="0" w:lastRow="0" w:firstColumn="1" w:lastColumn="0" w:oddVBand="0" w:evenVBand="0" w:oddHBand="0" w:evenHBand="0" w:firstRowFirstColumn="0" w:firstRowLastColumn="0" w:lastRowFirstColumn="0" w:lastRowLastColumn="0"/>
            <w:tcW w:w="1419" w:type="dxa"/>
          </w:tcPr>
          <w:p w14:paraId="3D78EDFD" w14:textId="3E0EF609" w:rsidR="00A16D88" w:rsidRDefault="00A16D88" w:rsidP="011F272D"/>
        </w:tc>
        <w:tc>
          <w:tcPr>
            <w:tcW w:w="1134" w:type="dxa"/>
          </w:tcPr>
          <w:p w14:paraId="218D62B1" w14:textId="77777777" w:rsidR="00A16D88" w:rsidRDefault="00A16D88" w:rsidP="00A16D88">
            <w:pPr>
              <w:cnfStyle w:val="000000000000" w:firstRow="0" w:lastRow="0" w:firstColumn="0" w:lastColumn="0" w:oddVBand="0" w:evenVBand="0" w:oddHBand="0" w:evenHBand="0" w:firstRowFirstColumn="0" w:firstRowLastColumn="0" w:lastRowFirstColumn="0" w:lastRowLastColumn="0"/>
            </w:pPr>
            <w:r>
              <w:t>Eth2</w:t>
            </w:r>
          </w:p>
          <w:p w14:paraId="634ED661" w14:textId="77777777" w:rsidR="00A16D88" w:rsidRDefault="00A16D88" w:rsidP="00625DE0">
            <w:pPr>
              <w:cnfStyle w:val="000000000000" w:firstRow="0" w:lastRow="0" w:firstColumn="0" w:lastColumn="0" w:oddVBand="0" w:evenVBand="0" w:oddHBand="0" w:evenHBand="0" w:firstRowFirstColumn="0" w:firstRowLastColumn="0" w:lastRowFirstColumn="0" w:lastRowLastColumn="0"/>
            </w:pPr>
          </w:p>
        </w:tc>
        <w:tc>
          <w:tcPr>
            <w:tcW w:w="1842" w:type="dxa"/>
          </w:tcPr>
          <w:p w14:paraId="62832E6A" w14:textId="206467D4" w:rsidR="00A16D88" w:rsidRDefault="00A05D96" w:rsidP="011F272D">
            <w:pPr>
              <w:cnfStyle w:val="000000000000" w:firstRow="0" w:lastRow="0" w:firstColumn="0" w:lastColumn="0" w:oddVBand="0" w:evenVBand="0" w:oddHBand="0" w:evenHBand="0" w:firstRowFirstColumn="0" w:firstRowLastColumn="0" w:lastRowFirstColumn="0" w:lastRowLastColumn="0"/>
            </w:pPr>
            <w:r>
              <w:t>192.168.0.228/30</w:t>
            </w:r>
          </w:p>
        </w:tc>
        <w:tc>
          <w:tcPr>
            <w:tcW w:w="1843" w:type="dxa"/>
          </w:tcPr>
          <w:p w14:paraId="5D9876EA" w14:textId="1E00302E" w:rsidR="00A16D88" w:rsidRDefault="00F43E9D" w:rsidP="011F272D">
            <w:pPr>
              <w:cnfStyle w:val="000000000000" w:firstRow="0" w:lastRow="0" w:firstColumn="0" w:lastColumn="0" w:oddVBand="0" w:evenVBand="0" w:oddHBand="0" w:evenHBand="0" w:firstRowFirstColumn="0" w:firstRowLastColumn="0" w:lastRowFirstColumn="0" w:lastRowLastColumn="0"/>
            </w:pPr>
            <w:r>
              <w:t>255.255.255.252</w:t>
            </w:r>
          </w:p>
        </w:tc>
        <w:tc>
          <w:tcPr>
            <w:tcW w:w="1843" w:type="dxa"/>
          </w:tcPr>
          <w:p w14:paraId="3D16EA1E" w14:textId="2618C80E" w:rsidR="00A16D88" w:rsidRDefault="00F43E9D" w:rsidP="011F272D">
            <w:pPr>
              <w:cnfStyle w:val="000000000000" w:firstRow="0" w:lastRow="0" w:firstColumn="0" w:lastColumn="0" w:oddVBand="0" w:evenVBand="0" w:oddHBand="0" w:evenHBand="0" w:firstRowFirstColumn="0" w:firstRowLastColumn="0" w:lastRowFirstColumn="0" w:lastRowLastColumn="0"/>
            </w:pPr>
            <w:r>
              <w:t>192.168.</w:t>
            </w:r>
            <w:r w:rsidR="00444878">
              <w:t>0.229</w:t>
            </w:r>
          </w:p>
        </w:tc>
        <w:tc>
          <w:tcPr>
            <w:tcW w:w="1559" w:type="dxa"/>
          </w:tcPr>
          <w:p w14:paraId="33204516" w14:textId="76847909" w:rsidR="00A16D88" w:rsidRDefault="00444878" w:rsidP="011F272D">
            <w:pPr>
              <w:cnfStyle w:val="000000000000" w:firstRow="0" w:lastRow="0" w:firstColumn="0" w:lastColumn="0" w:oddVBand="0" w:evenVBand="0" w:oddHBand="0" w:evenHBand="0" w:firstRowFirstColumn="0" w:firstRowLastColumn="0" w:lastRowFirstColumn="0" w:lastRowLastColumn="0"/>
            </w:pPr>
            <w:r>
              <w:t>192.168.0.229</w:t>
            </w:r>
          </w:p>
        </w:tc>
        <w:tc>
          <w:tcPr>
            <w:tcW w:w="1843" w:type="dxa"/>
          </w:tcPr>
          <w:p w14:paraId="78071BB4" w14:textId="3790C5F3" w:rsidR="00A16D88" w:rsidRDefault="00892EAB" w:rsidP="011F272D">
            <w:pPr>
              <w:cnfStyle w:val="000000000000" w:firstRow="0" w:lastRow="0" w:firstColumn="0" w:lastColumn="0" w:oddVBand="0" w:evenVBand="0" w:oddHBand="0" w:evenHBand="0" w:firstRowFirstColumn="0" w:firstRowLastColumn="0" w:lastRowFirstColumn="0" w:lastRowLastColumn="0"/>
            </w:pPr>
            <w:r>
              <w:t>192.168.0.231</w:t>
            </w:r>
          </w:p>
        </w:tc>
      </w:tr>
      <w:tr w:rsidR="00A16D88" w14:paraId="6D9A8B93" w14:textId="77777777" w:rsidTr="0027575E">
        <w:trPr>
          <w:trHeight w:val="300"/>
        </w:trPr>
        <w:tc>
          <w:tcPr>
            <w:cnfStyle w:val="001000000000" w:firstRow="0" w:lastRow="0" w:firstColumn="1" w:lastColumn="0" w:oddVBand="0" w:evenVBand="0" w:oddHBand="0" w:evenHBand="0" w:firstRowFirstColumn="0" w:firstRowLastColumn="0" w:lastRowFirstColumn="0" w:lastRowLastColumn="0"/>
            <w:tcW w:w="1419" w:type="dxa"/>
          </w:tcPr>
          <w:p w14:paraId="0B4FF9CC" w14:textId="5F019E12" w:rsidR="00A16D88" w:rsidRDefault="00A16D88" w:rsidP="011F272D"/>
        </w:tc>
        <w:tc>
          <w:tcPr>
            <w:tcW w:w="1134" w:type="dxa"/>
          </w:tcPr>
          <w:p w14:paraId="162EBFD5" w14:textId="5CE97838" w:rsidR="00A16D88" w:rsidRDefault="00A16D88" w:rsidP="00A16D88">
            <w:pPr>
              <w:cnfStyle w:val="000000000000" w:firstRow="0" w:lastRow="0" w:firstColumn="0" w:lastColumn="0" w:oddVBand="0" w:evenVBand="0" w:oddHBand="0" w:evenHBand="0" w:firstRowFirstColumn="0" w:firstRowLastColumn="0" w:lastRowFirstColumn="0" w:lastRowLastColumn="0"/>
            </w:pPr>
            <w:r>
              <w:t>Eth3</w:t>
            </w:r>
          </w:p>
        </w:tc>
        <w:tc>
          <w:tcPr>
            <w:tcW w:w="1842" w:type="dxa"/>
          </w:tcPr>
          <w:p w14:paraId="1A82151D" w14:textId="602BD501" w:rsidR="00A16D88" w:rsidRDefault="00A05D96" w:rsidP="011F272D">
            <w:pPr>
              <w:cnfStyle w:val="000000000000" w:firstRow="0" w:lastRow="0" w:firstColumn="0" w:lastColumn="0" w:oddVBand="0" w:evenVBand="0" w:oddHBand="0" w:evenHBand="0" w:firstRowFirstColumn="0" w:firstRowLastColumn="0" w:lastRowFirstColumn="0" w:lastRowLastColumn="0"/>
            </w:pPr>
            <w:r>
              <w:t>192.168.0.</w:t>
            </w:r>
            <w:r w:rsidR="002876A4">
              <w:t>224/30</w:t>
            </w:r>
          </w:p>
        </w:tc>
        <w:tc>
          <w:tcPr>
            <w:tcW w:w="1843" w:type="dxa"/>
          </w:tcPr>
          <w:p w14:paraId="0B70BEFF" w14:textId="55A4E987" w:rsidR="00A16D88" w:rsidRDefault="00F43E9D" w:rsidP="011F272D">
            <w:pPr>
              <w:cnfStyle w:val="000000000000" w:firstRow="0" w:lastRow="0" w:firstColumn="0" w:lastColumn="0" w:oddVBand="0" w:evenVBand="0" w:oddHBand="0" w:evenHBand="0" w:firstRowFirstColumn="0" w:firstRowLastColumn="0" w:lastRowFirstColumn="0" w:lastRowLastColumn="0"/>
            </w:pPr>
            <w:r>
              <w:t>255.255.255.252</w:t>
            </w:r>
          </w:p>
        </w:tc>
        <w:tc>
          <w:tcPr>
            <w:tcW w:w="1843" w:type="dxa"/>
          </w:tcPr>
          <w:p w14:paraId="7F5BFEB8" w14:textId="6AE4E3A6" w:rsidR="00A16D88" w:rsidRDefault="00892EAB" w:rsidP="011F272D">
            <w:pPr>
              <w:cnfStyle w:val="000000000000" w:firstRow="0" w:lastRow="0" w:firstColumn="0" w:lastColumn="0" w:oddVBand="0" w:evenVBand="0" w:oddHBand="0" w:evenHBand="0" w:firstRowFirstColumn="0" w:firstRowLastColumn="0" w:lastRowFirstColumn="0" w:lastRowLastColumn="0"/>
            </w:pPr>
            <w:r>
              <w:t>192.168.0.</w:t>
            </w:r>
            <w:r w:rsidR="009547CF">
              <w:t>226</w:t>
            </w:r>
          </w:p>
        </w:tc>
        <w:tc>
          <w:tcPr>
            <w:tcW w:w="1559" w:type="dxa"/>
          </w:tcPr>
          <w:p w14:paraId="0747E0FE" w14:textId="02AB59F1" w:rsidR="00A16D88" w:rsidRDefault="009547CF" w:rsidP="011F272D">
            <w:pPr>
              <w:cnfStyle w:val="000000000000" w:firstRow="0" w:lastRow="0" w:firstColumn="0" w:lastColumn="0" w:oddVBand="0" w:evenVBand="0" w:oddHBand="0" w:evenHBand="0" w:firstRowFirstColumn="0" w:firstRowLastColumn="0" w:lastRowFirstColumn="0" w:lastRowLastColumn="0"/>
            </w:pPr>
            <w:r>
              <w:t>192.168.0.233</w:t>
            </w:r>
          </w:p>
        </w:tc>
        <w:tc>
          <w:tcPr>
            <w:tcW w:w="1843" w:type="dxa"/>
          </w:tcPr>
          <w:p w14:paraId="6B8F2565" w14:textId="016D6C96" w:rsidR="00A16D88" w:rsidRDefault="009547CF" w:rsidP="011F272D">
            <w:pPr>
              <w:cnfStyle w:val="000000000000" w:firstRow="0" w:lastRow="0" w:firstColumn="0" w:lastColumn="0" w:oddVBand="0" w:evenVBand="0" w:oddHBand="0" w:evenHBand="0" w:firstRowFirstColumn="0" w:firstRowLastColumn="0" w:lastRowFirstColumn="0" w:lastRowLastColumn="0"/>
            </w:pPr>
            <w:r>
              <w:t>192.168.0.227</w:t>
            </w:r>
          </w:p>
        </w:tc>
      </w:tr>
      <w:tr w:rsidR="000F3421" w14:paraId="74B5AACC" w14:textId="77777777" w:rsidTr="0027575E">
        <w:trPr>
          <w:trHeight w:val="300"/>
        </w:trPr>
        <w:tc>
          <w:tcPr>
            <w:cnfStyle w:val="001000000000" w:firstRow="0" w:lastRow="0" w:firstColumn="1" w:lastColumn="0" w:oddVBand="0" w:evenVBand="0" w:oddHBand="0" w:evenHBand="0" w:firstRowFirstColumn="0" w:firstRowLastColumn="0" w:lastRowFirstColumn="0" w:lastRowLastColumn="0"/>
            <w:tcW w:w="1419" w:type="dxa"/>
          </w:tcPr>
          <w:p w14:paraId="0E7F6F5A" w14:textId="6FBA3708" w:rsidR="0B48E3D9" w:rsidRDefault="0B48E3D9" w:rsidP="011F272D">
            <w:r>
              <w:t xml:space="preserve">Router 3 </w:t>
            </w:r>
          </w:p>
        </w:tc>
        <w:tc>
          <w:tcPr>
            <w:tcW w:w="1134" w:type="dxa"/>
          </w:tcPr>
          <w:p w14:paraId="410A426A" w14:textId="77777777" w:rsidR="00625DE0" w:rsidRDefault="00625DE0" w:rsidP="00625DE0">
            <w:pPr>
              <w:cnfStyle w:val="000000000000" w:firstRow="0" w:lastRow="0" w:firstColumn="0" w:lastColumn="0" w:oddVBand="0" w:evenVBand="0" w:oddHBand="0" w:evenHBand="0" w:firstRowFirstColumn="0" w:firstRowLastColumn="0" w:lastRowFirstColumn="0" w:lastRowLastColumn="0"/>
            </w:pPr>
            <w:r>
              <w:t xml:space="preserve">Eth1 </w:t>
            </w:r>
          </w:p>
          <w:p w14:paraId="605600BE" w14:textId="6965DA10" w:rsidR="011F272D" w:rsidRDefault="011F272D" w:rsidP="00625DE0">
            <w:pPr>
              <w:cnfStyle w:val="000000000000" w:firstRow="0" w:lastRow="0" w:firstColumn="0" w:lastColumn="0" w:oddVBand="0" w:evenVBand="0" w:oddHBand="0" w:evenHBand="0" w:firstRowFirstColumn="0" w:firstRowLastColumn="0" w:lastRowFirstColumn="0" w:lastRowLastColumn="0"/>
            </w:pPr>
          </w:p>
        </w:tc>
        <w:tc>
          <w:tcPr>
            <w:tcW w:w="1842" w:type="dxa"/>
          </w:tcPr>
          <w:p w14:paraId="0278C6D9" w14:textId="0A6B09CC" w:rsidR="011F272D" w:rsidRDefault="00FC1B27" w:rsidP="011F272D">
            <w:pPr>
              <w:cnfStyle w:val="000000000000" w:firstRow="0" w:lastRow="0" w:firstColumn="0" w:lastColumn="0" w:oddVBand="0" w:evenVBand="0" w:oddHBand="0" w:evenHBand="0" w:firstRowFirstColumn="0" w:firstRowLastColumn="0" w:lastRowFirstColumn="0" w:lastRowLastColumn="0"/>
            </w:pPr>
            <w:r>
              <w:t>192.168.</w:t>
            </w:r>
            <w:r w:rsidR="007922BE">
              <w:t>0.128/27</w:t>
            </w:r>
          </w:p>
        </w:tc>
        <w:tc>
          <w:tcPr>
            <w:tcW w:w="1843" w:type="dxa"/>
          </w:tcPr>
          <w:p w14:paraId="5FAB9A7B" w14:textId="20889A5E" w:rsidR="011F272D" w:rsidRDefault="009B37D2" w:rsidP="011F272D">
            <w:pPr>
              <w:cnfStyle w:val="000000000000" w:firstRow="0" w:lastRow="0" w:firstColumn="0" w:lastColumn="0" w:oddVBand="0" w:evenVBand="0" w:oddHBand="0" w:evenHBand="0" w:firstRowFirstColumn="0" w:firstRowLastColumn="0" w:lastRowFirstColumn="0" w:lastRowLastColumn="0"/>
            </w:pPr>
            <w:r>
              <w:t>255.255.255.224</w:t>
            </w:r>
          </w:p>
        </w:tc>
        <w:tc>
          <w:tcPr>
            <w:tcW w:w="1843" w:type="dxa"/>
          </w:tcPr>
          <w:p w14:paraId="77118555" w14:textId="4C63C678" w:rsidR="011F272D" w:rsidRDefault="00623E07" w:rsidP="011F272D">
            <w:pPr>
              <w:cnfStyle w:val="000000000000" w:firstRow="0" w:lastRow="0" w:firstColumn="0" w:lastColumn="0" w:oddVBand="0" w:evenVBand="0" w:oddHBand="0" w:evenHBand="0" w:firstRowFirstColumn="0" w:firstRowLastColumn="0" w:lastRowFirstColumn="0" w:lastRowLastColumn="0"/>
            </w:pPr>
            <w:r>
              <w:t>192.168.0.233</w:t>
            </w:r>
          </w:p>
        </w:tc>
        <w:tc>
          <w:tcPr>
            <w:tcW w:w="1559" w:type="dxa"/>
          </w:tcPr>
          <w:p w14:paraId="02441A56" w14:textId="2AB78E61" w:rsidR="011F272D" w:rsidRDefault="00055091" w:rsidP="011F272D">
            <w:pPr>
              <w:cnfStyle w:val="000000000000" w:firstRow="0" w:lastRow="0" w:firstColumn="0" w:lastColumn="0" w:oddVBand="0" w:evenVBand="0" w:oddHBand="0" w:evenHBand="0" w:firstRowFirstColumn="0" w:firstRowLastColumn="0" w:lastRowFirstColumn="0" w:lastRowLastColumn="0"/>
            </w:pPr>
            <w:r>
              <w:t>192.168.0.233</w:t>
            </w:r>
          </w:p>
        </w:tc>
        <w:tc>
          <w:tcPr>
            <w:tcW w:w="1843" w:type="dxa"/>
          </w:tcPr>
          <w:p w14:paraId="5BB20A5E" w14:textId="41AEB728" w:rsidR="011F272D" w:rsidRDefault="00055091" w:rsidP="011F272D">
            <w:pPr>
              <w:cnfStyle w:val="000000000000" w:firstRow="0" w:lastRow="0" w:firstColumn="0" w:lastColumn="0" w:oddVBand="0" w:evenVBand="0" w:oddHBand="0" w:evenHBand="0" w:firstRowFirstColumn="0" w:firstRowLastColumn="0" w:lastRowFirstColumn="0" w:lastRowLastColumn="0"/>
            </w:pPr>
            <w:r>
              <w:t>192.168.235</w:t>
            </w:r>
          </w:p>
        </w:tc>
      </w:tr>
      <w:tr w:rsidR="009F366D" w14:paraId="05CC1F5B" w14:textId="77777777" w:rsidTr="0027575E">
        <w:trPr>
          <w:trHeight w:val="300"/>
        </w:trPr>
        <w:tc>
          <w:tcPr>
            <w:cnfStyle w:val="001000000000" w:firstRow="0" w:lastRow="0" w:firstColumn="1" w:lastColumn="0" w:oddVBand="0" w:evenVBand="0" w:oddHBand="0" w:evenHBand="0" w:firstRowFirstColumn="0" w:firstRowLastColumn="0" w:lastRowFirstColumn="0" w:lastRowLastColumn="0"/>
            <w:tcW w:w="1419" w:type="dxa"/>
          </w:tcPr>
          <w:p w14:paraId="5BED4FE3" w14:textId="1E2F9579" w:rsidR="009F366D" w:rsidRDefault="009F366D" w:rsidP="011F272D"/>
        </w:tc>
        <w:tc>
          <w:tcPr>
            <w:tcW w:w="1134" w:type="dxa"/>
          </w:tcPr>
          <w:p w14:paraId="696C5C9D" w14:textId="77777777" w:rsidR="009F366D" w:rsidRDefault="009F366D" w:rsidP="009F366D">
            <w:pPr>
              <w:cnfStyle w:val="000000000000" w:firstRow="0" w:lastRow="0" w:firstColumn="0" w:lastColumn="0" w:oddVBand="0" w:evenVBand="0" w:oddHBand="0" w:evenHBand="0" w:firstRowFirstColumn="0" w:firstRowLastColumn="0" w:lastRowFirstColumn="0" w:lastRowLastColumn="0"/>
            </w:pPr>
            <w:r>
              <w:t>Eth2</w:t>
            </w:r>
          </w:p>
          <w:p w14:paraId="3A1E9474" w14:textId="77777777" w:rsidR="009F366D" w:rsidRDefault="009F366D" w:rsidP="00625DE0">
            <w:pPr>
              <w:cnfStyle w:val="000000000000" w:firstRow="0" w:lastRow="0" w:firstColumn="0" w:lastColumn="0" w:oddVBand="0" w:evenVBand="0" w:oddHBand="0" w:evenHBand="0" w:firstRowFirstColumn="0" w:firstRowLastColumn="0" w:lastRowFirstColumn="0" w:lastRowLastColumn="0"/>
            </w:pPr>
          </w:p>
        </w:tc>
        <w:tc>
          <w:tcPr>
            <w:tcW w:w="1842" w:type="dxa"/>
          </w:tcPr>
          <w:p w14:paraId="4231E994" w14:textId="43F769D7" w:rsidR="009F366D" w:rsidRDefault="007922BE" w:rsidP="011F272D">
            <w:pPr>
              <w:cnfStyle w:val="000000000000" w:firstRow="0" w:lastRow="0" w:firstColumn="0" w:lastColumn="0" w:oddVBand="0" w:evenVBand="0" w:oddHBand="0" w:evenHBand="0" w:firstRowFirstColumn="0" w:firstRowLastColumn="0" w:lastRowFirstColumn="0" w:lastRowLastColumn="0"/>
            </w:pPr>
            <w:r>
              <w:t>192.168.0.</w:t>
            </w:r>
            <w:r w:rsidR="009B37D2">
              <w:t>232/30</w:t>
            </w:r>
          </w:p>
        </w:tc>
        <w:tc>
          <w:tcPr>
            <w:tcW w:w="1843" w:type="dxa"/>
          </w:tcPr>
          <w:p w14:paraId="0FDA9887" w14:textId="4A3BE096" w:rsidR="009F366D" w:rsidRDefault="009B37D2" w:rsidP="011F272D">
            <w:pPr>
              <w:cnfStyle w:val="000000000000" w:firstRow="0" w:lastRow="0" w:firstColumn="0" w:lastColumn="0" w:oddVBand="0" w:evenVBand="0" w:oddHBand="0" w:evenHBand="0" w:firstRowFirstColumn="0" w:firstRowLastColumn="0" w:lastRowFirstColumn="0" w:lastRowLastColumn="0"/>
            </w:pPr>
            <w:r>
              <w:t>255.255.255.2</w:t>
            </w:r>
            <w:r w:rsidR="00BC26DF">
              <w:t>52</w:t>
            </w:r>
          </w:p>
        </w:tc>
        <w:tc>
          <w:tcPr>
            <w:tcW w:w="1843" w:type="dxa"/>
          </w:tcPr>
          <w:p w14:paraId="501A2AA4" w14:textId="04E4E4DE" w:rsidR="009F366D" w:rsidRDefault="00055091" w:rsidP="011F272D">
            <w:pPr>
              <w:cnfStyle w:val="000000000000" w:firstRow="0" w:lastRow="0" w:firstColumn="0" w:lastColumn="0" w:oddVBand="0" w:evenVBand="0" w:oddHBand="0" w:evenHBand="0" w:firstRowFirstColumn="0" w:firstRowLastColumn="0" w:lastRowFirstColumn="0" w:lastRowLastColumn="0"/>
            </w:pPr>
            <w:r>
              <w:t>192.1</w:t>
            </w:r>
            <w:r w:rsidR="0027575E">
              <w:t>68.0.23</w:t>
            </w:r>
            <w:r w:rsidR="00EF4C6B">
              <w:t>3</w:t>
            </w:r>
          </w:p>
        </w:tc>
        <w:tc>
          <w:tcPr>
            <w:tcW w:w="1559" w:type="dxa"/>
          </w:tcPr>
          <w:p w14:paraId="16E2A6E1" w14:textId="2FC18639" w:rsidR="009F366D" w:rsidRDefault="0027575E" w:rsidP="011F272D">
            <w:pPr>
              <w:cnfStyle w:val="000000000000" w:firstRow="0" w:lastRow="0" w:firstColumn="0" w:lastColumn="0" w:oddVBand="0" w:evenVBand="0" w:oddHBand="0" w:evenHBand="0" w:firstRowFirstColumn="0" w:firstRowLastColumn="0" w:lastRowFirstColumn="0" w:lastRowLastColumn="0"/>
            </w:pPr>
            <w:r>
              <w:t>192.168</w:t>
            </w:r>
            <w:r w:rsidR="00C90288">
              <w:t>.0.233</w:t>
            </w:r>
          </w:p>
        </w:tc>
        <w:tc>
          <w:tcPr>
            <w:tcW w:w="1843" w:type="dxa"/>
          </w:tcPr>
          <w:p w14:paraId="1028BC4A" w14:textId="36762662" w:rsidR="009F366D" w:rsidRDefault="00057C3D" w:rsidP="011F272D">
            <w:pPr>
              <w:cnfStyle w:val="000000000000" w:firstRow="0" w:lastRow="0" w:firstColumn="0" w:lastColumn="0" w:oddVBand="0" w:evenVBand="0" w:oddHBand="0" w:evenHBand="0" w:firstRowFirstColumn="0" w:firstRowLastColumn="0" w:lastRowFirstColumn="0" w:lastRowLastColumn="0"/>
            </w:pPr>
            <w:r>
              <w:t>192.168.0.235</w:t>
            </w:r>
          </w:p>
        </w:tc>
      </w:tr>
      <w:tr w:rsidR="009F366D" w14:paraId="01A032E6" w14:textId="77777777" w:rsidTr="0027575E">
        <w:trPr>
          <w:trHeight w:val="300"/>
        </w:trPr>
        <w:tc>
          <w:tcPr>
            <w:cnfStyle w:val="001000000000" w:firstRow="0" w:lastRow="0" w:firstColumn="1" w:lastColumn="0" w:oddVBand="0" w:evenVBand="0" w:oddHBand="0" w:evenHBand="0" w:firstRowFirstColumn="0" w:firstRowLastColumn="0" w:lastRowFirstColumn="0" w:lastRowLastColumn="0"/>
            <w:tcW w:w="1419" w:type="dxa"/>
          </w:tcPr>
          <w:p w14:paraId="47D3E5AF" w14:textId="2285F29D" w:rsidR="009F366D" w:rsidRDefault="009F366D" w:rsidP="011F272D"/>
        </w:tc>
        <w:tc>
          <w:tcPr>
            <w:tcW w:w="1134" w:type="dxa"/>
          </w:tcPr>
          <w:p w14:paraId="271F3B31" w14:textId="44EFDB92" w:rsidR="009F366D" w:rsidRDefault="009F366D" w:rsidP="00625DE0">
            <w:pPr>
              <w:cnfStyle w:val="000000000000" w:firstRow="0" w:lastRow="0" w:firstColumn="0" w:lastColumn="0" w:oddVBand="0" w:evenVBand="0" w:oddHBand="0" w:evenHBand="0" w:firstRowFirstColumn="0" w:firstRowLastColumn="0" w:lastRowFirstColumn="0" w:lastRowLastColumn="0"/>
            </w:pPr>
            <w:r>
              <w:t>Eth3</w:t>
            </w:r>
          </w:p>
        </w:tc>
        <w:tc>
          <w:tcPr>
            <w:tcW w:w="1842" w:type="dxa"/>
          </w:tcPr>
          <w:p w14:paraId="742E7C12" w14:textId="5F0E281F" w:rsidR="009F366D" w:rsidRDefault="009B37D2" w:rsidP="011F272D">
            <w:pPr>
              <w:cnfStyle w:val="000000000000" w:firstRow="0" w:lastRow="0" w:firstColumn="0" w:lastColumn="0" w:oddVBand="0" w:evenVBand="0" w:oddHBand="0" w:evenHBand="0" w:firstRowFirstColumn="0" w:firstRowLastColumn="0" w:lastRowFirstColumn="0" w:lastRowLastColumn="0"/>
            </w:pPr>
            <w:r>
              <w:t>192.168.0.228/30</w:t>
            </w:r>
          </w:p>
        </w:tc>
        <w:tc>
          <w:tcPr>
            <w:tcW w:w="1843" w:type="dxa"/>
          </w:tcPr>
          <w:p w14:paraId="365AC45D" w14:textId="6657E2B1" w:rsidR="009F366D" w:rsidRDefault="00BC26DF" w:rsidP="011F272D">
            <w:pPr>
              <w:cnfStyle w:val="000000000000" w:firstRow="0" w:lastRow="0" w:firstColumn="0" w:lastColumn="0" w:oddVBand="0" w:evenVBand="0" w:oddHBand="0" w:evenHBand="0" w:firstRowFirstColumn="0" w:firstRowLastColumn="0" w:lastRowFirstColumn="0" w:lastRowLastColumn="0"/>
            </w:pPr>
            <w:r>
              <w:t>255.255.255.252</w:t>
            </w:r>
          </w:p>
        </w:tc>
        <w:tc>
          <w:tcPr>
            <w:tcW w:w="1843" w:type="dxa"/>
          </w:tcPr>
          <w:p w14:paraId="532BE725" w14:textId="20514F26" w:rsidR="009F366D" w:rsidRDefault="00EF4C6B" w:rsidP="011F272D">
            <w:pPr>
              <w:cnfStyle w:val="000000000000" w:firstRow="0" w:lastRow="0" w:firstColumn="0" w:lastColumn="0" w:oddVBand="0" w:evenVBand="0" w:oddHBand="0" w:evenHBand="0" w:firstRowFirstColumn="0" w:firstRowLastColumn="0" w:lastRowFirstColumn="0" w:lastRowLastColumn="0"/>
            </w:pPr>
            <w:r>
              <w:t>192.168.0.230</w:t>
            </w:r>
          </w:p>
        </w:tc>
        <w:tc>
          <w:tcPr>
            <w:tcW w:w="1559" w:type="dxa"/>
          </w:tcPr>
          <w:p w14:paraId="564F5B98" w14:textId="62EFEC23" w:rsidR="009F366D" w:rsidRDefault="00C90288" w:rsidP="011F272D">
            <w:pPr>
              <w:cnfStyle w:val="000000000000" w:firstRow="0" w:lastRow="0" w:firstColumn="0" w:lastColumn="0" w:oddVBand="0" w:evenVBand="0" w:oddHBand="0" w:evenHBand="0" w:firstRowFirstColumn="0" w:firstRowLastColumn="0" w:lastRowFirstColumn="0" w:lastRowLastColumn="0"/>
            </w:pPr>
            <w:r>
              <w:t>192.168.0.230</w:t>
            </w:r>
          </w:p>
        </w:tc>
        <w:tc>
          <w:tcPr>
            <w:tcW w:w="1843" w:type="dxa"/>
          </w:tcPr>
          <w:p w14:paraId="3D79B84D" w14:textId="23ED7F7B" w:rsidR="009F366D" w:rsidRDefault="00057C3D" w:rsidP="011F272D">
            <w:pPr>
              <w:cnfStyle w:val="000000000000" w:firstRow="0" w:lastRow="0" w:firstColumn="0" w:lastColumn="0" w:oddVBand="0" w:evenVBand="0" w:oddHBand="0" w:evenHBand="0" w:firstRowFirstColumn="0" w:firstRowLastColumn="0" w:lastRowFirstColumn="0" w:lastRowLastColumn="0"/>
            </w:pPr>
            <w:r>
              <w:t>192.168.0.231</w:t>
            </w:r>
          </w:p>
        </w:tc>
      </w:tr>
      <w:tr w:rsidR="000F3421" w14:paraId="01D2C280" w14:textId="77777777" w:rsidTr="0027575E">
        <w:trPr>
          <w:trHeight w:val="300"/>
        </w:trPr>
        <w:tc>
          <w:tcPr>
            <w:cnfStyle w:val="001000000000" w:firstRow="0" w:lastRow="0" w:firstColumn="1" w:lastColumn="0" w:oddVBand="0" w:evenVBand="0" w:oddHBand="0" w:evenHBand="0" w:firstRowFirstColumn="0" w:firstRowLastColumn="0" w:lastRowFirstColumn="0" w:lastRowLastColumn="0"/>
            <w:tcW w:w="1419" w:type="dxa"/>
          </w:tcPr>
          <w:p w14:paraId="6269168C" w14:textId="42227D94" w:rsidR="00625DE0" w:rsidRDefault="00625DE0" w:rsidP="011F272D">
            <w:r>
              <w:t>Router 4</w:t>
            </w:r>
          </w:p>
        </w:tc>
        <w:tc>
          <w:tcPr>
            <w:tcW w:w="1134" w:type="dxa"/>
          </w:tcPr>
          <w:p w14:paraId="72AA0A5E" w14:textId="77777777" w:rsidR="00625DE0" w:rsidRDefault="00625DE0" w:rsidP="00625DE0">
            <w:pPr>
              <w:cnfStyle w:val="000000000000" w:firstRow="0" w:lastRow="0" w:firstColumn="0" w:lastColumn="0" w:oddVBand="0" w:evenVBand="0" w:oddHBand="0" w:evenHBand="0" w:firstRowFirstColumn="0" w:firstRowLastColumn="0" w:lastRowFirstColumn="0" w:lastRowLastColumn="0"/>
            </w:pPr>
            <w:r>
              <w:t xml:space="preserve">Eth1 </w:t>
            </w:r>
          </w:p>
          <w:p w14:paraId="7492D697" w14:textId="55F7267F" w:rsidR="00625DE0" w:rsidRDefault="00625DE0" w:rsidP="00625DE0">
            <w:pPr>
              <w:cnfStyle w:val="000000000000" w:firstRow="0" w:lastRow="0" w:firstColumn="0" w:lastColumn="0" w:oddVBand="0" w:evenVBand="0" w:oddHBand="0" w:evenHBand="0" w:firstRowFirstColumn="0" w:firstRowLastColumn="0" w:lastRowFirstColumn="0" w:lastRowLastColumn="0"/>
            </w:pPr>
          </w:p>
        </w:tc>
        <w:tc>
          <w:tcPr>
            <w:tcW w:w="1842" w:type="dxa"/>
          </w:tcPr>
          <w:p w14:paraId="403F67F9" w14:textId="73515175" w:rsidR="00625DE0" w:rsidRDefault="00057C3D" w:rsidP="011F272D">
            <w:pPr>
              <w:cnfStyle w:val="000000000000" w:firstRow="0" w:lastRow="0" w:firstColumn="0" w:lastColumn="0" w:oddVBand="0" w:evenVBand="0" w:oddHBand="0" w:evenHBand="0" w:firstRowFirstColumn="0" w:firstRowLastColumn="0" w:lastRowFirstColumn="0" w:lastRowLastColumn="0"/>
            </w:pPr>
            <w:r>
              <w:t>192.168</w:t>
            </w:r>
            <w:r w:rsidR="00182CA1">
              <w:t>.0.64/27</w:t>
            </w:r>
          </w:p>
        </w:tc>
        <w:tc>
          <w:tcPr>
            <w:tcW w:w="1843" w:type="dxa"/>
          </w:tcPr>
          <w:p w14:paraId="5B84A4E1" w14:textId="11601332" w:rsidR="00625DE0" w:rsidRDefault="00182CA1" w:rsidP="011F272D">
            <w:pPr>
              <w:cnfStyle w:val="000000000000" w:firstRow="0" w:lastRow="0" w:firstColumn="0" w:lastColumn="0" w:oddVBand="0" w:evenVBand="0" w:oddHBand="0" w:evenHBand="0" w:firstRowFirstColumn="0" w:firstRowLastColumn="0" w:lastRowFirstColumn="0" w:lastRowLastColumn="0"/>
            </w:pPr>
            <w:r>
              <w:t>255.255.</w:t>
            </w:r>
            <w:r w:rsidR="00BA5CAC">
              <w:t>255.224</w:t>
            </w:r>
          </w:p>
        </w:tc>
        <w:tc>
          <w:tcPr>
            <w:tcW w:w="1843" w:type="dxa"/>
          </w:tcPr>
          <w:p w14:paraId="0AB63B63" w14:textId="1CB78812" w:rsidR="00625DE0" w:rsidRDefault="00BA5CAC" w:rsidP="011F272D">
            <w:pPr>
              <w:cnfStyle w:val="000000000000" w:firstRow="0" w:lastRow="0" w:firstColumn="0" w:lastColumn="0" w:oddVBand="0" w:evenVBand="0" w:oddHBand="0" w:evenHBand="0" w:firstRowFirstColumn="0" w:firstRowLastColumn="0" w:lastRowFirstColumn="0" w:lastRowLastColumn="0"/>
            </w:pPr>
            <w:r>
              <w:t>192.168.0.66</w:t>
            </w:r>
          </w:p>
        </w:tc>
        <w:tc>
          <w:tcPr>
            <w:tcW w:w="1559" w:type="dxa"/>
          </w:tcPr>
          <w:p w14:paraId="0C10EACF" w14:textId="0312F95E" w:rsidR="00625DE0" w:rsidRDefault="00BA5CAC" w:rsidP="011F272D">
            <w:pPr>
              <w:cnfStyle w:val="000000000000" w:firstRow="0" w:lastRow="0" w:firstColumn="0" w:lastColumn="0" w:oddVBand="0" w:evenVBand="0" w:oddHBand="0" w:evenHBand="0" w:firstRowFirstColumn="0" w:firstRowLastColumn="0" w:lastRowFirstColumn="0" w:lastRowLastColumn="0"/>
            </w:pPr>
            <w:r>
              <w:t>192.168.0.65</w:t>
            </w:r>
          </w:p>
        </w:tc>
        <w:tc>
          <w:tcPr>
            <w:tcW w:w="1843" w:type="dxa"/>
          </w:tcPr>
          <w:p w14:paraId="000CB044" w14:textId="2485179E" w:rsidR="00625DE0" w:rsidRDefault="00BA5CAC" w:rsidP="011F272D">
            <w:pPr>
              <w:cnfStyle w:val="000000000000" w:firstRow="0" w:lastRow="0" w:firstColumn="0" w:lastColumn="0" w:oddVBand="0" w:evenVBand="0" w:oddHBand="0" w:evenHBand="0" w:firstRowFirstColumn="0" w:firstRowLastColumn="0" w:lastRowFirstColumn="0" w:lastRowLastColumn="0"/>
            </w:pPr>
            <w:r>
              <w:t>192.168.</w:t>
            </w:r>
            <w:r w:rsidR="00FA4AB1">
              <w:t>0.95</w:t>
            </w:r>
          </w:p>
        </w:tc>
      </w:tr>
      <w:tr w:rsidR="00057C3D" w14:paraId="2A36BADE" w14:textId="77777777" w:rsidTr="0027575E">
        <w:trPr>
          <w:trHeight w:val="300"/>
        </w:trPr>
        <w:tc>
          <w:tcPr>
            <w:cnfStyle w:val="001000000000" w:firstRow="0" w:lastRow="0" w:firstColumn="1" w:lastColumn="0" w:oddVBand="0" w:evenVBand="0" w:oddHBand="0" w:evenHBand="0" w:firstRowFirstColumn="0" w:firstRowLastColumn="0" w:lastRowFirstColumn="0" w:lastRowLastColumn="0"/>
            <w:tcW w:w="1419" w:type="dxa"/>
          </w:tcPr>
          <w:p w14:paraId="6D908A66" w14:textId="77777777" w:rsidR="00057C3D" w:rsidRDefault="00057C3D" w:rsidP="011F272D"/>
        </w:tc>
        <w:tc>
          <w:tcPr>
            <w:tcW w:w="1134" w:type="dxa"/>
          </w:tcPr>
          <w:p w14:paraId="3CCFB379" w14:textId="77777777" w:rsidR="00057C3D" w:rsidRDefault="00057C3D" w:rsidP="00057C3D">
            <w:pPr>
              <w:cnfStyle w:val="000000000000" w:firstRow="0" w:lastRow="0" w:firstColumn="0" w:lastColumn="0" w:oddVBand="0" w:evenVBand="0" w:oddHBand="0" w:evenHBand="0" w:firstRowFirstColumn="0" w:firstRowLastColumn="0" w:lastRowFirstColumn="0" w:lastRowLastColumn="0"/>
            </w:pPr>
            <w:r>
              <w:t>Eth2</w:t>
            </w:r>
          </w:p>
          <w:p w14:paraId="5D1A559A" w14:textId="77777777" w:rsidR="00057C3D" w:rsidRDefault="00057C3D" w:rsidP="00625DE0">
            <w:pPr>
              <w:cnfStyle w:val="000000000000" w:firstRow="0" w:lastRow="0" w:firstColumn="0" w:lastColumn="0" w:oddVBand="0" w:evenVBand="0" w:oddHBand="0" w:evenHBand="0" w:firstRowFirstColumn="0" w:firstRowLastColumn="0" w:lastRowFirstColumn="0" w:lastRowLastColumn="0"/>
            </w:pPr>
          </w:p>
        </w:tc>
        <w:tc>
          <w:tcPr>
            <w:tcW w:w="1842" w:type="dxa"/>
          </w:tcPr>
          <w:p w14:paraId="5652DA2C" w14:textId="1431BF7C" w:rsidR="00057C3D" w:rsidRDefault="00182CA1" w:rsidP="011F272D">
            <w:pPr>
              <w:cnfStyle w:val="000000000000" w:firstRow="0" w:lastRow="0" w:firstColumn="0" w:lastColumn="0" w:oddVBand="0" w:evenVBand="0" w:oddHBand="0" w:evenHBand="0" w:firstRowFirstColumn="0" w:firstRowLastColumn="0" w:lastRowFirstColumn="0" w:lastRowLastColumn="0"/>
            </w:pPr>
            <w:r>
              <w:t>192.168.0.96/27</w:t>
            </w:r>
          </w:p>
        </w:tc>
        <w:tc>
          <w:tcPr>
            <w:tcW w:w="1843" w:type="dxa"/>
          </w:tcPr>
          <w:p w14:paraId="4388B309" w14:textId="3F569465" w:rsidR="00057C3D" w:rsidRDefault="00BA5CAC" w:rsidP="011F272D">
            <w:pPr>
              <w:cnfStyle w:val="000000000000" w:firstRow="0" w:lastRow="0" w:firstColumn="0" w:lastColumn="0" w:oddVBand="0" w:evenVBand="0" w:oddHBand="0" w:evenHBand="0" w:firstRowFirstColumn="0" w:firstRowLastColumn="0" w:lastRowFirstColumn="0" w:lastRowLastColumn="0"/>
            </w:pPr>
            <w:r>
              <w:t>255.255.255.224</w:t>
            </w:r>
          </w:p>
        </w:tc>
        <w:tc>
          <w:tcPr>
            <w:tcW w:w="1843" w:type="dxa"/>
          </w:tcPr>
          <w:p w14:paraId="6E492D12" w14:textId="41380355" w:rsidR="00057C3D" w:rsidRDefault="00BA5CAC" w:rsidP="011F272D">
            <w:pPr>
              <w:cnfStyle w:val="000000000000" w:firstRow="0" w:lastRow="0" w:firstColumn="0" w:lastColumn="0" w:oddVBand="0" w:evenVBand="0" w:oddHBand="0" w:evenHBand="0" w:firstRowFirstColumn="0" w:firstRowLastColumn="0" w:lastRowFirstColumn="0" w:lastRowLastColumn="0"/>
            </w:pPr>
            <w:r>
              <w:t>192.168.0.97</w:t>
            </w:r>
          </w:p>
        </w:tc>
        <w:tc>
          <w:tcPr>
            <w:tcW w:w="1559" w:type="dxa"/>
          </w:tcPr>
          <w:p w14:paraId="0852EC5A" w14:textId="5686D87D" w:rsidR="00057C3D" w:rsidRDefault="00BA5CAC" w:rsidP="011F272D">
            <w:pPr>
              <w:cnfStyle w:val="000000000000" w:firstRow="0" w:lastRow="0" w:firstColumn="0" w:lastColumn="0" w:oddVBand="0" w:evenVBand="0" w:oddHBand="0" w:evenHBand="0" w:firstRowFirstColumn="0" w:firstRowLastColumn="0" w:lastRowFirstColumn="0" w:lastRowLastColumn="0"/>
            </w:pPr>
            <w:r>
              <w:t>192.168.0.97</w:t>
            </w:r>
          </w:p>
        </w:tc>
        <w:tc>
          <w:tcPr>
            <w:tcW w:w="1843" w:type="dxa"/>
          </w:tcPr>
          <w:p w14:paraId="7041DFE1" w14:textId="367CC839" w:rsidR="00057C3D" w:rsidRDefault="00FA4AB1" w:rsidP="011F272D">
            <w:pPr>
              <w:cnfStyle w:val="000000000000" w:firstRow="0" w:lastRow="0" w:firstColumn="0" w:lastColumn="0" w:oddVBand="0" w:evenVBand="0" w:oddHBand="0" w:evenHBand="0" w:firstRowFirstColumn="0" w:firstRowLastColumn="0" w:lastRowFirstColumn="0" w:lastRowLastColumn="0"/>
            </w:pPr>
            <w:r>
              <w:t>192.168.0.127</w:t>
            </w:r>
          </w:p>
        </w:tc>
      </w:tr>
      <w:tr w:rsidR="000F3421" w14:paraId="7BE1D96C" w14:textId="77777777" w:rsidTr="0027575E">
        <w:trPr>
          <w:trHeight w:val="300"/>
        </w:trPr>
        <w:tc>
          <w:tcPr>
            <w:cnfStyle w:val="001000000000" w:firstRow="0" w:lastRow="0" w:firstColumn="1" w:lastColumn="0" w:oddVBand="0" w:evenVBand="0" w:oddHBand="0" w:evenHBand="0" w:firstRowFirstColumn="0" w:firstRowLastColumn="0" w:lastRowFirstColumn="0" w:lastRowLastColumn="0"/>
            <w:tcW w:w="1419" w:type="dxa"/>
          </w:tcPr>
          <w:p w14:paraId="50D87A12" w14:textId="15D9FA90" w:rsidR="0B48E3D9" w:rsidRDefault="0B48E3D9" w:rsidP="011F272D">
            <w:r>
              <w:t xml:space="preserve">Firewall </w:t>
            </w:r>
          </w:p>
        </w:tc>
        <w:tc>
          <w:tcPr>
            <w:tcW w:w="1134" w:type="dxa"/>
          </w:tcPr>
          <w:p w14:paraId="181964C1" w14:textId="77777777" w:rsidR="011F272D" w:rsidRDefault="00625DE0" w:rsidP="011F272D">
            <w:pPr>
              <w:cnfStyle w:val="000000000000" w:firstRow="0" w:lastRow="0" w:firstColumn="0" w:lastColumn="0" w:oddVBand="0" w:evenVBand="0" w:oddHBand="0" w:evenHBand="0" w:firstRowFirstColumn="0" w:firstRowLastColumn="0" w:lastRowFirstColumn="0" w:lastRowLastColumn="0"/>
            </w:pPr>
            <w:r>
              <w:t>WAN</w:t>
            </w:r>
          </w:p>
          <w:p w14:paraId="0ED3680C" w14:textId="6451A417" w:rsidR="00625DE0" w:rsidRDefault="00625DE0" w:rsidP="011F272D">
            <w:pPr>
              <w:cnfStyle w:val="000000000000" w:firstRow="0" w:lastRow="0" w:firstColumn="0" w:lastColumn="0" w:oddVBand="0" w:evenVBand="0" w:oddHBand="0" w:evenHBand="0" w:firstRowFirstColumn="0" w:firstRowLastColumn="0" w:lastRowFirstColumn="0" w:lastRowLastColumn="0"/>
            </w:pPr>
          </w:p>
        </w:tc>
        <w:tc>
          <w:tcPr>
            <w:tcW w:w="1842" w:type="dxa"/>
          </w:tcPr>
          <w:p w14:paraId="389A0CCD" w14:textId="42AA5B28" w:rsidR="011F272D" w:rsidRDefault="00FA4AB1" w:rsidP="011F272D">
            <w:pPr>
              <w:cnfStyle w:val="000000000000" w:firstRow="0" w:lastRow="0" w:firstColumn="0" w:lastColumn="0" w:oddVBand="0" w:evenVBand="0" w:oddHBand="0" w:evenHBand="0" w:firstRowFirstColumn="0" w:firstRowLastColumn="0" w:lastRowFirstColumn="0" w:lastRowLastColumn="0"/>
            </w:pPr>
            <w:r>
              <w:t>192.168.</w:t>
            </w:r>
            <w:r w:rsidR="00075D39">
              <w:t>0.232/30</w:t>
            </w:r>
          </w:p>
        </w:tc>
        <w:tc>
          <w:tcPr>
            <w:tcW w:w="1843" w:type="dxa"/>
          </w:tcPr>
          <w:p w14:paraId="0E3FA971" w14:textId="588E83AC" w:rsidR="011F272D" w:rsidRDefault="00D21384" w:rsidP="011F272D">
            <w:pPr>
              <w:cnfStyle w:val="000000000000" w:firstRow="0" w:lastRow="0" w:firstColumn="0" w:lastColumn="0" w:oddVBand="0" w:evenVBand="0" w:oddHBand="0" w:evenHBand="0" w:firstRowFirstColumn="0" w:firstRowLastColumn="0" w:lastRowFirstColumn="0" w:lastRowLastColumn="0"/>
            </w:pPr>
            <w:r>
              <w:t>255.255.255.2</w:t>
            </w:r>
            <w:r w:rsidR="00197EE6">
              <w:t>52</w:t>
            </w:r>
          </w:p>
        </w:tc>
        <w:tc>
          <w:tcPr>
            <w:tcW w:w="1843" w:type="dxa"/>
          </w:tcPr>
          <w:p w14:paraId="630F97AB" w14:textId="0F0329A9" w:rsidR="011F272D" w:rsidRDefault="00B87FEA" w:rsidP="011F272D">
            <w:pPr>
              <w:cnfStyle w:val="000000000000" w:firstRow="0" w:lastRow="0" w:firstColumn="0" w:lastColumn="0" w:oddVBand="0" w:evenVBand="0" w:oddHBand="0" w:evenHBand="0" w:firstRowFirstColumn="0" w:firstRowLastColumn="0" w:lastRowFirstColumn="0" w:lastRowLastColumn="0"/>
            </w:pPr>
            <w:r>
              <w:t>192.168.0.234</w:t>
            </w:r>
          </w:p>
        </w:tc>
        <w:tc>
          <w:tcPr>
            <w:tcW w:w="1559" w:type="dxa"/>
          </w:tcPr>
          <w:p w14:paraId="380B73AB" w14:textId="03274A2F" w:rsidR="011F272D" w:rsidRDefault="00B87FEA" w:rsidP="011F272D">
            <w:pPr>
              <w:cnfStyle w:val="000000000000" w:firstRow="0" w:lastRow="0" w:firstColumn="0" w:lastColumn="0" w:oddVBand="0" w:evenVBand="0" w:oddHBand="0" w:evenHBand="0" w:firstRowFirstColumn="0" w:firstRowLastColumn="0" w:lastRowFirstColumn="0" w:lastRowLastColumn="0"/>
            </w:pPr>
            <w:r>
              <w:t>192.168.0.234</w:t>
            </w:r>
          </w:p>
        </w:tc>
        <w:tc>
          <w:tcPr>
            <w:tcW w:w="1843" w:type="dxa"/>
          </w:tcPr>
          <w:p w14:paraId="54F7F620" w14:textId="6B4035C7" w:rsidR="011F272D" w:rsidRDefault="00B87FEA" w:rsidP="011F272D">
            <w:pPr>
              <w:cnfStyle w:val="000000000000" w:firstRow="0" w:lastRow="0" w:firstColumn="0" w:lastColumn="0" w:oddVBand="0" w:evenVBand="0" w:oddHBand="0" w:evenHBand="0" w:firstRowFirstColumn="0" w:firstRowLastColumn="0" w:lastRowFirstColumn="0" w:lastRowLastColumn="0"/>
            </w:pPr>
            <w:r>
              <w:t>192.168.0.235</w:t>
            </w:r>
          </w:p>
        </w:tc>
      </w:tr>
      <w:tr w:rsidR="00FA4AB1" w14:paraId="5E865372" w14:textId="77777777" w:rsidTr="0027575E">
        <w:trPr>
          <w:trHeight w:val="300"/>
        </w:trPr>
        <w:tc>
          <w:tcPr>
            <w:cnfStyle w:val="001000000000" w:firstRow="0" w:lastRow="0" w:firstColumn="1" w:lastColumn="0" w:oddVBand="0" w:evenVBand="0" w:oddHBand="0" w:evenHBand="0" w:firstRowFirstColumn="0" w:firstRowLastColumn="0" w:lastRowFirstColumn="0" w:lastRowLastColumn="0"/>
            <w:tcW w:w="1419" w:type="dxa"/>
          </w:tcPr>
          <w:p w14:paraId="1CC7F00F" w14:textId="77777777" w:rsidR="00FA4AB1" w:rsidRDefault="00FA4AB1" w:rsidP="011F272D"/>
        </w:tc>
        <w:tc>
          <w:tcPr>
            <w:tcW w:w="1134" w:type="dxa"/>
          </w:tcPr>
          <w:p w14:paraId="7DFB6B11" w14:textId="77777777" w:rsidR="00FA4AB1" w:rsidRDefault="00FA4AB1" w:rsidP="00FA4AB1">
            <w:pPr>
              <w:cnfStyle w:val="000000000000" w:firstRow="0" w:lastRow="0" w:firstColumn="0" w:lastColumn="0" w:oddVBand="0" w:evenVBand="0" w:oddHBand="0" w:evenHBand="0" w:firstRowFirstColumn="0" w:firstRowLastColumn="0" w:lastRowFirstColumn="0" w:lastRowLastColumn="0"/>
            </w:pPr>
            <w:r>
              <w:t>LAN</w:t>
            </w:r>
          </w:p>
          <w:p w14:paraId="3D5123D3" w14:textId="77777777" w:rsidR="00FA4AB1" w:rsidRDefault="00FA4AB1" w:rsidP="011F272D">
            <w:pPr>
              <w:cnfStyle w:val="000000000000" w:firstRow="0" w:lastRow="0" w:firstColumn="0" w:lastColumn="0" w:oddVBand="0" w:evenVBand="0" w:oddHBand="0" w:evenHBand="0" w:firstRowFirstColumn="0" w:firstRowLastColumn="0" w:lastRowFirstColumn="0" w:lastRowLastColumn="0"/>
            </w:pPr>
          </w:p>
        </w:tc>
        <w:tc>
          <w:tcPr>
            <w:tcW w:w="1842" w:type="dxa"/>
          </w:tcPr>
          <w:p w14:paraId="6CD82E37" w14:textId="5318934A" w:rsidR="00FA4AB1" w:rsidRDefault="00075D39" w:rsidP="011F272D">
            <w:pPr>
              <w:cnfStyle w:val="000000000000" w:firstRow="0" w:lastRow="0" w:firstColumn="0" w:lastColumn="0" w:oddVBand="0" w:evenVBand="0" w:oddHBand="0" w:evenHBand="0" w:firstRowFirstColumn="0" w:firstRowLastColumn="0" w:lastRowFirstColumn="0" w:lastRowLastColumn="0"/>
            </w:pPr>
            <w:r>
              <w:t>192.168.0.</w:t>
            </w:r>
            <w:r w:rsidR="00C412B4">
              <w:t>96</w:t>
            </w:r>
            <w:r>
              <w:t>/</w:t>
            </w:r>
            <w:r w:rsidR="00C412B4">
              <w:t>27</w:t>
            </w:r>
          </w:p>
        </w:tc>
        <w:tc>
          <w:tcPr>
            <w:tcW w:w="1843" w:type="dxa"/>
          </w:tcPr>
          <w:p w14:paraId="3C71E8A5" w14:textId="32052C1A" w:rsidR="00FA4AB1" w:rsidRDefault="00197EE6" w:rsidP="011F272D">
            <w:pPr>
              <w:cnfStyle w:val="000000000000" w:firstRow="0" w:lastRow="0" w:firstColumn="0" w:lastColumn="0" w:oddVBand="0" w:evenVBand="0" w:oddHBand="0" w:evenHBand="0" w:firstRowFirstColumn="0" w:firstRowLastColumn="0" w:lastRowFirstColumn="0" w:lastRowLastColumn="0"/>
            </w:pPr>
            <w:r>
              <w:t>255.255.255</w:t>
            </w:r>
            <w:r w:rsidR="000F218F">
              <w:t>.224</w:t>
            </w:r>
          </w:p>
        </w:tc>
        <w:tc>
          <w:tcPr>
            <w:tcW w:w="1843" w:type="dxa"/>
          </w:tcPr>
          <w:p w14:paraId="78F6D4BC" w14:textId="3F924739" w:rsidR="00FA4AB1" w:rsidRDefault="00C412B4" w:rsidP="011F272D">
            <w:pPr>
              <w:cnfStyle w:val="000000000000" w:firstRow="0" w:lastRow="0" w:firstColumn="0" w:lastColumn="0" w:oddVBand="0" w:evenVBand="0" w:oddHBand="0" w:evenHBand="0" w:firstRowFirstColumn="0" w:firstRowLastColumn="0" w:lastRowFirstColumn="0" w:lastRowLastColumn="0"/>
            </w:pPr>
            <w:r>
              <w:t>192.168.0.98</w:t>
            </w:r>
          </w:p>
        </w:tc>
        <w:tc>
          <w:tcPr>
            <w:tcW w:w="1559" w:type="dxa"/>
          </w:tcPr>
          <w:p w14:paraId="304C257C" w14:textId="56BE572C" w:rsidR="00FA4AB1" w:rsidRDefault="00DF5686" w:rsidP="011F272D">
            <w:pPr>
              <w:cnfStyle w:val="000000000000" w:firstRow="0" w:lastRow="0" w:firstColumn="0" w:lastColumn="0" w:oddVBand="0" w:evenVBand="0" w:oddHBand="0" w:evenHBand="0" w:firstRowFirstColumn="0" w:firstRowLastColumn="0" w:lastRowFirstColumn="0" w:lastRowLastColumn="0"/>
            </w:pPr>
            <w:r>
              <w:t>192.168.0.98</w:t>
            </w:r>
          </w:p>
        </w:tc>
        <w:tc>
          <w:tcPr>
            <w:tcW w:w="1843" w:type="dxa"/>
          </w:tcPr>
          <w:p w14:paraId="7446E32E" w14:textId="1DD1A36A" w:rsidR="00FA4AB1" w:rsidRDefault="00DF5686" w:rsidP="011F272D">
            <w:pPr>
              <w:cnfStyle w:val="000000000000" w:firstRow="0" w:lastRow="0" w:firstColumn="0" w:lastColumn="0" w:oddVBand="0" w:evenVBand="0" w:oddHBand="0" w:evenHBand="0" w:firstRowFirstColumn="0" w:firstRowLastColumn="0" w:lastRowFirstColumn="0" w:lastRowLastColumn="0"/>
            </w:pPr>
            <w:r>
              <w:t>192.168.0.127</w:t>
            </w:r>
          </w:p>
        </w:tc>
      </w:tr>
      <w:tr w:rsidR="00FA4AB1" w14:paraId="4B125AA6" w14:textId="77777777" w:rsidTr="0027575E">
        <w:trPr>
          <w:trHeight w:val="300"/>
        </w:trPr>
        <w:tc>
          <w:tcPr>
            <w:cnfStyle w:val="001000000000" w:firstRow="0" w:lastRow="0" w:firstColumn="1" w:lastColumn="0" w:oddVBand="0" w:evenVBand="0" w:oddHBand="0" w:evenHBand="0" w:firstRowFirstColumn="0" w:firstRowLastColumn="0" w:lastRowFirstColumn="0" w:lastRowLastColumn="0"/>
            <w:tcW w:w="1419" w:type="dxa"/>
          </w:tcPr>
          <w:p w14:paraId="41EFF02D" w14:textId="77777777" w:rsidR="00FA4AB1" w:rsidRDefault="00FA4AB1" w:rsidP="011F272D"/>
        </w:tc>
        <w:tc>
          <w:tcPr>
            <w:tcW w:w="1134" w:type="dxa"/>
          </w:tcPr>
          <w:p w14:paraId="2CDDCAF6" w14:textId="7081E397" w:rsidR="00FA4AB1" w:rsidRDefault="00FA4AB1" w:rsidP="011F272D">
            <w:pPr>
              <w:cnfStyle w:val="000000000000" w:firstRow="0" w:lastRow="0" w:firstColumn="0" w:lastColumn="0" w:oddVBand="0" w:evenVBand="0" w:oddHBand="0" w:evenHBand="0" w:firstRowFirstColumn="0" w:firstRowLastColumn="0" w:lastRowFirstColumn="0" w:lastRowLastColumn="0"/>
            </w:pPr>
            <w:r>
              <w:t>DMZ</w:t>
            </w:r>
          </w:p>
        </w:tc>
        <w:tc>
          <w:tcPr>
            <w:tcW w:w="1842" w:type="dxa"/>
          </w:tcPr>
          <w:p w14:paraId="53C00653" w14:textId="322929F9" w:rsidR="00FA4AB1" w:rsidRDefault="00075D39" w:rsidP="011F272D">
            <w:pPr>
              <w:cnfStyle w:val="000000000000" w:firstRow="0" w:lastRow="0" w:firstColumn="0" w:lastColumn="0" w:oddVBand="0" w:evenVBand="0" w:oddHBand="0" w:evenHBand="0" w:firstRowFirstColumn="0" w:firstRowLastColumn="0" w:lastRowFirstColumn="0" w:lastRowLastColumn="0"/>
            </w:pPr>
            <w:r>
              <w:t>192.168.0.</w:t>
            </w:r>
            <w:r w:rsidR="00C412B4">
              <w:t>240</w:t>
            </w:r>
            <w:r>
              <w:t>/</w:t>
            </w:r>
            <w:r w:rsidR="00C412B4">
              <w:t>30</w:t>
            </w:r>
          </w:p>
        </w:tc>
        <w:tc>
          <w:tcPr>
            <w:tcW w:w="1843" w:type="dxa"/>
          </w:tcPr>
          <w:p w14:paraId="08BF7885" w14:textId="0C11569B" w:rsidR="00FA4AB1" w:rsidRDefault="000F218F" w:rsidP="011F272D">
            <w:pPr>
              <w:cnfStyle w:val="000000000000" w:firstRow="0" w:lastRow="0" w:firstColumn="0" w:lastColumn="0" w:oddVBand="0" w:evenVBand="0" w:oddHBand="0" w:evenHBand="0" w:firstRowFirstColumn="0" w:firstRowLastColumn="0" w:lastRowFirstColumn="0" w:lastRowLastColumn="0"/>
            </w:pPr>
            <w:r>
              <w:t>255.255.255.252</w:t>
            </w:r>
          </w:p>
        </w:tc>
        <w:tc>
          <w:tcPr>
            <w:tcW w:w="1843" w:type="dxa"/>
          </w:tcPr>
          <w:p w14:paraId="347F3C0B" w14:textId="0E9D35F3" w:rsidR="00FA4AB1" w:rsidRDefault="00B87FEA" w:rsidP="011F272D">
            <w:pPr>
              <w:cnfStyle w:val="000000000000" w:firstRow="0" w:lastRow="0" w:firstColumn="0" w:lastColumn="0" w:oddVBand="0" w:evenVBand="0" w:oddHBand="0" w:evenHBand="0" w:firstRowFirstColumn="0" w:firstRowLastColumn="0" w:lastRowFirstColumn="0" w:lastRowLastColumn="0"/>
            </w:pPr>
            <w:r>
              <w:t>192.168.0.242</w:t>
            </w:r>
          </w:p>
        </w:tc>
        <w:tc>
          <w:tcPr>
            <w:tcW w:w="1559" w:type="dxa"/>
          </w:tcPr>
          <w:p w14:paraId="102F2E8B" w14:textId="63CC0B74" w:rsidR="00FA4AB1" w:rsidRDefault="00B87FEA" w:rsidP="011F272D">
            <w:pPr>
              <w:cnfStyle w:val="000000000000" w:firstRow="0" w:lastRow="0" w:firstColumn="0" w:lastColumn="0" w:oddVBand="0" w:evenVBand="0" w:oddHBand="0" w:evenHBand="0" w:firstRowFirstColumn="0" w:firstRowLastColumn="0" w:lastRowFirstColumn="0" w:lastRowLastColumn="0"/>
            </w:pPr>
            <w:r>
              <w:t>192.168.0.241</w:t>
            </w:r>
          </w:p>
        </w:tc>
        <w:tc>
          <w:tcPr>
            <w:tcW w:w="1843" w:type="dxa"/>
          </w:tcPr>
          <w:p w14:paraId="7D1934FA" w14:textId="1EDD49C7" w:rsidR="00FA4AB1" w:rsidRDefault="00B87FEA" w:rsidP="011F272D">
            <w:pPr>
              <w:cnfStyle w:val="000000000000" w:firstRow="0" w:lastRow="0" w:firstColumn="0" w:lastColumn="0" w:oddVBand="0" w:evenVBand="0" w:oddHBand="0" w:evenHBand="0" w:firstRowFirstColumn="0" w:firstRowLastColumn="0" w:lastRowFirstColumn="0" w:lastRowLastColumn="0"/>
            </w:pPr>
            <w:r>
              <w:t>192.168.0.243</w:t>
            </w:r>
          </w:p>
        </w:tc>
      </w:tr>
    </w:tbl>
    <w:p w14:paraId="582A6800" w14:textId="5D0D493C" w:rsidR="00A90AF4" w:rsidRDefault="00A90AF4" w:rsidP="011F272D"/>
    <w:p w14:paraId="648416E5" w14:textId="77777777" w:rsidR="0048356D" w:rsidRDefault="0048356D" w:rsidP="011F272D"/>
    <w:p w14:paraId="58EA0285" w14:textId="77777777" w:rsidR="0048356D" w:rsidRDefault="0048356D" w:rsidP="011F272D"/>
    <w:p w14:paraId="15A738AD" w14:textId="77777777" w:rsidR="0048356D" w:rsidRDefault="0048356D" w:rsidP="011F272D"/>
    <w:p w14:paraId="0A9BFE91" w14:textId="77777777" w:rsidR="0048356D" w:rsidRDefault="0048356D" w:rsidP="011F272D"/>
    <w:p w14:paraId="40B5DA36" w14:textId="77777777" w:rsidR="0048356D" w:rsidRDefault="0048356D" w:rsidP="011F272D"/>
    <w:p w14:paraId="732DFE78" w14:textId="77777777" w:rsidR="0048356D" w:rsidRDefault="0048356D" w:rsidP="011F272D"/>
    <w:p w14:paraId="0CC85DA1" w14:textId="77777777" w:rsidR="0048356D" w:rsidRDefault="0048356D" w:rsidP="011F272D"/>
    <w:p w14:paraId="42268F17" w14:textId="77777777" w:rsidR="0048356D" w:rsidRPr="00A90AF4" w:rsidRDefault="0048356D" w:rsidP="011F272D"/>
    <w:p w14:paraId="6A24DACB" w14:textId="57618172" w:rsidR="008E1BE8" w:rsidRDefault="008D52DE" w:rsidP="008D52DE">
      <w:pPr>
        <w:pStyle w:val="Heading2"/>
      </w:pPr>
      <w:bookmarkStart w:id="6" w:name="_Toc186451560"/>
      <w:r>
        <w:lastRenderedPageBreak/>
        <w:t>Subnet Table</w:t>
      </w:r>
      <w:bookmarkEnd w:id="6"/>
    </w:p>
    <w:tbl>
      <w:tblPr>
        <w:tblStyle w:val="GridTable4"/>
        <w:tblW w:w="9640" w:type="dxa"/>
        <w:tblInd w:w="-5" w:type="dxa"/>
        <w:tblLook w:val="04A0" w:firstRow="1" w:lastRow="0" w:firstColumn="1" w:lastColumn="0" w:noHBand="0" w:noVBand="1"/>
      </w:tblPr>
      <w:tblGrid>
        <w:gridCol w:w="1985"/>
        <w:gridCol w:w="1987"/>
        <w:gridCol w:w="1699"/>
        <w:gridCol w:w="2127"/>
        <w:gridCol w:w="1842"/>
      </w:tblGrid>
      <w:tr w:rsidR="0064754E" w14:paraId="458E720F" w14:textId="77777777" w:rsidTr="006475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2A48E441" w14:textId="7A16A17D" w:rsidR="0064754E" w:rsidRDefault="0064754E" w:rsidP="005B0E0A">
            <w:pPr>
              <w:spacing w:after="236" w:line="263" w:lineRule="auto"/>
              <w:ind w:right="4"/>
              <w:jc w:val="both"/>
            </w:pPr>
            <w:r>
              <w:t>Subnet Address</w:t>
            </w:r>
          </w:p>
        </w:tc>
        <w:tc>
          <w:tcPr>
            <w:tcW w:w="1987" w:type="dxa"/>
          </w:tcPr>
          <w:p w14:paraId="49694949" w14:textId="0AE25897" w:rsidR="0064754E" w:rsidRDefault="0064754E" w:rsidP="005B0E0A">
            <w:pPr>
              <w:spacing w:after="236" w:line="263" w:lineRule="auto"/>
              <w:ind w:right="4"/>
              <w:jc w:val="both"/>
              <w:cnfStyle w:val="100000000000" w:firstRow="1" w:lastRow="0" w:firstColumn="0" w:lastColumn="0" w:oddVBand="0" w:evenVBand="0" w:oddHBand="0" w:evenHBand="0" w:firstRowFirstColumn="0" w:firstRowLastColumn="0" w:lastRowFirstColumn="0" w:lastRowLastColumn="0"/>
            </w:pPr>
            <w:r>
              <w:t>Subnet Mask</w:t>
            </w:r>
          </w:p>
        </w:tc>
        <w:tc>
          <w:tcPr>
            <w:tcW w:w="1699" w:type="dxa"/>
          </w:tcPr>
          <w:p w14:paraId="672D4DC8" w14:textId="0457C172" w:rsidR="0064754E" w:rsidRDefault="0064754E" w:rsidP="005B0E0A">
            <w:pPr>
              <w:spacing w:after="236" w:line="263" w:lineRule="auto"/>
              <w:ind w:right="4"/>
              <w:jc w:val="both"/>
              <w:cnfStyle w:val="100000000000" w:firstRow="1" w:lastRow="0" w:firstColumn="0" w:lastColumn="0" w:oddVBand="0" w:evenVBand="0" w:oddHBand="0" w:evenHBand="0" w:firstRowFirstColumn="0" w:firstRowLastColumn="0" w:lastRowFirstColumn="0" w:lastRowLastColumn="0"/>
            </w:pPr>
            <w:r>
              <w:t>Host Range</w:t>
            </w:r>
          </w:p>
        </w:tc>
        <w:tc>
          <w:tcPr>
            <w:tcW w:w="2127" w:type="dxa"/>
          </w:tcPr>
          <w:p w14:paraId="41DC1868" w14:textId="6AC54080" w:rsidR="0064754E" w:rsidRDefault="0064754E" w:rsidP="005B0E0A">
            <w:pPr>
              <w:spacing w:after="236" w:line="263" w:lineRule="auto"/>
              <w:ind w:right="4"/>
              <w:jc w:val="both"/>
              <w:cnfStyle w:val="100000000000" w:firstRow="1" w:lastRow="0" w:firstColumn="0" w:lastColumn="0" w:oddVBand="0" w:evenVBand="0" w:oddHBand="0" w:evenHBand="0" w:firstRowFirstColumn="0" w:firstRowLastColumn="0" w:lastRowFirstColumn="0" w:lastRowLastColumn="0"/>
            </w:pPr>
            <w:r>
              <w:t>IP Addresses Used</w:t>
            </w:r>
          </w:p>
        </w:tc>
        <w:tc>
          <w:tcPr>
            <w:tcW w:w="1842" w:type="dxa"/>
          </w:tcPr>
          <w:p w14:paraId="33A11424" w14:textId="25A64427" w:rsidR="0064754E" w:rsidRDefault="0064754E" w:rsidP="005B0E0A">
            <w:pPr>
              <w:spacing w:after="236" w:line="263" w:lineRule="auto"/>
              <w:ind w:right="4"/>
              <w:jc w:val="both"/>
              <w:cnfStyle w:val="100000000000" w:firstRow="1" w:lastRow="0" w:firstColumn="0" w:lastColumn="0" w:oddVBand="0" w:evenVBand="0" w:oddHBand="0" w:evenHBand="0" w:firstRowFirstColumn="0" w:firstRowLastColumn="0" w:lastRowFirstColumn="0" w:lastRowLastColumn="0"/>
            </w:pPr>
            <w:r>
              <w:t>Broadcast Address</w:t>
            </w:r>
          </w:p>
        </w:tc>
      </w:tr>
      <w:tr w:rsidR="0064754E" w14:paraId="6731707E" w14:textId="77777777" w:rsidTr="006475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4BA8025" w14:textId="50DB10DB" w:rsidR="0064754E" w:rsidRDefault="0064754E" w:rsidP="005B0E0A">
            <w:pPr>
              <w:spacing w:after="236" w:line="263" w:lineRule="auto"/>
              <w:ind w:right="4"/>
              <w:jc w:val="both"/>
            </w:pPr>
            <w:r>
              <w:t>13.13.13.0/24</w:t>
            </w:r>
          </w:p>
        </w:tc>
        <w:tc>
          <w:tcPr>
            <w:tcW w:w="1987" w:type="dxa"/>
          </w:tcPr>
          <w:p w14:paraId="01D2C4FE" w14:textId="76F87166" w:rsidR="0064754E" w:rsidRDefault="0064754E" w:rsidP="005B0E0A">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255.255.255.0</w:t>
            </w:r>
          </w:p>
        </w:tc>
        <w:tc>
          <w:tcPr>
            <w:tcW w:w="1699" w:type="dxa"/>
          </w:tcPr>
          <w:p w14:paraId="0DDBE492" w14:textId="705D70CA" w:rsidR="0064754E" w:rsidRDefault="0064754E" w:rsidP="005B0E0A">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13.13.13.1-13.13.13.254</w:t>
            </w:r>
          </w:p>
        </w:tc>
        <w:tc>
          <w:tcPr>
            <w:tcW w:w="2127" w:type="dxa"/>
          </w:tcPr>
          <w:p w14:paraId="733EB77B" w14:textId="77777777" w:rsidR="0064754E" w:rsidRDefault="0064754E" w:rsidP="005B0E0A">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13.13.13.12</w:t>
            </w:r>
          </w:p>
          <w:p w14:paraId="6F49059D" w14:textId="220BC3F9" w:rsidR="0064754E" w:rsidRDefault="0064754E" w:rsidP="005B0E0A">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13.13.13.13</w:t>
            </w:r>
          </w:p>
        </w:tc>
        <w:tc>
          <w:tcPr>
            <w:tcW w:w="1842" w:type="dxa"/>
          </w:tcPr>
          <w:p w14:paraId="5F6956BD" w14:textId="5E527A88" w:rsidR="0064754E" w:rsidRDefault="0064754E" w:rsidP="005B0E0A">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13.13.13.255</w:t>
            </w:r>
          </w:p>
        </w:tc>
      </w:tr>
      <w:tr w:rsidR="0064754E" w14:paraId="4C624B1F" w14:textId="77777777" w:rsidTr="0064754E">
        <w:tc>
          <w:tcPr>
            <w:cnfStyle w:val="001000000000" w:firstRow="0" w:lastRow="0" w:firstColumn="1" w:lastColumn="0" w:oddVBand="0" w:evenVBand="0" w:oddHBand="0" w:evenHBand="0" w:firstRowFirstColumn="0" w:firstRowLastColumn="0" w:lastRowFirstColumn="0" w:lastRowLastColumn="0"/>
            <w:tcW w:w="1985" w:type="dxa"/>
          </w:tcPr>
          <w:p w14:paraId="6EB577D3" w14:textId="4B64D623" w:rsidR="0064754E" w:rsidRDefault="0064754E" w:rsidP="005B0E0A">
            <w:pPr>
              <w:spacing w:after="236" w:line="263" w:lineRule="auto"/>
              <w:ind w:right="4"/>
              <w:jc w:val="both"/>
            </w:pPr>
            <w:r>
              <w:t>172.16.221.0/24</w:t>
            </w:r>
          </w:p>
        </w:tc>
        <w:tc>
          <w:tcPr>
            <w:tcW w:w="1987" w:type="dxa"/>
          </w:tcPr>
          <w:p w14:paraId="42C2C2A1" w14:textId="3BE70C10" w:rsidR="0064754E" w:rsidRDefault="0064754E" w:rsidP="005B0E0A">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255.255.255.0</w:t>
            </w:r>
          </w:p>
        </w:tc>
        <w:tc>
          <w:tcPr>
            <w:tcW w:w="1699" w:type="dxa"/>
          </w:tcPr>
          <w:p w14:paraId="44B16065" w14:textId="57732002" w:rsidR="0064754E" w:rsidRDefault="0064754E" w:rsidP="005B0E0A">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172.16.221.1-172.16.221.254</w:t>
            </w:r>
          </w:p>
        </w:tc>
        <w:tc>
          <w:tcPr>
            <w:tcW w:w="2127" w:type="dxa"/>
          </w:tcPr>
          <w:p w14:paraId="7E2D101C" w14:textId="77777777" w:rsidR="0064754E" w:rsidRDefault="0064754E" w:rsidP="005B0E0A">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172.16.221.16</w:t>
            </w:r>
          </w:p>
          <w:p w14:paraId="218CDFEA" w14:textId="4AEBE90E" w:rsidR="0064754E" w:rsidRDefault="0064754E" w:rsidP="005B0E0A">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172.16.221.237</w:t>
            </w:r>
          </w:p>
        </w:tc>
        <w:tc>
          <w:tcPr>
            <w:tcW w:w="1842" w:type="dxa"/>
          </w:tcPr>
          <w:p w14:paraId="3476CB4E" w14:textId="3D180985" w:rsidR="0064754E" w:rsidRDefault="0064754E" w:rsidP="005B0E0A">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172.16.221.255</w:t>
            </w:r>
          </w:p>
        </w:tc>
      </w:tr>
      <w:tr w:rsidR="0064754E" w14:paraId="644D7877" w14:textId="77777777" w:rsidTr="006475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1E8D1A8" w14:textId="09D972AF" w:rsidR="0064754E" w:rsidRDefault="0064754E" w:rsidP="005B0E0A">
            <w:pPr>
              <w:spacing w:after="236" w:line="263" w:lineRule="auto"/>
              <w:ind w:right="4"/>
              <w:jc w:val="both"/>
            </w:pPr>
            <w:r>
              <w:t>192.168.0.32/27</w:t>
            </w:r>
          </w:p>
        </w:tc>
        <w:tc>
          <w:tcPr>
            <w:tcW w:w="1987" w:type="dxa"/>
          </w:tcPr>
          <w:p w14:paraId="0BBFFB5E" w14:textId="175377FE" w:rsidR="0064754E" w:rsidRDefault="0089137A" w:rsidP="005B0E0A">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255.255.255.224</w:t>
            </w:r>
          </w:p>
        </w:tc>
        <w:tc>
          <w:tcPr>
            <w:tcW w:w="1699" w:type="dxa"/>
          </w:tcPr>
          <w:p w14:paraId="5F1AF6D3" w14:textId="3D73B557" w:rsidR="0064754E" w:rsidRDefault="0089137A" w:rsidP="005B0E0A">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192.168.0.33-192.168.0.</w:t>
            </w:r>
            <w:r w:rsidR="007D73BA">
              <w:t>62</w:t>
            </w:r>
          </w:p>
        </w:tc>
        <w:tc>
          <w:tcPr>
            <w:tcW w:w="2127" w:type="dxa"/>
          </w:tcPr>
          <w:p w14:paraId="49587FD4" w14:textId="362719E6" w:rsidR="0064754E" w:rsidRDefault="007D73BA" w:rsidP="005B0E0A">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192</w:t>
            </w:r>
            <w:r w:rsidR="00B02A2F">
              <w:t>.</w:t>
            </w:r>
            <w:r>
              <w:t>168.0.33</w:t>
            </w:r>
          </w:p>
          <w:p w14:paraId="3455F520" w14:textId="623E0BD2" w:rsidR="007D73BA" w:rsidRDefault="007D73BA" w:rsidP="005B0E0A">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192.168.0.</w:t>
            </w:r>
            <w:r w:rsidR="00B02A2F">
              <w:t>34</w:t>
            </w:r>
          </w:p>
        </w:tc>
        <w:tc>
          <w:tcPr>
            <w:tcW w:w="1842" w:type="dxa"/>
          </w:tcPr>
          <w:p w14:paraId="60A991DB" w14:textId="3663A157" w:rsidR="0064754E" w:rsidRDefault="007D73BA" w:rsidP="005B0E0A">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192.168.0.62</w:t>
            </w:r>
          </w:p>
        </w:tc>
      </w:tr>
      <w:tr w:rsidR="0064754E" w14:paraId="61DA4C22" w14:textId="77777777" w:rsidTr="0064754E">
        <w:tc>
          <w:tcPr>
            <w:cnfStyle w:val="001000000000" w:firstRow="0" w:lastRow="0" w:firstColumn="1" w:lastColumn="0" w:oddVBand="0" w:evenVBand="0" w:oddHBand="0" w:evenHBand="0" w:firstRowFirstColumn="0" w:firstRowLastColumn="0" w:lastRowFirstColumn="0" w:lastRowLastColumn="0"/>
            <w:tcW w:w="1985" w:type="dxa"/>
          </w:tcPr>
          <w:p w14:paraId="0B135B61" w14:textId="785291CC" w:rsidR="0064754E" w:rsidRDefault="0064754E" w:rsidP="005B0E0A">
            <w:pPr>
              <w:spacing w:after="236" w:line="263" w:lineRule="auto"/>
              <w:ind w:right="4"/>
              <w:jc w:val="both"/>
            </w:pPr>
            <w:r>
              <w:t>192.168.0.64/27</w:t>
            </w:r>
          </w:p>
        </w:tc>
        <w:tc>
          <w:tcPr>
            <w:tcW w:w="1987" w:type="dxa"/>
          </w:tcPr>
          <w:p w14:paraId="00A54C2B" w14:textId="5E43E812" w:rsidR="0064754E" w:rsidRDefault="00B02A2F" w:rsidP="005B0E0A">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255.255.255.224</w:t>
            </w:r>
          </w:p>
        </w:tc>
        <w:tc>
          <w:tcPr>
            <w:tcW w:w="1699" w:type="dxa"/>
          </w:tcPr>
          <w:p w14:paraId="6067BC60" w14:textId="3275E14E" w:rsidR="0064754E" w:rsidRDefault="0056604D" w:rsidP="005B0E0A">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192.1</w:t>
            </w:r>
            <w:r w:rsidR="00005AB3">
              <w:t>68.0.65-192.168.0.94</w:t>
            </w:r>
          </w:p>
        </w:tc>
        <w:tc>
          <w:tcPr>
            <w:tcW w:w="2127" w:type="dxa"/>
          </w:tcPr>
          <w:p w14:paraId="7E752670" w14:textId="77777777" w:rsidR="0064754E" w:rsidRDefault="00005AB3" w:rsidP="005B0E0A">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192.168.0.</w:t>
            </w:r>
            <w:r w:rsidR="00630590">
              <w:t>65</w:t>
            </w:r>
          </w:p>
          <w:p w14:paraId="0C2D9ADC" w14:textId="24536D4E" w:rsidR="00630590" w:rsidRDefault="00630590" w:rsidP="005B0E0A">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192.168.0.66</w:t>
            </w:r>
          </w:p>
        </w:tc>
        <w:tc>
          <w:tcPr>
            <w:tcW w:w="1842" w:type="dxa"/>
          </w:tcPr>
          <w:p w14:paraId="4C9A9887" w14:textId="5D5659F3" w:rsidR="0064754E" w:rsidRDefault="00630590" w:rsidP="005B0E0A">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192.168.0.95</w:t>
            </w:r>
          </w:p>
        </w:tc>
      </w:tr>
      <w:tr w:rsidR="0064754E" w14:paraId="72F578B6" w14:textId="77777777" w:rsidTr="006475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EA78D12" w14:textId="2C1AAC52" w:rsidR="0064754E" w:rsidRDefault="0064754E" w:rsidP="005B0E0A">
            <w:pPr>
              <w:spacing w:after="236" w:line="263" w:lineRule="auto"/>
              <w:ind w:right="4"/>
              <w:jc w:val="both"/>
            </w:pPr>
            <w:r>
              <w:t>192.168.0.96/27</w:t>
            </w:r>
          </w:p>
        </w:tc>
        <w:tc>
          <w:tcPr>
            <w:tcW w:w="1987" w:type="dxa"/>
          </w:tcPr>
          <w:p w14:paraId="4CDBA169" w14:textId="1C0D74B9" w:rsidR="0064754E" w:rsidRDefault="00630590" w:rsidP="005B0E0A">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255.255.255.</w:t>
            </w:r>
            <w:r w:rsidR="002A4FBB">
              <w:t>224</w:t>
            </w:r>
          </w:p>
        </w:tc>
        <w:tc>
          <w:tcPr>
            <w:tcW w:w="1699" w:type="dxa"/>
          </w:tcPr>
          <w:p w14:paraId="20CC29FD" w14:textId="3E4C4EA0" w:rsidR="0064754E" w:rsidRDefault="008B2D73" w:rsidP="005B0E0A">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192.168.0.97-192.168.0.126</w:t>
            </w:r>
          </w:p>
        </w:tc>
        <w:tc>
          <w:tcPr>
            <w:tcW w:w="2127" w:type="dxa"/>
          </w:tcPr>
          <w:p w14:paraId="52A1E73B" w14:textId="77777777" w:rsidR="0064754E" w:rsidRDefault="00F549F7" w:rsidP="005B0E0A">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192.168.0.97</w:t>
            </w:r>
          </w:p>
          <w:p w14:paraId="14887D2B" w14:textId="58D950D3" w:rsidR="00F549F7" w:rsidRDefault="00591F0F" w:rsidP="005B0E0A">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192.168.0.98</w:t>
            </w:r>
          </w:p>
        </w:tc>
        <w:tc>
          <w:tcPr>
            <w:tcW w:w="1842" w:type="dxa"/>
          </w:tcPr>
          <w:p w14:paraId="5336A8C5" w14:textId="3B198D4B" w:rsidR="0064754E" w:rsidRDefault="000B584E" w:rsidP="005B0E0A">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192.1680.127</w:t>
            </w:r>
          </w:p>
        </w:tc>
      </w:tr>
      <w:tr w:rsidR="0064754E" w14:paraId="62862412" w14:textId="77777777" w:rsidTr="0064754E">
        <w:tc>
          <w:tcPr>
            <w:cnfStyle w:val="001000000000" w:firstRow="0" w:lastRow="0" w:firstColumn="1" w:lastColumn="0" w:oddVBand="0" w:evenVBand="0" w:oddHBand="0" w:evenHBand="0" w:firstRowFirstColumn="0" w:firstRowLastColumn="0" w:lastRowFirstColumn="0" w:lastRowLastColumn="0"/>
            <w:tcW w:w="1985" w:type="dxa"/>
          </w:tcPr>
          <w:p w14:paraId="4E24D494" w14:textId="43505EB5" w:rsidR="0064754E" w:rsidRDefault="0064754E" w:rsidP="005B0E0A">
            <w:pPr>
              <w:spacing w:after="236" w:line="263" w:lineRule="auto"/>
              <w:ind w:right="4"/>
              <w:jc w:val="both"/>
            </w:pPr>
            <w:r>
              <w:t>192.168.0.128/27</w:t>
            </w:r>
          </w:p>
        </w:tc>
        <w:tc>
          <w:tcPr>
            <w:tcW w:w="1987" w:type="dxa"/>
          </w:tcPr>
          <w:p w14:paraId="75FC1258" w14:textId="33E7D153" w:rsidR="0064754E" w:rsidRDefault="002A4FBB" w:rsidP="005B0E0A">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255.255.255.224</w:t>
            </w:r>
          </w:p>
        </w:tc>
        <w:tc>
          <w:tcPr>
            <w:tcW w:w="1699" w:type="dxa"/>
          </w:tcPr>
          <w:p w14:paraId="6258BF57" w14:textId="3C42F930" w:rsidR="0064754E" w:rsidRDefault="008B2D73" w:rsidP="005B0E0A">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192.168.0.129-192.168.0.158</w:t>
            </w:r>
          </w:p>
        </w:tc>
        <w:tc>
          <w:tcPr>
            <w:tcW w:w="2127" w:type="dxa"/>
          </w:tcPr>
          <w:p w14:paraId="0BC29BE1" w14:textId="77777777" w:rsidR="0064754E" w:rsidRDefault="00F549F7" w:rsidP="005B0E0A">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192.168.0.129</w:t>
            </w:r>
          </w:p>
          <w:p w14:paraId="0ABFBFE1" w14:textId="6F3E8F1E" w:rsidR="00F549F7" w:rsidRDefault="00F549F7" w:rsidP="005B0E0A">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192.168.0.130</w:t>
            </w:r>
          </w:p>
        </w:tc>
        <w:tc>
          <w:tcPr>
            <w:tcW w:w="1842" w:type="dxa"/>
          </w:tcPr>
          <w:p w14:paraId="7930DC73" w14:textId="468E1534" w:rsidR="0064754E" w:rsidRDefault="000B584E" w:rsidP="005B0E0A">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192.168.0.159</w:t>
            </w:r>
          </w:p>
        </w:tc>
      </w:tr>
      <w:tr w:rsidR="0064754E" w14:paraId="5A23CC79" w14:textId="77777777" w:rsidTr="006475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4F22C4A5" w14:textId="2B63936C" w:rsidR="0064754E" w:rsidRDefault="0064754E" w:rsidP="005B0E0A">
            <w:pPr>
              <w:spacing w:after="236" w:line="263" w:lineRule="auto"/>
              <w:ind w:right="4"/>
              <w:jc w:val="both"/>
            </w:pPr>
            <w:r>
              <w:t>192.168.0.192/27</w:t>
            </w:r>
          </w:p>
        </w:tc>
        <w:tc>
          <w:tcPr>
            <w:tcW w:w="1987" w:type="dxa"/>
          </w:tcPr>
          <w:p w14:paraId="03DEBC52" w14:textId="7A1F4042" w:rsidR="0064754E" w:rsidRDefault="002A4FBB" w:rsidP="005B0E0A">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255.255.255.224</w:t>
            </w:r>
          </w:p>
        </w:tc>
        <w:tc>
          <w:tcPr>
            <w:tcW w:w="1699" w:type="dxa"/>
          </w:tcPr>
          <w:p w14:paraId="12EB491E" w14:textId="7F0780C8" w:rsidR="0064754E" w:rsidRDefault="00C308A5" w:rsidP="005B0E0A">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192.168.0.193-192.168.0.</w:t>
            </w:r>
            <w:r w:rsidR="008B2D73">
              <w:t>222</w:t>
            </w:r>
          </w:p>
        </w:tc>
        <w:tc>
          <w:tcPr>
            <w:tcW w:w="2127" w:type="dxa"/>
          </w:tcPr>
          <w:p w14:paraId="34A9C8F5" w14:textId="77777777" w:rsidR="0064754E" w:rsidRDefault="00C976DF" w:rsidP="005B0E0A">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192.168.0.193</w:t>
            </w:r>
          </w:p>
          <w:p w14:paraId="0E72FDBA" w14:textId="77777777" w:rsidR="00C976DF" w:rsidRDefault="00C976DF" w:rsidP="005B0E0A">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192.168.0.</w:t>
            </w:r>
            <w:r w:rsidR="00F549F7">
              <w:t>200</w:t>
            </w:r>
          </w:p>
          <w:p w14:paraId="06D7737D" w14:textId="0F74C084" w:rsidR="00F549F7" w:rsidRDefault="00F549F7" w:rsidP="005B0E0A">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192.168.0.210</w:t>
            </w:r>
          </w:p>
        </w:tc>
        <w:tc>
          <w:tcPr>
            <w:tcW w:w="1842" w:type="dxa"/>
          </w:tcPr>
          <w:p w14:paraId="12762987" w14:textId="5A95DB25" w:rsidR="0064754E" w:rsidRDefault="000B584E" w:rsidP="005B0E0A">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192.168.0.223</w:t>
            </w:r>
          </w:p>
        </w:tc>
      </w:tr>
      <w:tr w:rsidR="0064754E" w14:paraId="0D5FEEE1" w14:textId="77777777" w:rsidTr="0064754E">
        <w:tc>
          <w:tcPr>
            <w:cnfStyle w:val="001000000000" w:firstRow="0" w:lastRow="0" w:firstColumn="1" w:lastColumn="0" w:oddVBand="0" w:evenVBand="0" w:oddHBand="0" w:evenHBand="0" w:firstRowFirstColumn="0" w:firstRowLastColumn="0" w:lastRowFirstColumn="0" w:lastRowLastColumn="0"/>
            <w:tcW w:w="1985" w:type="dxa"/>
          </w:tcPr>
          <w:p w14:paraId="62F83407" w14:textId="1DE9F5B7" w:rsidR="0064754E" w:rsidRDefault="0064754E" w:rsidP="005B0E0A">
            <w:pPr>
              <w:spacing w:after="236" w:line="263" w:lineRule="auto"/>
              <w:ind w:right="4"/>
              <w:jc w:val="both"/>
            </w:pPr>
            <w:r>
              <w:t>192.168.0.224/30</w:t>
            </w:r>
          </w:p>
        </w:tc>
        <w:tc>
          <w:tcPr>
            <w:tcW w:w="1987" w:type="dxa"/>
          </w:tcPr>
          <w:p w14:paraId="66F0DD7D" w14:textId="5B77E59B" w:rsidR="0064754E" w:rsidRDefault="002A4FBB" w:rsidP="005B0E0A">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255.255.255.252</w:t>
            </w:r>
          </w:p>
        </w:tc>
        <w:tc>
          <w:tcPr>
            <w:tcW w:w="1699" w:type="dxa"/>
          </w:tcPr>
          <w:p w14:paraId="416DE24C" w14:textId="19529AEB" w:rsidR="0064754E" w:rsidRDefault="00C308A5" w:rsidP="005B0E0A">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192.168.0.225-192.168.0.226</w:t>
            </w:r>
          </w:p>
        </w:tc>
        <w:tc>
          <w:tcPr>
            <w:tcW w:w="2127" w:type="dxa"/>
          </w:tcPr>
          <w:p w14:paraId="61E5D39A" w14:textId="3B7688A7" w:rsidR="0064754E" w:rsidRDefault="00261788" w:rsidP="005B0E0A">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192.168.0.</w:t>
            </w:r>
            <w:r w:rsidR="00C976DF">
              <w:t>225</w:t>
            </w:r>
          </w:p>
          <w:p w14:paraId="26C7A339" w14:textId="711493CC" w:rsidR="00C976DF" w:rsidRDefault="00C976DF" w:rsidP="005B0E0A">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192.168.0.226</w:t>
            </w:r>
          </w:p>
        </w:tc>
        <w:tc>
          <w:tcPr>
            <w:tcW w:w="1842" w:type="dxa"/>
          </w:tcPr>
          <w:p w14:paraId="53CD7DCC" w14:textId="1E9492CC" w:rsidR="0064754E" w:rsidRDefault="000B584E" w:rsidP="005B0E0A">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192.168.0.227</w:t>
            </w:r>
          </w:p>
        </w:tc>
      </w:tr>
      <w:tr w:rsidR="0064754E" w14:paraId="22A54314" w14:textId="77777777" w:rsidTr="006475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5D3359BB" w14:textId="63C9B4C3" w:rsidR="0064754E" w:rsidRDefault="0064754E" w:rsidP="005B0E0A">
            <w:pPr>
              <w:spacing w:after="236" w:line="263" w:lineRule="auto"/>
              <w:ind w:right="4"/>
              <w:jc w:val="both"/>
            </w:pPr>
            <w:r>
              <w:t>192.168.0.228/30</w:t>
            </w:r>
          </w:p>
        </w:tc>
        <w:tc>
          <w:tcPr>
            <w:tcW w:w="1987" w:type="dxa"/>
          </w:tcPr>
          <w:p w14:paraId="16064F73" w14:textId="312F69A5" w:rsidR="0064754E" w:rsidRDefault="002A4FBB" w:rsidP="005B0E0A">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255.255.255.252</w:t>
            </w:r>
          </w:p>
        </w:tc>
        <w:tc>
          <w:tcPr>
            <w:tcW w:w="1699" w:type="dxa"/>
          </w:tcPr>
          <w:p w14:paraId="0B22B391" w14:textId="036D07D4" w:rsidR="0064754E" w:rsidRDefault="009E19AA" w:rsidP="005B0E0A">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192.168.0</w:t>
            </w:r>
            <w:r w:rsidR="00C308A5">
              <w:t>.229-192.168.0.230</w:t>
            </w:r>
          </w:p>
        </w:tc>
        <w:tc>
          <w:tcPr>
            <w:tcW w:w="2127" w:type="dxa"/>
          </w:tcPr>
          <w:p w14:paraId="1D9B9170" w14:textId="77777777" w:rsidR="00261788" w:rsidRDefault="000B1ACA" w:rsidP="005B0E0A">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192.168.0</w:t>
            </w:r>
            <w:r w:rsidR="00261788">
              <w:t>.229</w:t>
            </w:r>
          </w:p>
          <w:p w14:paraId="7AD87BA6" w14:textId="7B68DC7C" w:rsidR="00261788" w:rsidRDefault="00261788" w:rsidP="005B0E0A">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192.168.0.230</w:t>
            </w:r>
          </w:p>
        </w:tc>
        <w:tc>
          <w:tcPr>
            <w:tcW w:w="1842" w:type="dxa"/>
          </w:tcPr>
          <w:p w14:paraId="5E0C8DB5" w14:textId="5205A959" w:rsidR="0064754E" w:rsidRDefault="000B584E" w:rsidP="005B0E0A">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192.168.0.231</w:t>
            </w:r>
          </w:p>
        </w:tc>
      </w:tr>
      <w:tr w:rsidR="0064754E" w14:paraId="24E6C268" w14:textId="77777777" w:rsidTr="0064754E">
        <w:tc>
          <w:tcPr>
            <w:cnfStyle w:val="001000000000" w:firstRow="0" w:lastRow="0" w:firstColumn="1" w:lastColumn="0" w:oddVBand="0" w:evenVBand="0" w:oddHBand="0" w:evenHBand="0" w:firstRowFirstColumn="0" w:firstRowLastColumn="0" w:lastRowFirstColumn="0" w:lastRowLastColumn="0"/>
            <w:tcW w:w="1985" w:type="dxa"/>
          </w:tcPr>
          <w:p w14:paraId="519896C6" w14:textId="5487B64B" w:rsidR="0064754E" w:rsidRDefault="0064754E" w:rsidP="005B0E0A">
            <w:pPr>
              <w:spacing w:after="236" w:line="263" w:lineRule="auto"/>
              <w:ind w:right="4"/>
              <w:jc w:val="both"/>
            </w:pPr>
            <w:r>
              <w:t>192.168.0.232/30</w:t>
            </w:r>
          </w:p>
        </w:tc>
        <w:tc>
          <w:tcPr>
            <w:tcW w:w="1987" w:type="dxa"/>
          </w:tcPr>
          <w:p w14:paraId="65DD0544" w14:textId="1D12F1BC" w:rsidR="0064754E" w:rsidRDefault="002A4FBB" w:rsidP="005B0E0A">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255.255.255.252</w:t>
            </w:r>
          </w:p>
        </w:tc>
        <w:tc>
          <w:tcPr>
            <w:tcW w:w="1699" w:type="dxa"/>
          </w:tcPr>
          <w:p w14:paraId="6B1FEBA6" w14:textId="4A55AEC7" w:rsidR="0064754E" w:rsidRDefault="008F667D" w:rsidP="005B0E0A">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192.168.0.233</w:t>
            </w:r>
            <w:r w:rsidR="00E13CA4">
              <w:t>- 192.168.0.234</w:t>
            </w:r>
          </w:p>
        </w:tc>
        <w:tc>
          <w:tcPr>
            <w:tcW w:w="2127" w:type="dxa"/>
          </w:tcPr>
          <w:p w14:paraId="29440FDF" w14:textId="77777777" w:rsidR="0064754E" w:rsidRDefault="00810358" w:rsidP="005B0E0A">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192.168.0.233</w:t>
            </w:r>
          </w:p>
          <w:p w14:paraId="17C57A95" w14:textId="0346098C" w:rsidR="00810358" w:rsidRDefault="00810358" w:rsidP="005B0E0A">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192.168.0.</w:t>
            </w:r>
            <w:r w:rsidR="009E19AA">
              <w:t>234</w:t>
            </w:r>
          </w:p>
        </w:tc>
        <w:tc>
          <w:tcPr>
            <w:tcW w:w="1842" w:type="dxa"/>
          </w:tcPr>
          <w:p w14:paraId="0DFC58C9" w14:textId="46905A14" w:rsidR="0064754E" w:rsidRDefault="002A4FBB" w:rsidP="005B0E0A">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192.168.0.</w:t>
            </w:r>
            <w:r w:rsidR="000B584E">
              <w:t>235</w:t>
            </w:r>
          </w:p>
        </w:tc>
      </w:tr>
      <w:tr w:rsidR="0064754E" w14:paraId="785A0887" w14:textId="77777777" w:rsidTr="006475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53F0722" w14:textId="4871B678" w:rsidR="0064754E" w:rsidRDefault="0064754E" w:rsidP="005B0E0A">
            <w:pPr>
              <w:spacing w:after="236" w:line="263" w:lineRule="auto"/>
              <w:ind w:right="4"/>
              <w:jc w:val="both"/>
            </w:pPr>
            <w:r>
              <w:lastRenderedPageBreak/>
              <w:t>192.168.0.240/30</w:t>
            </w:r>
          </w:p>
        </w:tc>
        <w:tc>
          <w:tcPr>
            <w:tcW w:w="1987" w:type="dxa"/>
          </w:tcPr>
          <w:p w14:paraId="5E015421" w14:textId="36BB4BFE" w:rsidR="0064754E" w:rsidRDefault="002A4FBB" w:rsidP="005B0E0A">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255.255.255.252</w:t>
            </w:r>
          </w:p>
        </w:tc>
        <w:tc>
          <w:tcPr>
            <w:tcW w:w="1699" w:type="dxa"/>
          </w:tcPr>
          <w:p w14:paraId="74055957" w14:textId="24DE8B17" w:rsidR="0064754E" w:rsidRDefault="000B584E" w:rsidP="005B0E0A">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192.168.</w:t>
            </w:r>
            <w:r w:rsidR="00100CD1">
              <w:t>0.241-192.168.0.242</w:t>
            </w:r>
          </w:p>
        </w:tc>
        <w:tc>
          <w:tcPr>
            <w:tcW w:w="2127" w:type="dxa"/>
          </w:tcPr>
          <w:p w14:paraId="631E5ADB" w14:textId="77777777" w:rsidR="0064754E" w:rsidRDefault="00100CD1" w:rsidP="005B0E0A">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192.168.0.241</w:t>
            </w:r>
          </w:p>
          <w:p w14:paraId="420A4684" w14:textId="72F07D6D" w:rsidR="00100CD1" w:rsidRDefault="00100CD1" w:rsidP="005B0E0A">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192.168.0.242</w:t>
            </w:r>
          </w:p>
        </w:tc>
        <w:tc>
          <w:tcPr>
            <w:tcW w:w="1842" w:type="dxa"/>
          </w:tcPr>
          <w:p w14:paraId="1F40145D" w14:textId="5AB3AC52" w:rsidR="0064754E" w:rsidRDefault="002A4FBB" w:rsidP="005B0E0A">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192.168.0.243</w:t>
            </w:r>
          </w:p>
        </w:tc>
      </w:tr>
    </w:tbl>
    <w:p w14:paraId="56D61F83" w14:textId="77777777" w:rsidR="008E1BE8" w:rsidRDefault="008E1BE8" w:rsidP="005B0E0A">
      <w:pPr>
        <w:spacing w:after="236" w:line="263" w:lineRule="auto"/>
        <w:ind w:right="4"/>
        <w:jc w:val="both"/>
      </w:pPr>
    </w:p>
    <w:p w14:paraId="7FCA1B87" w14:textId="451FD3C6" w:rsidR="00A90AF4" w:rsidRDefault="00A90AF4" w:rsidP="011F272D">
      <w:pPr>
        <w:spacing w:after="236" w:line="263" w:lineRule="auto"/>
        <w:ind w:right="4"/>
        <w:jc w:val="both"/>
      </w:pPr>
    </w:p>
    <w:p w14:paraId="096600C9" w14:textId="5A55464F" w:rsidR="008E1BE8" w:rsidRDefault="008D52DE" w:rsidP="00A90AF4">
      <w:pPr>
        <w:pStyle w:val="Heading2"/>
      </w:pPr>
      <w:bookmarkStart w:id="7" w:name="_Toc186451561"/>
      <w:r>
        <w:t>Port Table</w:t>
      </w:r>
      <w:bookmarkEnd w:id="7"/>
    </w:p>
    <w:tbl>
      <w:tblPr>
        <w:tblStyle w:val="GridTable4"/>
        <w:tblW w:w="0" w:type="auto"/>
        <w:tblLook w:val="04A0" w:firstRow="1" w:lastRow="0" w:firstColumn="1" w:lastColumn="0" w:noHBand="0" w:noVBand="1"/>
      </w:tblPr>
      <w:tblGrid>
        <w:gridCol w:w="3116"/>
        <w:gridCol w:w="3117"/>
        <w:gridCol w:w="3117"/>
      </w:tblGrid>
      <w:tr w:rsidR="00A90AF4" w14:paraId="7B481ADE" w14:textId="77777777" w:rsidTr="00A90A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C142A9A" w14:textId="58B00347" w:rsidR="00A90AF4" w:rsidRDefault="00A90AF4" w:rsidP="005B0E0A">
            <w:pPr>
              <w:spacing w:after="236" w:line="263" w:lineRule="auto"/>
              <w:ind w:right="4"/>
              <w:jc w:val="both"/>
            </w:pPr>
            <w:r>
              <w:t xml:space="preserve">Device </w:t>
            </w:r>
          </w:p>
        </w:tc>
        <w:tc>
          <w:tcPr>
            <w:tcW w:w="3117" w:type="dxa"/>
          </w:tcPr>
          <w:p w14:paraId="6CB3261E" w14:textId="1F42F851" w:rsidR="00A90AF4" w:rsidRDefault="00A90AF4" w:rsidP="005B0E0A">
            <w:pPr>
              <w:spacing w:after="236" w:line="263" w:lineRule="auto"/>
              <w:ind w:right="4"/>
              <w:jc w:val="both"/>
              <w:cnfStyle w:val="100000000000" w:firstRow="1" w:lastRow="0" w:firstColumn="0" w:lastColumn="0" w:oddVBand="0" w:evenVBand="0" w:oddHBand="0" w:evenHBand="0" w:firstRowFirstColumn="0" w:firstRowLastColumn="0" w:lastRowFirstColumn="0" w:lastRowLastColumn="0"/>
            </w:pPr>
            <w:r>
              <w:t>Open Ports</w:t>
            </w:r>
          </w:p>
        </w:tc>
        <w:tc>
          <w:tcPr>
            <w:tcW w:w="3117" w:type="dxa"/>
          </w:tcPr>
          <w:p w14:paraId="2FCA3460" w14:textId="25FA0765" w:rsidR="00A90AF4" w:rsidRDefault="00A90AF4" w:rsidP="005B0E0A">
            <w:pPr>
              <w:spacing w:after="236" w:line="263" w:lineRule="auto"/>
              <w:ind w:right="4"/>
              <w:jc w:val="both"/>
              <w:cnfStyle w:val="100000000000" w:firstRow="1" w:lastRow="0" w:firstColumn="0" w:lastColumn="0" w:oddVBand="0" w:evenVBand="0" w:oddHBand="0" w:evenHBand="0" w:firstRowFirstColumn="0" w:firstRowLastColumn="0" w:lastRowFirstColumn="0" w:lastRowLastColumn="0"/>
            </w:pPr>
            <w:r>
              <w:t>Service</w:t>
            </w:r>
          </w:p>
        </w:tc>
      </w:tr>
      <w:tr w:rsidR="00A90AF4" w14:paraId="60BF0651" w14:textId="77777777" w:rsidTr="00A90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83BA83E" w14:textId="70BADC33" w:rsidR="00A90AF4" w:rsidRDefault="00A90AF4" w:rsidP="005B0E0A">
            <w:pPr>
              <w:spacing w:after="236" w:line="263" w:lineRule="auto"/>
              <w:ind w:right="4"/>
              <w:jc w:val="both"/>
            </w:pPr>
            <w:r>
              <w:t>Kali</w:t>
            </w:r>
          </w:p>
        </w:tc>
        <w:tc>
          <w:tcPr>
            <w:tcW w:w="3117" w:type="dxa"/>
          </w:tcPr>
          <w:p w14:paraId="6FCB2781" w14:textId="77777777" w:rsidR="00A90AF4" w:rsidRDefault="00447745" w:rsidP="005B0E0A">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22</w:t>
            </w:r>
          </w:p>
          <w:p w14:paraId="3880756D" w14:textId="25BB393E" w:rsidR="00E765EE" w:rsidRDefault="00E765EE" w:rsidP="005B0E0A">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111</w:t>
            </w:r>
          </w:p>
          <w:p w14:paraId="16BBAE33" w14:textId="1E2292D5" w:rsidR="00E765EE" w:rsidRDefault="000C4F7C" w:rsidP="005B0E0A">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1111</w:t>
            </w:r>
          </w:p>
          <w:p w14:paraId="6FFACE3B" w14:textId="77777777" w:rsidR="00447745" w:rsidRDefault="00447745" w:rsidP="005B0E0A">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3389</w:t>
            </w:r>
          </w:p>
          <w:p w14:paraId="5A549B7A" w14:textId="77777777" w:rsidR="000C4F7C" w:rsidRDefault="000C4F7C" w:rsidP="005B0E0A">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5000</w:t>
            </w:r>
          </w:p>
          <w:p w14:paraId="693BAA2E" w14:textId="77777777" w:rsidR="001D26FF" w:rsidRDefault="001D26FF" w:rsidP="005B0E0A">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34397</w:t>
            </w:r>
          </w:p>
          <w:p w14:paraId="43B21416" w14:textId="3F846ADE" w:rsidR="001D26FF" w:rsidRDefault="001D26FF" w:rsidP="005B0E0A">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36923</w:t>
            </w:r>
          </w:p>
        </w:tc>
        <w:tc>
          <w:tcPr>
            <w:tcW w:w="3117" w:type="dxa"/>
          </w:tcPr>
          <w:p w14:paraId="7EED7378" w14:textId="77777777" w:rsidR="00A90AF4" w:rsidRDefault="000A36FC" w:rsidP="005B0E0A">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SSH</w:t>
            </w:r>
          </w:p>
          <w:p w14:paraId="32F91B06" w14:textId="6B4DF61C" w:rsidR="00E765EE" w:rsidRDefault="000C4F7C" w:rsidP="005B0E0A">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rpcbind</w:t>
            </w:r>
          </w:p>
          <w:p w14:paraId="0E33D76E" w14:textId="177216E1" w:rsidR="00E765EE" w:rsidRDefault="000C4F7C" w:rsidP="005B0E0A">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tcpwrapped</w:t>
            </w:r>
          </w:p>
          <w:p w14:paraId="4CEF19DC" w14:textId="77777777" w:rsidR="000A36FC" w:rsidRDefault="00756FB2" w:rsidP="005B0E0A">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ms-</w:t>
            </w:r>
            <w:r w:rsidR="00895E2C">
              <w:t>wbt-server</w:t>
            </w:r>
          </w:p>
          <w:p w14:paraId="3E9F88A0" w14:textId="77777777" w:rsidR="001D26FF" w:rsidRDefault="001D26FF" w:rsidP="005B0E0A">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http</w:t>
            </w:r>
          </w:p>
          <w:p w14:paraId="26842D0F" w14:textId="77777777" w:rsidR="001D26FF" w:rsidRDefault="001D26FF" w:rsidP="005B0E0A">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nlockmgr</w:t>
            </w:r>
          </w:p>
          <w:p w14:paraId="21B9675C" w14:textId="464FAE1E" w:rsidR="001D26FF" w:rsidRDefault="001D26FF" w:rsidP="005B0E0A">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status</w:t>
            </w:r>
          </w:p>
        </w:tc>
      </w:tr>
      <w:tr w:rsidR="00A90AF4" w14:paraId="6E52BB48" w14:textId="77777777" w:rsidTr="00A90AF4">
        <w:tc>
          <w:tcPr>
            <w:cnfStyle w:val="001000000000" w:firstRow="0" w:lastRow="0" w:firstColumn="1" w:lastColumn="0" w:oddVBand="0" w:evenVBand="0" w:oddHBand="0" w:evenHBand="0" w:firstRowFirstColumn="0" w:firstRowLastColumn="0" w:lastRowFirstColumn="0" w:lastRowLastColumn="0"/>
            <w:tcW w:w="3116" w:type="dxa"/>
          </w:tcPr>
          <w:p w14:paraId="1B623FB9" w14:textId="2DEC7EFB" w:rsidR="00A90AF4" w:rsidRDefault="00A90AF4" w:rsidP="005B0E0A">
            <w:pPr>
              <w:spacing w:after="236" w:line="263" w:lineRule="auto"/>
              <w:ind w:right="4"/>
              <w:jc w:val="both"/>
            </w:pPr>
            <w:r>
              <w:t>Router 1</w:t>
            </w:r>
          </w:p>
        </w:tc>
        <w:tc>
          <w:tcPr>
            <w:tcW w:w="3117" w:type="dxa"/>
          </w:tcPr>
          <w:p w14:paraId="3458F2BB" w14:textId="77777777" w:rsidR="00A90AF4" w:rsidRDefault="00447745" w:rsidP="005B0E0A">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22</w:t>
            </w:r>
          </w:p>
          <w:p w14:paraId="215A39A6" w14:textId="77777777" w:rsidR="00447745" w:rsidRDefault="00447745" w:rsidP="005B0E0A">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23</w:t>
            </w:r>
          </w:p>
          <w:p w14:paraId="7373BCA6" w14:textId="77777777" w:rsidR="00447745" w:rsidRDefault="00447745" w:rsidP="005B0E0A">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80</w:t>
            </w:r>
          </w:p>
          <w:p w14:paraId="23335E12" w14:textId="081A9873" w:rsidR="00447745" w:rsidRDefault="00447745" w:rsidP="005B0E0A">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443</w:t>
            </w:r>
          </w:p>
        </w:tc>
        <w:tc>
          <w:tcPr>
            <w:tcW w:w="3117" w:type="dxa"/>
          </w:tcPr>
          <w:p w14:paraId="7E2BB84F" w14:textId="77777777" w:rsidR="00A90AF4" w:rsidRDefault="00E9200E" w:rsidP="005B0E0A">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SSH</w:t>
            </w:r>
          </w:p>
          <w:p w14:paraId="0CFE9EAC" w14:textId="77777777" w:rsidR="00E9200E" w:rsidRDefault="00D4046B" w:rsidP="005B0E0A">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Telnet</w:t>
            </w:r>
          </w:p>
          <w:p w14:paraId="352F5293" w14:textId="77777777" w:rsidR="00D4046B" w:rsidRDefault="00D4046B" w:rsidP="005B0E0A">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HTTP</w:t>
            </w:r>
          </w:p>
          <w:p w14:paraId="04ACA56B" w14:textId="5764B943" w:rsidR="00D4046B" w:rsidRDefault="00D4046B" w:rsidP="005B0E0A">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HTTPS</w:t>
            </w:r>
          </w:p>
        </w:tc>
      </w:tr>
      <w:tr w:rsidR="00A90AF4" w14:paraId="7611FDDC" w14:textId="77777777" w:rsidTr="00A90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6E7A8F2" w14:textId="3903470C" w:rsidR="00A90AF4" w:rsidRDefault="00A90AF4" w:rsidP="005B0E0A">
            <w:pPr>
              <w:spacing w:after="236" w:line="263" w:lineRule="auto"/>
              <w:ind w:right="4"/>
              <w:jc w:val="both"/>
            </w:pPr>
            <w:r>
              <w:t>Router 2</w:t>
            </w:r>
          </w:p>
        </w:tc>
        <w:tc>
          <w:tcPr>
            <w:tcW w:w="3117" w:type="dxa"/>
          </w:tcPr>
          <w:p w14:paraId="21CCEC1C" w14:textId="77777777" w:rsidR="00A90AF4" w:rsidRDefault="00447745" w:rsidP="005B0E0A">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23</w:t>
            </w:r>
          </w:p>
          <w:p w14:paraId="128590B6" w14:textId="77777777" w:rsidR="00447745" w:rsidRDefault="00447745" w:rsidP="005B0E0A">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80</w:t>
            </w:r>
          </w:p>
          <w:p w14:paraId="30494C6B" w14:textId="58117832" w:rsidR="00447745" w:rsidRDefault="00447745" w:rsidP="005B0E0A">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443</w:t>
            </w:r>
          </w:p>
        </w:tc>
        <w:tc>
          <w:tcPr>
            <w:tcW w:w="3117" w:type="dxa"/>
          </w:tcPr>
          <w:p w14:paraId="56261C97" w14:textId="77777777" w:rsidR="00A90AF4" w:rsidRDefault="00D4046B" w:rsidP="005B0E0A">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Telnet</w:t>
            </w:r>
          </w:p>
          <w:p w14:paraId="435D38FD" w14:textId="77777777" w:rsidR="00D4046B" w:rsidRDefault="00D4046B" w:rsidP="005B0E0A">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HTTP</w:t>
            </w:r>
          </w:p>
          <w:p w14:paraId="07056C22" w14:textId="17CAF648" w:rsidR="00D4046B" w:rsidRDefault="00D4046B" w:rsidP="005B0E0A">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HTTPS</w:t>
            </w:r>
          </w:p>
        </w:tc>
      </w:tr>
      <w:tr w:rsidR="00A90AF4" w14:paraId="07698498" w14:textId="77777777" w:rsidTr="00A90AF4">
        <w:tc>
          <w:tcPr>
            <w:cnfStyle w:val="001000000000" w:firstRow="0" w:lastRow="0" w:firstColumn="1" w:lastColumn="0" w:oddVBand="0" w:evenVBand="0" w:oddHBand="0" w:evenHBand="0" w:firstRowFirstColumn="0" w:firstRowLastColumn="0" w:lastRowFirstColumn="0" w:lastRowLastColumn="0"/>
            <w:tcW w:w="3116" w:type="dxa"/>
          </w:tcPr>
          <w:p w14:paraId="2B44D2E4" w14:textId="49A5E894" w:rsidR="00A90AF4" w:rsidRDefault="00A90AF4" w:rsidP="005B0E0A">
            <w:pPr>
              <w:spacing w:after="236" w:line="263" w:lineRule="auto"/>
              <w:ind w:right="4"/>
              <w:jc w:val="both"/>
            </w:pPr>
            <w:r>
              <w:t>Router 3</w:t>
            </w:r>
          </w:p>
        </w:tc>
        <w:tc>
          <w:tcPr>
            <w:tcW w:w="3117" w:type="dxa"/>
          </w:tcPr>
          <w:p w14:paraId="037A8588" w14:textId="77777777" w:rsidR="00A90AF4" w:rsidRDefault="005F36B2" w:rsidP="005B0E0A">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23</w:t>
            </w:r>
          </w:p>
          <w:p w14:paraId="00448C48" w14:textId="77777777" w:rsidR="005F36B2" w:rsidRDefault="005F36B2" w:rsidP="005B0E0A">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80</w:t>
            </w:r>
          </w:p>
          <w:p w14:paraId="0A5B32F3" w14:textId="693AF860" w:rsidR="005F36B2" w:rsidRDefault="005F36B2" w:rsidP="005B0E0A">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443</w:t>
            </w:r>
          </w:p>
        </w:tc>
        <w:tc>
          <w:tcPr>
            <w:tcW w:w="3117" w:type="dxa"/>
          </w:tcPr>
          <w:p w14:paraId="3461CD42" w14:textId="77777777" w:rsidR="00A90AF4" w:rsidRDefault="00756FB2" w:rsidP="005B0E0A">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Telnet</w:t>
            </w:r>
          </w:p>
          <w:p w14:paraId="6C7A6C2A" w14:textId="77777777" w:rsidR="00756FB2" w:rsidRDefault="00756FB2" w:rsidP="005B0E0A">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HTTP</w:t>
            </w:r>
          </w:p>
          <w:p w14:paraId="67BE37A4" w14:textId="2CFE56E2" w:rsidR="00756FB2" w:rsidRDefault="00756FB2" w:rsidP="005B0E0A">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HTTPS</w:t>
            </w:r>
          </w:p>
        </w:tc>
      </w:tr>
      <w:tr w:rsidR="005F36B2" w14:paraId="57C5089E" w14:textId="77777777" w:rsidTr="00A90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72B28F6" w14:textId="314209B7" w:rsidR="005F36B2" w:rsidRDefault="005F36B2" w:rsidP="005B0E0A">
            <w:pPr>
              <w:spacing w:after="236" w:line="263" w:lineRule="auto"/>
              <w:ind w:right="4"/>
              <w:jc w:val="both"/>
            </w:pPr>
            <w:r>
              <w:lastRenderedPageBreak/>
              <w:t xml:space="preserve">Router 4 </w:t>
            </w:r>
          </w:p>
        </w:tc>
        <w:tc>
          <w:tcPr>
            <w:tcW w:w="3117" w:type="dxa"/>
          </w:tcPr>
          <w:p w14:paraId="664E4236" w14:textId="77777777" w:rsidR="005F36B2" w:rsidRDefault="000A36FC" w:rsidP="005B0E0A">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23</w:t>
            </w:r>
          </w:p>
          <w:p w14:paraId="429D40F6" w14:textId="77777777" w:rsidR="000A36FC" w:rsidRDefault="000A36FC" w:rsidP="005B0E0A">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80</w:t>
            </w:r>
          </w:p>
          <w:p w14:paraId="5DCF4E31" w14:textId="26A665F7" w:rsidR="000A36FC" w:rsidRDefault="000A36FC" w:rsidP="005B0E0A">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443</w:t>
            </w:r>
          </w:p>
        </w:tc>
        <w:tc>
          <w:tcPr>
            <w:tcW w:w="3117" w:type="dxa"/>
          </w:tcPr>
          <w:p w14:paraId="1971F151" w14:textId="77777777" w:rsidR="005F36B2" w:rsidRDefault="00756FB2" w:rsidP="005B0E0A">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Telnet</w:t>
            </w:r>
          </w:p>
          <w:p w14:paraId="7FBDAD3A" w14:textId="77777777" w:rsidR="00756FB2" w:rsidRDefault="00756FB2" w:rsidP="005B0E0A">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HTTP</w:t>
            </w:r>
          </w:p>
          <w:p w14:paraId="74F78C0F" w14:textId="56C45D39" w:rsidR="00756FB2" w:rsidRDefault="00756FB2" w:rsidP="005B0E0A">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HTTPS</w:t>
            </w:r>
          </w:p>
        </w:tc>
      </w:tr>
      <w:tr w:rsidR="00CC1948" w14:paraId="1D84CDBE" w14:textId="77777777" w:rsidTr="00A90AF4">
        <w:tc>
          <w:tcPr>
            <w:cnfStyle w:val="001000000000" w:firstRow="0" w:lastRow="0" w:firstColumn="1" w:lastColumn="0" w:oddVBand="0" w:evenVBand="0" w:oddHBand="0" w:evenHBand="0" w:firstRowFirstColumn="0" w:firstRowLastColumn="0" w:lastRowFirstColumn="0" w:lastRowLastColumn="0"/>
            <w:tcW w:w="3116" w:type="dxa"/>
          </w:tcPr>
          <w:p w14:paraId="761071EA" w14:textId="0E1A576B" w:rsidR="00CC1948" w:rsidRDefault="00CC1948" w:rsidP="00CC1948">
            <w:pPr>
              <w:spacing w:after="236" w:line="263" w:lineRule="auto"/>
              <w:ind w:right="4"/>
              <w:jc w:val="both"/>
            </w:pPr>
            <w:r>
              <w:t>PC 1</w:t>
            </w:r>
          </w:p>
        </w:tc>
        <w:tc>
          <w:tcPr>
            <w:tcW w:w="3117" w:type="dxa"/>
          </w:tcPr>
          <w:p w14:paraId="031B442D" w14:textId="77777777" w:rsidR="00CC1948" w:rsidRDefault="00CC1948" w:rsidP="00CC1948">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22</w:t>
            </w:r>
          </w:p>
          <w:p w14:paraId="4813340F" w14:textId="77777777" w:rsidR="00CC1948" w:rsidRDefault="00CC1948" w:rsidP="00CC1948">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111</w:t>
            </w:r>
          </w:p>
          <w:p w14:paraId="23C108C2" w14:textId="77777777" w:rsidR="00CC1948" w:rsidRDefault="00CC1948" w:rsidP="00CC1948">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2049</w:t>
            </w:r>
          </w:p>
          <w:p w14:paraId="3F79B4C5" w14:textId="77777777" w:rsidR="00CC1948" w:rsidRDefault="00CC1948" w:rsidP="00CC1948">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37087</w:t>
            </w:r>
          </w:p>
          <w:p w14:paraId="3B18CF8B" w14:textId="77777777" w:rsidR="00CC1948" w:rsidRDefault="00CC1948" w:rsidP="00CC1948">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37466</w:t>
            </w:r>
          </w:p>
          <w:p w14:paraId="41DEE981" w14:textId="77777777" w:rsidR="00CC1948" w:rsidRDefault="00CC1948" w:rsidP="00CC1948">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45754</w:t>
            </w:r>
          </w:p>
          <w:p w14:paraId="6FEF0EC6" w14:textId="1FB0C3D2" w:rsidR="00CC1948" w:rsidRDefault="00CC1948" w:rsidP="00CC1948">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60606</w:t>
            </w:r>
          </w:p>
        </w:tc>
        <w:tc>
          <w:tcPr>
            <w:tcW w:w="3117" w:type="dxa"/>
          </w:tcPr>
          <w:p w14:paraId="0B6EE186" w14:textId="77777777" w:rsidR="00CC1948" w:rsidRDefault="00CC1948" w:rsidP="00CC1948">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Ssh</w:t>
            </w:r>
          </w:p>
          <w:p w14:paraId="37CE836F" w14:textId="77777777" w:rsidR="00CC1948" w:rsidRDefault="00CC1948" w:rsidP="00CC1948">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rpcbind</w:t>
            </w:r>
          </w:p>
          <w:p w14:paraId="0895042E" w14:textId="77777777" w:rsidR="00CC1948" w:rsidRDefault="00CC1948" w:rsidP="00CC1948">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nfs_acl</w:t>
            </w:r>
          </w:p>
          <w:p w14:paraId="57CE1DCB" w14:textId="77777777" w:rsidR="00CC1948" w:rsidRDefault="00CC1948" w:rsidP="00CC1948">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mountd</w:t>
            </w:r>
          </w:p>
          <w:p w14:paraId="1959E0B8" w14:textId="77777777" w:rsidR="00CC1948" w:rsidRDefault="00CC1948" w:rsidP="00CC1948">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mountd</w:t>
            </w:r>
          </w:p>
          <w:p w14:paraId="280EC2DE" w14:textId="77777777" w:rsidR="00CC1948" w:rsidRDefault="00CC1948" w:rsidP="00CC1948">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nlockmgr</w:t>
            </w:r>
          </w:p>
          <w:p w14:paraId="4116AA01" w14:textId="59569830" w:rsidR="00CC1948" w:rsidRDefault="00CC1948" w:rsidP="00CC1948">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status</w:t>
            </w:r>
          </w:p>
        </w:tc>
      </w:tr>
      <w:tr w:rsidR="00CC1948" w14:paraId="611B55F9" w14:textId="77777777" w:rsidTr="00A90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AD5C2A6" w14:textId="6BF0F2A2" w:rsidR="00CC1948" w:rsidRDefault="00CC1948" w:rsidP="00CC1948">
            <w:pPr>
              <w:spacing w:after="236" w:line="263" w:lineRule="auto"/>
              <w:ind w:right="4"/>
              <w:jc w:val="both"/>
            </w:pPr>
            <w:r>
              <w:t>PC2</w:t>
            </w:r>
          </w:p>
        </w:tc>
        <w:tc>
          <w:tcPr>
            <w:tcW w:w="3117" w:type="dxa"/>
          </w:tcPr>
          <w:p w14:paraId="1C0B01E7" w14:textId="77777777" w:rsidR="00CC1948" w:rsidRDefault="00CC1948" w:rsidP="00CC1948">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22</w:t>
            </w:r>
          </w:p>
          <w:p w14:paraId="7F4BF8DD" w14:textId="77777777" w:rsidR="00CC1948" w:rsidRDefault="00CC1948" w:rsidP="00CC1948">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111</w:t>
            </w:r>
          </w:p>
          <w:p w14:paraId="4243B2D3" w14:textId="77777777" w:rsidR="00CC1948" w:rsidRDefault="00CC1948" w:rsidP="00CC1948">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2049</w:t>
            </w:r>
          </w:p>
          <w:p w14:paraId="7DA28261" w14:textId="77777777" w:rsidR="00CC1948" w:rsidRDefault="00EB3D25" w:rsidP="00CC1948">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39588</w:t>
            </w:r>
          </w:p>
          <w:p w14:paraId="2663A6FF" w14:textId="77777777" w:rsidR="00EB3D25" w:rsidRDefault="00EB3D25" w:rsidP="00CC1948">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43775</w:t>
            </w:r>
          </w:p>
          <w:p w14:paraId="77F2B6B1" w14:textId="77777777" w:rsidR="00EB3D25" w:rsidRDefault="00EB3D25" w:rsidP="00CC1948">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45140</w:t>
            </w:r>
          </w:p>
          <w:p w14:paraId="70B3024E" w14:textId="77777777" w:rsidR="000011A2" w:rsidRDefault="000011A2" w:rsidP="00CC1948">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51457</w:t>
            </w:r>
          </w:p>
          <w:p w14:paraId="45991EDD" w14:textId="3B3FC09C" w:rsidR="000011A2" w:rsidRDefault="000011A2" w:rsidP="00CC1948">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55841</w:t>
            </w:r>
          </w:p>
        </w:tc>
        <w:tc>
          <w:tcPr>
            <w:tcW w:w="3117" w:type="dxa"/>
          </w:tcPr>
          <w:p w14:paraId="6960A466" w14:textId="188CC5A2" w:rsidR="00CC1948" w:rsidRDefault="00CC1948" w:rsidP="00CC1948">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Ssh</w:t>
            </w:r>
          </w:p>
          <w:p w14:paraId="182F6AE3" w14:textId="77777777" w:rsidR="00CC1948" w:rsidRDefault="00CC1948" w:rsidP="00CC1948">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rpcbind</w:t>
            </w:r>
          </w:p>
          <w:p w14:paraId="6CA7B724" w14:textId="6FEA49F1" w:rsidR="00CC1948" w:rsidRDefault="00CC1948" w:rsidP="00CC1948">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nfs_acl</w:t>
            </w:r>
          </w:p>
          <w:p w14:paraId="2C20D75E" w14:textId="77777777" w:rsidR="00CC1948" w:rsidRDefault="00EB3D25" w:rsidP="00CC1948">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nlockmgr</w:t>
            </w:r>
          </w:p>
          <w:p w14:paraId="2981E284" w14:textId="77777777" w:rsidR="000011A2" w:rsidRDefault="000011A2" w:rsidP="00CC1948">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mountd</w:t>
            </w:r>
          </w:p>
          <w:p w14:paraId="32DDB11A" w14:textId="77777777" w:rsidR="000011A2" w:rsidRDefault="000011A2" w:rsidP="00CC1948">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status</w:t>
            </w:r>
          </w:p>
          <w:p w14:paraId="410297B9" w14:textId="77777777" w:rsidR="000011A2" w:rsidRDefault="000011A2" w:rsidP="00CC1948">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mountd</w:t>
            </w:r>
          </w:p>
          <w:p w14:paraId="1E41E5D8" w14:textId="5CEAC5AD" w:rsidR="000011A2" w:rsidRDefault="000011A2" w:rsidP="00CC1948">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mountd</w:t>
            </w:r>
          </w:p>
        </w:tc>
      </w:tr>
      <w:tr w:rsidR="00CC1948" w14:paraId="7A5DE3DC" w14:textId="77777777" w:rsidTr="00A90AF4">
        <w:tc>
          <w:tcPr>
            <w:cnfStyle w:val="001000000000" w:firstRow="0" w:lastRow="0" w:firstColumn="1" w:lastColumn="0" w:oddVBand="0" w:evenVBand="0" w:oddHBand="0" w:evenHBand="0" w:firstRowFirstColumn="0" w:firstRowLastColumn="0" w:lastRowFirstColumn="0" w:lastRowLastColumn="0"/>
            <w:tcW w:w="3116" w:type="dxa"/>
          </w:tcPr>
          <w:p w14:paraId="70BE2EBC" w14:textId="16F152AA" w:rsidR="00CC1948" w:rsidRDefault="00CC1948" w:rsidP="00CC1948">
            <w:pPr>
              <w:spacing w:after="236" w:line="263" w:lineRule="auto"/>
              <w:ind w:right="4"/>
              <w:jc w:val="both"/>
            </w:pPr>
            <w:r>
              <w:t>PC 3</w:t>
            </w:r>
          </w:p>
        </w:tc>
        <w:tc>
          <w:tcPr>
            <w:tcW w:w="3117" w:type="dxa"/>
          </w:tcPr>
          <w:p w14:paraId="6CE3AC77" w14:textId="6DD00D8E" w:rsidR="00CC1948" w:rsidRDefault="00CC1948" w:rsidP="00CC1948">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22</w:t>
            </w:r>
          </w:p>
          <w:p w14:paraId="4B13D71C" w14:textId="37A34AFB" w:rsidR="00CC1948" w:rsidRDefault="00CC1948" w:rsidP="00CC1948">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p>
        </w:tc>
        <w:tc>
          <w:tcPr>
            <w:tcW w:w="3117" w:type="dxa"/>
          </w:tcPr>
          <w:p w14:paraId="53302DE7" w14:textId="77777777" w:rsidR="00CC1948" w:rsidRDefault="00CC1948" w:rsidP="00CC1948">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p>
        </w:tc>
      </w:tr>
      <w:tr w:rsidR="00CC1948" w14:paraId="40110387" w14:textId="77777777" w:rsidTr="00A90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3C11CC7" w14:textId="2EC9193F" w:rsidR="00CC1948" w:rsidRDefault="00CC1948" w:rsidP="00CC1948">
            <w:pPr>
              <w:spacing w:after="236" w:line="263" w:lineRule="auto"/>
              <w:ind w:right="4"/>
              <w:jc w:val="both"/>
            </w:pPr>
            <w:r>
              <w:t>PC 4</w:t>
            </w:r>
          </w:p>
        </w:tc>
        <w:tc>
          <w:tcPr>
            <w:tcW w:w="3117" w:type="dxa"/>
          </w:tcPr>
          <w:p w14:paraId="47292328" w14:textId="77777777" w:rsidR="00CC1948" w:rsidRDefault="00CC1948" w:rsidP="00CC1948">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22</w:t>
            </w:r>
          </w:p>
          <w:p w14:paraId="1053C85D" w14:textId="77777777" w:rsidR="00CC1948" w:rsidRDefault="00CC1948" w:rsidP="00CC1948">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111</w:t>
            </w:r>
          </w:p>
          <w:p w14:paraId="4E15B657" w14:textId="77777777" w:rsidR="00CC1948" w:rsidRDefault="00CC1948" w:rsidP="00CC1948">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2049</w:t>
            </w:r>
          </w:p>
          <w:p w14:paraId="3FEAAA7C" w14:textId="77777777" w:rsidR="00C85EFE" w:rsidRDefault="00C85EFE" w:rsidP="00CC1948">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39313</w:t>
            </w:r>
          </w:p>
          <w:p w14:paraId="568AB92D" w14:textId="77777777" w:rsidR="00C85EFE" w:rsidRDefault="00C85EFE" w:rsidP="00CC1948">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lastRenderedPageBreak/>
              <w:t>407</w:t>
            </w:r>
            <w:r w:rsidR="00D533BB">
              <w:t>42</w:t>
            </w:r>
          </w:p>
          <w:p w14:paraId="062EAEB3" w14:textId="77777777" w:rsidR="00D533BB" w:rsidRDefault="00D533BB" w:rsidP="00CC1948">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41662</w:t>
            </w:r>
          </w:p>
          <w:p w14:paraId="2F5957E1" w14:textId="77777777" w:rsidR="00D533BB" w:rsidRDefault="00D533BB" w:rsidP="00CC1948">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44467</w:t>
            </w:r>
          </w:p>
          <w:p w14:paraId="2279C39B" w14:textId="6F03430D" w:rsidR="00D533BB" w:rsidRDefault="00D533BB" w:rsidP="00CC1948">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47987</w:t>
            </w:r>
          </w:p>
        </w:tc>
        <w:tc>
          <w:tcPr>
            <w:tcW w:w="3117" w:type="dxa"/>
          </w:tcPr>
          <w:p w14:paraId="0A3B7BB5" w14:textId="77777777" w:rsidR="00D533BB" w:rsidRDefault="00D533BB" w:rsidP="00CC1948">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lastRenderedPageBreak/>
              <w:t>ssh</w:t>
            </w:r>
          </w:p>
          <w:p w14:paraId="31A1B6E0" w14:textId="77777777" w:rsidR="00D533BB" w:rsidRDefault="00F06436" w:rsidP="00CC1948">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rpcbind</w:t>
            </w:r>
          </w:p>
          <w:p w14:paraId="316335A9" w14:textId="77777777" w:rsidR="00F06436" w:rsidRDefault="00F06436" w:rsidP="00CC1948">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nfs_acl</w:t>
            </w:r>
          </w:p>
          <w:p w14:paraId="64678804" w14:textId="77777777" w:rsidR="00F06436" w:rsidRDefault="00F06436" w:rsidP="00CC1948">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status</w:t>
            </w:r>
          </w:p>
          <w:p w14:paraId="7411B561" w14:textId="77777777" w:rsidR="00F06436" w:rsidRDefault="00F06436" w:rsidP="00CC1948">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lastRenderedPageBreak/>
              <w:t>mountd</w:t>
            </w:r>
          </w:p>
          <w:p w14:paraId="4B3867F3" w14:textId="77777777" w:rsidR="00F06436" w:rsidRDefault="00F06436" w:rsidP="00CC1948">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mountd</w:t>
            </w:r>
          </w:p>
          <w:p w14:paraId="4D21026C" w14:textId="77777777" w:rsidR="00F06436" w:rsidRDefault="00F06436" w:rsidP="00CC1948">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nlockmgr</w:t>
            </w:r>
          </w:p>
          <w:p w14:paraId="3451C576" w14:textId="6D3875BC" w:rsidR="00F06436" w:rsidRDefault="00F06436" w:rsidP="00CC1948">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mountd</w:t>
            </w:r>
          </w:p>
        </w:tc>
      </w:tr>
      <w:tr w:rsidR="00CC1948" w14:paraId="198B7AF9" w14:textId="77777777" w:rsidTr="00A90AF4">
        <w:tc>
          <w:tcPr>
            <w:cnfStyle w:val="001000000000" w:firstRow="0" w:lastRow="0" w:firstColumn="1" w:lastColumn="0" w:oddVBand="0" w:evenVBand="0" w:oddHBand="0" w:evenHBand="0" w:firstRowFirstColumn="0" w:firstRowLastColumn="0" w:lastRowFirstColumn="0" w:lastRowLastColumn="0"/>
            <w:tcW w:w="3116" w:type="dxa"/>
          </w:tcPr>
          <w:p w14:paraId="5602D2F8" w14:textId="7F89274A" w:rsidR="00CC1948" w:rsidRDefault="00CC1948" w:rsidP="00CC1948">
            <w:pPr>
              <w:spacing w:after="236" w:line="263" w:lineRule="auto"/>
              <w:ind w:right="4"/>
              <w:jc w:val="both"/>
            </w:pPr>
            <w:r>
              <w:lastRenderedPageBreak/>
              <w:t>PC 5</w:t>
            </w:r>
          </w:p>
        </w:tc>
        <w:tc>
          <w:tcPr>
            <w:tcW w:w="3117" w:type="dxa"/>
          </w:tcPr>
          <w:p w14:paraId="2D1DD72E" w14:textId="77777777" w:rsidR="00CC1948" w:rsidRDefault="00CC1948" w:rsidP="00CC1948">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22</w:t>
            </w:r>
          </w:p>
          <w:p w14:paraId="57AC68DB" w14:textId="77777777" w:rsidR="00CC1948" w:rsidRDefault="00CC1948" w:rsidP="00CC1948">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111</w:t>
            </w:r>
          </w:p>
          <w:p w14:paraId="087D587D" w14:textId="77777777" w:rsidR="00CC1948" w:rsidRDefault="00CC1948" w:rsidP="00CC1948">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2049</w:t>
            </w:r>
          </w:p>
          <w:p w14:paraId="5CBE43A0" w14:textId="77777777" w:rsidR="003448D3" w:rsidRDefault="003448D3" w:rsidP="00CC1948">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34201</w:t>
            </w:r>
          </w:p>
          <w:p w14:paraId="6EDD09F2" w14:textId="77777777" w:rsidR="003448D3" w:rsidRDefault="003448D3" w:rsidP="00CC1948">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42</w:t>
            </w:r>
            <w:r w:rsidR="005E4D57">
              <w:t>482</w:t>
            </w:r>
          </w:p>
          <w:p w14:paraId="611F52D0" w14:textId="77777777" w:rsidR="005E4D57" w:rsidRDefault="005E4D57" w:rsidP="00CC1948">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45473</w:t>
            </w:r>
          </w:p>
          <w:p w14:paraId="3ED18325" w14:textId="77777777" w:rsidR="005E4D57" w:rsidRDefault="005E4D57" w:rsidP="00CC1948">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46959</w:t>
            </w:r>
          </w:p>
          <w:p w14:paraId="45645739" w14:textId="5E490920" w:rsidR="005E4D57" w:rsidRDefault="005E4D57" w:rsidP="00CC1948">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59351</w:t>
            </w:r>
          </w:p>
        </w:tc>
        <w:tc>
          <w:tcPr>
            <w:tcW w:w="3117" w:type="dxa"/>
          </w:tcPr>
          <w:p w14:paraId="087FE95C" w14:textId="73C25008" w:rsidR="00CC1948" w:rsidRDefault="006B67E9" w:rsidP="00CC1948">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ssh</w:t>
            </w:r>
          </w:p>
          <w:p w14:paraId="6A29078A" w14:textId="105E7E19" w:rsidR="005E4D57" w:rsidRDefault="006B67E9" w:rsidP="00CC1948">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r</w:t>
            </w:r>
            <w:r w:rsidR="005E4D57">
              <w:t>pcbind</w:t>
            </w:r>
          </w:p>
          <w:p w14:paraId="42E9312D" w14:textId="77777777" w:rsidR="005E4D57" w:rsidRDefault="005E4D57" w:rsidP="00CC1948">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nfs_acl</w:t>
            </w:r>
          </w:p>
          <w:p w14:paraId="19DECC43" w14:textId="77777777" w:rsidR="005E4D57" w:rsidRDefault="006B67E9" w:rsidP="00CC1948">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nlockmgr</w:t>
            </w:r>
          </w:p>
          <w:p w14:paraId="20324557" w14:textId="77777777" w:rsidR="006B67E9" w:rsidRDefault="006B67E9" w:rsidP="00CC1948">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mountd</w:t>
            </w:r>
          </w:p>
          <w:p w14:paraId="064F31C6" w14:textId="77777777" w:rsidR="006B67E9" w:rsidRDefault="006B67E9" w:rsidP="00CC1948">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mountd</w:t>
            </w:r>
          </w:p>
          <w:p w14:paraId="7C0AE777" w14:textId="77777777" w:rsidR="006B67E9" w:rsidRDefault="006B67E9" w:rsidP="00CC1948">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status</w:t>
            </w:r>
          </w:p>
          <w:p w14:paraId="35730B76" w14:textId="286A99C8" w:rsidR="006B67E9" w:rsidRDefault="006B67E9" w:rsidP="00CC1948">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mountd</w:t>
            </w:r>
          </w:p>
        </w:tc>
      </w:tr>
      <w:tr w:rsidR="00CC1948" w14:paraId="75396B1F" w14:textId="77777777" w:rsidTr="00A90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128E7E4" w14:textId="78D35555" w:rsidR="00CC1948" w:rsidRDefault="00CC1948" w:rsidP="00CC1948">
            <w:pPr>
              <w:spacing w:after="236" w:line="263" w:lineRule="auto"/>
              <w:ind w:right="4"/>
              <w:jc w:val="both"/>
            </w:pPr>
            <w:r>
              <w:t>Web Server 1</w:t>
            </w:r>
          </w:p>
        </w:tc>
        <w:tc>
          <w:tcPr>
            <w:tcW w:w="3117" w:type="dxa"/>
          </w:tcPr>
          <w:p w14:paraId="29FFDD23" w14:textId="77777777" w:rsidR="00CC1948" w:rsidRDefault="00CC1948" w:rsidP="00CC1948">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80</w:t>
            </w:r>
          </w:p>
          <w:p w14:paraId="1954D54C" w14:textId="39A93C8D" w:rsidR="00CC1948" w:rsidRDefault="00CC1948" w:rsidP="00CC1948">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443</w:t>
            </w:r>
          </w:p>
        </w:tc>
        <w:tc>
          <w:tcPr>
            <w:tcW w:w="3117" w:type="dxa"/>
          </w:tcPr>
          <w:p w14:paraId="51CA27A6" w14:textId="256C37EF" w:rsidR="00CC1948" w:rsidRDefault="00CC1948" w:rsidP="00CC1948">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HTTP</w:t>
            </w:r>
          </w:p>
          <w:p w14:paraId="66877251" w14:textId="314B00D8" w:rsidR="00CC1948" w:rsidRDefault="00CC1948" w:rsidP="00CC1948">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HTTPS</w:t>
            </w:r>
          </w:p>
        </w:tc>
      </w:tr>
      <w:tr w:rsidR="00CC1948" w14:paraId="1AFBAB14" w14:textId="77777777" w:rsidTr="00A90AF4">
        <w:tc>
          <w:tcPr>
            <w:cnfStyle w:val="001000000000" w:firstRow="0" w:lastRow="0" w:firstColumn="1" w:lastColumn="0" w:oddVBand="0" w:evenVBand="0" w:oddHBand="0" w:evenHBand="0" w:firstRowFirstColumn="0" w:firstRowLastColumn="0" w:lastRowFirstColumn="0" w:lastRowLastColumn="0"/>
            <w:tcW w:w="3116" w:type="dxa"/>
          </w:tcPr>
          <w:p w14:paraId="59B5F9B9" w14:textId="39B19CFE" w:rsidR="00CC1948" w:rsidRDefault="00CC1948" w:rsidP="00CC1948">
            <w:pPr>
              <w:spacing w:after="236" w:line="263" w:lineRule="auto"/>
              <w:ind w:right="4"/>
              <w:jc w:val="both"/>
            </w:pPr>
            <w:r>
              <w:t>Web Server 2</w:t>
            </w:r>
          </w:p>
        </w:tc>
        <w:tc>
          <w:tcPr>
            <w:tcW w:w="3117" w:type="dxa"/>
          </w:tcPr>
          <w:p w14:paraId="79AFCE66" w14:textId="77777777" w:rsidR="00CC1948" w:rsidRDefault="00CC1948" w:rsidP="00CC1948">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22</w:t>
            </w:r>
          </w:p>
          <w:p w14:paraId="67CC6A4D" w14:textId="77777777" w:rsidR="00CC1948" w:rsidRDefault="00CC1948" w:rsidP="00CC1948">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80</w:t>
            </w:r>
          </w:p>
          <w:p w14:paraId="156DF88E" w14:textId="77777777" w:rsidR="00CC1948" w:rsidRDefault="00CC1948" w:rsidP="00CC1948">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111</w:t>
            </w:r>
          </w:p>
          <w:p w14:paraId="353A244C" w14:textId="2F1C758C" w:rsidR="00CC1948" w:rsidRDefault="00170718" w:rsidP="00CC1948">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34794</w:t>
            </w:r>
          </w:p>
        </w:tc>
        <w:tc>
          <w:tcPr>
            <w:tcW w:w="3117" w:type="dxa"/>
          </w:tcPr>
          <w:p w14:paraId="0EA92F45" w14:textId="77777777" w:rsidR="00CC1948" w:rsidRDefault="00CC1948" w:rsidP="00CC1948">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SSH</w:t>
            </w:r>
          </w:p>
          <w:p w14:paraId="036B1C81" w14:textId="77777777" w:rsidR="00CC1948" w:rsidRDefault="00CC1948" w:rsidP="00CC1948">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HTTP</w:t>
            </w:r>
          </w:p>
          <w:p w14:paraId="4477BEA9" w14:textId="0C5428D6" w:rsidR="00CC1948" w:rsidRDefault="00170718" w:rsidP="00CC1948">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R</w:t>
            </w:r>
            <w:r w:rsidR="00CC1948">
              <w:t>pcbind</w:t>
            </w:r>
          </w:p>
          <w:p w14:paraId="128F3547" w14:textId="18F3FA40" w:rsidR="00170718" w:rsidRDefault="00170718" w:rsidP="00CC1948">
            <w:pPr>
              <w:spacing w:after="236" w:line="263" w:lineRule="auto"/>
              <w:ind w:right="4"/>
              <w:jc w:val="both"/>
              <w:cnfStyle w:val="000000000000" w:firstRow="0" w:lastRow="0" w:firstColumn="0" w:lastColumn="0" w:oddVBand="0" w:evenVBand="0" w:oddHBand="0" w:evenHBand="0" w:firstRowFirstColumn="0" w:firstRowLastColumn="0" w:lastRowFirstColumn="0" w:lastRowLastColumn="0"/>
            </w:pPr>
            <w:r>
              <w:t>status</w:t>
            </w:r>
          </w:p>
        </w:tc>
      </w:tr>
      <w:tr w:rsidR="00CC1948" w14:paraId="7C6F81C3" w14:textId="77777777" w:rsidTr="00A90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4D28BA7" w14:textId="0A11C404" w:rsidR="00CC1948" w:rsidRDefault="00CC1948" w:rsidP="00CC1948">
            <w:pPr>
              <w:spacing w:after="236" w:line="263" w:lineRule="auto"/>
              <w:ind w:right="4"/>
              <w:jc w:val="both"/>
            </w:pPr>
            <w:r>
              <w:t>Firewall</w:t>
            </w:r>
          </w:p>
        </w:tc>
        <w:tc>
          <w:tcPr>
            <w:tcW w:w="3117" w:type="dxa"/>
          </w:tcPr>
          <w:p w14:paraId="6F4D59B8" w14:textId="77777777" w:rsidR="00CC1948" w:rsidRDefault="00CC1948" w:rsidP="00CC1948">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22</w:t>
            </w:r>
          </w:p>
          <w:p w14:paraId="015F583C" w14:textId="77777777" w:rsidR="00CC1948" w:rsidRDefault="00CC1948" w:rsidP="00CC1948">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80</w:t>
            </w:r>
          </w:p>
          <w:p w14:paraId="1C443267" w14:textId="111D2F6B" w:rsidR="00CC1948" w:rsidRDefault="00CC1948" w:rsidP="00CC1948">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111</w:t>
            </w:r>
          </w:p>
        </w:tc>
        <w:tc>
          <w:tcPr>
            <w:tcW w:w="3117" w:type="dxa"/>
          </w:tcPr>
          <w:p w14:paraId="27013D9C" w14:textId="77777777" w:rsidR="00CC1948" w:rsidRDefault="0041454B" w:rsidP="00CC1948">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SSH</w:t>
            </w:r>
          </w:p>
          <w:p w14:paraId="6BE9D6C4" w14:textId="77777777" w:rsidR="0041454B" w:rsidRDefault="0041454B" w:rsidP="00CC1948">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HTTP</w:t>
            </w:r>
          </w:p>
          <w:p w14:paraId="7F4E5DC0" w14:textId="5B2F5768" w:rsidR="0041454B" w:rsidRDefault="0041454B" w:rsidP="00CC1948">
            <w:pPr>
              <w:spacing w:after="236" w:line="263" w:lineRule="auto"/>
              <w:ind w:right="4"/>
              <w:jc w:val="both"/>
              <w:cnfStyle w:val="000000100000" w:firstRow="0" w:lastRow="0" w:firstColumn="0" w:lastColumn="0" w:oddVBand="0" w:evenVBand="0" w:oddHBand="1" w:evenHBand="0" w:firstRowFirstColumn="0" w:firstRowLastColumn="0" w:lastRowFirstColumn="0" w:lastRowLastColumn="0"/>
            </w:pPr>
            <w:r>
              <w:t>rpcbind</w:t>
            </w:r>
          </w:p>
        </w:tc>
      </w:tr>
    </w:tbl>
    <w:p w14:paraId="7991C6FE" w14:textId="77777777" w:rsidR="008E1BE8" w:rsidRDefault="008E1BE8" w:rsidP="005B0E0A">
      <w:pPr>
        <w:spacing w:after="236" w:line="263" w:lineRule="auto"/>
        <w:ind w:right="4"/>
        <w:jc w:val="both"/>
      </w:pPr>
    </w:p>
    <w:p w14:paraId="2EEB110D" w14:textId="77777777" w:rsidR="008E1BE8" w:rsidRDefault="008E1BE8" w:rsidP="005B0E0A">
      <w:pPr>
        <w:spacing w:after="236" w:line="263" w:lineRule="auto"/>
        <w:ind w:right="4"/>
        <w:jc w:val="both"/>
      </w:pPr>
    </w:p>
    <w:p w14:paraId="29DE1436" w14:textId="1C6F9219" w:rsidR="008E1BE8" w:rsidRDefault="008E1BE8" w:rsidP="001263C1">
      <w:pPr>
        <w:pStyle w:val="Heading1"/>
      </w:pPr>
      <w:bookmarkStart w:id="8" w:name="_Toc186451562"/>
      <w:r>
        <w:lastRenderedPageBreak/>
        <w:t>Network Mapping</w:t>
      </w:r>
      <w:r w:rsidR="2C8547E5">
        <w:t xml:space="preserve"> Process</w:t>
      </w:r>
      <w:bookmarkEnd w:id="8"/>
      <w:r w:rsidR="2C8547E5">
        <w:t xml:space="preserve"> </w:t>
      </w:r>
    </w:p>
    <w:p w14:paraId="5D4FB5BD" w14:textId="3BD2902B" w:rsidR="4F18300C" w:rsidRDefault="4F18300C" w:rsidP="3592664A">
      <w:r>
        <w:t xml:space="preserve">With the Kali machine that was provided to </w:t>
      </w:r>
      <w:r w:rsidR="0D52F22F">
        <w:t>conduct</w:t>
      </w:r>
      <w:r>
        <w:t xml:space="preserve"> this evaluation was </w:t>
      </w:r>
      <w:r w:rsidR="3C5D87AC">
        <w:t>accessed;</w:t>
      </w:r>
      <w:r>
        <w:t xml:space="preserve"> the machine’s IP address and subnet mask was determined by running the c</w:t>
      </w:r>
      <w:r w:rsidR="52154744">
        <w:t>ommand if config from the terminal as shown below in Figure 1</w:t>
      </w:r>
      <w:r w:rsidR="2425EF05">
        <w:t>.</w:t>
      </w:r>
    </w:p>
    <w:p w14:paraId="045513DB" w14:textId="6925E040" w:rsidR="2425EF05" w:rsidRDefault="2425EF05" w:rsidP="3592664A">
      <w:r>
        <w:rPr>
          <w:noProof/>
        </w:rPr>
        <w:drawing>
          <wp:inline distT="0" distB="0" distL="0" distR="0" wp14:anchorId="12EE3314" wp14:editId="22737B4B">
            <wp:extent cx="5943600" cy="2714625"/>
            <wp:effectExtent l="0" t="0" r="0" b="0"/>
            <wp:docPr id="1812951453" name="Picture 181295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r>
        <w:t xml:space="preserve">Figure 1 – An image of the ifconfig command results </w:t>
      </w:r>
    </w:p>
    <w:p w14:paraId="5C5EB7C9" w14:textId="28993119" w:rsidR="2E6940CE" w:rsidRDefault="2E6940CE" w:rsidP="3592664A">
      <w:r>
        <w:t>The following information was found out from the kali machine:</w:t>
      </w:r>
    </w:p>
    <w:p w14:paraId="3DDB78D0" w14:textId="2FAFC48B" w:rsidR="2E6940CE" w:rsidRDefault="2E6940CE" w:rsidP="3592664A">
      <w:pPr>
        <w:pStyle w:val="ListParagraph"/>
        <w:numPr>
          <w:ilvl w:val="0"/>
          <w:numId w:val="1"/>
        </w:numPr>
      </w:pPr>
      <w:r>
        <w:t>The IP address is 192.168.0.200</w:t>
      </w:r>
    </w:p>
    <w:p w14:paraId="76EAEE23" w14:textId="42F5FD09" w:rsidR="2E6940CE" w:rsidRDefault="2E6940CE" w:rsidP="3592664A">
      <w:pPr>
        <w:pStyle w:val="ListParagraph"/>
        <w:numPr>
          <w:ilvl w:val="0"/>
          <w:numId w:val="1"/>
        </w:numPr>
      </w:pPr>
      <w:r>
        <w:t>The netmask is 255.255.255.224</w:t>
      </w:r>
    </w:p>
    <w:p w14:paraId="2FF749EC" w14:textId="3A756EB1" w:rsidR="3D14BA4C" w:rsidRDefault="3D14BA4C" w:rsidP="3592664A">
      <w:pPr>
        <w:pStyle w:val="ListParagraph"/>
        <w:numPr>
          <w:ilvl w:val="0"/>
          <w:numId w:val="1"/>
        </w:numPr>
      </w:pPr>
      <w:r>
        <w:t>The broadcast address is 192.1</w:t>
      </w:r>
      <w:r w:rsidR="67009366">
        <w:t>6</w:t>
      </w:r>
      <w:r>
        <w:t>8.0.223</w:t>
      </w:r>
    </w:p>
    <w:p w14:paraId="1EF28F90" w14:textId="6894D80E" w:rsidR="3D14BA4C" w:rsidRDefault="3D14BA4C" w:rsidP="3592664A">
      <w:r>
        <w:t xml:space="preserve">To be able to run the correct nmap scans it was important for the tester to use the shorthand for the </w:t>
      </w:r>
      <w:r w:rsidR="5B40FAF7">
        <w:t>netmask,</w:t>
      </w:r>
      <w:r>
        <w:t xml:space="preserve"> which is .224</w:t>
      </w:r>
      <w:r w:rsidR="5BA99552">
        <w:t>,</w:t>
      </w:r>
      <w:r w:rsidR="00B0494C">
        <w:t>the</w:t>
      </w:r>
      <w:r w:rsidR="5BA99552">
        <w:t xml:space="preserve"> </w:t>
      </w:r>
      <w:r>
        <w:t xml:space="preserve">netmask is /27 as it makes use of 27 out of the 32 </w:t>
      </w:r>
      <w:r w:rsidR="4A4CE548">
        <w:t>available</w:t>
      </w:r>
      <w:r w:rsidR="5CEE6C6B">
        <w:t xml:space="preserve"> bits of an IP address when it is written in binary. </w:t>
      </w:r>
    </w:p>
    <w:p w14:paraId="2789487D" w14:textId="18146688" w:rsidR="5E3FB4B0" w:rsidRDefault="5E3FB4B0" w:rsidP="3592664A">
      <w:r>
        <w:t>At this point in the test the address of Router 1 was not known to the tester, to be able to detect all the other devices that the kali machi</w:t>
      </w:r>
      <w:r w:rsidR="4FABAA56">
        <w:t>ne was linked to (perform a host scan) the tester ran a command    nmap –sn 192.168.0.200/27</w:t>
      </w:r>
      <w:r w:rsidR="22470F58">
        <w:t xml:space="preserve">, the –sn flag is what instructs nmap to not do a port scan after the hosts have been discovered , </w:t>
      </w:r>
      <w:r w:rsidR="617F6DE7">
        <w:t xml:space="preserve">and results in the only output being available hosts that responded to the scan. </w:t>
      </w:r>
      <w:r w:rsidR="5755865A">
        <w:t>The results of the scan are shown below in Figure 2.</w:t>
      </w:r>
    </w:p>
    <w:p w14:paraId="4D8E37FB" w14:textId="5751ED0A" w:rsidR="4FABAA56" w:rsidRDefault="4FABAA56" w:rsidP="3592664A">
      <w:r>
        <w:lastRenderedPageBreak/>
        <w:t xml:space="preserve"> </w:t>
      </w:r>
      <w:r w:rsidR="1569BEC2">
        <w:rPr>
          <w:noProof/>
        </w:rPr>
        <w:drawing>
          <wp:inline distT="0" distB="0" distL="0" distR="0" wp14:anchorId="7EC7CE8D" wp14:editId="11F7AA34">
            <wp:extent cx="5600700" cy="1790700"/>
            <wp:effectExtent l="0" t="0" r="0" b="0"/>
            <wp:docPr id="1896926804" name="Picture 1896926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600700" cy="1790700"/>
                    </a:xfrm>
                    <a:prstGeom prst="rect">
                      <a:avLst/>
                    </a:prstGeom>
                  </pic:spPr>
                </pic:pic>
              </a:graphicData>
            </a:graphic>
          </wp:inline>
        </w:drawing>
      </w:r>
      <w:r w:rsidR="4705BAE6">
        <w:t xml:space="preserve">Figure 2 – Results of Nmap scan </w:t>
      </w:r>
    </w:p>
    <w:p w14:paraId="0E7073A6" w14:textId="218BA4FA" w:rsidR="6D1F522A" w:rsidRDefault="6D1F522A" w:rsidP="3592664A">
      <w:r>
        <w:t xml:space="preserve">In the above image we can see that the Kali machine is connected to </w:t>
      </w:r>
      <w:r w:rsidR="24292774">
        <w:t>2</w:t>
      </w:r>
      <w:r>
        <w:t xml:space="preserve"> </w:t>
      </w:r>
      <w:r w:rsidR="3503949F">
        <w:t>others,</w:t>
      </w:r>
      <w:r>
        <w:t xml:space="preserve"> 192.168.</w:t>
      </w:r>
      <w:r w:rsidR="6032EF12">
        <w:t>0.193, 192.168.0.210</w:t>
      </w:r>
      <w:r w:rsidR="6AC28A4B">
        <w:t xml:space="preserve"> where it can be assumed that one of them is a router and the other one is a device likely a PC. </w:t>
      </w:r>
    </w:p>
    <w:p w14:paraId="51FB46C7" w14:textId="5453FE30" w:rsidR="4191E9AD" w:rsidRDefault="4191E9AD" w:rsidP="3592664A">
      <w:r>
        <w:t>Devices that are on a single subnet need to have IP addresses that stay within a certain range which is known as the Host ID range</w:t>
      </w:r>
      <w:r w:rsidR="2AF60D07">
        <w:t xml:space="preserve"> which can be found in the subnetting table in section 2.3, the subnet </w:t>
      </w:r>
      <w:r w:rsidR="1E7FB38B">
        <w:t xml:space="preserve">that the Kali machine is on remains within that range , which confirms that the subnetting arrangement is accurate. </w:t>
      </w:r>
    </w:p>
    <w:p w14:paraId="494D8559" w14:textId="4874152A" w:rsidR="68AE4663" w:rsidRDefault="68AE4663" w:rsidP="3592664A">
      <w:r>
        <w:t xml:space="preserve">From this we know that the Network ID for this subnet is 192.168.0.192/27 and as a result </w:t>
      </w:r>
      <w:r w:rsidR="7F76BC8B">
        <w:t>a</w:t>
      </w:r>
      <w:r>
        <w:t xml:space="preserve"> nmap scan can be used for this address </w:t>
      </w:r>
      <w:r w:rsidR="7224B922">
        <w:t>which would give us the results of the entire subnet and can be used to gain further information</w:t>
      </w:r>
      <w:r w:rsidR="6E09B425">
        <w:t xml:space="preserve">. This will scan the </w:t>
      </w:r>
      <w:r w:rsidR="1100DA3D">
        <w:t>ports,</w:t>
      </w:r>
      <w:r w:rsidR="6E09B425">
        <w:t xml:space="preserve"> the –sV will flag open ports to determ</w:t>
      </w:r>
      <w:r w:rsidR="1E22CE0F">
        <w:t xml:space="preserve">ine service/version info while the –oN flag writes the output to a text file, ports are specified with the –p, see image below for results. </w:t>
      </w:r>
      <w:r w:rsidR="3693B45C">
        <w:t xml:space="preserve"> </w:t>
      </w:r>
    </w:p>
    <w:p w14:paraId="01B173C9" w14:textId="7C998664" w:rsidR="3693B45C" w:rsidRDefault="3693B45C" w:rsidP="3592664A">
      <w:r>
        <w:t xml:space="preserve">Two new hosts were found doing this </w:t>
      </w:r>
      <w:r w:rsidR="0C0D37BE">
        <w:t>scan, one</w:t>
      </w:r>
      <w:r>
        <w:t xml:space="preserve"> is a router </w:t>
      </w:r>
      <w:r w:rsidR="484E7355">
        <w:t xml:space="preserve">at 192.168.0.193 </w:t>
      </w:r>
      <w:r>
        <w:t xml:space="preserve">and the </w:t>
      </w:r>
      <w:r w:rsidR="178C8E2A">
        <w:t>second was</w:t>
      </w:r>
      <w:r>
        <w:t xml:space="preserve"> a Linux </w:t>
      </w:r>
      <w:r w:rsidR="00B6111B">
        <w:t>PC</w:t>
      </w:r>
      <w:r>
        <w:t xml:space="preserve"> </w:t>
      </w:r>
      <w:r w:rsidR="0896F5D8">
        <w:t xml:space="preserve">at 192.168.0.210. </w:t>
      </w:r>
    </w:p>
    <w:p w14:paraId="2CC79AD9" w14:textId="6648F4D7" w:rsidR="6E09B425" w:rsidRDefault="6E09B425" w:rsidP="3592664A">
      <w:r>
        <w:rPr>
          <w:noProof/>
        </w:rPr>
        <w:lastRenderedPageBreak/>
        <w:drawing>
          <wp:inline distT="0" distB="0" distL="0" distR="0" wp14:anchorId="1D76A46F" wp14:editId="6BF9292E">
            <wp:extent cx="5943600" cy="4524375"/>
            <wp:effectExtent l="0" t="0" r="0" b="0"/>
            <wp:docPr id="1047501344" name="Picture 104750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4524375"/>
                    </a:xfrm>
                    <a:prstGeom prst="rect">
                      <a:avLst/>
                    </a:prstGeom>
                  </pic:spPr>
                </pic:pic>
              </a:graphicData>
            </a:graphic>
          </wp:inline>
        </w:drawing>
      </w:r>
      <w:r w:rsidR="6D1828DE">
        <w:t xml:space="preserve">Figure 3 – Image of Nmap results </w:t>
      </w:r>
    </w:p>
    <w:p w14:paraId="4C77D791" w14:textId="4BF02B26" w:rsidR="5A41FB5F" w:rsidRDefault="5A41FB5F" w:rsidP="3592664A">
      <w:pPr>
        <w:pStyle w:val="Heading2"/>
      </w:pPr>
      <w:bookmarkStart w:id="9" w:name="_Toc186451563"/>
      <w:r>
        <w:t xml:space="preserve">Router 1 </w:t>
      </w:r>
      <w:r w:rsidR="00696D21">
        <w:t>–</w:t>
      </w:r>
      <w:r w:rsidR="00BB047E">
        <w:t xml:space="preserve"> </w:t>
      </w:r>
      <w:r w:rsidR="00696D21">
        <w:t>192.168.0</w:t>
      </w:r>
      <w:r w:rsidR="00E9200E">
        <w:t>.193/27</w:t>
      </w:r>
      <w:bookmarkEnd w:id="9"/>
    </w:p>
    <w:p w14:paraId="7AB1E914" w14:textId="4EBEF8B9" w:rsidR="615F1B9B" w:rsidRDefault="615F1B9B" w:rsidP="3592664A">
      <w:r>
        <w:t xml:space="preserve">As seen in the previous nmap scan, a telnet session is open on port 23 of the device </w:t>
      </w:r>
      <w:r w:rsidR="66B0ED15">
        <w:t xml:space="preserve">which has the IP </w:t>
      </w:r>
      <w:r w:rsidR="0E6A1A1A">
        <w:t>192.168.0.193, when connecting to this using telnet 192.168.0193 the user is pro</w:t>
      </w:r>
      <w:r w:rsidR="00696D21">
        <w:t>mpted</w:t>
      </w:r>
      <w:r w:rsidR="0E6A1A1A">
        <w:t xml:space="preserve"> to input credentials for VyOS, which is an </w:t>
      </w:r>
      <w:r w:rsidR="61A0E1DE">
        <w:t>“open-source network operating system that provides routing,firewall and VPN functionality”</w:t>
      </w:r>
      <w:sdt>
        <w:sdtPr>
          <w:id w:val="-1394265543"/>
          <w:citation/>
        </w:sdtPr>
        <w:sdtContent>
          <w:r w:rsidR="00A252FA">
            <w:fldChar w:fldCharType="begin"/>
          </w:r>
          <w:r w:rsidR="00A252FA">
            <w:rPr>
              <w:lang w:val="en-GB"/>
            </w:rPr>
            <w:instrText xml:space="preserve"> CITATION Sri \l 2057 </w:instrText>
          </w:r>
          <w:r w:rsidR="00A252FA">
            <w:fldChar w:fldCharType="separate"/>
          </w:r>
          <w:r w:rsidR="00002621">
            <w:rPr>
              <w:noProof/>
              <w:lang w:val="en-GB"/>
            </w:rPr>
            <w:t xml:space="preserve"> </w:t>
          </w:r>
          <w:r w:rsidR="00002621" w:rsidRPr="00002621">
            <w:rPr>
              <w:noProof/>
              <w:lang w:val="en-GB"/>
            </w:rPr>
            <w:t>(Anantapatnaikuni, n.d.)</w:t>
          </w:r>
          <w:r w:rsidR="00A252FA">
            <w:fldChar w:fldCharType="end"/>
          </w:r>
        </w:sdtContent>
      </w:sdt>
      <w:r w:rsidR="61A0E1DE">
        <w:t>.</w:t>
      </w:r>
      <w:r w:rsidR="78BF6E56">
        <w:t xml:space="preserve"> </w:t>
      </w:r>
      <w:r w:rsidR="47E9C3C3">
        <w:t xml:space="preserve">Doing a google search for default credentials, the tester was able to find the username and password combination “vyos/vyos” </w:t>
      </w:r>
      <w:sdt>
        <w:sdtPr>
          <w:id w:val="2024732669"/>
          <w:citation/>
        </w:sdtPr>
        <w:sdtContent>
          <w:r w:rsidR="00D65ACF">
            <w:fldChar w:fldCharType="begin"/>
          </w:r>
          <w:r w:rsidR="00D65ACF">
            <w:rPr>
              <w:lang w:val="en-GB"/>
            </w:rPr>
            <w:instrText xml:space="preserve"> CITATION VyO \l 2057 </w:instrText>
          </w:r>
          <w:r w:rsidR="00D65ACF">
            <w:fldChar w:fldCharType="separate"/>
          </w:r>
          <w:r w:rsidR="00002621" w:rsidRPr="00002621">
            <w:rPr>
              <w:noProof/>
              <w:lang w:val="en-GB"/>
            </w:rPr>
            <w:t>(VyOS, n.d.)</w:t>
          </w:r>
          <w:r w:rsidR="00D65ACF">
            <w:fldChar w:fldCharType="end"/>
          </w:r>
        </w:sdtContent>
      </w:sdt>
      <w:r w:rsidR="47E9C3C3">
        <w:t>which wer</w:t>
      </w:r>
      <w:r w:rsidR="7B395365">
        <w:t xml:space="preserve">e tried in the session, and they allowed for a successful login attempt as shown in the Figure 4 below. </w:t>
      </w:r>
    </w:p>
    <w:p w14:paraId="18D8EFC5" w14:textId="2EFDE183" w:rsidR="3372DE96" w:rsidRDefault="3372DE96" w:rsidP="3592664A">
      <w:r>
        <w:rPr>
          <w:noProof/>
        </w:rPr>
        <w:lastRenderedPageBreak/>
        <w:drawing>
          <wp:inline distT="0" distB="0" distL="0" distR="0" wp14:anchorId="1F6D7945" wp14:editId="0125AC94">
            <wp:extent cx="5943600" cy="2247900"/>
            <wp:effectExtent l="0" t="0" r="0" b="0"/>
            <wp:docPr id="1602625448" name="Picture 1602625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2247900"/>
                    </a:xfrm>
                    <a:prstGeom prst="rect">
                      <a:avLst/>
                    </a:prstGeom>
                  </pic:spPr>
                </pic:pic>
              </a:graphicData>
            </a:graphic>
          </wp:inline>
        </w:drawing>
      </w:r>
      <w:r>
        <w:t xml:space="preserve">Figure 4 – Image of successful telnet into </w:t>
      </w:r>
      <w:r w:rsidR="00D65ACF">
        <w:t>V</w:t>
      </w:r>
      <w:r>
        <w:t>y</w:t>
      </w:r>
      <w:r w:rsidR="00D65ACF">
        <w:t>OS</w:t>
      </w:r>
      <w:r>
        <w:t xml:space="preserve"> on IP 192.168.0.193</w:t>
      </w:r>
    </w:p>
    <w:p w14:paraId="0AD7AF82" w14:textId="3C2E3596" w:rsidR="70A028A7" w:rsidRDefault="70A028A7" w:rsidP="3592664A">
      <w:r>
        <w:t xml:space="preserve">From here, the interface and routing information can be displayed by using the show interfaces and </w:t>
      </w:r>
      <w:r w:rsidR="66AB328B">
        <w:t>s</w:t>
      </w:r>
      <w:r>
        <w:t xml:space="preserve">how </w:t>
      </w:r>
      <w:r w:rsidR="376E3221">
        <w:t>ip</w:t>
      </w:r>
      <w:r>
        <w:t xml:space="preserve"> routes command to gather more information about adjacent subnet and devices. </w:t>
      </w:r>
      <w:r w:rsidR="5DA45AAE">
        <w:t xml:space="preserve">As shown in Figure </w:t>
      </w:r>
      <w:r w:rsidR="00166259">
        <w:t xml:space="preserve">5 </w:t>
      </w:r>
      <w:r w:rsidR="00465FB8">
        <w:t>and Figure 5.1 below.</w:t>
      </w:r>
    </w:p>
    <w:p w14:paraId="1EB88514" w14:textId="31B314C0" w:rsidR="00465FB8" w:rsidRDefault="005B1153" w:rsidP="3592664A">
      <w:r w:rsidRPr="008B36DF">
        <w:rPr>
          <w:noProof/>
        </w:rPr>
        <w:drawing>
          <wp:inline distT="0" distB="0" distL="0" distR="0" wp14:anchorId="7FCBE08C" wp14:editId="4B726999">
            <wp:extent cx="5296639" cy="1514686"/>
            <wp:effectExtent l="0" t="0" r="0" b="9525"/>
            <wp:docPr id="33808937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89378" name="Picture 1" descr="A computer screen with white text&#10;&#10;Description automatically generated"/>
                    <pic:cNvPicPr/>
                  </pic:nvPicPr>
                  <pic:blipFill>
                    <a:blip r:embed="rId17"/>
                    <a:stretch>
                      <a:fillRect/>
                    </a:stretch>
                  </pic:blipFill>
                  <pic:spPr>
                    <a:xfrm>
                      <a:off x="0" y="0"/>
                      <a:ext cx="5296639" cy="1514686"/>
                    </a:xfrm>
                    <a:prstGeom prst="rect">
                      <a:avLst/>
                    </a:prstGeom>
                  </pic:spPr>
                </pic:pic>
              </a:graphicData>
            </a:graphic>
          </wp:inline>
        </w:drawing>
      </w:r>
      <w:r w:rsidR="006F7A32">
        <w:t xml:space="preserve">          </w:t>
      </w:r>
      <w:r w:rsidR="00465FB8">
        <w:t xml:space="preserve">Figure 5 – </w:t>
      </w:r>
      <w:r w:rsidR="006F7A32">
        <w:t>S</w:t>
      </w:r>
      <w:r w:rsidR="00465FB8">
        <w:t xml:space="preserve">howing the interfaces </w:t>
      </w:r>
    </w:p>
    <w:p w14:paraId="00486D00" w14:textId="77777777" w:rsidR="003E7707" w:rsidRDefault="00465FB8" w:rsidP="3592664A">
      <w:r w:rsidRPr="003D3C09">
        <w:rPr>
          <w:noProof/>
        </w:rPr>
        <w:drawing>
          <wp:inline distT="0" distB="0" distL="0" distR="0" wp14:anchorId="694A1623" wp14:editId="5A402DEE">
            <wp:extent cx="5601482" cy="1886213"/>
            <wp:effectExtent l="0" t="0" r="0" b="0"/>
            <wp:docPr id="4062812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81239" name="Picture 1" descr="A screen shot of a computer&#10;&#10;Description automatically generated"/>
                    <pic:cNvPicPr/>
                  </pic:nvPicPr>
                  <pic:blipFill>
                    <a:blip r:embed="rId18"/>
                    <a:stretch>
                      <a:fillRect/>
                    </a:stretch>
                  </pic:blipFill>
                  <pic:spPr>
                    <a:xfrm>
                      <a:off x="0" y="0"/>
                      <a:ext cx="5601482" cy="1886213"/>
                    </a:xfrm>
                    <a:prstGeom prst="rect">
                      <a:avLst/>
                    </a:prstGeom>
                  </pic:spPr>
                </pic:pic>
              </a:graphicData>
            </a:graphic>
          </wp:inline>
        </w:drawing>
      </w:r>
      <w:r>
        <w:t xml:space="preserve">Figure 5.1 </w:t>
      </w:r>
      <w:r w:rsidR="006F7A32">
        <w:t>– Showing the IP Route</w:t>
      </w:r>
    </w:p>
    <w:p w14:paraId="7B3C3ADA" w14:textId="2018D5E4" w:rsidR="3592664A" w:rsidRDefault="003E7707" w:rsidP="3592664A">
      <w:r>
        <w:t xml:space="preserve">By doing these commands the tester was able to discover </w:t>
      </w:r>
      <w:r w:rsidR="00A20BBF">
        <w:t xml:space="preserve">three devices connected directly to the router on the eth1, 2 and 3 </w:t>
      </w:r>
      <w:r w:rsidR="009245F6">
        <w:t>(</w:t>
      </w:r>
      <w:r w:rsidR="00A20BBF">
        <w:t xml:space="preserve">as well as </w:t>
      </w:r>
      <w:r w:rsidR="009245F6">
        <w:t xml:space="preserve">the local host interfaces) respectively. </w:t>
      </w:r>
      <w:r w:rsidR="006F7A32">
        <w:t xml:space="preserve"> </w:t>
      </w:r>
    </w:p>
    <w:p w14:paraId="64887CDC" w14:textId="4783F2FF" w:rsidR="009245F6" w:rsidRDefault="009245F6" w:rsidP="3592664A">
      <w:r>
        <w:t xml:space="preserve">The </w:t>
      </w:r>
      <w:r w:rsidR="00E509A3">
        <w:t xml:space="preserve">purpose of each of these connected devices are : </w:t>
      </w:r>
    </w:p>
    <w:p w14:paraId="3199519C" w14:textId="1C8AEDEE" w:rsidR="00E509A3" w:rsidRDefault="00E509A3" w:rsidP="3592664A">
      <w:r>
        <w:t xml:space="preserve">Eth1 : a second router directly connected to this one </w:t>
      </w:r>
    </w:p>
    <w:p w14:paraId="76D44466" w14:textId="51F72798" w:rsidR="00E509A3" w:rsidRDefault="00E509A3" w:rsidP="3592664A">
      <w:r>
        <w:lastRenderedPageBreak/>
        <w:t>Eth2 : a web server</w:t>
      </w:r>
      <w:r w:rsidR="000914F1">
        <w:t xml:space="preserve">, determined by </w:t>
      </w:r>
      <w:r w:rsidR="00FB3D0A">
        <w:t>a</w:t>
      </w:r>
      <w:r w:rsidR="000914F1">
        <w:t xml:space="preserve"> nmap scan which was conducted against the IP address returned by the show ip route command , which showed the </w:t>
      </w:r>
      <w:r w:rsidR="0071705A">
        <w:t>ports open on the device which are HTTP and HTTPS</w:t>
      </w:r>
      <w:r w:rsidR="00743BF4">
        <w:t xml:space="preserve"> as shown in Figure 6 and Figure 6.1 below.</w:t>
      </w:r>
    </w:p>
    <w:p w14:paraId="644ADD8B" w14:textId="37397798" w:rsidR="00583BC2" w:rsidRDefault="00583BC2" w:rsidP="3592664A">
      <w:r w:rsidRPr="00583BC2">
        <w:rPr>
          <w:noProof/>
        </w:rPr>
        <w:drawing>
          <wp:inline distT="0" distB="0" distL="0" distR="0" wp14:anchorId="482E1081" wp14:editId="3ACAFD68">
            <wp:extent cx="5943600" cy="2856865"/>
            <wp:effectExtent l="0" t="0" r="0" b="635"/>
            <wp:docPr id="109461513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15139" name="Picture 1" descr="A computer screen with white text&#10;&#10;Description automatically generated"/>
                    <pic:cNvPicPr/>
                  </pic:nvPicPr>
                  <pic:blipFill>
                    <a:blip r:embed="rId19"/>
                    <a:stretch>
                      <a:fillRect/>
                    </a:stretch>
                  </pic:blipFill>
                  <pic:spPr>
                    <a:xfrm>
                      <a:off x="0" y="0"/>
                      <a:ext cx="5943600" cy="2856865"/>
                    </a:xfrm>
                    <a:prstGeom prst="rect">
                      <a:avLst/>
                    </a:prstGeom>
                  </pic:spPr>
                </pic:pic>
              </a:graphicData>
            </a:graphic>
          </wp:inline>
        </w:drawing>
      </w:r>
      <w:r>
        <w:t>Figure 6</w:t>
      </w:r>
      <w:r w:rsidR="00FB3D0A">
        <w:t xml:space="preserve"> – Nmap scan of the eth2 IP </w:t>
      </w:r>
    </w:p>
    <w:p w14:paraId="4CBC5479" w14:textId="0E9DAB09" w:rsidR="00743BF4" w:rsidRDefault="00B642FE" w:rsidP="3592664A">
      <w:r w:rsidRPr="00B642FE">
        <w:rPr>
          <w:noProof/>
        </w:rPr>
        <w:drawing>
          <wp:inline distT="0" distB="0" distL="0" distR="0" wp14:anchorId="640F1554" wp14:editId="1A3080A0">
            <wp:extent cx="5163271" cy="523948"/>
            <wp:effectExtent l="0" t="0" r="0" b="9525"/>
            <wp:docPr id="2071005542" name="Picture 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05542" name="Picture 1" descr="A close up of a screen&#10;&#10;Description automatically generated"/>
                    <pic:cNvPicPr/>
                  </pic:nvPicPr>
                  <pic:blipFill>
                    <a:blip r:embed="rId20"/>
                    <a:stretch>
                      <a:fillRect/>
                    </a:stretch>
                  </pic:blipFill>
                  <pic:spPr>
                    <a:xfrm>
                      <a:off x="0" y="0"/>
                      <a:ext cx="5163271" cy="523948"/>
                    </a:xfrm>
                    <a:prstGeom prst="rect">
                      <a:avLst/>
                    </a:prstGeom>
                  </pic:spPr>
                </pic:pic>
              </a:graphicData>
            </a:graphic>
          </wp:inline>
        </w:drawing>
      </w:r>
      <w:r w:rsidR="00FB3D0A">
        <w:t xml:space="preserve">                         </w:t>
      </w:r>
      <w:r w:rsidR="00583BC2">
        <w:t xml:space="preserve">Figure 6.1 – Image </w:t>
      </w:r>
      <w:r w:rsidR="00FB3D0A">
        <w:t xml:space="preserve">to show the IP for eth2 </w:t>
      </w:r>
    </w:p>
    <w:p w14:paraId="30B5DF78" w14:textId="5DC8FF9C" w:rsidR="00FB3D0A" w:rsidRDefault="00450403" w:rsidP="3592664A">
      <w:r>
        <w:t xml:space="preserve">And Eth3 : A switch that is directly connected device that routes a significant amount of other traffic through it , </w:t>
      </w:r>
      <w:r w:rsidR="0029222F">
        <w:t xml:space="preserve">the devices that are connected to this switch are on the same subnet also. </w:t>
      </w:r>
    </w:p>
    <w:p w14:paraId="24768889" w14:textId="1EF33384" w:rsidR="0029222F" w:rsidRDefault="0029222F" w:rsidP="0029222F">
      <w:pPr>
        <w:pStyle w:val="Heading3"/>
      </w:pPr>
      <w:bookmarkStart w:id="10" w:name="_Toc186451564"/>
      <w:r>
        <w:t>Web Server 1 – 172.16.221.237/24</w:t>
      </w:r>
      <w:bookmarkEnd w:id="10"/>
    </w:p>
    <w:p w14:paraId="60DFAE68" w14:textId="1192DEAC" w:rsidR="00812E78" w:rsidRDefault="001A2241" w:rsidP="0029222F">
      <w:r>
        <w:t xml:space="preserve">Having previously discovered the web server’s existence on the network , the tester decided </w:t>
      </w:r>
      <w:r w:rsidR="000B0E5A">
        <w:t>to run a further nmap scan on the web server address which returned a further address , 172.16.221.237</w:t>
      </w:r>
      <w:r w:rsidR="00812E78">
        <w:t xml:space="preserve">. The tester made the decision to navigate to this address using a web browser which was Firefox. </w:t>
      </w:r>
      <w:r w:rsidR="00824027">
        <w:t>This resulted in the image of the webpage below in Figure 7.</w:t>
      </w:r>
    </w:p>
    <w:p w14:paraId="0A6C1123" w14:textId="7DAAEDE2" w:rsidR="00824027" w:rsidRDefault="00B22E9E" w:rsidP="0029222F">
      <w:r w:rsidRPr="00B22E9E">
        <w:rPr>
          <w:noProof/>
        </w:rPr>
        <w:drawing>
          <wp:inline distT="0" distB="0" distL="0" distR="0" wp14:anchorId="339B4EFB" wp14:editId="43BB25F0">
            <wp:extent cx="5943600" cy="1765300"/>
            <wp:effectExtent l="0" t="0" r="0" b="6350"/>
            <wp:docPr id="252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93" name="Picture 1" descr="A screenshot of a computer&#10;&#10;Description automatically generated"/>
                    <pic:cNvPicPr/>
                  </pic:nvPicPr>
                  <pic:blipFill>
                    <a:blip r:embed="rId21"/>
                    <a:stretch>
                      <a:fillRect/>
                    </a:stretch>
                  </pic:blipFill>
                  <pic:spPr>
                    <a:xfrm>
                      <a:off x="0" y="0"/>
                      <a:ext cx="5943600" cy="1765300"/>
                    </a:xfrm>
                    <a:prstGeom prst="rect">
                      <a:avLst/>
                    </a:prstGeom>
                  </pic:spPr>
                </pic:pic>
              </a:graphicData>
            </a:graphic>
          </wp:inline>
        </w:drawing>
      </w:r>
      <w:r>
        <w:t xml:space="preserve">Figure 7 </w:t>
      </w:r>
      <w:r w:rsidR="008A20E1">
        <w:t>–</w:t>
      </w:r>
      <w:r>
        <w:t xml:space="preserve"> </w:t>
      </w:r>
      <w:r w:rsidR="008A20E1">
        <w:t>webpage on the web server</w:t>
      </w:r>
    </w:p>
    <w:p w14:paraId="1D91107C" w14:textId="490C49D8" w:rsidR="008A20E1" w:rsidRDefault="00A63F67" w:rsidP="0029222F">
      <w:r>
        <w:lastRenderedPageBreak/>
        <w:t xml:space="preserve">By discovering </w:t>
      </w:r>
      <w:r w:rsidR="00A35A48">
        <w:t xml:space="preserve">a webpage running on the server confirmed , the tester </w:t>
      </w:r>
      <w:r w:rsidR="001F584E">
        <w:t xml:space="preserve">then ran 2 further tools </w:t>
      </w:r>
      <w:r w:rsidR="00F45169">
        <w:t xml:space="preserve">on this address , a dirb scan which enumerates directories and pages that are present on the page and a </w:t>
      </w:r>
      <w:r w:rsidR="00FE688F">
        <w:t>N</w:t>
      </w:r>
      <w:r w:rsidR="00F45169">
        <w:t xml:space="preserve">ikto scan which discovers any possible vulnerabilities that are present on the server. </w:t>
      </w:r>
    </w:p>
    <w:p w14:paraId="08ADC87A" w14:textId="2253EDC2" w:rsidR="00F45169" w:rsidRDefault="00CC15B5" w:rsidP="0029222F">
      <w:r>
        <w:t xml:space="preserve">The output </w:t>
      </w:r>
      <w:r w:rsidR="008307DF">
        <w:t xml:space="preserve">for the dirb scan , the beginning </w:t>
      </w:r>
      <w:r w:rsidR="00C27A48">
        <w:t xml:space="preserve">can be seen below in Figure 11 and the rest in Appendix </w:t>
      </w:r>
      <w:r w:rsidR="00B539F0">
        <w:t>2</w:t>
      </w:r>
      <w:r w:rsidR="00FE688F">
        <w:t xml:space="preserve"> – Dirb Outputs</w:t>
      </w:r>
      <w:r w:rsidR="008E488A">
        <w:t>.</w:t>
      </w:r>
    </w:p>
    <w:p w14:paraId="6C61A7A0" w14:textId="259E78D3" w:rsidR="00FD2FE0" w:rsidRDefault="008E488A" w:rsidP="0029222F">
      <w:r w:rsidRPr="00FD2FE0">
        <w:rPr>
          <w:noProof/>
        </w:rPr>
        <w:drawing>
          <wp:anchor distT="0" distB="0" distL="114300" distR="114300" simplePos="0" relativeHeight="251658240" behindDoc="1" locked="0" layoutInCell="1" allowOverlap="1" wp14:anchorId="15004F8F" wp14:editId="7BD1F644">
            <wp:simplePos x="0" y="0"/>
            <wp:positionH relativeFrom="margin">
              <wp:align>left</wp:align>
            </wp:positionH>
            <wp:positionV relativeFrom="paragraph">
              <wp:posOffset>10160</wp:posOffset>
            </wp:positionV>
            <wp:extent cx="5305425" cy="6172200"/>
            <wp:effectExtent l="0" t="0" r="9525" b="0"/>
            <wp:wrapNone/>
            <wp:docPr id="15058366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36649" name="Picture 1" descr="A screenshot of a computer pro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305425" cy="6172200"/>
                    </a:xfrm>
                    <a:prstGeom prst="rect">
                      <a:avLst/>
                    </a:prstGeom>
                  </pic:spPr>
                </pic:pic>
              </a:graphicData>
            </a:graphic>
            <wp14:sizeRelH relativeFrom="page">
              <wp14:pctWidth>0</wp14:pctWidth>
            </wp14:sizeRelH>
            <wp14:sizeRelV relativeFrom="page">
              <wp14:pctHeight>0</wp14:pctHeight>
            </wp14:sizeRelV>
          </wp:anchor>
        </w:drawing>
      </w:r>
    </w:p>
    <w:p w14:paraId="3CB58F32" w14:textId="77777777" w:rsidR="00FD2FE0" w:rsidRDefault="00FD2FE0" w:rsidP="0029222F"/>
    <w:p w14:paraId="59CCD7A0" w14:textId="77777777" w:rsidR="00FD2FE0" w:rsidRDefault="00FD2FE0" w:rsidP="0029222F"/>
    <w:p w14:paraId="4A3E2D53" w14:textId="77777777" w:rsidR="00824027" w:rsidRPr="0029222F" w:rsidRDefault="00824027" w:rsidP="0029222F"/>
    <w:p w14:paraId="3DF1AFA3" w14:textId="77777777" w:rsidR="00743BF4" w:rsidRDefault="00743BF4" w:rsidP="3592664A"/>
    <w:p w14:paraId="29A41B7A" w14:textId="77777777" w:rsidR="008E488A" w:rsidRDefault="008E488A" w:rsidP="3592664A"/>
    <w:p w14:paraId="0FE0C9FB" w14:textId="77777777" w:rsidR="008E488A" w:rsidRDefault="008E488A" w:rsidP="3592664A"/>
    <w:p w14:paraId="4CA3F760" w14:textId="77777777" w:rsidR="008E488A" w:rsidRDefault="008E488A" w:rsidP="3592664A"/>
    <w:p w14:paraId="725BA90C" w14:textId="77777777" w:rsidR="008E488A" w:rsidRDefault="008E488A" w:rsidP="3592664A"/>
    <w:p w14:paraId="6E35F952" w14:textId="77777777" w:rsidR="008E488A" w:rsidRDefault="008E488A" w:rsidP="3592664A"/>
    <w:p w14:paraId="37D98CC6" w14:textId="77777777" w:rsidR="008E488A" w:rsidRDefault="008E488A" w:rsidP="3592664A"/>
    <w:p w14:paraId="3483C826" w14:textId="77777777" w:rsidR="008E488A" w:rsidRDefault="008E488A" w:rsidP="3592664A"/>
    <w:p w14:paraId="2AE21FB7" w14:textId="77777777" w:rsidR="008E488A" w:rsidRDefault="008E488A" w:rsidP="3592664A"/>
    <w:p w14:paraId="2AAE2A97" w14:textId="77777777" w:rsidR="008E488A" w:rsidRDefault="008E488A" w:rsidP="3592664A"/>
    <w:p w14:paraId="6FE23D8A" w14:textId="77777777" w:rsidR="008E488A" w:rsidRDefault="008E488A" w:rsidP="3592664A"/>
    <w:p w14:paraId="2FB63660" w14:textId="77777777" w:rsidR="008E488A" w:rsidRDefault="008E488A" w:rsidP="3592664A"/>
    <w:p w14:paraId="4B3EF8E5" w14:textId="77777777" w:rsidR="008E488A" w:rsidRDefault="008E488A" w:rsidP="3592664A"/>
    <w:p w14:paraId="6A556DD5" w14:textId="77777777" w:rsidR="008E488A" w:rsidRDefault="008E488A" w:rsidP="3592664A"/>
    <w:p w14:paraId="3E781DE1" w14:textId="77777777" w:rsidR="008E488A" w:rsidRDefault="008E488A" w:rsidP="3592664A"/>
    <w:p w14:paraId="20768490" w14:textId="77777777" w:rsidR="008E488A" w:rsidRDefault="008E488A" w:rsidP="3592664A"/>
    <w:p w14:paraId="4DFBAB18" w14:textId="77777777" w:rsidR="008E488A" w:rsidRDefault="008E488A" w:rsidP="3592664A"/>
    <w:p w14:paraId="09DCD71C" w14:textId="379550D3" w:rsidR="00D04B60" w:rsidRDefault="00D04B60" w:rsidP="00D04B60">
      <w:r>
        <w:t xml:space="preserve">                                                                                                                                                                                    Figure 11 – The beginning of the Dirb Scan </w:t>
      </w:r>
    </w:p>
    <w:p w14:paraId="44A71C2C" w14:textId="7834FB66" w:rsidR="008E488A" w:rsidRDefault="008E488A" w:rsidP="3592664A"/>
    <w:p w14:paraId="5354296A" w14:textId="77777777" w:rsidR="00D04B60" w:rsidRDefault="00D04B60" w:rsidP="00D04B60"/>
    <w:p w14:paraId="24C4D70D" w14:textId="06C47A2F" w:rsidR="00D04B60" w:rsidRDefault="00D04B60" w:rsidP="00D04B60">
      <w:r>
        <w:lastRenderedPageBreak/>
        <w:t xml:space="preserve">The Dirb scan showed that </w:t>
      </w:r>
      <w:r w:rsidR="0092505C">
        <w:t xml:space="preserve">amongst some miscellaneous things , that the site is being run on WordPress , which can be exploited by a tool called WPScan , which will be done later in this test. </w:t>
      </w:r>
    </w:p>
    <w:p w14:paraId="75535CC0" w14:textId="0FE315A6" w:rsidR="00D04B60" w:rsidRDefault="0092505C" w:rsidP="00D04B60">
      <w:r>
        <w:t xml:space="preserve">The Nikto scan , </w:t>
      </w:r>
      <w:r w:rsidR="002410E5">
        <w:t xml:space="preserve">which beyond displaying operating system , server software , showed no serious vulnerabilities , there </w:t>
      </w:r>
      <w:r w:rsidR="004F6222">
        <w:t>were</w:t>
      </w:r>
      <w:r w:rsidR="002410E5">
        <w:t xml:space="preserve"> some issues </w:t>
      </w:r>
      <w:r w:rsidR="004F6222">
        <w:t>however with unpatched software ( an outdated version of Apache) and unset headers are also present.</w:t>
      </w:r>
      <w:r w:rsidR="00C67F6E">
        <w:t xml:space="preserve"> </w:t>
      </w:r>
      <w:r w:rsidR="00D04B60">
        <w:t xml:space="preserve">The Nikto scan can be seen in </w:t>
      </w:r>
      <w:r w:rsidR="003D24BB">
        <w:t>Figure</w:t>
      </w:r>
      <w:r w:rsidR="00D04B60">
        <w:t xml:space="preserve"> 12</w:t>
      </w:r>
      <w:r w:rsidR="00C67F6E">
        <w:t xml:space="preserve"> below.</w:t>
      </w:r>
    </w:p>
    <w:p w14:paraId="5D574951" w14:textId="01EFE2E8" w:rsidR="008E488A" w:rsidRDefault="00571843" w:rsidP="3592664A">
      <w:r w:rsidRPr="00571843">
        <w:rPr>
          <w:noProof/>
        </w:rPr>
        <w:drawing>
          <wp:inline distT="0" distB="0" distL="0" distR="0" wp14:anchorId="6744A564" wp14:editId="4E9740BC">
            <wp:extent cx="5943600" cy="3386455"/>
            <wp:effectExtent l="0" t="0" r="0" b="4445"/>
            <wp:docPr id="20097903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90347" name="Picture 1" descr="A screenshot of a computer&#10;&#10;Description automatically generated"/>
                    <pic:cNvPicPr/>
                  </pic:nvPicPr>
                  <pic:blipFill>
                    <a:blip r:embed="rId23"/>
                    <a:stretch>
                      <a:fillRect/>
                    </a:stretch>
                  </pic:blipFill>
                  <pic:spPr>
                    <a:xfrm>
                      <a:off x="0" y="0"/>
                      <a:ext cx="5943600" cy="3386455"/>
                    </a:xfrm>
                    <a:prstGeom prst="rect">
                      <a:avLst/>
                    </a:prstGeom>
                  </pic:spPr>
                </pic:pic>
              </a:graphicData>
            </a:graphic>
          </wp:inline>
        </w:drawing>
      </w:r>
      <w:r>
        <w:t>Figure 12 – Image of Nikto Scan on IP 172.16.221.237</w:t>
      </w:r>
    </w:p>
    <w:p w14:paraId="465B3919" w14:textId="3A1BE609" w:rsidR="0064540C" w:rsidRDefault="00906CA9" w:rsidP="3592664A">
      <w:r>
        <w:t xml:space="preserve">Using the information from the Dirb scan , </w:t>
      </w:r>
      <w:r w:rsidR="009400C7">
        <w:t>the tester navigated to the /wordpress/directory which revealed addi</w:t>
      </w:r>
      <w:r w:rsidR="00FC20B5">
        <w:t xml:space="preserve">tional content , which can </w:t>
      </w:r>
      <w:r w:rsidR="00475705">
        <w:t>lead</w:t>
      </w:r>
      <w:r w:rsidR="00FC20B5">
        <w:t xml:space="preserve"> to the main page of the site which can be seen in Figure 13 below.</w:t>
      </w:r>
    </w:p>
    <w:p w14:paraId="43DBED7A" w14:textId="747C6735" w:rsidR="006B45A0" w:rsidRDefault="006B45A0" w:rsidP="3592664A">
      <w:r w:rsidRPr="006B45A0">
        <w:rPr>
          <w:noProof/>
        </w:rPr>
        <w:lastRenderedPageBreak/>
        <w:drawing>
          <wp:inline distT="0" distB="0" distL="0" distR="0" wp14:anchorId="6390642C" wp14:editId="0AF9F579">
            <wp:extent cx="5943600" cy="3162935"/>
            <wp:effectExtent l="0" t="0" r="0" b="0"/>
            <wp:docPr id="393229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29798" name="Picture 1" descr="A screenshot of a computer&#10;&#10;Description automatically generated"/>
                    <pic:cNvPicPr/>
                  </pic:nvPicPr>
                  <pic:blipFill>
                    <a:blip r:embed="rId24"/>
                    <a:stretch>
                      <a:fillRect/>
                    </a:stretch>
                  </pic:blipFill>
                  <pic:spPr>
                    <a:xfrm>
                      <a:off x="0" y="0"/>
                      <a:ext cx="5943600" cy="3162935"/>
                    </a:xfrm>
                    <a:prstGeom prst="rect">
                      <a:avLst/>
                    </a:prstGeom>
                  </pic:spPr>
                </pic:pic>
              </a:graphicData>
            </a:graphic>
          </wp:inline>
        </w:drawing>
      </w:r>
    </w:p>
    <w:p w14:paraId="474194D9" w14:textId="0CDAAAA5" w:rsidR="00FC20B5" w:rsidRDefault="00CC12E1" w:rsidP="3592664A">
      <w:r>
        <w:t>Figure 13 – Image of the 172.16.221.23</w:t>
      </w:r>
      <w:r w:rsidR="006B45A0">
        <w:t>7/wordpress/</w:t>
      </w:r>
      <w:r w:rsidR="004A1EDF">
        <w:t xml:space="preserve"> </w:t>
      </w:r>
    </w:p>
    <w:p w14:paraId="69C1FCAD" w14:textId="505969EC" w:rsidR="0068750D" w:rsidRDefault="004A1EDF" w:rsidP="3592664A">
      <w:r>
        <w:t xml:space="preserve">Now with the knowledge that the web server is running an instance of WordPress , the tool WPScan was used with the </w:t>
      </w:r>
      <w:r w:rsidR="009E3BA6">
        <w:t xml:space="preserve">-url option set to the url of the wordpress main page , the -P(password) option set to default </w:t>
      </w:r>
      <w:r w:rsidR="00866177">
        <w:t xml:space="preserve">wordlist for john , the -U (username) option set to admin and -wp-content-dir flag set. </w:t>
      </w:r>
      <w:r w:rsidR="0068750D">
        <w:t xml:space="preserve">            This allows the tester to enumerate credentials for the admin account , which is the name </w:t>
      </w:r>
      <w:r w:rsidR="004E492A">
        <w:t>for the default admin account in WordPress. The WPScan was successful and showed the tester the password “zxc123” , which was tested successfully against the admin page. Which is shown in the Figure 14</w:t>
      </w:r>
      <w:r w:rsidR="009B21E5">
        <w:t xml:space="preserve"> – Figure 14.</w:t>
      </w:r>
      <w:r w:rsidR="007C0F58">
        <w:t>3</w:t>
      </w:r>
    </w:p>
    <w:p w14:paraId="3377A55E" w14:textId="4A1AB3E5" w:rsidR="00E0024C" w:rsidRDefault="007D2643" w:rsidP="00E0024C">
      <w:r w:rsidRPr="007D2643">
        <w:rPr>
          <w:noProof/>
        </w:rPr>
        <w:drawing>
          <wp:inline distT="0" distB="0" distL="0" distR="0" wp14:anchorId="21A0033E" wp14:editId="1DE36C7F">
            <wp:extent cx="5943600" cy="2484120"/>
            <wp:effectExtent l="0" t="0" r="0" b="0"/>
            <wp:docPr id="16764692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69209" name="Picture 1" descr="A screenshot of a computer program&#10;&#10;Description automatically generated"/>
                    <pic:cNvPicPr/>
                  </pic:nvPicPr>
                  <pic:blipFill>
                    <a:blip r:embed="rId25"/>
                    <a:stretch>
                      <a:fillRect/>
                    </a:stretch>
                  </pic:blipFill>
                  <pic:spPr>
                    <a:xfrm>
                      <a:off x="0" y="0"/>
                      <a:ext cx="5943600" cy="2484120"/>
                    </a:xfrm>
                    <a:prstGeom prst="rect">
                      <a:avLst/>
                    </a:prstGeom>
                  </pic:spPr>
                </pic:pic>
              </a:graphicData>
            </a:graphic>
          </wp:inline>
        </w:drawing>
      </w:r>
      <w:r w:rsidR="00E0024C" w:rsidRPr="00E0024C">
        <w:t xml:space="preserve"> </w:t>
      </w:r>
      <w:r w:rsidR="00E0024C">
        <w:t xml:space="preserve">Figure 14 – Image of the WPScan beginning </w:t>
      </w:r>
    </w:p>
    <w:p w14:paraId="775775A1" w14:textId="100FD2E7" w:rsidR="007D2643" w:rsidRDefault="007D2643" w:rsidP="3592664A"/>
    <w:p w14:paraId="217648A5" w14:textId="77777777" w:rsidR="007D2643" w:rsidRDefault="007D2643" w:rsidP="3592664A"/>
    <w:p w14:paraId="43AD9D81" w14:textId="38893D46" w:rsidR="004E492A" w:rsidRDefault="00494674" w:rsidP="3592664A">
      <w:r w:rsidRPr="00494674">
        <w:rPr>
          <w:noProof/>
        </w:rPr>
        <w:lastRenderedPageBreak/>
        <w:drawing>
          <wp:inline distT="0" distB="0" distL="0" distR="0" wp14:anchorId="0BEF548F" wp14:editId="778BAE60">
            <wp:extent cx="4763165" cy="419158"/>
            <wp:effectExtent l="0" t="0" r="0" b="0"/>
            <wp:docPr id="86724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46605" name=""/>
                    <pic:cNvPicPr/>
                  </pic:nvPicPr>
                  <pic:blipFill>
                    <a:blip r:embed="rId26"/>
                    <a:stretch>
                      <a:fillRect/>
                    </a:stretch>
                  </pic:blipFill>
                  <pic:spPr>
                    <a:xfrm>
                      <a:off x="0" y="0"/>
                      <a:ext cx="4763165" cy="419158"/>
                    </a:xfrm>
                    <a:prstGeom prst="rect">
                      <a:avLst/>
                    </a:prstGeom>
                  </pic:spPr>
                </pic:pic>
              </a:graphicData>
            </a:graphic>
          </wp:inline>
        </w:drawing>
      </w:r>
      <w:r>
        <w:t xml:space="preserve">                                                                       </w:t>
      </w:r>
      <w:r w:rsidRPr="00494674">
        <w:t xml:space="preserve"> </w:t>
      </w:r>
      <w:r>
        <w:t xml:space="preserve">Figure 14.1 – The WPScan finding the admin password for the wordpress </w:t>
      </w:r>
    </w:p>
    <w:p w14:paraId="76F3EFE4" w14:textId="77777777" w:rsidR="00880EAF" w:rsidRDefault="00880EAF" w:rsidP="3592664A"/>
    <w:p w14:paraId="473B6CD6" w14:textId="5F877FF9" w:rsidR="006B45A0" w:rsidRDefault="00880EAF" w:rsidP="3592664A">
      <w:r w:rsidRPr="005E2364">
        <w:rPr>
          <w:noProof/>
        </w:rPr>
        <w:drawing>
          <wp:inline distT="0" distB="0" distL="0" distR="0" wp14:anchorId="47561051" wp14:editId="4BBCD50F">
            <wp:extent cx="3934374" cy="3943900"/>
            <wp:effectExtent l="0" t="0" r="9525" b="0"/>
            <wp:docPr id="1825130589" name="Picture 1" descr="A login screen with a white box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30589" name="Picture 1" descr="A login screen with a white box and black text&#10;&#10;Description automatically generated"/>
                    <pic:cNvPicPr/>
                  </pic:nvPicPr>
                  <pic:blipFill>
                    <a:blip r:embed="rId27"/>
                    <a:stretch>
                      <a:fillRect/>
                    </a:stretch>
                  </pic:blipFill>
                  <pic:spPr>
                    <a:xfrm>
                      <a:off x="0" y="0"/>
                      <a:ext cx="3934374" cy="3943900"/>
                    </a:xfrm>
                    <a:prstGeom prst="rect">
                      <a:avLst/>
                    </a:prstGeom>
                  </pic:spPr>
                </pic:pic>
              </a:graphicData>
            </a:graphic>
          </wp:inline>
        </w:drawing>
      </w:r>
      <w:r w:rsidR="008D4200">
        <w:t xml:space="preserve">                                                                                                   </w:t>
      </w:r>
      <w:r w:rsidR="005E2364">
        <w:t>Figure 14.2</w:t>
      </w:r>
      <w:r w:rsidR="008D4200">
        <w:t xml:space="preserve"> – the wordpress admin page with the credentials inputted </w:t>
      </w:r>
      <w:r w:rsidR="005E2364">
        <w:t xml:space="preserve"> </w:t>
      </w:r>
    </w:p>
    <w:p w14:paraId="561925AB" w14:textId="6848E40F" w:rsidR="005E2364" w:rsidRDefault="00E0024C" w:rsidP="3592664A">
      <w:r w:rsidRPr="00680DB5">
        <w:rPr>
          <w:noProof/>
        </w:rPr>
        <w:lastRenderedPageBreak/>
        <w:drawing>
          <wp:inline distT="0" distB="0" distL="0" distR="0" wp14:anchorId="67E549BF" wp14:editId="29274800">
            <wp:extent cx="5943600" cy="2999740"/>
            <wp:effectExtent l="0" t="0" r="0" b="0"/>
            <wp:docPr id="469012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12957" name="Picture 1" descr="A screenshot of a computer&#10;&#10;Description automatically generated"/>
                    <pic:cNvPicPr/>
                  </pic:nvPicPr>
                  <pic:blipFill>
                    <a:blip r:embed="rId28"/>
                    <a:stretch>
                      <a:fillRect/>
                    </a:stretch>
                  </pic:blipFill>
                  <pic:spPr>
                    <a:xfrm>
                      <a:off x="0" y="0"/>
                      <a:ext cx="5943600" cy="2999740"/>
                    </a:xfrm>
                    <a:prstGeom prst="rect">
                      <a:avLst/>
                    </a:prstGeom>
                  </pic:spPr>
                </pic:pic>
              </a:graphicData>
            </a:graphic>
          </wp:inline>
        </w:drawing>
      </w:r>
      <w:r w:rsidR="005E2364">
        <w:t>Figure 14.3</w:t>
      </w:r>
      <w:r>
        <w:t xml:space="preserve"> – Wordpress signed in with </w:t>
      </w:r>
      <w:r w:rsidR="00401F5C">
        <w:t xml:space="preserve">admin credentials </w:t>
      </w:r>
      <w:r w:rsidR="005E2364">
        <w:t xml:space="preserve"> </w:t>
      </w:r>
    </w:p>
    <w:p w14:paraId="39F82B2E" w14:textId="24BB56D7" w:rsidR="008D4200" w:rsidRDefault="008F0287" w:rsidP="3592664A">
      <w:r>
        <w:t>Something the tester discovered when looking at the dashboard is that the version of WordPress</w:t>
      </w:r>
      <w:r w:rsidR="0027580B">
        <w:t xml:space="preserve"> that is being</w:t>
      </w:r>
      <w:r>
        <w:t xml:space="preserve"> is very heav</w:t>
      </w:r>
      <w:r w:rsidR="00911C1F">
        <w:t xml:space="preserve">ily outdated , </w:t>
      </w:r>
      <w:r w:rsidR="00644167">
        <w:t>t</w:t>
      </w:r>
      <w:r w:rsidR="00911C1F">
        <w:t xml:space="preserve">his web page is using WordPress 3.3.1 where the most up to date version is </w:t>
      </w:r>
      <w:r w:rsidR="00644167">
        <w:t>6.5 (at the time of writing)</w:t>
      </w:r>
      <w:r w:rsidR="006A231D">
        <w:t xml:space="preserve"> as shown below in Figure 15.</w:t>
      </w:r>
    </w:p>
    <w:p w14:paraId="0AE1A80F" w14:textId="18B36BAF" w:rsidR="008D4200" w:rsidRDefault="00FC1D31" w:rsidP="3592664A">
      <w:r w:rsidRPr="00FC1D31">
        <w:rPr>
          <w:noProof/>
        </w:rPr>
        <w:drawing>
          <wp:inline distT="0" distB="0" distL="0" distR="0" wp14:anchorId="3636E959" wp14:editId="586A01E8">
            <wp:extent cx="5943600" cy="2944495"/>
            <wp:effectExtent l="0" t="0" r="0" b="8255"/>
            <wp:docPr id="1971585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85839" name="Picture 1" descr="A screenshot of a computer&#10;&#10;Description automatically generated"/>
                    <pic:cNvPicPr/>
                  </pic:nvPicPr>
                  <pic:blipFill>
                    <a:blip r:embed="rId29"/>
                    <a:stretch>
                      <a:fillRect/>
                    </a:stretch>
                  </pic:blipFill>
                  <pic:spPr>
                    <a:xfrm>
                      <a:off x="0" y="0"/>
                      <a:ext cx="5943600" cy="2944495"/>
                    </a:xfrm>
                    <a:prstGeom prst="rect">
                      <a:avLst/>
                    </a:prstGeom>
                  </pic:spPr>
                </pic:pic>
              </a:graphicData>
            </a:graphic>
          </wp:inline>
        </w:drawing>
      </w:r>
    </w:p>
    <w:p w14:paraId="2D5B33AE" w14:textId="7B480264" w:rsidR="008D4200" w:rsidRDefault="008D4200" w:rsidP="008D4200">
      <w:r w:rsidRPr="008D4200">
        <w:t xml:space="preserve"> </w:t>
      </w:r>
      <w:r>
        <w:t xml:space="preserve">Figure </w:t>
      </w:r>
      <w:r w:rsidR="007C0F58">
        <w:t>15</w:t>
      </w:r>
      <w:r w:rsidR="009E5167">
        <w:t xml:space="preserve"> </w:t>
      </w:r>
      <w:r w:rsidR="006A231D">
        <w:t>–</w:t>
      </w:r>
      <w:r w:rsidR="009E5167">
        <w:t xml:space="preserve"> </w:t>
      </w:r>
      <w:r w:rsidR="006A231D">
        <w:t xml:space="preserve">The WordPress Version using 3.3.1 </w:t>
      </w:r>
    </w:p>
    <w:p w14:paraId="1E1DE260" w14:textId="1EDA5D20" w:rsidR="005E2364" w:rsidRDefault="005E2364" w:rsidP="3592664A"/>
    <w:p w14:paraId="3A32589A" w14:textId="77777777" w:rsidR="006A231D" w:rsidRDefault="006A231D" w:rsidP="3592664A"/>
    <w:p w14:paraId="4D7E28E0" w14:textId="77777777" w:rsidR="006A231D" w:rsidRDefault="006A231D" w:rsidP="3592664A"/>
    <w:p w14:paraId="48F5C3F7" w14:textId="1DC4D07C" w:rsidR="006A231D" w:rsidRDefault="006A231D" w:rsidP="006A231D">
      <w:pPr>
        <w:pStyle w:val="Heading3"/>
      </w:pPr>
      <w:bookmarkStart w:id="11" w:name="_Toc186451565"/>
      <w:r>
        <w:lastRenderedPageBreak/>
        <w:t>PC 1 – 192.168.0.210/27</w:t>
      </w:r>
      <w:bookmarkEnd w:id="11"/>
    </w:p>
    <w:p w14:paraId="78FD2A90" w14:textId="4429A978" w:rsidR="006A231D" w:rsidRDefault="007540FC" w:rsidP="006A231D">
      <w:r>
        <w:t xml:space="preserve">As was shown in the nmap </w:t>
      </w:r>
      <w:r w:rsidR="00372EAF">
        <w:t xml:space="preserve">scan earlier of the subnet , a PC is connected to router 1 which is </w:t>
      </w:r>
      <w:r w:rsidR="006B3185">
        <w:t>located</w:t>
      </w:r>
      <w:r w:rsidR="00372EAF">
        <w:t xml:space="preserve"> on the 192.168.0.210 and this device </w:t>
      </w:r>
      <w:r w:rsidR="00BA3FB6">
        <w:t>has 3 services running on it , NFS (port 2</w:t>
      </w:r>
      <w:r w:rsidR="00BA7B65">
        <w:t xml:space="preserve">049) </w:t>
      </w:r>
      <w:r w:rsidR="00D26F56">
        <w:t xml:space="preserve">, rpcbind(port 111) and ssh(port 22). </w:t>
      </w:r>
    </w:p>
    <w:p w14:paraId="4E342D92" w14:textId="3C019A04" w:rsidR="00DC3422" w:rsidRDefault="00DC3422" w:rsidP="006A231D">
      <w:r>
        <w:t xml:space="preserve">The </w:t>
      </w:r>
      <w:r w:rsidR="006B3185">
        <w:t>NFS,</w:t>
      </w:r>
      <w:r>
        <w:t xml:space="preserve"> which stands for Network File Syst</w:t>
      </w:r>
      <w:r w:rsidR="001D72CB">
        <w:t xml:space="preserve">em </w:t>
      </w:r>
      <w:r w:rsidR="00B85422">
        <w:t xml:space="preserve">is a distributed file system protocol that allows the tester to create a mount on the Kali machine </w:t>
      </w:r>
      <w:r w:rsidR="006B3185">
        <w:t xml:space="preserve">and then copy the files stored on that machine to theirs. </w:t>
      </w:r>
    </w:p>
    <w:p w14:paraId="1F31C93B" w14:textId="158D345A" w:rsidR="006B3185" w:rsidRDefault="006B3185" w:rsidP="006A231D">
      <w:r>
        <w:t xml:space="preserve">The tester created a tmp directory </w:t>
      </w:r>
      <w:r w:rsidR="00901319">
        <w:t xml:space="preserve">on their machine to store the </w:t>
      </w:r>
      <w:r w:rsidR="002A7524">
        <w:t xml:space="preserve">contents of 210’s /etc directory , this will be explained below. </w:t>
      </w:r>
      <w:r w:rsidR="004D2BC3">
        <w:t xml:space="preserve">In </w:t>
      </w:r>
      <w:r w:rsidR="00655C69">
        <w:t>Figure</w:t>
      </w:r>
      <w:r w:rsidR="00D1522F">
        <w:t xml:space="preserve"> 16-16.1</w:t>
      </w:r>
      <w:r w:rsidR="004D2BC3">
        <w:t xml:space="preserve"> below </w:t>
      </w:r>
      <w:r w:rsidR="001150BF">
        <w:t xml:space="preserve">is the process the tester used </w:t>
      </w:r>
      <w:r w:rsidR="009D1AB7">
        <w:t xml:space="preserve">to mount the directory locally and the contents of </w:t>
      </w:r>
      <w:r w:rsidR="00052A11">
        <w:t xml:space="preserve">the /etc directory. Which also contains system configuration files. </w:t>
      </w:r>
    </w:p>
    <w:p w14:paraId="0305BB19" w14:textId="36ACEF81" w:rsidR="00052A11" w:rsidRDefault="001E5B3F" w:rsidP="006A231D">
      <w:r w:rsidRPr="0038217D">
        <w:rPr>
          <w:noProof/>
        </w:rPr>
        <w:drawing>
          <wp:inline distT="0" distB="0" distL="0" distR="0" wp14:anchorId="58B5827D" wp14:editId="465BC968">
            <wp:extent cx="5144218" cy="1028844"/>
            <wp:effectExtent l="0" t="0" r="0" b="0"/>
            <wp:docPr id="608227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27076" name="Picture 1" descr="A screenshot of a computer&#10;&#10;Description automatically generated"/>
                    <pic:cNvPicPr/>
                  </pic:nvPicPr>
                  <pic:blipFill>
                    <a:blip r:embed="rId30"/>
                    <a:stretch>
                      <a:fillRect/>
                    </a:stretch>
                  </pic:blipFill>
                  <pic:spPr>
                    <a:xfrm>
                      <a:off x="0" y="0"/>
                      <a:ext cx="5144218" cy="1028844"/>
                    </a:xfrm>
                    <a:prstGeom prst="rect">
                      <a:avLst/>
                    </a:prstGeom>
                  </pic:spPr>
                </pic:pic>
              </a:graphicData>
            </a:graphic>
          </wp:inline>
        </w:drawing>
      </w:r>
      <w:r w:rsidR="001C5B30">
        <w:t xml:space="preserve">                            </w:t>
      </w:r>
      <w:r w:rsidR="00655C69">
        <w:t>Figure 16 – Creating the tmp directory and</w:t>
      </w:r>
      <w:r w:rsidR="001C5B30">
        <w:t xml:space="preserve"> mounting the nfs for 192.168.0.210</w:t>
      </w:r>
    </w:p>
    <w:p w14:paraId="5600815D" w14:textId="380A5909" w:rsidR="00D1522F" w:rsidRDefault="00D1522F" w:rsidP="006A231D">
      <w:r w:rsidRPr="008311EC">
        <w:rPr>
          <w:noProof/>
        </w:rPr>
        <w:drawing>
          <wp:inline distT="0" distB="0" distL="0" distR="0" wp14:anchorId="734635A6" wp14:editId="2A3517B5">
            <wp:extent cx="5124450" cy="4533900"/>
            <wp:effectExtent l="0" t="0" r="0" b="0"/>
            <wp:docPr id="11747299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29960" name="Picture 1" descr="A screenshot of a computer program&#10;&#10;Description automatically generated"/>
                    <pic:cNvPicPr/>
                  </pic:nvPicPr>
                  <pic:blipFill>
                    <a:blip r:embed="rId31"/>
                    <a:stretch>
                      <a:fillRect/>
                    </a:stretch>
                  </pic:blipFill>
                  <pic:spPr>
                    <a:xfrm>
                      <a:off x="0" y="0"/>
                      <a:ext cx="5132105" cy="4540673"/>
                    </a:xfrm>
                    <a:prstGeom prst="rect">
                      <a:avLst/>
                    </a:prstGeom>
                  </pic:spPr>
                </pic:pic>
              </a:graphicData>
            </a:graphic>
          </wp:inline>
        </w:drawing>
      </w:r>
      <w:r w:rsidR="00D76E40">
        <w:t xml:space="preserve">                               </w:t>
      </w:r>
      <w:r w:rsidR="001C5B30">
        <w:t xml:space="preserve">Figure 16.1 – Viewing all the files on the nfs </w:t>
      </w:r>
      <w:r w:rsidR="00D76E40">
        <w:t>for 192.168.0.210</w:t>
      </w:r>
    </w:p>
    <w:p w14:paraId="154D0F99" w14:textId="43571871" w:rsidR="00D76E40" w:rsidRDefault="00D76E40" w:rsidP="006A231D">
      <w:r>
        <w:lastRenderedPageBreak/>
        <w:t xml:space="preserve">The tester </w:t>
      </w:r>
      <w:r w:rsidR="00862AD7">
        <w:t>moved onto the shadow file , which is where user account information is stored . This includes usernames ,</w:t>
      </w:r>
      <w:r w:rsidR="00F530CC">
        <w:t xml:space="preserve">encrypted passwords , minimum and maximum allowed days between password changes and the date of the last password change. </w:t>
      </w:r>
    </w:p>
    <w:p w14:paraId="246CAFE0" w14:textId="085F542C" w:rsidR="00F530CC" w:rsidRDefault="00271CFF" w:rsidP="006A231D">
      <w:r>
        <w:t xml:space="preserve">In Figure 17 </w:t>
      </w:r>
      <w:r w:rsidR="000C72AE">
        <w:t>-17.1</w:t>
      </w:r>
      <w:r w:rsidR="00F47A41">
        <w:t xml:space="preserve"> shown </w:t>
      </w:r>
      <w:r>
        <w:t xml:space="preserve">below , </w:t>
      </w:r>
      <w:r w:rsidR="005D45CB">
        <w:t>there</w:t>
      </w:r>
      <w:r>
        <w:t xml:space="preserve"> are many user accounts present on this device , however most of them are locked accounts intended </w:t>
      </w:r>
      <w:r w:rsidR="005D45CB">
        <w:t xml:space="preserve">for use by services. There is only </w:t>
      </w:r>
      <w:r w:rsidR="000D769B">
        <w:t xml:space="preserve">one account designed for direct access by an end user and that is the </w:t>
      </w:r>
      <w:r w:rsidR="00782321">
        <w:t xml:space="preserve">xadmin account as seen by the presence of a password hash. The tester </w:t>
      </w:r>
      <w:r w:rsidR="00E5143B">
        <w:t>copied</w:t>
      </w:r>
      <w:r w:rsidR="00782321">
        <w:t xml:space="preserve"> the shadow file </w:t>
      </w:r>
      <w:r w:rsidR="0080721F">
        <w:t xml:space="preserve">to a permanent directory on their machine to later </w:t>
      </w:r>
      <w:r w:rsidR="004E46B6">
        <w:t xml:space="preserve">crack the account. </w:t>
      </w:r>
    </w:p>
    <w:p w14:paraId="4512E113" w14:textId="7E51F929" w:rsidR="00134BA5" w:rsidRDefault="00134BA5" w:rsidP="006A231D">
      <w:r w:rsidRPr="00A24033">
        <w:rPr>
          <w:noProof/>
        </w:rPr>
        <w:drawing>
          <wp:inline distT="0" distB="0" distL="0" distR="0" wp14:anchorId="5110087C" wp14:editId="05F5EF54">
            <wp:extent cx="5943600" cy="3756839"/>
            <wp:effectExtent l="0" t="0" r="0" b="0"/>
            <wp:docPr id="10427206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20673" name="Picture 1" descr="A screen shot of a computer&#10;&#10;Description automatically generated"/>
                    <pic:cNvPicPr/>
                  </pic:nvPicPr>
                  <pic:blipFill>
                    <a:blip r:embed="rId32"/>
                    <a:stretch>
                      <a:fillRect/>
                    </a:stretch>
                  </pic:blipFill>
                  <pic:spPr>
                    <a:xfrm>
                      <a:off x="0" y="0"/>
                      <a:ext cx="5943600" cy="3756839"/>
                    </a:xfrm>
                    <a:prstGeom prst="rect">
                      <a:avLst/>
                    </a:prstGeom>
                  </pic:spPr>
                </pic:pic>
              </a:graphicData>
            </a:graphic>
          </wp:inline>
        </w:drawing>
      </w:r>
      <w:r>
        <w:t xml:space="preserve">Figure 17 </w:t>
      </w:r>
      <w:r w:rsidR="00DD1CC9">
        <w:t>–</w:t>
      </w:r>
      <w:r>
        <w:t xml:space="preserve"> </w:t>
      </w:r>
      <w:r w:rsidR="00DD1CC9">
        <w:t xml:space="preserve">The information from the shadow file </w:t>
      </w:r>
    </w:p>
    <w:p w14:paraId="330BF873" w14:textId="2190E49D" w:rsidR="000C72AE" w:rsidRDefault="000C72AE" w:rsidP="006A231D">
      <w:r w:rsidRPr="00AB6927">
        <w:rPr>
          <w:noProof/>
        </w:rPr>
        <w:drawing>
          <wp:inline distT="0" distB="0" distL="0" distR="0" wp14:anchorId="302F126E" wp14:editId="18E2E2E0">
            <wp:extent cx="3258005" cy="171474"/>
            <wp:effectExtent l="0" t="0" r="0" b="0"/>
            <wp:docPr id="144523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30602" name=""/>
                    <pic:cNvPicPr/>
                  </pic:nvPicPr>
                  <pic:blipFill>
                    <a:blip r:embed="rId33"/>
                    <a:stretch>
                      <a:fillRect/>
                    </a:stretch>
                  </pic:blipFill>
                  <pic:spPr>
                    <a:xfrm>
                      <a:off x="0" y="0"/>
                      <a:ext cx="3258005" cy="171474"/>
                    </a:xfrm>
                    <a:prstGeom prst="rect">
                      <a:avLst/>
                    </a:prstGeom>
                  </pic:spPr>
                </pic:pic>
              </a:graphicData>
            </a:graphic>
          </wp:inline>
        </w:drawing>
      </w:r>
      <w:r>
        <w:t xml:space="preserve">                                                                                 Figure 17.1 – Copying the file to the testers machine </w:t>
      </w:r>
    </w:p>
    <w:p w14:paraId="0DE782DC" w14:textId="5E33FF1E" w:rsidR="000C72AE" w:rsidRDefault="009D35FE" w:rsidP="006A231D">
      <w:r>
        <w:t xml:space="preserve">One this was done the tester used John the Ripper hash cracking </w:t>
      </w:r>
      <w:r w:rsidR="0052428F">
        <w:t>tool,</w:t>
      </w:r>
      <w:r>
        <w:t xml:space="preserve"> which is </w:t>
      </w:r>
      <w:r w:rsidR="003577EE">
        <w:t>a part</w:t>
      </w:r>
      <w:r w:rsidR="0052428F">
        <w:t xml:space="preserve"> of Kali , once this was complete as shown in Figure 18 below. The password for the xadmin account was revealed to be “plums” , which allowed the tester to establish a SSH connection to the device. </w:t>
      </w:r>
    </w:p>
    <w:p w14:paraId="4DE20C54" w14:textId="655586E2" w:rsidR="0021369B" w:rsidRDefault="0021369B" w:rsidP="006A231D">
      <w:r w:rsidRPr="00B206B6">
        <w:rPr>
          <w:noProof/>
        </w:rPr>
        <w:lastRenderedPageBreak/>
        <w:drawing>
          <wp:inline distT="0" distB="0" distL="0" distR="0" wp14:anchorId="39E792DB" wp14:editId="0FC65AE0">
            <wp:extent cx="5943600" cy="2632007"/>
            <wp:effectExtent l="0" t="0" r="0" b="0"/>
            <wp:docPr id="1973249539"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49539" name="Picture 1" descr="A computer screen shot of a computer program&#10;&#10;Description automatically generated"/>
                    <pic:cNvPicPr/>
                  </pic:nvPicPr>
                  <pic:blipFill>
                    <a:blip r:embed="rId34"/>
                    <a:stretch>
                      <a:fillRect/>
                    </a:stretch>
                  </pic:blipFill>
                  <pic:spPr>
                    <a:xfrm>
                      <a:off x="0" y="0"/>
                      <a:ext cx="5943600" cy="2632007"/>
                    </a:xfrm>
                    <a:prstGeom prst="rect">
                      <a:avLst/>
                    </a:prstGeom>
                  </pic:spPr>
                </pic:pic>
              </a:graphicData>
            </a:graphic>
          </wp:inline>
        </w:drawing>
      </w:r>
      <w:r>
        <w:t xml:space="preserve">Figure </w:t>
      </w:r>
      <w:r w:rsidR="0052428F">
        <w:t xml:space="preserve">18 </w:t>
      </w:r>
      <w:r w:rsidR="00343E57">
        <w:t>–</w:t>
      </w:r>
      <w:r w:rsidR="0052428F">
        <w:t xml:space="preserve"> </w:t>
      </w:r>
      <w:r w:rsidR="00343E57">
        <w:t xml:space="preserve">John the Ripper cracking the password </w:t>
      </w:r>
    </w:p>
    <w:p w14:paraId="1BBA79F2" w14:textId="3981AD38" w:rsidR="00343E57" w:rsidRDefault="001F714A" w:rsidP="006A231D">
      <w:r>
        <w:t xml:space="preserve">Being able to SSH </w:t>
      </w:r>
      <w:r w:rsidR="004364E9">
        <w:t xml:space="preserve">to the device allowed the tester to determine the connections the PC had to any other </w:t>
      </w:r>
      <w:r w:rsidR="00737FB9">
        <w:t xml:space="preserve">devices; </w:t>
      </w:r>
      <w:r w:rsidR="00A03EDE">
        <w:t xml:space="preserve">it was found that the PC was only connected to one other device </w:t>
      </w:r>
      <w:r w:rsidR="00EB7123">
        <w:t xml:space="preserve">, </w:t>
      </w:r>
      <w:r w:rsidR="00A03EDE">
        <w:t>a router through th</w:t>
      </w:r>
      <w:r w:rsidR="00737FB9">
        <w:t>e</w:t>
      </w:r>
      <w:r w:rsidR="00A03EDE">
        <w:t xml:space="preserve"> Eth0 interface. </w:t>
      </w:r>
    </w:p>
    <w:p w14:paraId="1BC7F0B9" w14:textId="1ECC286E" w:rsidR="00737FB9" w:rsidRDefault="00737FB9" w:rsidP="006A231D">
      <w:r>
        <w:t xml:space="preserve">The </w:t>
      </w:r>
      <w:r w:rsidR="000371EC">
        <w:t xml:space="preserve">xadmin account was also determined to be a superuser account as the tester could </w:t>
      </w:r>
      <w:r w:rsidR="00EC622F">
        <w:t xml:space="preserve">alter the device as they see fit through this account. This will be covered in the security weaknesses section </w:t>
      </w:r>
      <w:r w:rsidR="00C45DD4">
        <w:t>in</w:t>
      </w:r>
      <w:r w:rsidR="00EC622F">
        <w:t xml:space="preserve"> more depth. </w:t>
      </w:r>
    </w:p>
    <w:p w14:paraId="14209512" w14:textId="7B20C58C" w:rsidR="00EC622F" w:rsidRDefault="00046C3A" w:rsidP="006A231D">
      <w:r w:rsidRPr="0037101F">
        <w:rPr>
          <w:noProof/>
        </w:rPr>
        <w:lastRenderedPageBreak/>
        <w:drawing>
          <wp:inline distT="0" distB="0" distL="0" distR="0" wp14:anchorId="22042429" wp14:editId="0BEE13C5">
            <wp:extent cx="5943600" cy="3937527"/>
            <wp:effectExtent l="0" t="0" r="0" b="6350"/>
            <wp:docPr id="13884099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09942" name="Picture 1" descr="A computer screen shot of a program&#10;&#10;Description automatically generated"/>
                    <pic:cNvPicPr/>
                  </pic:nvPicPr>
                  <pic:blipFill>
                    <a:blip r:embed="rId35"/>
                    <a:stretch>
                      <a:fillRect/>
                    </a:stretch>
                  </pic:blipFill>
                  <pic:spPr>
                    <a:xfrm>
                      <a:off x="0" y="0"/>
                      <a:ext cx="5943600" cy="3937527"/>
                    </a:xfrm>
                    <a:prstGeom prst="rect">
                      <a:avLst/>
                    </a:prstGeom>
                  </pic:spPr>
                </pic:pic>
              </a:graphicData>
            </a:graphic>
          </wp:inline>
        </w:drawing>
      </w:r>
      <w:r w:rsidR="00B87400">
        <w:t xml:space="preserve">Figure 19 – ssh connection </w:t>
      </w:r>
      <w:r w:rsidR="0086261C">
        <w:t xml:space="preserve">successful with ifconfig check </w:t>
      </w:r>
    </w:p>
    <w:p w14:paraId="37DE32CA" w14:textId="575408B3" w:rsidR="00C45DD4" w:rsidRDefault="00C45DD4" w:rsidP="006A231D">
      <w:r w:rsidRPr="00D71875">
        <w:rPr>
          <w:noProof/>
        </w:rPr>
        <w:drawing>
          <wp:inline distT="0" distB="0" distL="0" distR="0" wp14:anchorId="3F6FFD02" wp14:editId="464A121D">
            <wp:extent cx="3391373" cy="562053"/>
            <wp:effectExtent l="0" t="0" r="0" b="9525"/>
            <wp:docPr id="138661668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16686" name="Picture 1" descr="A black background with white text&#10;&#10;Description automatically generated"/>
                    <pic:cNvPicPr/>
                  </pic:nvPicPr>
                  <pic:blipFill>
                    <a:blip r:embed="rId36"/>
                    <a:stretch>
                      <a:fillRect/>
                    </a:stretch>
                  </pic:blipFill>
                  <pic:spPr>
                    <a:xfrm>
                      <a:off x="0" y="0"/>
                      <a:ext cx="3391373" cy="562053"/>
                    </a:xfrm>
                    <a:prstGeom prst="rect">
                      <a:avLst/>
                    </a:prstGeom>
                  </pic:spPr>
                </pic:pic>
              </a:graphicData>
            </a:graphic>
          </wp:inline>
        </w:drawing>
      </w:r>
      <w:r w:rsidR="0086261C">
        <w:t xml:space="preserve">                                                                                 Figure 19.1 – sudo check </w:t>
      </w:r>
    </w:p>
    <w:p w14:paraId="20CB58D6" w14:textId="37D24EDE" w:rsidR="0086261C" w:rsidRDefault="0086261C" w:rsidP="0086261C">
      <w:pPr>
        <w:pStyle w:val="Heading2"/>
      </w:pPr>
      <w:bookmarkStart w:id="12" w:name="_Toc186451566"/>
      <w:r>
        <w:t xml:space="preserve">Router 2 </w:t>
      </w:r>
      <w:r w:rsidR="00524493">
        <w:t>–</w:t>
      </w:r>
      <w:r>
        <w:t xml:space="preserve"> </w:t>
      </w:r>
      <w:r w:rsidR="005F6955">
        <w:t>192.168.0.226</w:t>
      </w:r>
      <w:bookmarkEnd w:id="12"/>
    </w:p>
    <w:p w14:paraId="4022BC8C" w14:textId="7A4E6740" w:rsidR="00A7416C" w:rsidRDefault="00775982" w:rsidP="00524493">
      <w:r>
        <w:t xml:space="preserve">When the </w:t>
      </w:r>
      <w:r w:rsidR="009A0486">
        <w:t>command show ip route was done , it was deduced that there is a second router on the network which is located at the a</w:t>
      </w:r>
      <w:r w:rsidR="005F6955">
        <w:t>ddress 192.168.0.226</w:t>
      </w:r>
      <w:r w:rsidR="000536A9">
        <w:t xml:space="preserve">. This is connected via the eth1 interface which </w:t>
      </w:r>
      <w:r w:rsidR="00DC708E">
        <w:t xml:space="preserve">is </w:t>
      </w:r>
      <w:r w:rsidR="00A7416C">
        <w:t>known</w:t>
      </w:r>
      <w:r w:rsidR="00DC708E">
        <w:t xml:space="preserve"> due to the amount of traffic that is routed via this address in the earlier scans. </w:t>
      </w:r>
      <w:r w:rsidR="006B4D69">
        <w:t xml:space="preserve">                                       </w:t>
      </w:r>
      <w:r w:rsidR="00BA535F">
        <w:t xml:space="preserve">When the interfaces command was conducted on the previous router </w:t>
      </w:r>
      <w:r w:rsidR="002E64FC">
        <w:t xml:space="preserve">, it was shown that the netmask is /30, the tester also knew </w:t>
      </w:r>
      <w:r w:rsidR="00861232">
        <w:t>that there are 4 addresses in this subnet of which 2 were usable host address</w:t>
      </w:r>
      <w:r w:rsidR="00EB779C">
        <w:t>es</w:t>
      </w:r>
      <w:r w:rsidR="00861232">
        <w:t xml:space="preserve">. </w:t>
      </w:r>
      <w:r w:rsidR="00EB779C">
        <w:t xml:space="preserve"> </w:t>
      </w:r>
      <w:r w:rsidR="006B4D69">
        <w:t xml:space="preserve">                                                                                                                                                                                                                            </w:t>
      </w:r>
      <w:r w:rsidR="00EB779C">
        <w:t xml:space="preserve">As shown in the scan below in Figure 20 the 2 usable host addresses </w:t>
      </w:r>
      <w:r w:rsidR="00326F65">
        <w:t xml:space="preserve">226 and the 225 which means that the network address was the 224 and the </w:t>
      </w:r>
      <w:r w:rsidR="00B63B2D">
        <w:t xml:space="preserve">broadcast address was the 227 , in the nmap scan </w:t>
      </w:r>
      <w:r w:rsidR="006B4D69">
        <w:t xml:space="preserve">is also shows the open ports on this subnet. </w:t>
      </w:r>
    </w:p>
    <w:p w14:paraId="0F84EBD2" w14:textId="7BA6256E" w:rsidR="006B4D69" w:rsidRDefault="00357794" w:rsidP="00524493">
      <w:r w:rsidRPr="00E253E1">
        <w:rPr>
          <w:noProof/>
        </w:rPr>
        <w:lastRenderedPageBreak/>
        <w:drawing>
          <wp:inline distT="0" distB="0" distL="0" distR="0" wp14:anchorId="2B64B49C" wp14:editId="51718E40">
            <wp:extent cx="5572903" cy="3096057"/>
            <wp:effectExtent l="0" t="0" r="8890" b="9525"/>
            <wp:docPr id="59877674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76748" name="Picture 1" descr="A computer screen shot of a computer&#10;&#10;Description automatically generated"/>
                    <pic:cNvPicPr/>
                  </pic:nvPicPr>
                  <pic:blipFill>
                    <a:blip r:embed="rId37"/>
                    <a:stretch>
                      <a:fillRect/>
                    </a:stretch>
                  </pic:blipFill>
                  <pic:spPr>
                    <a:xfrm>
                      <a:off x="0" y="0"/>
                      <a:ext cx="5572903" cy="3096057"/>
                    </a:xfrm>
                    <a:prstGeom prst="rect">
                      <a:avLst/>
                    </a:prstGeom>
                  </pic:spPr>
                </pic:pic>
              </a:graphicData>
            </a:graphic>
          </wp:inline>
        </w:drawing>
      </w:r>
      <w:r>
        <w:t xml:space="preserve"> Figure 20 – nmap scan against router 2’s network address</w:t>
      </w:r>
    </w:p>
    <w:p w14:paraId="303447BA" w14:textId="2E0A7ADE" w:rsidR="00357794" w:rsidRDefault="00357794" w:rsidP="00524493">
      <w:r>
        <w:t xml:space="preserve">In the above nmap scan </w:t>
      </w:r>
      <w:r w:rsidR="00851AD0">
        <w:t>there</w:t>
      </w:r>
      <w:r>
        <w:t xml:space="preserve"> is a telnet session av</w:t>
      </w:r>
      <w:r w:rsidR="00682C57">
        <w:t xml:space="preserve">ailable on both devices , as with </w:t>
      </w:r>
      <w:r w:rsidR="008513F8">
        <w:t>R</w:t>
      </w:r>
      <w:r w:rsidR="00851AD0">
        <w:t>outer</w:t>
      </w:r>
      <w:r w:rsidR="00682C57">
        <w:t xml:space="preserve"> 1. As the tester</w:t>
      </w:r>
      <w:r w:rsidR="00EB5C6B">
        <w:t xml:space="preserve"> has</w:t>
      </w:r>
      <w:r w:rsidR="00682C57">
        <w:t xml:space="preserve"> previ</w:t>
      </w:r>
      <w:r w:rsidR="00851AD0">
        <w:t xml:space="preserve">ously done , they attempted to connect to the </w:t>
      </w:r>
      <w:r w:rsidR="002A5A33">
        <w:t>.226 address</w:t>
      </w:r>
      <w:r w:rsidR="00851AD0">
        <w:t xml:space="preserve"> using the </w:t>
      </w:r>
      <w:r w:rsidR="00EB5C6B">
        <w:t>VyOS</w:t>
      </w:r>
      <w:r w:rsidR="00851AD0">
        <w:t xml:space="preserve"> default credentials w</w:t>
      </w:r>
      <w:r w:rsidR="002A5A33">
        <w:t>hich was successful again</w:t>
      </w:r>
      <w:r w:rsidR="00A4056B">
        <w:t xml:space="preserve"> as shown below in Figure 21.</w:t>
      </w:r>
    </w:p>
    <w:p w14:paraId="647B3462" w14:textId="12E38B13" w:rsidR="002A5A33" w:rsidRDefault="00A4056B" w:rsidP="00524493">
      <w:r w:rsidRPr="00D244C3">
        <w:rPr>
          <w:noProof/>
        </w:rPr>
        <w:drawing>
          <wp:inline distT="0" distB="0" distL="0" distR="0" wp14:anchorId="2372376E" wp14:editId="12824D36">
            <wp:extent cx="5943600" cy="2312734"/>
            <wp:effectExtent l="0" t="0" r="0" b="0"/>
            <wp:docPr id="100048350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83501" name="Picture 1" descr="A computer screen with white text&#10;&#10;Description automatically generated"/>
                    <pic:cNvPicPr/>
                  </pic:nvPicPr>
                  <pic:blipFill>
                    <a:blip r:embed="rId38"/>
                    <a:stretch>
                      <a:fillRect/>
                    </a:stretch>
                  </pic:blipFill>
                  <pic:spPr>
                    <a:xfrm>
                      <a:off x="0" y="0"/>
                      <a:ext cx="5943600" cy="2312734"/>
                    </a:xfrm>
                    <a:prstGeom prst="rect">
                      <a:avLst/>
                    </a:prstGeom>
                  </pic:spPr>
                </pic:pic>
              </a:graphicData>
            </a:graphic>
          </wp:inline>
        </w:drawing>
      </w:r>
      <w:r>
        <w:t xml:space="preserve"> Figure 21 – telnet session on 192.168.0.226 </w:t>
      </w:r>
    </w:p>
    <w:p w14:paraId="37832104" w14:textId="3EE906A2" w:rsidR="002F222B" w:rsidRDefault="002F222B" w:rsidP="00524493">
      <w:r>
        <w:t xml:space="preserve">By using the show interfaces and the show ip route commands it revealed </w:t>
      </w:r>
      <w:r w:rsidR="006D2124">
        <w:t>192.168.0.228/</w:t>
      </w:r>
      <w:r w:rsidR="00C617C0">
        <w:t>30,</w:t>
      </w:r>
      <w:r w:rsidR="006D2124">
        <w:t xml:space="preserve"> and the 192.168.0.32/27 subnets </w:t>
      </w:r>
      <w:r w:rsidR="00AC01AE">
        <w:t>connected to Router 2 as shown below in Figure 21.1</w:t>
      </w:r>
    </w:p>
    <w:p w14:paraId="5BACE7D8" w14:textId="77777777" w:rsidR="00863336" w:rsidRDefault="00863336" w:rsidP="00524493"/>
    <w:p w14:paraId="454EFFBB" w14:textId="7E12F346" w:rsidR="00A4056B" w:rsidRDefault="0071560E" w:rsidP="00524493">
      <w:r w:rsidRPr="00A13799">
        <w:rPr>
          <w:noProof/>
        </w:rPr>
        <w:lastRenderedPageBreak/>
        <w:drawing>
          <wp:inline distT="0" distB="0" distL="0" distR="0" wp14:anchorId="59AE109D" wp14:editId="01B5C92A">
            <wp:extent cx="5943600" cy="4537533"/>
            <wp:effectExtent l="0" t="0" r="0" b="0"/>
            <wp:docPr id="81487528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75287" name="Picture 1" descr="A computer screen shot of a program&#10;&#10;Description automatically generated"/>
                    <pic:cNvPicPr/>
                  </pic:nvPicPr>
                  <pic:blipFill>
                    <a:blip r:embed="rId39"/>
                    <a:stretch>
                      <a:fillRect/>
                    </a:stretch>
                  </pic:blipFill>
                  <pic:spPr>
                    <a:xfrm>
                      <a:off x="0" y="0"/>
                      <a:ext cx="5943600" cy="4537533"/>
                    </a:xfrm>
                    <a:prstGeom prst="rect">
                      <a:avLst/>
                    </a:prstGeom>
                  </pic:spPr>
                </pic:pic>
              </a:graphicData>
            </a:graphic>
          </wp:inline>
        </w:drawing>
      </w:r>
      <w:r>
        <w:t xml:space="preserve">Figure 21.1 </w:t>
      </w:r>
      <w:r w:rsidR="005B5310">
        <w:t>–</w:t>
      </w:r>
      <w:r>
        <w:t xml:space="preserve"> </w:t>
      </w:r>
      <w:r w:rsidR="005B5310">
        <w:t xml:space="preserve">Interface and routing </w:t>
      </w:r>
      <w:r w:rsidR="002F222B">
        <w:t>info for Router 2</w:t>
      </w:r>
    </w:p>
    <w:p w14:paraId="429C1430" w14:textId="77777777" w:rsidR="00115FFF" w:rsidRDefault="00115FFF" w:rsidP="00115FFF">
      <w:r>
        <w:t xml:space="preserve">It can be deduced that the devices connected to this router are as follows : </w:t>
      </w:r>
    </w:p>
    <w:p w14:paraId="78BF3F3D" w14:textId="77777777" w:rsidR="00115FFF" w:rsidRDefault="00115FFF" w:rsidP="00115FFF">
      <w:pPr>
        <w:pStyle w:val="ListParagraph"/>
        <w:numPr>
          <w:ilvl w:val="0"/>
          <w:numId w:val="41"/>
        </w:numPr>
      </w:pPr>
      <w:r>
        <w:t xml:space="preserve">Eth1 : PC 2 with the address .34/27 </w:t>
      </w:r>
    </w:p>
    <w:p w14:paraId="5BEA0424" w14:textId="77777777" w:rsidR="00115FFF" w:rsidRDefault="00115FFF" w:rsidP="00115FFF">
      <w:pPr>
        <w:pStyle w:val="ListParagraph"/>
        <w:numPr>
          <w:ilvl w:val="0"/>
          <w:numId w:val="41"/>
        </w:numPr>
      </w:pPr>
      <w:r>
        <w:t>Eth2 : Router 3 , as deduced by the number of devices connected to it.</w:t>
      </w:r>
    </w:p>
    <w:p w14:paraId="3BADB205" w14:textId="77777777" w:rsidR="00115FFF" w:rsidRDefault="00115FFF" w:rsidP="00115FFF">
      <w:pPr>
        <w:pStyle w:val="ListParagraph"/>
        <w:numPr>
          <w:ilvl w:val="0"/>
          <w:numId w:val="41"/>
        </w:numPr>
      </w:pPr>
      <w:r>
        <w:t xml:space="preserve">Eth3 : Router 1 </w:t>
      </w:r>
    </w:p>
    <w:p w14:paraId="6FF25DE8" w14:textId="08CF670E" w:rsidR="002A5A33" w:rsidRDefault="00115FFF" w:rsidP="00115FFF">
      <w:pPr>
        <w:pStyle w:val="Heading3"/>
      </w:pPr>
      <w:bookmarkStart w:id="13" w:name="_Toc186451567"/>
      <w:r>
        <w:t>PC 2 – 192.168.0.34/27</w:t>
      </w:r>
      <w:bookmarkEnd w:id="13"/>
    </w:p>
    <w:p w14:paraId="05FDB1DB" w14:textId="77F49251" w:rsidR="00115FFF" w:rsidRDefault="0035148E" w:rsidP="00115FFF">
      <w:r>
        <w:t xml:space="preserve">A nmap scan was run </w:t>
      </w:r>
      <w:r w:rsidR="00B93BE7">
        <w:t xml:space="preserve">on the target’s subnet network address 192.168.0.33/27 </w:t>
      </w:r>
      <w:r w:rsidR="008F5B8F">
        <w:t xml:space="preserve">and it revealed that </w:t>
      </w:r>
      <w:r w:rsidR="00B10656">
        <w:t>a</w:t>
      </w:r>
      <w:r w:rsidR="008F5B8F">
        <w:t xml:space="preserve"> ssh session was available on this device</w:t>
      </w:r>
      <w:r w:rsidR="00E012A8">
        <w:t xml:space="preserve"> as shown </w:t>
      </w:r>
      <w:r w:rsidR="00942037">
        <w:t>in</w:t>
      </w:r>
      <w:r w:rsidR="00E012A8">
        <w:t xml:space="preserve"> Figure 22 below</w:t>
      </w:r>
      <w:r w:rsidR="008F5B8F">
        <w:t xml:space="preserve">. The tester made use of the </w:t>
      </w:r>
      <w:r w:rsidR="00A77FEE">
        <w:t>previously</w:t>
      </w:r>
      <w:r w:rsidR="008F5B8F">
        <w:t xml:space="preserve"> </w:t>
      </w:r>
      <w:r w:rsidR="00A77FEE">
        <w:t xml:space="preserve">acquired xadmin credentials (xadmin/plums) to access this device. </w:t>
      </w:r>
      <w:r w:rsidR="00211CD5">
        <w:t>This was successful and upon accessing the device , the tester ran an i</w:t>
      </w:r>
      <w:r w:rsidR="00942037">
        <w:t>f</w:t>
      </w:r>
      <w:r w:rsidR="00211CD5">
        <w:t xml:space="preserve">config </w:t>
      </w:r>
      <w:r w:rsidR="00992423">
        <w:t xml:space="preserve">command to see what devices were connected to the network as shown in Figure </w:t>
      </w:r>
      <w:r w:rsidR="00E012A8">
        <w:t xml:space="preserve">22.1 below. </w:t>
      </w:r>
    </w:p>
    <w:p w14:paraId="496362B6" w14:textId="6515BE6F" w:rsidR="00E012A8" w:rsidRDefault="00C24F28" w:rsidP="00115FFF">
      <w:r w:rsidRPr="00E7343A">
        <w:rPr>
          <w:noProof/>
        </w:rPr>
        <w:lastRenderedPageBreak/>
        <w:drawing>
          <wp:inline distT="0" distB="0" distL="0" distR="0" wp14:anchorId="1BC68832" wp14:editId="2A63A34F">
            <wp:extent cx="5334744" cy="2905530"/>
            <wp:effectExtent l="0" t="0" r="0" b="9525"/>
            <wp:docPr id="132140677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06770" name="Picture 1" descr="A computer screen shot of a computer&#10;&#10;Description automatically generated"/>
                    <pic:cNvPicPr/>
                  </pic:nvPicPr>
                  <pic:blipFill>
                    <a:blip r:embed="rId40"/>
                    <a:stretch>
                      <a:fillRect/>
                    </a:stretch>
                  </pic:blipFill>
                  <pic:spPr>
                    <a:xfrm>
                      <a:off x="0" y="0"/>
                      <a:ext cx="5334744" cy="2905530"/>
                    </a:xfrm>
                    <a:prstGeom prst="rect">
                      <a:avLst/>
                    </a:prstGeom>
                  </pic:spPr>
                </pic:pic>
              </a:graphicData>
            </a:graphic>
          </wp:inline>
        </w:drawing>
      </w:r>
      <w:r>
        <w:t xml:space="preserve">                  Figure 22 – nmap scan of the subnet</w:t>
      </w:r>
    </w:p>
    <w:p w14:paraId="0815570C" w14:textId="35124543" w:rsidR="00C24F28" w:rsidRDefault="004302A4" w:rsidP="00115FFF">
      <w:r w:rsidRPr="00B32E90">
        <w:rPr>
          <w:noProof/>
        </w:rPr>
        <w:drawing>
          <wp:inline distT="0" distB="0" distL="0" distR="0" wp14:anchorId="6921D847" wp14:editId="398F4184">
            <wp:extent cx="5705475" cy="4752975"/>
            <wp:effectExtent l="0" t="0" r="9525" b="9525"/>
            <wp:docPr id="140652421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24212" name="Picture 1" descr="A computer screen shot of a program&#10;&#10;Description automatically generated"/>
                    <pic:cNvPicPr/>
                  </pic:nvPicPr>
                  <pic:blipFill>
                    <a:blip r:embed="rId41"/>
                    <a:stretch>
                      <a:fillRect/>
                    </a:stretch>
                  </pic:blipFill>
                  <pic:spPr>
                    <a:xfrm>
                      <a:off x="0" y="0"/>
                      <a:ext cx="5705663" cy="4753132"/>
                    </a:xfrm>
                    <a:prstGeom prst="rect">
                      <a:avLst/>
                    </a:prstGeom>
                  </pic:spPr>
                </pic:pic>
              </a:graphicData>
            </a:graphic>
          </wp:inline>
        </w:drawing>
      </w:r>
      <w:r>
        <w:t xml:space="preserve"> Figure 22.1 – </w:t>
      </w:r>
      <w:r w:rsidR="00942037">
        <w:t xml:space="preserve">successful ssh connection and </w:t>
      </w:r>
      <w:r>
        <w:t xml:space="preserve">ifconfig </w:t>
      </w:r>
      <w:r w:rsidR="00942037">
        <w:t>command output</w:t>
      </w:r>
    </w:p>
    <w:p w14:paraId="3FC1F62C" w14:textId="1DFFD3A1" w:rsidR="00942037" w:rsidRDefault="00942037" w:rsidP="00115FFF">
      <w:r>
        <w:lastRenderedPageBreak/>
        <w:t xml:space="preserve">The results of the ifconfig command </w:t>
      </w:r>
      <w:r w:rsidR="00B344E2">
        <w:t>have</w:t>
      </w:r>
      <w:r w:rsidR="00BF7DCE">
        <w:t xml:space="preserve"> shown the presence of a second device connected via the first PC’s eth1 interface which is located at the address 13.13.13.</w:t>
      </w:r>
      <w:r w:rsidR="00866CD5">
        <w:t xml:space="preserve">10 with a netmask, it can be deduced that the network address </w:t>
      </w:r>
      <w:r w:rsidR="00B344E2">
        <w:t xml:space="preserve">of this subnet is 13.13.13.0. </w:t>
      </w:r>
    </w:p>
    <w:p w14:paraId="0523A8CE" w14:textId="4E1B117E" w:rsidR="00B344E2" w:rsidRDefault="00A41078" w:rsidP="00115FFF">
      <w:r>
        <w:t xml:space="preserve">The tester </w:t>
      </w:r>
      <w:r w:rsidR="008D3AD9">
        <w:t xml:space="preserve">then ran a history command , which displays the history of the device to determine if </w:t>
      </w:r>
      <w:r w:rsidR="00FB6077">
        <w:t>a</w:t>
      </w:r>
      <w:r w:rsidR="008D3AD9">
        <w:t xml:space="preserve"> ssh connections have been establis</w:t>
      </w:r>
      <w:r w:rsidR="00041D46">
        <w:t xml:space="preserve">hed to a device at 13.13.13.13. It was discovered by the tester that </w:t>
      </w:r>
      <w:r w:rsidR="00FB6077">
        <w:t xml:space="preserve">at command 15 was an </w:t>
      </w:r>
      <w:r w:rsidR="00863626">
        <w:t>attempt to ssh into the device in question using the xadmin account , which confirms that the device at this address is indeed a PC. This can be seen in Figure 23 below</w:t>
      </w:r>
      <w:r w:rsidR="00D43A28">
        <w:t xml:space="preserve">. </w:t>
      </w:r>
    </w:p>
    <w:p w14:paraId="6C90B237" w14:textId="4C8CD967" w:rsidR="00625BA0" w:rsidRDefault="00625BA0" w:rsidP="00115FFF">
      <w:r w:rsidRPr="006E6A66">
        <w:rPr>
          <w:noProof/>
        </w:rPr>
        <w:drawing>
          <wp:inline distT="0" distB="0" distL="0" distR="0" wp14:anchorId="7752ECD6" wp14:editId="4354C76D">
            <wp:extent cx="4372585" cy="4267796"/>
            <wp:effectExtent l="0" t="0" r="0" b="0"/>
            <wp:docPr id="1170128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28990" name="Picture 1" descr="A screenshot of a computer&#10;&#10;Description automatically generated"/>
                    <pic:cNvPicPr/>
                  </pic:nvPicPr>
                  <pic:blipFill>
                    <a:blip r:embed="rId42"/>
                    <a:stretch>
                      <a:fillRect/>
                    </a:stretch>
                  </pic:blipFill>
                  <pic:spPr>
                    <a:xfrm>
                      <a:off x="0" y="0"/>
                      <a:ext cx="4372585" cy="4267796"/>
                    </a:xfrm>
                    <a:prstGeom prst="rect">
                      <a:avLst/>
                    </a:prstGeom>
                  </pic:spPr>
                </pic:pic>
              </a:graphicData>
            </a:graphic>
          </wp:inline>
        </w:drawing>
      </w:r>
      <w:r w:rsidR="00A917B0">
        <w:t xml:space="preserve">                                                 </w:t>
      </w:r>
      <w:r>
        <w:t xml:space="preserve">Figure 23 </w:t>
      </w:r>
      <w:r w:rsidR="00A917B0">
        <w:t>–</w:t>
      </w:r>
      <w:r>
        <w:t xml:space="preserve"> </w:t>
      </w:r>
      <w:r w:rsidR="00A917B0">
        <w:t xml:space="preserve">info from the history command </w:t>
      </w:r>
    </w:p>
    <w:p w14:paraId="239A2BB0" w14:textId="1E3512A2" w:rsidR="00A917B0" w:rsidRDefault="00A917B0" w:rsidP="00115FFF">
      <w:r>
        <w:t xml:space="preserve">For the tester to be able to gain </w:t>
      </w:r>
      <w:r w:rsidR="006C5D8E">
        <w:t xml:space="preserve">permanent access to this third pc , it was necessary to create a pivot point on PC 2 . To be able </w:t>
      </w:r>
      <w:r w:rsidR="00603552">
        <w:t>to achieve this , editing the sshd_config file on the system to be able to permit tunneling and then open a tunnel interface on the remote devices</w:t>
      </w:r>
      <w:r w:rsidR="009B4528">
        <w:t xml:space="preserve"> as shown in Figure 24 below. </w:t>
      </w:r>
      <w:r w:rsidR="00D0250D">
        <w:t xml:space="preserve"> </w:t>
      </w:r>
    </w:p>
    <w:p w14:paraId="422E7125" w14:textId="3D32D16C" w:rsidR="00603552" w:rsidRDefault="00863D37" w:rsidP="00115FFF">
      <w:r w:rsidRPr="00D32D15">
        <w:rPr>
          <w:noProof/>
        </w:rPr>
        <w:drawing>
          <wp:inline distT="0" distB="0" distL="0" distR="0" wp14:anchorId="79E40912" wp14:editId="3C3CDE7E">
            <wp:extent cx="1609950" cy="924054"/>
            <wp:effectExtent l="0" t="0" r="9525" b="9525"/>
            <wp:docPr id="21341133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13326" name="Picture 1" descr="A screen shot of a computer&#10;&#10;Description automatically generated"/>
                    <pic:cNvPicPr/>
                  </pic:nvPicPr>
                  <pic:blipFill>
                    <a:blip r:embed="rId43"/>
                    <a:stretch>
                      <a:fillRect/>
                    </a:stretch>
                  </pic:blipFill>
                  <pic:spPr>
                    <a:xfrm>
                      <a:off x="0" y="0"/>
                      <a:ext cx="1609950" cy="924054"/>
                    </a:xfrm>
                    <a:prstGeom prst="rect">
                      <a:avLst/>
                    </a:prstGeom>
                  </pic:spPr>
                </pic:pic>
              </a:graphicData>
            </a:graphic>
          </wp:inline>
        </w:drawing>
      </w:r>
      <w:r>
        <w:t xml:space="preserve">                                                                                                                                                Figure 24 – Editing the sshd_config file </w:t>
      </w:r>
      <w:r w:rsidR="009B4528">
        <w:t xml:space="preserve">, to include the Permit Tunnel </w:t>
      </w:r>
      <w:r w:rsidR="00643C2D">
        <w:t xml:space="preserve">and changing the PermitRootLogin to yes </w:t>
      </w:r>
    </w:p>
    <w:p w14:paraId="6D13741A" w14:textId="6EBA74D6" w:rsidR="00E52CFB" w:rsidRDefault="00E52CFB" w:rsidP="00115FFF">
      <w:r>
        <w:lastRenderedPageBreak/>
        <w:t>To be able to do tunneling root access is needed , so passwd</w:t>
      </w:r>
      <w:r w:rsidR="00AD4556">
        <w:t xml:space="preserve"> -S was run for the root user after gaining su permissions on PC2 as shown in the below Figure </w:t>
      </w:r>
      <w:r w:rsidR="00BA0356">
        <w:t>25</w:t>
      </w:r>
      <w:r w:rsidR="00AA1F8B">
        <w:t xml:space="preserve"> which also shows </w:t>
      </w:r>
      <w:r w:rsidR="00A12BE0">
        <w:t>opening the tunnel</w:t>
      </w:r>
      <w:r w:rsidR="00C46D6C">
        <w:t xml:space="preserve"> and restarting the ssh service.</w:t>
      </w:r>
    </w:p>
    <w:p w14:paraId="4D271E93" w14:textId="631E5D3F" w:rsidR="00AA1F8B" w:rsidRDefault="00AA1F8B" w:rsidP="00115FFF">
      <w:r w:rsidRPr="000A0689">
        <w:rPr>
          <w:noProof/>
        </w:rPr>
        <w:drawing>
          <wp:inline distT="0" distB="0" distL="0" distR="0" wp14:anchorId="7AC24A2B" wp14:editId="0AA43F26">
            <wp:extent cx="5696745" cy="5706271"/>
            <wp:effectExtent l="0" t="0" r="0" b="8890"/>
            <wp:docPr id="1244799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99753" name="Picture 1" descr="A screenshot of a computer&#10;&#10;Description automatically generated"/>
                    <pic:cNvPicPr/>
                  </pic:nvPicPr>
                  <pic:blipFill>
                    <a:blip r:embed="rId44"/>
                    <a:stretch>
                      <a:fillRect/>
                    </a:stretch>
                  </pic:blipFill>
                  <pic:spPr>
                    <a:xfrm>
                      <a:off x="0" y="0"/>
                      <a:ext cx="5696745" cy="5706271"/>
                    </a:xfrm>
                    <a:prstGeom prst="rect">
                      <a:avLst/>
                    </a:prstGeom>
                  </pic:spPr>
                </pic:pic>
              </a:graphicData>
            </a:graphic>
          </wp:inline>
        </w:drawing>
      </w:r>
      <w:r w:rsidR="00C46D6C">
        <w:t xml:space="preserve">Figure 25 </w:t>
      </w:r>
      <w:r w:rsidR="00F14D2B">
        <w:t>–</w:t>
      </w:r>
      <w:r w:rsidR="00C46D6C">
        <w:t xml:space="preserve"> </w:t>
      </w:r>
      <w:r w:rsidR="00F14D2B">
        <w:t xml:space="preserve">Changing </w:t>
      </w:r>
      <w:r w:rsidR="007B59CE">
        <w:t>to root</w:t>
      </w:r>
      <w:r w:rsidR="00F14D2B">
        <w:t xml:space="preserve"> and unlocking root password , creating a tun0 </w:t>
      </w:r>
    </w:p>
    <w:p w14:paraId="3C30CD29" w14:textId="2D12A48B" w:rsidR="00076114" w:rsidRDefault="00E01220" w:rsidP="00115FFF">
      <w:r>
        <w:t xml:space="preserve">The next thing is to add the tun0 </w:t>
      </w:r>
      <w:r w:rsidR="003B2FF8">
        <w:t>in the Kali machine and in the PC2 at 192.168.0.34 and then set the tun0 up</w:t>
      </w:r>
      <w:r w:rsidR="005C7DAE">
        <w:t>. In Figure 25.1-25.</w:t>
      </w:r>
      <w:r w:rsidR="00084F90">
        <w:t>4</w:t>
      </w:r>
      <w:r w:rsidR="005C7DAE">
        <w:t xml:space="preserve"> is the set up on the </w:t>
      </w:r>
      <w:hyperlink r:id="rId45" w:history="1">
        <w:r w:rsidR="007347CE" w:rsidRPr="00D234BC">
          <w:rPr>
            <w:rStyle w:val="Hyperlink"/>
          </w:rPr>
          <w:t>root@192.168.0.34</w:t>
        </w:r>
      </w:hyperlink>
      <w:r w:rsidR="007347CE">
        <w:t xml:space="preserve"> PC2</w:t>
      </w:r>
      <w:r w:rsidR="00A95155">
        <w:t xml:space="preserve">. </w:t>
      </w:r>
      <w:r w:rsidR="00867480">
        <w:t>In Figure 25.1 once signed in u</w:t>
      </w:r>
      <w:r w:rsidR="005E33D0">
        <w:t>s</w:t>
      </w:r>
      <w:r w:rsidR="00867480">
        <w:t xml:space="preserve">ing ssh -w0:0 </w:t>
      </w:r>
      <w:hyperlink r:id="rId46" w:history="1">
        <w:r w:rsidR="00867480" w:rsidRPr="00D234BC">
          <w:rPr>
            <w:rStyle w:val="Hyperlink"/>
          </w:rPr>
          <w:t>root@192.168.0.34</w:t>
        </w:r>
      </w:hyperlink>
      <w:r w:rsidR="00867480">
        <w:t xml:space="preserve"> the command ip addr was used to check that the tun0 was created and then can be assigned an IP. </w:t>
      </w:r>
    </w:p>
    <w:p w14:paraId="0CB879E8" w14:textId="1D308704" w:rsidR="007E13C3" w:rsidRDefault="006A1B93" w:rsidP="00115FFF">
      <w:r w:rsidRPr="003D6069">
        <w:rPr>
          <w:noProof/>
        </w:rPr>
        <w:lastRenderedPageBreak/>
        <w:drawing>
          <wp:inline distT="0" distB="0" distL="0" distR="0" wp14:anchorId="6A03C412" wp14:editId="06E6136F">
            <wp:extent cx="5943600" cy="2525321"/>
            <wp:effectExtent l="0" t="0" r="0" b="8890"/>
            <wp:docPr id="14448758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75812" name="Picture 1" descr="A screenshot of a computer program&#10;&#10;Description automatically generated"/>
                    <pic:cNvPicPr/>
                  </pic:nvPicPr>
                  <pic:blipFill>
                    <a:blip r:embed="rId47"/>
                    <a:stretch>
                      <a:fillRect/>
                    </a:stretch>
                  </pic:blipFill>
                  <pic:spPr>
                    <a:xfrm>
                      <a:off x="0" y="0"/>
                      <a:ext cx="5943600" cy="2525321"/>
                    </a:xfrm>
                    <a:prstGeom prst="rect">
                      <a:avLst/>
                    </a:prstGeom>
                  </pic:spPr>
                </pic:pic>
              </a:graphicData>
            </a:graphic>
          </wp:inline>
        </w:drawing>
      </w:r>
      <w:r w:rsidR="000569F3">
        <w:t xml:space="preserve">Figure 25.1 </w:t>
      </w:r>
      <w:r w:rsidR="00A95155">
        <w:t>–</w:t>
      </w:r>
      <w:r w:rsidR="000569F3">
        <w:t xml:space="preserve"> </w:t>
      </w:r>
      <w:r w:rsidR="00A95155">
        <w:t>the tun0 i</w:t>
      </w:r>
      <w:r w:rsidR="001061A6">
        <w:t xml:space="preserve">s created </w:t>
      </w:r>
    </w:p>
    <w:p w14:paraId="7B9487C6" w14:textId="09FC4DCA" w:rsidR="007E13C3" w:rsidRDefault="007E13C3" w:rsidP="00115FFF">
      <w:r>
        <w:t xml:space="preserve">In Figure 25.2 below </w:t>
      </w:r>
      <w:r w:rsidR="0044124F">
        <w:t xml:space="preserve">an IP was assigned on PC2 and its state was changed from DOWN to UP </w:t>
      </w:r>
      <w:r w:rsidR="005E7D17">
        <w:t xml:space="preserve">and then confirmed by using the command ip addr. </w:t>
      </w:r>
    </w:p>
    <w:p w14:paraId="3CBCD935" w14:textId="03A228F7" w:rsidR="00006E7D" w:rsidRDefault="00241BB3" w:rsidP="00115FFF">
      <w:r w:rsidRPr="00AB0E27">
        <w:rPr>
          <w:noProof/>
        </w:rPr>
        <w:drawing>
          <wp:inline distT="0" distB="0" distL="0" distR="0" wp14:anchorId="344F28F6" wp14:editId="7264DDA8">
            <wp:extent cx="5943600" cy="2739310"/>
            <wp:effectExtent l="0" t="0" r="0" b="4445"/>
            <wp:docPr id="18676505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50598" name="Picture 1" descr="A screenshot of a computer program&#10;&#10;Description automatically generated"/>
                    <pic:cNvPicPr/>
                  </pic:nvPicPr>
                  <pic:blipFill>
                    <a:blip r:embed="rId48"/>
                    <a:stretch>
                      <a:fillRect/>
                    </a:stretch>
                  </pic:blipFill>
                  <pic:spPr>
                    <a:xfrm>
                      <a:off x="0" y="0"/>
                      <a:ext cx="5943600" cy="2739310"/>
                    </a:xfrm>
                    <a:prstGeom prst="rect">
                      <a:avLst/>
                    </a:prstGeom>
                  </pic:spPr>
                </pic:pic>
              </a:graphicData>
            </a:graphic>
          </wp:inline>
        </w:drawing>
      </w:r>
      <w:r w:rsidR="000569F3">
        <w:t>Figure 25.2</w:t>
      </w:r>
      <w:r w:rsidR="005C7DAE">
        <w:t xml:space="preserve"> </w:t>
      </w:r>
      <w:r w:rsidR="005F4308">
        <w:t>–</w:t>
      </w:r>
      <w:r w:rsidR="005C7DAE">
        <w:t xml:space="preserve"> </w:t>
      </w:r>
      <w:r w:rsidR="005F4308">
        <w:t>setting up tunnel on PC2</w:t>
      </w:r>
    </w:p>
    <w:p w14:paraId="0ADCAEA9" w14:textId="186203FF" w:rsidR="00006E7D" w:rsidRDefault="00D14FD4" w:rsidP="00115FFF">
      <w:r>
        <w:t xml:space="preserve">Now that the tunnel is set up on PC2 , the kali machine </w:t>
      </w:r>
      <w:r w:rsidR="00364FEF">
        <w:t xml:space="preserve">needs to be able to forward traffic. This was done </w:t>
      </w:r>
      <w:r w:rsidR="002A5489">
        <w:t>by</w:t>
      </w:r>
      <w:r w:rsidR="00364FEF">
        <w:t xml:space="preserve"> routing through IPv4. To be able to do this the file “forwarding” </w:t>
      </w:r>
      <w:r w:rsidR="002A5489">
        <w:t xml:space="preserve">within the directory “/proc/sys/net/ipv4/conf/all/” </w:t>
      </w:r>
      <w:r w:rsidR="00FA7DD4">
        <w:t xml:space="preserve"> needs to be changed so that the contents will change from 0 to 1. </w:t>
      </w:r>
      <w:r w:rsidR="00F85741">
        <w:t xml:space="preserve">As can be seen in Figure 25.3. </w:t>
      </w:r>
    </w:p>
    <w:p w14:paraId="5924225A" w14:textId="77777777" w:rsidR="00006E7D" w:rsidRDefault="00006E7D" w:rsidP="00115FFF"/>
    <w:p w14:paraId="294D4598" w14:textId="0D34CA34" w:rsidR="00241BB3" w:rsidRDefault="000569F3" w:rsidP="00115FFF">
      <w:r w:rsidRPr="00454D17">
        <w:rPr>
          <w:noProof/>
        </w:rPr>
        <w:lastRenderedPageBreak/>
        <w:drawing>
          <wp:inline distT="0" distB="0" distL="0" distR="0" wp14:anchorId="181739FF" wp14:editId="4E18978B">
            <wp:extent cx="5811061" cy="895475"/>
            <wp:effectExtent l="0" t="0" r="0" b="0"/>
            <wp:docPr id="8444481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48114" name="Picture 1" descr="A screen shot of a computer&#10;&#10;Description automatically generated"/>
                    <pic:cNvPicPr/>
                  </pic:nvPicPr>
                  <pic:blipFill>
                    <a:blip r:embed="rId49"/>
                    <a:stretch>
                      <a:fillRect/>
                    </a:stretch>
                  </pic:blipFill>
                  <pic:spPr>
                    <a:xfrm>
                      <a:off x="0" y="0"/>
                      <a:ext cx="5811061" cy="895475"/>
                    </a:xfrm>
                    <a:prstGeom prst="rect">
                      <a:avLst/>
                    </a:prstGeom>
                  </pic:spPr>
                </pic:pic>
              </a:graphicData>
            </a:graphic>
          </wp:inline>
        </w:drawing>
      </w:r>
      <w:r w:rsidR="005C7DAE">
        <w:t xml:space="preserve">Figure 25.3 </w:t>
      </w:r>
      <w:r w:rsidR="00084F90">
        <w:t>–</w:t>
      </w:r>
      <w:r w:rsidR="005C7DAE">
        <w:t xml:space="preserve"> </w:t>
      </w:r>
      <w:r w:rsidR="005F4308">
        <w:t>changing the contents of forwarding file from 0 to 1</w:t>
      </w:r>
    </w:p>
    <w:p w14:paraId="563DBEC6" w14:textId="65A62995" w:rsidR="00F85741" w:rsidRDefault="00652ED1" w:rsidP="00115FFF">
      <w:r>
        <w:t xml:space="preserve">By using the command in </w:t>
      </w:r>
      <w:r w:rsidR="0017739C">
        <w:t>Figure</w:t>
      </w:r>
      <w:r>
        <w:t xml:space="preserve"> 25.4 this allows devices in the 1.1.1.</w:t>
      </w:r>
      <w:r w:rsidR="00F61395">
        <w:t xml:space="preserve">0/30 subnet to access external networks via the eth1 interface by masquerading the source IP address </w:t>
      </w:r>
      <w:r w:rsidR="0017739C">
        <w:t xml:space="preserve">allowing the connectivity through the SSH tunnel. </w:t>
      </w:r>
    </w:p>
    <w:p w14:paraId="24AF29CF" w14:textId="5F370BDA" w:rsidR="00084F90" w:rsidRDefault="00084F90" w:rsidP="00115FFF">
      <w:r w:rsidRPr="00FE402D">
        <w:rPr>
          <w:noProof/>
        </w:rPr>
        <w:drawing>
          <wp:inline distT="0" distB="0" distL="0" distR="0" wp14:anchorId="3F0D3FED" wp14:editId="7A5A323F">
            <wp:extent cx="5858693" cy="514422"/>
            <wp:effectExtent l="0" t="0" r="0" b="0"/>
            <wp:docPr id="784217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17697" name=""/>
                    <pic:cNvPicPr/>
                  </pic:nvPicPr>
                  <pic:blipFill>
                    <a:blip r:embed="rId50"/>
                    <a:stretch>
                      <a:fillRect/>
                    </a:stretch>
                  </pic:blipFill>
                  <pic:spPr>
                    <a:xfrm>
                      <a:off x="0" y="0"/>
                      <a:ext cx="5858693" cy="514422"/>
                    </a:xfrm>
                    <a:prstGeom prst="rect">
                      <a:avLst/>
                    </a:prstGeom>
                  </pic:spPr>
                </pic:pic>
              </a:graphicData>
            </a:graphic>
          </wp:inline>
        </w:drawing>
      </w:r>
      <w:r w:rsidR="00886C59">
        <w:t>Figure 25.4 – setting up nat</w:t>
      </w:r>
    </w:p>
    <w:p w14:paraId="4C5219D0" w14:textId="7BF659F0" w:rsidR="00FB6354" w:rsidRDefault="0017739C" w:rsidP="00115FFF">
      <w:r>
        <w:t xml:space="preserve">Once this was set up the tester </w:t>
      </w:r>
      <w:r w:rsidR="00843E50">
        <w:t>did something similar on the Kali machine as shown in Figure 26-</w:t>
      </w:r>
      <w:r w:rsidR="00872118">
        <w:t xml:space="preserve">26.1 below. </w:t>
      </w:r>
    </w:p>
    <w:p w14:paraId="68D5E39D" w14:textId="75B5B8B2" w:rsidR="00062F13" w:rsidRDefault="00062F13" w:rsidP="00115FFF">
      <w:r w:rsidRPr="00233035">
        <w:rPr>
          <w:noProof/>
        </w:rPr>
        <w:drawing>
          <wp:inline distT="0" distB="0" distL="0" distR="0" wp14:anchorId="78EB3BD4" wp14:editId="736333EA">
            <wp:extent cx="5601482" cy="2076740"/>
            <wp:effectExtent l="0" t="0" r="0" b="0"/>
            <wp:docPr id="17249463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46304" name="Picture 1" descr="A screenshot of a computer program&#10;&#10;Description automatically generated"/>
                    <pic:cNvPicPr/>
                  </pic:nvPicPr>
                  <pic:blipFill>
                    <a:blip r:embed="rId51"/>
                    <a:stretch>
                      <a:fillRect/>
                    </a:stretch>
                  </pic:blipFill>
                  <pic:spPr>
                    <a:xfrm>
                      <a:off x="0" y="0"/>
                      <a:ext cx="5601482" cy="2076740"/>
                    </a:xfrm>
                    <a:prstGeom prst="rect">
                      <a:avLst/>
                    </a:prstGeom>
                  </pic:spPr>
                </pic:pic>
              </a:graphicData>
            </a:graphic>
          </wp:inline>
        </w:drawing>
      </w:r>
      <w:r w:rsidR="00872118">
        <w:t xml:space="preserve">Figure 26 </w:t>
      </w:r>
      <w:r w:rsidR="0000342A">
        <w:t>–</w:t>
      </w:r>
      <w:r w:rsidR="00872118">
        <w:t xml:space="preserve"> </w:t>
      </w:r>
      <w:r w:rsidR="0000342A">
        <w:t xml:space="preserve">setting up kali tunnel and ping test PC2 </w:t>
      </w:r>
    </w:p>
    <w:p w14:paraId="04837C07" w14:textId="05108DEE" w:rsidR="00A156B9" w:rsidRDefault="00A156B9" w:rsidP="00115FFF">
      <w:r>
        <w:t xml:space="preserve">Once the </w:t>
      </w:r>
      <w:r w:rsidR="00CE20A4">
        <w:t xml:space="preserve">Kali tunnel was set up , the tester then added the route to PC3 and then tested it by pinging the 13.13.13.13 </w:t>
      </w:r>
      <w:r w:rsidR="006C0A48">
        <w:t xml:space="preserve">which was successful. </w:t>
      </w:r>
    </w:p>
    <w:p w14:paraId="260E2F53" w14:textId="78F05B9D" w:rsidR="00FB6354" w:rsidRDefault="00872118" w:rsidP="00115FFF">
      <w:r w:rsidRPr="0095428B">
        <w:rPr>
          <w:noProof/>
        </w:rPr>
        <w:drawing>
          <wp:inline distT="0" distB="0" distL="0" distR="0" wp14:anchorId="43D46178" wp14:editId="45ABFE5A">
            <wp:extent cx="5048955" cy="2000529"/>
            <wp:effectExtent l="0" t="0" r="0" b="0"/>
            <wp:docPr id="1645786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86890" name="Picture 1" descr="A screenshot of a computer&#10;&#10;Description automatically generated"/>
                    <pic:cNvPicPr/>
                  </pic:nvPicPr>
                  <pic:blipFill>
                    <a:blip r:embed="rId52"/>
                    <a:stretch>
                      <a:fillRect/>
                    </a:stretch>
                  </pic:blipFill>
                  <pic:spPr>
                    <a:xfrm>
                      <a:off x="0" y="0"/>
                      <a:ext cx="5048955" cy="2000529"/>
                    </a:xfrm>
                    <a:prstGeom prst="rect">
                      <a:avLst/>
                    </a:prstGeom>
                  </pic:spPr>
                </pic:pic>
              </a:graphicData>
            </a:graphic>
          </wp:inline>
        </w:drawing>
      </w:r>
      <w:r>
        <w:t xml:space="preserve"> </w:t>
      </w:r>
      <w:r w:rsidR="00725F9E">
        <w:t xml:space="preserve">                             </w:t>
      </w:r>
      <w:r>
        <w:t xml:space="preserve">Figure 26.1 – Adding </w:t>
      </w:r>
      <w:r w:rsidR="00725F9E">
        <w:t>route to PC3 and pinging PC3</w:t>
      </w:r>
    </w:p>
    <w:p w14:paraId="42FA1606" w14:textId="446C6835" w:rsidR="00643C2D" w:rsidRDefault="00643C2D" w:rsidP="00643C2D">
      <w:pPr>
        <w:pStyle w:val="Heading3"/>
      </w:pPr>
      <w:bookmarkStart w:id="14" w:name="_Toc186451568"/>
      <w:r>
        <w:lastRenderedPageBreak/>
        <w:t>PC 3 – 13.13.13.13/24</w:t>
      </w:r>
      <w:bookmarkEnd w:id="14"/>
    </w:p>
    <w:p w14:paraId="3C834595" w14:textId="62B6386C" w:rsidR="00CA319B" w:rsidRDefault="00CA319B" w:rsidP="00CA319B">
      <w:r>
        <w:t xml:space="preserve">Now that PC3 the 13.13.13.0/24 subnet </w:t>
      </w:r>
      <w:r w:rsidR="000657FD">
        <w:t xml:space="preserve">is accessible from Kali , </w:t>
      </w:r>
      <w:r w:rsidR="009435B4">
        <w:t>a</w:t>
      </w:r>
      <w:r w:rsidR="000657FD">
        <w:t xml:space="preserve"> nmap scan was run on it which confirmed the existence of </w:t>
      </w:r>
      <w:r w:rsidR="009435B4">
        <w:t>a PC using SSH as shown in Figure 27 below.</w:t>
      </w:r>
    </w:p>
    <w:p w14:paraId="0C3AF8C9" w14:textId="73BFEA2C" w:rsidR="009C2064" w:rsidRDefault="009C2064" w:rsidP="00CA319B">
      <w:r w:rsidRPr="00A926BC">
        <w:rPr>
          <w:noProof/>
        </w:rPr>
        <w:drawing>
          <wp:inline distT="0" distB="0" distL="0" distR="0" wp14:anchorId="7EC36CE0" wp14:editId="0E2CE587">
            <wp:extent cx="5943600" cy="3016818"/>
            <wp:effectExtent l="0" t="0" r="0" b="0"/>
            <wp:docPr id="117676687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66878" name="Picture 1" descr="A computer screen shot of a program&#10;&#10;Description automatically generated"/>
                    <pic:cNvPicPr/>
                  </pic:nvPicPr>
                  <pic:blipFill>
                    <a:blip r:embed="rId53"/>
                    <a:stretch>
                      <a:fillRect/>
                    </a:stretch>
                  </pic:blipFill>
                  <pic:spPr>
                    <a:xfrm>
                      <a:off x="0" y="0"/>
                      <a:ext cx="5943600" cy="3016818"/>
                    </a:xfrm>
                    <a:prstGeom prst="rect">
                      <a:avLst/>
                    </a:prstGeom>
                  </pic:spPr>
                </pic:pic>
              </a:graphicData>
            </a:graphic>
          </wp:inline>
        </w:drawing>
      </w:r>
      <w:r>
        <w:t xml:space="preserve">Figure 27 – nmap on the 13.13.13.0/24 subnet </w:t>
      </w:r>
    </w:p>
    <w:p w14:paraId="005B5ED0" w14:textId="5693609B" w:rsidR="009C2064" w:rsidRDefault="00042795" w:rsidP="00CA319B">
      <w:r>
        <w:t xml:space="preserve">An attempt to connect to this PC using SSH with the previous password was unsuccessful. </w:t>
      </w:r>
      <w:r w:rsidR="00836DEE">
        <w:t>The tester has decided to use Metasploit</w:t>
      </w:r>
      <w:r w:rsidR="00252B1C">
        <w:t xml:space="preserve">’s Framework for </w:t>
      </w:r>
      <w:r w:rsidR="00B27E09">
        <w:t xml:space="preserve">the </w:t>
      </w:r>
      <w:r w:rsidR="00252B1C">
        <w:t>ssh_login brute force module</w:t>
      </w:r>
      <w:r w:rsidR="00C3323E">
        <w:t xml:space="preserve"> as shown below in Figure </w:t>
      </w:r>
      <w:r w:rsidR="00426245">
        <w:t>28-28.</w:t>
      </w:r>
      <w:r w:rsidR="00FC767C">
        <w:t>1</w:t>
      </w:r>
    </w:p>
    <w:p w14:paraId="7CA7744E" w14:textId="47D2FEB5" w:rsidR="00C3323E" w:rsidRDefault="00C3323E" w:rsidP="00CA319B">
      <w:r w:rsidRPr="004D67E4">
        <w:rPr>
          <w:noProof/>
        </w:rPr>
        <w:drawing>
          <wp:inline distT="0" distB="0" distL="0" distR="0" wp14:anchorId="2757DAE7" wp14:editId="5DF8359F">
            <wp:extent cx="5943600" cy="2250280"/>
            <wp:effectExtent l="0" t="0" r="0" b="0"/>
            <wp:docPr id="12572137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13749" name="Picture 1" descr="A screenshot of a computer screen&#10;&#10;Description automatically generated"/>
                    <pic:cNvPicPr/>
                  </pic:nvPicPr>
                  <pic:blipFill>
                    <a:blip r:embed="rId54"/>
                    <a:stretch>
                      <a:fillRect/>
                    </a:stretch>
                  </pic:blipFill>
                  <pic:spPr>
                    <a:xfrm>
                      <a:off x="0" y="0"/>
                      <a:ext cx="5943600" cy="2250280"/>
                    </a:xfrm>
                    <a:prstGeom prst="rect">
                      <a:avLst/>
                    </a:prstGeom>
                  </pic:spPr>
                </pic:pic>
              </a:graphicData>
            </a:graphic>
          </wp:inline>
        </w:drawing>
      </w:r>
      <w:r w:rsidR="00FC767C">
        <w:t xml:space="preserve">Figure 28 </w:t>
      </w:r>
      <w:r w:rsidR="00A60C74">
        <w:t>–</w:t>
      </w:r>
      <w:r w:rsidR="00FC767C">
        <w:t xml:space="preserve"> </w:t>
      </w:r>
      <w:r w:rsidR="00A60C74">
        <w:t xml:space="preserve">checking options on the </w:t>
      </w:r>
      <w:r w:rsidR="00511F22">
        <w:t>ssh_login module</w:t>
      </w:r>
    </w:p>
    <w:p w14:paraId="31EFB094" w14:textId="7BBE6099" w:rsidR="00426245" w:rsidRDefault="00FC767C" w:rsidP="00CA319B">
      <w:r w:rsidRPr="00D23C2D">
        <w:rPr>
          <w:noProof/>
        </w:rPr>
        <w:lastRenderedPageBreak/>
        <w:drawing>
          <wp:inline distT="0" distB="0" distL="0" distR="0" wp14:anchorId="7A8B226C" wp14:editId="123ECE57">
            <wp:extent cx="5943600" cy="2083775"/>
            <wp:effectExtent l="0" t="0" r="0" b="0"/>
            <wp:docPr id="16903000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00005" name="Picture 1" descr="A screen shot of a computer&#10;&#10;Description automatically generated"/>
                    <pic:cNvPicPr/>
                  </pic:nvPicPr>
                  <pic:blipFill>
                    <a:blip r:embed="rId55"/>
                    <a:stretch>
                      <a:fillRect/>
                    </a:stretch>
                  </pic:blipFill>
                  <pic:spPr>
                    <a:xfrm>
                      <a:off x="0" y="0"/>
                      <a:ext cx="5943600" cy="2083775"/>
                    </a:xfrm>
                    <a:prstGeom prst="rect">
                      <a:avLst/>
                    </a:prstGeom>
                  </pic:spPr>
                </pic:pic>
              </a:graphicData>
            </a:graphic>
          </wp:inline>
        </w:drawing>
      </w:r>
      <w:r>
        <w:t xml:space="preserve">Figure 28.1 – getting password for PC3 13.13.13.13 </w:t>
      </w:r>
    </w:p>
    <w:p w14:paraId="14F7BB61" w14:textId="6EEE08E6" w:rsidR="009435B4" w:rsidRDefault="00511F22" w:rsidP="00CA319B">
      <w:r>
        <w:t>Using this process has revealed the password for this device is “!</w:t>
      </w:r>
      <w:r w:rsidR="005043C2">
        <w:t>gatvol”, which when the tester tried</w:t>
      </w:r>
      <w:r w:rsidR="00B27E09">
        <w:t>,</w:t>
      </w:r>
      <w:r w:rsidR="005043C2">
        <w:t xml:space="preserve"> it allowed for a successful login as shown below in Figure 28.3.</w:t>
      </w:r>
    </w:p>
    <w:p w14:paraId="21EAE509" w14:textId="7C785860" w:rsidR="005043C2" w:rsidRDefault="005C18C8" w:rsidP="00CA319B">
      <w:r w:rsidRPr="003D3A48">
        <w:rPr>
          <w:noProof/>
        </w:rPr>
        <w:drawing>
          <wp:inline distT="0" distB="0" distL="0" distR="0" wp14:anchorId="739CAAFD" wp14:editId="3AD16341">
            <wp:extent cx="5943600" cy="1743982"/>
            <wp:effectExtent l="0" t="0" r="0" b="8890"/>
            <wp:docPr id="144562930"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2930" name="Picture 1" descr="A computer screen with white text&#10;&#10;Description automatically generated"/>
                    <pic:cNvPicPr/>
                  </pic:nvPicPr>
                  <pic:blipFill>
                    <a:blip r:embed="rId56"/>
                    <a:stretch>
                      <a:fillRect/>
                    </a:stretch>
                  </pic:blipFill>
                  <pic:spPr>
                    <a:xfrm>
                      <a:off x="0" y="0"/>
                      <a:ext cx="5943600" cy="1743982"/>
                    </a:xfrm>
                    <a:prstGeom prst="rect">
                      <a:avLst/>
                    </a:prstGeom>
                  </pic:spPr>
                </pic:pic>
              </a:graphicData>
            </a:graphic>
          </wp:inline>
        </w:drawing>
      </w:r>
      <w:r>
        <w:t xml:space="preserve">Figure 28.3 – </w:t>
      </w:r>
      <w:r w:rsidR="00B27E09">
        <w:t>Successful</w:t>
      </w:r>
      <w:r>
        <w:t xml:space="preserve"> login </w:t>
      </w:r>
    </w:p>
    <w:p w14:paraId="7C4501CC" w14:textId="108F2272" w:rsidR="00CD403C" w:rsidRDefault="000B3F8A" w:rsidP="00CA319B">
      <w:r>
        <w:t xml:space="preserve">The ifconfig command was </w:t>
      </w:r>
      <w:r w:rsidR="006D6B7B">
        <w:t>run</w:t>
      </w:r>
      <w:r>
        <w:t xml:space="preserve"> and it showed that this device is not connected to any other device apart from PC2 </w:t>
      </w:r>
      <w:r w:rsidR="006D6B7B">
        <w:t>, which confirms that this is the only device on this subnet.</w:t>
      </w:r>
    </w:p>
    <w:p w14:paraId="4A8A97D8" w14:textId="6072DC23" w:rsidR="00363300" w:rsidRDefault="00CD403C" w:rsidP="00643C2D">
      <w:r w:rsidRPr="00CD403C">
        <w:rPr>
          <w:noProof/>
        </w:rPr>
        <w:drawing>
          <wp:inline distT="0" distB="0" distL="0" distR="0" wp14:anchorId="43097B57" wp14:editId="34CAF651">
            <wp:extent cx="5649113" cy="2667372"/>
            <wp:effectExtent l="0" t="0" r="8890" b="0"/>
            <wp:docPr id="102338095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80959" name="Picture 1" descr="A computer screen shot of a program&#10;&#10;Description automatically generated"/>
                    <pic:cNvPicPr/>
                  </pic:nvPicPr>
                  <pic:blipFill>
                    <a:blip r:embed="rId57"/>
                    <a:stretch>
                      <a:fillRect/>
                    </a:stretch>
                  </pic:blipFill>
                  <pic:spPr>
                    <a:xfrm>
                      <a:off x="0" y="0"/>
                      <a:ext cx="5649113" cy="2667372"/>
                    </a:xfrm>
                    <a:prstGeom prst="rect">
                      <a:avLst/>
                    </a:prstGeom>
                  </pic:spPr>
                </pic:pic>
              </a:graphicData>
            </a:graphic>
          </wp:inline>
        </w:drawing>
      </w:r>
      <w:r w:rsidR="006D6B7B">
        <w:t>Figure 28.4 – ifconfig command on 13.13.13.13</w:t>
      </w:r>
    </w:p>
    <w:p w14:paraId="2070C039" w14:textId="1D2844A7" w:rsidR="00643C2D" w:rsidRDefault="00643C2D" w:rsidP="00643C2D">
      <w:pPr>
        <w:pStyle w:val="Heading2"/>
      </w:pPr>
      <w:bookmarkStart w:id="15" w:name="_Toc186451569"/>
      <w:r>
        <w:lastRenderedPageBreak/>
        <w:t>Router 3 – 192.168.0.230</w:t>
      </w:r>
      <w:bookmarkEnd w:id="15"/>
    </w:p>
    <w:p w14:paraId="6AD3E49C" w14:textId="6FB65B46" w:rsidR="001164F9" w:rsidRDefault="00A95595" w:rsidP="001164F9">
      <w:r>
        <w:t xml:space="preserve">As shown in Figure </w:t>
      </w:r>
      <w:r w:rsidR="007B0E83">
        <w:t xml:space="preserve">21.1 , there is a telnet service open on Router 2 </w:t>
      </w:r>
      <w:r w:rsidR="005706A0">
        <w:t xml:space="preserve">which is </w:t>
      </w:r>
      <w:r w:rsidR="00EC3A4E">
        <w:t xml:space="preserve">seen by using the commands for </w:t>
      </w:r>
      <w:r w:rsidR="005706A0">
        <w:t>showing interfaces and ip routes , there is a significant portion of traffic being routed through the IP 192.168.0.230 on the E</w:t>
      </w:r>
      <w:r w:rsidR="000C0527">
        <w:t xml:space="preserve">th2 interface. With this information it can be deduced that this device is most likely a router. </w:t>
      </w:r>
      <w:r w:rsidR="002B3FDF">
        <w:t xml:space="preserve">The IP that is associated with Eth2 </w:t>
      </w:r>
      <w:r w:rsidR="00675D85">
        <w:t>interface is 192.168.0.229/30 which the tester knows from Router 2 and Figure 20</w:t>
      </w:r>
      <w:r w:rsidR="00D316F3">
        <w:t xml:space="preserve"> which shows 2 usable hosts</w:t>
      </w:r>
      <w:r w:rsidR="006D3AC5">
        <w:t xml:space="preserve">. </w:t>
      </w:r>
      <w:r w:rsidR="00070460">
        <w:t xml:space="preserve">The tester then ran 2 nmap scans against the interface which revealed </w:t>
      </w:r>
      <w:r w:rsidR="00BD5600">
        <w:t>the following information below</w:t>
      </w:r>
      <w:r w:rsidR="00D2517A">
        <w:t xml:space="preserve"> in Figure 26-26.1. </w:t>
      </w:r>
    </w:p>
    <w:p w14:paraId="5E4FD53F" w14:textId="70E90006" w:rsidR="00BD5600" w:rsidRDefault="00D61A2F" w:rsidP="001164F9">
      <w:r w:rsidRPr="000D1926">
        <w:rPr>
          <w:noProof/>
        </w:rPr>
        <w:drawing>
          <wp:inline distT="0" distB="0" distL="0" distR="0" wp14:anchorId="14C658C1" wp14:editId="3A0C2B4D">
            <wp:extent cx="5943600" cy="2818246"/>
            <wp:effectExtent l="0" t="0" r="0" b="1270"/>
            <wp:docPr id="1923700905" name="Picture 1" descr="A computer screen shot of a dra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00905" name="Picture 1" descr="A computer screen shot of a dragon&#10;&#10;Description automatically generated"/>
                    <pic:cNvPicPr/>
                  </pic:nvPicPr>
                  <pic:blipFill>
                    <a:blip r:embed="rId58"/>
                    <a:stretch>
                      <a:fillRect/>
                    </a:stretch>
                  </pic:blipFill>
                  <pic:spPr>
                    <a:xfrm>
                      <a:off x="0" y="0"/>
                      <a:ext cx="5943600" cy="2818246"/>
                    </a:xfrm>
                    <a:prstGeom prst="rect">
                      <a:avLst/>
                    </a:prstGeom>
                  </pic:spPr>
                </pic:pic>
              </a:graphicData>
            </a:graphic>
          </wp:inline>
        </w:drawing>
      </w:r>
      <w:r w:rsidR="00D2517A">
        <w:t>Figure 26</w:t>
      </w:r>
      <w:r w:rsidR="00086D25">
        <w:t xml:space="preserve"> </w:t>
      </w:r>
      <w:r w:rsidR="008248EB">
        <w:t>–</w:t>
      </w:r>
      <w:r w:rsidR="00363300">
        <w:t xml:space="preserve"> </w:t>
      </w:r>
      <w:r w:rsidR="008248EB">
        <w:t xml:space="preserve">Nmap scan </w:t>
      </w:r>
      <w:r w:rsidR="009A0625">
        <w:t>of 192.168.0.22</w:t>
      </w:r>
      <w:r w:rsidR="003A5BBE">
        <w:t>9</w:t>
      </w:r>
      <w:r w:rsidR="009A0625">
        <w:t>/30</w:t>
      </w:r>
    </w:p>
    <w:p w14:paraId="5CF15369" w14:textId="5BE451F3" w:rsidR="00D2517A" w:rsidRDefault="00D2517A" w:rsidP="001164F9">
      <w:r w:rsidRPr="004C15B0">
        <w:rPr>
          <w:noProof/>
        </w:rPr>
        <w:drawing>
          <wp:inline distT="0" distB="0" distL="0" distR="0" wp14:anchorId="7BA7A76D" wp14:editId="6119AA68">
            <wp:extent cx="5943600" cy="2704776"/>
            <wp:effectExtent l="0" t="0" r="0" b="635"/>
            <wp:docPr id="1119413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13622" name="Picture 1" descr="A screenshot of a computer&#10;&#10;Description automatically generated"/>
                    <pic:cNvPicPr/>
                  </pic:nvPicPr>
                  <pic:blipFill>
                    <a:blip r:embed="rId59"/>
                    <a:stretch>
                      <a:fillRect/>
                    </a:stretch>
                  </pic:blipFill>
                  <pic:spPr>
                    <a:xfrm>
                      <a:off x="0" y="0"/>
                      <a:ext cx="5943600" cy="2704776"/>
                    </a:xfrm>
                    <a:prstGeom prst="rect">
                      <a:avLst/>
                    </a:prstGeom>
                  </pic:spPr>
                </pic:pic>
              </a:graphicData>
            </a:graphic>
          </wp:inline>
        </w:drawing>
      </w:r>
      <w:r>
        <w:t xml:space="preserve">Figure 26.1 </w:t>
      </w:r>
      <w:r w:rsidR="009A0625">
        <w:t xml:space="preserve">– </w:t>
      </w:r>
      <w:r w:rsidR="003A5BBE">
        <w:t>Additional</w:t>
      </w:r>
      <w:r w:rsidR="009A0625">
        <w:t xml:space="preserve"> Nmap scan of 192.168.0.2</w:t>
      </w:r>
      <w:r w:rsidR="003A5BBE">
        <w:t>28/30</w:t>
      </w:r>
    </w:p>
    <w:p w14:paraId="2B682D7C" w14:textId="774F3A2B" w:rsidR="003A5BBE" w:rsidRDefault="00BC7981" w:rsidP="001164F9">
      <w:r>
        <w:t>I</w:t>
      </w:r>
      <w:r w:rsidR="00611BDB">
        <w:t xml:space="preserve">t was shown that Router 3 is also running Telnet </w:t>
      </w:r>
      <w:r w:rsidR="00D61F9B">
        <w:t xml:space="preserve">and using the same default credentials for the VyOS platforms. </w:t>
      </w:r>
      <w:r w:rsidR="00161BAD">
        <w:t xml:space="preserve">Once access was gained </w:t>
      </w:r>
      <w:r w:rsidR="0025386A">
        <w:t xml:space="preserve">, information about any additional hosts or subnets was gathered as </w:t>
      </w:r>
      <w:r w:rsidR="0025386A">
        <w:lastRenderedPageBreak/>
        <w:t xml:space="preserve">shown in Figure </w:t>
      </w:r>
      <w:r w:rsidR="00094829">
        <w:t>27</w:t>
      </w:r>
      <w:r w:rsidR="002710C7">
        <w:t>- 27.</w:t>
      </w:r>
      <w:r w:rsidR="00F632E6">
        <w:t>2</w:t>
      </w:r>
      <w:r w:rsidR="002710C7">
        <w:t xml:space="preserve"> </w:t>
      </w:r>
      <w:r w:rsidR="00094829">
        <w:t xml:space="preserve">below. This revealed </w:t>
      </w:r>
      <w:r w:rsidR="008756CB">
        <w:t xml:space="preserve">2 previously unidentified directly connected </w:t>
      </w:r>
      <w:r w:rsidR="00C9498A">
        <w:t xml:space="preserve">subnets – 192.168.0.128/27 and 192.168.0.232/30. </w:t>
      </w:r>
    </w:p>
    <w:p w14:paraId="6BB03F40" w14:textId="78A504C0" w:rsidR="00F01B76" w:rsidRDefault="00F01B76" w:rsidP="001164F9">
      <w:r w:rsidRPr="005E1DA9">
        <w:rPr>
          <w:noProof/>
        </w:rPr>
        <w:drawing>
          <wp:inline distT="0" distB="0" distL="0" distR="0" wp14:anchorId="76404CE3" wp14:editId="36387E9B">
            <wp:extent cx="5943600" cy="2257680"/>
            <wp:effectExtent l="0" t="0" r="0" b="9525"/>
            <wp:docPr id="85881375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13754" name="Picture 1" descr="A computer screen shot of a program&#10;&#10;Description automatically generated"/>
                    <pic:cNvPicPr/>
                  </pic:nvPicPr>
                  <pic:blipFill>
                    <a:blip r:embed="rId60"/>
                    <a:stretch>
                      <a:fillRect/>
                    </a:stretch>
                  </pic:blipFill>
                  <pic:spPr>
                    <a:xfrm>
                      <a:off x="0" y="0"/>
                      <a:ext cx="5943600" cy="2257680"/>
                    </a:xfrm>
                    <a:prstGeom prst="rect">
                      <a:avLst/>
                    </a:prstGeom>
                  </pic:spPr>
                </pic:pic>
              </a:graphicData>
            </a:graphic>
          </wp:inline>
        </w:drawing>
      </w:r>
      <w:r w:rsidR="002710C7">
        <w:t xml:space="preserve">Figure 27 </w:t>
      </w:r>
      <w:r w:rsidR="00F632E6">
        <w:t>–</w:t>
      </w:r>
      <w:r w:rsidR="002710C7">
        <w:t xml:space="preserve"> </w:t>
      </w:r>
      <w:r w:rsidR="00F632E6">
        <w:t xml:space="preserve">signing into telnet </w:t>
      </w:r>
      <w:r w:rsidR="00355C53">
        <w:t>on Router 3</w:t>
      </w:r>
    </w:p>
    <w:p w14:paraId="132170BC" w14:textId="2331218C" w:rsidR="00F632E6" w:rsidRDefault="00F632E6" w:rsidP="001164F9">
      <w:r w:rsidRPr="00DE09F4">
        <w:rPr>
          <w:noProof/>
        </w:rPr>
        <w:drawing>
          <wp:inline distT="0" distB="0" distL="0" distR="0" wp14:anchorId="7980AFFA" wp14:editId="58EBFC9C">
            <wp:extent cx="5534797" cy="1562318"/>
            <wp:effectExtent l="0" t="0" r="8890" b="0"/>
            <wp:docPr id="2113874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7439" name="Picture 1" descr="A screen shot of a computer&#10;&#10;Description automatically generated"/>
                    <pic:cNvPicPr/>
                  </pic:nvPicPr>
                  <pic:blipFill>
                    <a:blip r:embed="rId61"/>
                    <a:stretch>
                      <a:fillRect/>
                    </a:stretch>
                  </pic:blipFill>
                  <pic:spPr>
                    <a:xfrm>
                      <a:off x="0" y="0"/>
                      <a:ext cx="5534797" cy="1562318"/>
                    </a:xfrm>
                    <a:prstGeom prst="rect">
                      <a:avLst/>
                    </a:prstGeom>
                  </pic:spPr>
                </pic:pic>
              </a:graphicData>
            </a:graphic>
          </wp:inline>
        </w:drawing>
      </w:r>
      <w:r>
        <w:t xml:space="preserve">           Figure 27.1 – show interfaces on Router 3</w:t>
      </w:r>
    </w:p>
    <w:p w14:paraId="12FCE827" w14:textId="79D16250" w:rsidR="00363300" w:rsidRPr="001164F9" w:rsidRDefault="007D2D1C" w:rsidP="001164F9">
      <w:r w:rsidRPr="007D3793">
        <w:rPr>
          <w:noProof/>
        </w:rPr>
        <w:drawing>
          <wp:inline distT="0" distB="0" distL="0" distR="0" wp14:anchorId="75BD0654" wp14:editId="0CBCF51C">
            <wp:extent cx="5943600" cy="2869024"/>
            <wp:effectExtent l="0" t="0" r="0" b="7620"/>
            <wp:docPr id="154020727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07272" name="Picture 1" descr="A computer screen shot of a computer&#10;&#10;Description automatically generated"/>
                    <pic:cNvPicPr/>
                  </pic:nvPicPr>
                  <pic:blipFill>
                    <a:blip r:embed="rId62"/>
                    <a:stretch>
                      <a:fillRect/>
                    </a:stretch>
                  </pic:blipFill>
                  <pic:spPr>
                    <a:xfrm>
                      <a:off x="0" y="0"/>
                      <a:ext cx="5943600" cy="2869024"/>
                    </a:xfrm>
                    <a:prstGeom prst="rect">
                      <a:avLst/>
                    </a:prstGeom>
                  </pic:spPr>
                </pic:pic>
              </a:graphicData>
            </a:graphic>
          </wp:inline>
        </w:drawing>
      </w:r>
      <w:r w:rsidR="002710C7">
        <w:t>Figure 27.</w:t>
      </w:r>
      <w:r w:rsidR="00F632E6">
        <w:t>2</w:t>
      </w:r>
      <w:r w:rsidR="002710C7">
        <w:t xml:space="preserve"> </w:t>
      </w:r>
      <w:r w:rsidR="00806349">
        <w:t>–</w:t>
      </w:r>
      <w:r w:rsidR="002710C7">
        <w:t xml:space="preserve"> </w:t>
      </w:r>
      <w:r w:rsidR="00806349">
        <w:t xml:space="preserve">show ip </w:t>
      </w:r>
      <w:r w:rsidR="008B3F19">
        <w:t>route on Router 3</w:t>
      </w:r>
    </w:p>
    <w:p w14:paraId="39EE6A0D" w14:textId="67D8E0A9" w:rsidR="001164F9" w:rsidRPr="001164F9" w:rsidRDefault="00643C2D" w:rsidP="001164F9">
      <w:pPr>
        <w:pStyle w:val="Heading3"/>
      </w:pPr>
      <w:bookmarkStart w:id="16" w:name="_Toc186451570"/>
      <w:r>
        <w:lastRenderedPageBreak/>
        <w:t>PC 4 – 192.168.</w:t>
      </w:r>
      <w:r w:rsidR="00677010">
        <w:t>0.130/27</w:t>
      </w:r>
      <w:bookmarkEnd w:id="16"/>
    </w:p>
    <w:p w14:paraId="6E184C50" w14:textId="2AEA47F8" w:rsidR="00977C14" w:rsidRDefault="0057696D" w:rsidP="00977C14">
      <w:r>
        <w:t xml:space="preserve">When doing </w:t>
      </w:r>
      <w:r w:rsidR="00D3352A">
        <w:t>a</w:t>
      </w:r>
      <w:r>
        <w:t xml:space="preserve"> nmap on the 192.168.0.128/27 </w:t>
      </w:r>
      <w:r w:rsidR="007A7F7A">
        <w:t xml:space="preserve">, the IP 192.168.0.130 was located </w:t>
      </w:r>
      <w:r w:rsidR="00D3352A">
        <w:t xml:space="preserve">. This PC was using </w:t>
      </w:r>
      <w:r w:rsidR="008C0EA5">
        <w:t>SSH</w:t>
      </w:r>
      <w:r w:rsidR="00B7105A">
        <w:t xml:space="preserve"> and </w:t>
      </w:r>
      <w:r w:rsidR="00AB2B19">
        <w:t>NFS,</w:t>
      </w:r>
      <w:r w:rsidR="00B7105A">
        <w:t xml:space="preserve"> </w:t>
      </w:r>
      <w:r w:rsidR="00AB2B19">
        <w:t xml:space="preserve">as shown in Figure 28 </w:t>
      </w:r>
      <w:r w:rsidR="008B49FF">
        <w:t xml:space="preserve">but it was not possible to connect via SSH like previously as the SSH key for Kali was not authorized. </w:t>
      </w:r>
    </w:p>
    <w:p w14:paraId="7F8BE119" w14:textId="3C9A11CC" w:rsidR="00AB2B19" w:rsidRDefault="00AB2B19" w:rsidP="00977C14">
      <w:r w:rsidRPr="00E45CBF">
        <w:rPr>
          <w:noProof/>
        </w:rPr>
        <w:drawing>
          <wp:inline distT="0" distB="0" distL="0" distR="0" wp14:anchorId="35806DF4" wp14:editId="17A990B8">
            <wp:extent cx="5943600" cy="3356611"/>
            <wp:effectExtent l="0" t="0" r="0" b="0"/>
            <wp:docPr id="977992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92907" name="Picture 1" descr="A screenshot of a computer&#10;&#10;Description automatically generated"/>
                    <pic:cNvPicPr/>
                  </pic:nvPicPr>
                  <pic:blipFill>
                    <a:blip r:embed="rId63"/>
                    <a:stretch>
                      <a:fillRect/>
                    </a:stretch>
                  </pic:blipFill>
                  <pic:spPr>
                    <a:xfrm>
                      <a:off x="0" y="0"/>
                      <a:ext cx="5943600" cy="3356611"/>
                    </a:xfrm>
                    <a:prstGeom prst="rect">
                      <a:avLst/>
                    </a:prstGeom>
                  </pic:spPr>
                </pic:pic>
              </a:graphicData>
            </a:graphic>
          </wp:inline>
        </w:drawing>
      </w:r>
      <w:r>
        <w:t>Figure 28 – nmap scan on 192.168.0.</w:t>
      </w:r>
      <w:r w:rsidR="00C72C5F">
        <w:t>128/27</w:t>
      </w:r>
    </w:p>
    <w:p w14:paraId="10BE9F47" w14:textId="2C566F7D" w:rsidR="00E8358F" w:rsidRDefault="004256F5" w:rsidP="00977C14">
      <w:r>
        <w:t xml:space="preserve">With the presence </w:t>
      </w:r>
      <w:r w:rsidR="00153582">
        <w:t xml:space="preserve">of </w:t>
      </w:r>
      <w:r w:rsidR="007F73C7">
        <w:t xml:space="preserve">NFS </w:t>
      </w:r>
      <w:r w:rsidR="008C22B3">
        <w:t xml:space="preserve">, this allowed the tester to repeat the process from </w:t>
      </w:r>
      <w:r w:rsidR="0032766C">
        <w:t xml:space="preserve">PC1 </w:t>
      </w:r>
      <w:r w:rsidR="00C73EA0">
        <w:t xml:space="preserve">, where a temporary mount is </w:t>
      </w:r>
      <w:r w:rsidR="007C4B61">
        <w:t xml:space="preserve">created on the testers machine and the contents of any directory </w:t>
      </w:r>
      <w:r w:rsidR="009161DE">
        <w:t>which in this case is the home directory are dumped for local analysis. This is shown in Figure 29 below</w:t>
      </w:r>
      <w:r w:rsidR="006534AD">
        <w:t>.</w:t>
      </w:r>
    </w:p>
    <w:p w14:paraId="6C4C8BBE" w14:textId="47A72336" w:rsidR="00C72C5F" w:rsidRDefault="00E8358F" w:rsidP="00977C14">
      <w:r w:rsidRPr="00EE6091">
        <w:rPr>
          <w:noProof/>
        </w:rPr>
        <w:drawing>
          <wp:inline distT="0" distB="0" distL="0" distR="0" wp14:anchorId="1C7F6CA1" wp14:editId="5F772B03">
            <wp:extent cx="4391638" cy="1467055"/>
            <wp:effectExtent l="0" t="0" r="0" b="0"/>
            <wp:docPr id="715724602" name="Picture 1"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24602" name="Picture 1" descr="A computer screen shot of a number&#10;&#10;Description automatically generated"/>
                    <pic:cNvPicPr/>
                  </pic:nvPicPr>
                  <pic:blipFill>
                    <a:blip r:embed="rId64"/>
                    <a:stretch>
                      <a:fillRect/>
                    </a:stretch>
                  </pic:blipFill>
                  <pic:spPr>
                    <a:xfrm>
                      <a:off x="0" y="0"/>
                      <a:ext cx="4391638" cy="1467055"/>
                    </a:xfrm>
                    <a:prstGeom prst="rect">
                      <a:avLst/>
                    </a:prstGeom>
                  </pic:spPr>
                </pic:pic>
              </a:graphicData>
            </a:graphic>
          </wp:inline>
        </w:drawing>
      </w:r>
      <w:r w:rsidR="00A573B7">
        <w:t xml:space="preserve">                                                </w:t>
      </w:r>
      <w:r>
        <w:t xml:space="preserve">Figure 29 </w:t>
      </w:r>
      <w:r w:rsidR="007F605F">
        <w:t>–</w:t>
      </w:r>
      <w:r>
        <w:t xml:space="preserve"> </w:t>
      </w:r>
      <w:r w:rsidR="006534AD">
        <w:t xml:space="preserve">mounting the home directory to a temporary </w:t>
      </w:r>
    </w:p>
    <w:p w14:paraId="7F8F8C81" w14:textId="52C8C8DA" w:rsidR="00E508E3" w:rsidRDefault="00E508E3" w:rsidP="00977C14">
      <w:r>
        <w:t xml:space="preserve">From the </w:t>
      </w:r>
      <w:r w:rsidR="0095522D">
        <w:t xml:space="preserve">authorized_keys file that is found at /tmp/130/home/xadmin/.ssh/, </w:t>
      </w:r>
      <w:r w:rsidR="00F25AF8">
        <w:t xml:space="preserve">it is shown that this machine has been accessed previously by another machine at some point </w:t>
      </w:r>
      <w:r w:rsidR="004338F7">
        <w:t>and through the process of eli</w:t>
      </w:r>
      <w:r w:rsidR="0077527C">
        <w:t xml:space="preserve">mination it was determined that it was PC 2. </w:t>
      </w:r>
    </w:p>
    <w:p w14:paraId="380A9B08" w14:textId="77777777" w:rsidR="0077527C" w:rsidRDefault="0077527C" w:rsidP="00977C14"/>
    <w:p w14:paraId="719A4C62" w14:textId="112069FC" w:rsidR="007F605F" w:rsidRDefault="007F605F" w:rsidP="00977C14">
      <w:r w:rsidRPr="00766CD1">
        <w:rPr>
          <w:noProof/>
        </w:rPr>
        <w:lastRenderedPageBreak/>
        <w:drawing>
          <wp:inline distT="0" distB="0" distL="0" distR="0" wp14:anchorId="78AC7B6C" wp14:editId="2BC88C18">
            <wp:extent cx="5943600" cy="744954"/>
            <wp:effectExtent l="0" t="0" r="0" b="0"/>
            <wp:docPr id="20713911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91103" name="Picture 1" descr="A screen shot of a computer&#10;&#10;Description automatically generated"/>
                    <pic:cNvPicPr/>
                  </pic:nvPicPr>
                  <pic:blipFill>
                    <a:blip r:embed="rId65"/>
                    <a:stretch>
                      <a:fillRect/>
                    </a:stretch>
                  </pic:blipFill>
                  <pic:spPr>
                    <a:xfrm>
                      <a:off x="0" y="0"/>
                      <a:ext cx="5943600" cy="744954"/>
                    </a:xfrm>
                    <a:prstGeom prst="rect">
                      <a:avLst/>
                    </a:prstGeom>
                  </pic:spPr>
                </pic:pic>
              </a:graphicData>
            </a:graphic>
          </wp:inline>
        </w:drawing>
      </w:r>
      <w:r>
        <w:t xml:space="preserve">Figure 29.1 </w:t>
      </w:r>
      <w:r w:rsidR="005D59ED">
        <w:t>–</w:t>
      </w:r>
      <w:r w:rsidR="00A573B7">
        <w:t xml:space="preserve"> </w:t>
      </w:r>
      <w:r w:rsidR="005D59ED">
        <w:t>authorized_key</w:t>
      </w:r>
      <w:r w:rsidR="00A6010F">
        <w:t>s file on PC4 showing a previous machine has accessed it</w:t>
      </w:r>
    </w:p>
    <w:p w14:paraId="3012EEB7" w14:textId="11DCCCC8" w:rsidR="00A6010F" w:rsidRDefault="00A6010F" w:rsidP="00977C14">
      <w:r>
        <w:t xml:space="preserve">The tester was then able to connect to PC4 through PC2 and then ran the ifconfig command to see if any other devices </w:t>
      </w:r>
      <w:r w:rsidR="0068534C">
        <w:t xml:space="preserve">are connected to it. The output is shown below </w:t>
      </w:r>
      <w:r w:rsidR="001C0F16">
        <w:t xml:space="preserve">in Figure 29.2 </w:t>
      </w:r>
      <w:r w:rsidR="0068534C">
        <w:t xml:space="preserve">and confirms that it was not connected to any other device apart from the router. </w:t>
      </w:r>
    </w:p>
    <w:p w14:paraId="5D39A0B6" w14:textId="337DA028" w:rsidR="0068534C" w:rsidRDefault="001C0F16" w:rsidP="00977C14">
      <w:r w:rsidRPr="00B07E08">
        <w:rPr>
          <w:noProof/>
        </w:rPr>
        <w:drawing>
          <wp:inline distT="0" distB="0" distL="0" distR="0" wp14:anchorId="6CE3208E" wp14:editId="06A7411D">
            <wp:extent cx="5943600" cy="5000074"/>
            <wp:effectExtent l="0" t="0" r="0" b="0"/>
            <wp:docPr id="213563290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32909" name="Picture 1" descr="A computer screen shot of a computer&#10;&#10;Description automatically generated"/>
                    <pic:cNvPicPr/>
                  </pic:nvPicPr>
                  <pic:blipFill>
                    <a:blip r:embed="rId66"/>
                    <a:stretch>
                      <a:fillRect/>
                    </a:stretch>
                  </pic:blipFill>
                  <pic:spPr>
                    <a:xfrm>
                      <a:off x="0" y="0"/>
                      <a:ext cx="5943600" cy="5000074"/>
                    </a:xfrm>
                    <a:prstGeom prst="rect">
                      <a:avLst/>
                    </a:prstGeom>
                  </pic:spPr>
                </pic:pic>
              </a:graphicData>
            </a:graphic>
          </wp:inline>
        </w:drawing>
      </w:r>
      <w:r>
        <w:t xml:space="preserve">Figure 29.2 </w:t>
      </w:r>
      <w:r w:rsidR="008F6D89">
        <w:t>–</w:t>
      </w:r>
      <w:r>
        <w:t xml:space="preserve"> </w:t>
      </w:r>
      <w:r w:rsidR="00F524AF">
        <w:t xml:space="preserve">Interface information on PC4 </w:t>
      </w:r>
    </w:p>
    <w:p w14:paraId="4872F572" w14:textId="77777777" w:rsidR="00F524AF" w:rsidRDefault="00F524AF" w:rsidP="00977C14"/>
    <w:p w14:paraId="3C7B87CD" w14:textId="77777777" w:rsidR="00977C14" w:rsidRDefault="00977C14" w:rsidP="00977C14"/>
    <w:p w14:paraId="5821902D" w14:textId="77777777" w:rsidR="00977C14" w:rsidRDefault="00977C14" w:rsidP="00977C14"/>
    <w:p w14:paraId="3BC5F2C0" w14:textId="77777777" w:rsidR="00977C14" w:rsidRPr="00977C14" w:rsidRDefault="00977C14" w:rsidP="00977C14"/>
    <w:p w14:paraId="6E5FDC36" w14:textId="221CDC92" w:rsidR="00977C14" w:rsidRDefault="00677010" w:rsidP="00977C14">
      <w:pPr>
        <w:pStyle w:val="Heading2"/>
      </w:pPr>
      <w:bookmarkStart w:id="17" w:name="_Toc186451571"/>
      <w:r>
        <w:lastRenderedPageBreak/>
        <w:t>Firewall - 192.168.0.240</w:t>
      </w:r>
      <w:r w:rsidR="00977C14">
        <w:t>/30</w:t>
      </w:r>
      <w:bookmarkEnd w:id="17"/>
      <w:r w:rsidR="00977C14">
        <w:t xml:space="preserve"> </w:t>
      </w:r>
    </w:p>
    <w:p w14:paraId="7A057CD9" w14:textId="782D48B0" w:rsidR="009C5531" w:rsidRDefault="0056633B" w:rsidP="00361494">
      <w:r>
        <w:t>When the tester scanned the 192.168.0.232</w:t>
      </w:r>
      <w:r w:rsidR="00ED51C9">
        <w:t xml:space="preserve"> subnet which </w:t>
      </w:r>
      <w:r w:rsidR="002647B1">
        <w:t xml:space="preserve">Router 3 is directly connected to , the scan returned no new results. </w:t>
      </w:r>
      <w:r w:rsidR="002D097C">
        <w:t xml:space="preserve">With these results it is suspected that a firewall could be present. This was confirmed by doing further scans </w:t>
      </w:r>
      <w:r w:rsidR="00991C84">
        <w:t xml:space="preserve">on the subnets 192.168.0.64/27 and 192.168.0.96/27 </w:t>
      </w:r>
      <w:r w:rsidR="005A50D0">
        <w:t>which showed in Router 3’s routing table connected via 192.168.0.234 which belongs to the 192.168.0.232/30 subnet.</w:t>
      </w:r>
      <w:r w:rsidR="00B508AD">
        <w:t xml:space="preserve"> The two scans have shown nothing new or any new discoveries, </w:t>
      </w:r>
      <w:r w:rsidR="0049226A">
        <w:t>a scan of 192.168.0.24/30 which is also shown to be connected to Router 3 via the 192.168.0.234 did indicate another webserver running SSH</w:t>
      </w:r>
      <w:r w:rsidR="00A25F4C">
        <w:t xml:space="preserve"> as shown in Figure 30 below</w:t>
      </w:r>
      <w:r w:rsidR="0086446B">
        <w:t>.</w:t>
      </w:r>
      <w:r w:rsidR="003363BF">
        <w:t xml:space="preserve"> </w:t>
      </w:r>
    </w:p>
    <w:p w14:paraId="084C7109" w14:textId="0EE882CA" w:rsidR="00A25F4C" w:rsidRDefault="00A25F4C" w:rsidP="00361494">
      <w:r w:rsidRPr="001256C8">
        <w:rPr>
          <w:noProof/>
        </w:rPr>
        <w:drawing>
          <wp:inline distT="0" distB="0" distL="0" distR="0" wp14:anchorId="47CF4463" wp14:editId="0BB2AFBD">
            <wp:extent cx="5943600" cy="2044307"/>
            <wp:effectExtent l="0" t="0" r="0" b="0"/>
            <wp:docPr id="51115386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53861" name="Picture 1" descr="A computer screen shot of a program&#10;&#10;Description automatically generated"/>
                    <pic:cNvPicPr/>
                  </pic:nvPicPr>
                  <pic:blipFill>
                    <a:blip r:embed="rId67"/>
                    <a:stretch>
                      <a:fillRect/>
                    </a:stretch>
                  </pic:blipFill>
                  <pic:spPr>
                    <a:xfrm>
                      <a:off x="0" y="0"/>
                      <a:ext cx="5943600" cy="2044307"/>
                    </a:xfrm>
                    <a:prstGeom prst="rect">
                      <a:avLst/>
                    </a:prstGeom>
                  </pic:spPr>
                </pic:pic>
              </a:graphicData>
            </a:graphic>
          </wp:inline>
        </w:drawing>
      </w:r>
      <w:r>
        <w:t>Figure 30 – nmap scan</w:t>
      </w:r>
      <w:r w:rsidR="00773D21">
        <w:t xml:space="preserve"> </w:t>
      </w:r>
      <w:r w:rsidR="0086446B">
        <w:t>on the firewall</w:t>
      </w:r>
    </w:p>
    <w:p w14:paraId="37F37322" w14:textId="113D2DBC" w:rsidR="0086446B" w:rsidRDefault="0086446B" w:rsidP="00361494">
      <w:r>
        <w:t xml:space="preserve">The tester visited the IP address </w:t>
      </w:r>
      <w:r w:rsidR="00BD7317">
        <w:t xml:space="preserve">that is associated with the device , and it was confirmed to be a web server as shown in Figure 31 below which is the </w:t>
      </w:r>
      <w:r w:rsidR="00160EBD">
        <w:t xml:space="preserve">landing page for .240 website. </w:t>
      </w:r>
    </w:p>
    <w:p w14:paraId="50677536" w14:textId="3C729F5F" w:rsidR="00160EBD" w:rsidRDefault="00444EAB" w:rsidP="00361494">
      <w:r w:rsidRPr="00A97E53">
        <w:rPr>
          <w:noProof/>
        </w:rPr>
        <w:drawing>
          <wp:inline distT="0" distB="0" distL="0" distR="0" wp14:anchorId="00F7477E" wp14:editId="5BD5C096">
            <wp:extent cx="5943600" cy="3182706"/>
            <wp:effectExtent l="0" t="0" r="0" b="0"/>
            <wp:docPr id="973885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85646" name="Picture 1" descr="A screenshot of a computer&#10;&#10;Description automatically generated"/>
                    <pic:cNvPicPr/>
                  </pic:nvPicPr>
                  <pic:blipFill>
                    <a:blip r:embed="rId68"/>
                    <a:stretch>
                      <a:fillRect/>
                    </a:stretch>
                  </pic:blipFill>
                  <pic:spPr>
                    <a:xfrm>
                      <a:off x="0" y="0"/>
                      <a:ext cx="5943600" cy="3182706"/>
                    </a:xfrm>
                    <a:prstGeom prst="rect">
                      <a:avLst/>
                    </a:prstGeom>
                  </pic:spPr>
                </pic:pic>
              </a:graphicData>
            </a:graphic>
          </wp:inline>
        </w:drawing>
      </w:r>
      <w:r>
        <w:t xml:space="preserve">Figure 31 – that landing page for the website </w:t>
      </w:r>
    </w:p>
    <w:p w14:paraId="30B9764E" w14:textId="3F2D50D8" w:rsidR="00444EAB" w:rsidRDefault="00444EAB" w:rsidP="00361494">
      <w:r>
        <w:lastRenderedPageBreak/>
        <w:t xml:space="preserve">There was a Nikto scan </w:t>
      </w:r>
      <w:r w:rsidR="00FE21BE">
        <w:t xml:space="preserve">of the web server which reveals several possible vulnerabilities , </w:t>
      </w:r>
      <w:r w:rsidR="009833AA">
        <w:t xml:space="preserve">amongst them is that the server is vulnerable to the “shellshock” vulnerability, which is </w:t>
      </w:r>
      <w:r w:rsidR="00705674">
        <w:t>an issue with the bash shell on the target device allows for remote code execution</w:t>
      </w:r>
      <w:r w:rsidR="00DE0B86">
        <w:t xml:space="preserve"> as can be seen in Figure 31 below.</w:t>
      </w:r>
    </w:p>
    <w:p w14:paraId="4BB1A69B" w14:textId="4D2D56AF" w:rsidR="00705674" w:rsidRDefault="00DE0B86" w:rsidP="00361494">
      <w:r w:rsidRPr="00AC1E8C">
        <w:rPr>
          <w:noProof/>
        </w:rPr>
        <w:drawing>
          <wp:inline distT="0" distB="0" distL="0" distR="0" wp14:anchorId="536D3D41" wp14:editId="03ABDD2A">
            <wp:extent cx="5943600" cy="3121654"/>
            <wp:effectExtent l="0" t="0" r="0" b="3175"/>
            <wp:docPr id="215828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28678" name="Picture 1" descr="A screenshot of a computer&#10;&#10;Description automatically generated"/>
                    <pic:cNvPicPr/>
                  </pic:nvPicPr>
                  <pic:blipFill>
                    <a:blip r:embed="rId69"/>
                    <a:stretch>
                      <a:fillRect/>
                    </a:stretch>
                  </pic:blipFill>
                  <pic:spPr>
                    <a:xfrm>
                      <a:off x="0" y="0"/>
                      <a:ext cx="5943600" cy="3121654"/>
                    </a:xfrm>
                    <a:prstGeom prst="rect">
                      <a:avLst/>
                    </a:prstGeom>
                  </pic:spPr>
                </pic:pic>
              </a:graphicData>
            </a:graphic>
          </wp:inline>
        </w:drawing>
      </w:r>
      <w:r>
        <w:t xml:space="preserve">Figure 31 – Nikto scan of web server 2 </w:t>
      </w:r>
    </w:p>
    <w:p w14:paraId="2E990037" w14:textId="67B407FE" w:rsidR="00A25F4C" w:rsidRDefault="00682728" w:rsidP="00361494">
      <w:r>
        <w:t xml:space="preserve">The tester used </w:t>
      </w:r>
      <w:r w:rsidR="00BA662B">
        <w:t>Metasploit</w:t>
      </w:r>
      <w:r>
        <w:t xml:space="preserve"> to be able to exploit this vulnerability </w:t>
      </w:r>
      <w:r w:rsidR="00BA662B">
        <w:t xml:space="preserve">on the </w:t>
      </w:r>
      <w:r w:rsidR="00CE394C">
        <w:t>target’s</w:t>
      </w:r>
      <w:r w:rsidR="00BA662B">
        <w:t xml:space="preserve"> device. </w:t>
      </w:r>
      <w:r w:rsidR="00CE394C">
        <w:t xml:space="preserve"> The tester </w:t>
      </w:r>
      <w:r w:rsidR="00A1477E">
        <w:t xml:space="preserve">selected the “Apache mod_cgi Bash Environment Variable Code Injection (Shellshock)” </w:t>
      </w:r>
      <w:r w:rsidR="00E41D3F">
        <w:t xml:space="preserve">module </w:t>
      </w:r>
      <w:r w:rsidR="00255D5A">
        <w:t xml:space="preserve">as the vulnerability to use due to it being </w:t>
      </w:r>
      <w:r w:rsidR="00A33159">
        <w:t>an Apache server</w:t>
      </w:r>
      <w:r w:rsidR="004D09D3">
        <w:t xml:space="preserve">. </w:t>
      </w:r>
      <w:r w:rsidR="001F109A">
        <w:t xml:space="preserve"> </w:t>
      </w:r>
      <w:r w:rsidR="004D09D3">
        <w:t>As</w:t>
      </w:r>
      <w:r w:rsidR="001F109A">
        <w:t xml:space="preserve"> </w:t>
      </w:r>
      <w:r w:rsidR="00164929">
        <w:t>shown</w:t>
      </w:r>
      <w:r w:rsidR="001F109A">
        <w:t xml:space="preserve"> above in Figure 31 that the </w:t>
      </w:r>
      <w:r w:rsidR="004D09D3">
        <w:t>vulnerability</w:t>
      </w:r>
      <w:r w:rsidR="001F109A">
        <w:t xml:space="preserve"> is in the 192.168.0.242/cgi-bin/status </w:t>
      </w:r>
      <w:r w:rsidR="00A737E8">
        <w:t xml:space="preserve">, the RHOST’s option was set to the target’s IP </w:t>
      </w:r>
      <w:r w:rsidR="00C12B5B">
        <w:t xml:space="preserve">and the </w:t>
      </w:r>
      <w:r w:rsidR="00164929">
        <w:t xml:space="preserve">targeturi option was set to the relevant directory which is the /cgi-bin/status. This </w:t>
      </w:r>
      <w:r w:rsidR="009005E8">
        <w:t xml:space="preserve">allowed the tester to be able to open a meterpreter shell on the target device once it was </w:t>
      </w:r>
      <w:r w:rsidR="000E1800">
        <w:t>run</w:t>
      </w:r>
      <w:r w:rsidR="009005E8">
        <w:t xml:space="preserve"> and the full output of this can be seen in Appendix 5 – Metasploit. </w:t>
      </w:r>
    </w:p>
    <w:p w14:paraId="1D5182DC" w14:textId="77777777" w:rsidR="000E1800" w:rsidRDefault="000E1800" w:rsidP="00361494"/>
    <w:p w14:paraId="6E3A0630" w14:textId="430C6017" w:rsidR="005F4D33" w:rsidRDefault="005F4D33" w:rsidP="00361494">
      <w:r w:rsidRPr="008424FB">
        <w:rPr>
          <w:noProof/>
        </w:rPr>
        <w:lastRenderedPageBreak/>
        <w:drawing>
          <wp:inline distT="0" distB="0" distL="0" distR="0" wp14:anchorId="4CCF278C" wp14:editId="26F8B466">
            <wp:extent cx="5943600" cy="4074431"/>
            <wp:effectExtent l="0" t="0" r="0" b="2540"/>
            <wp:docPr id="2041364518"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64518" name="Picture 1" descr="A computer screen shot of a computer program&#10;&#10;Description automatically generated"/>
                    <pic:cNvPicPr/>
                  </pic:nvPicPr>
                  <pic:blipFill>
                    <a:blip r:embed="rId70"/>
                    <a:stretch>
                      <a:fillRect/>
                    </a:stretch>
                  </pic:blipFill>
                  <pic:spPr>
                    <a:xfrm>
                      <a:off x="0" y="0"/>
                      <a:ext cx="5943600" cy="4074431"/>
                    </a:xfrm>
                    <a:prstGeom prst="rect">
                      <a:avLst/>
                    </a:prstGeom>
                  </pic:spPr>
                </pic:pic>
              </a:graphicData>
            </a:graphic>
          </wp:inline>
        </w:drawing>
      </w:r>
    </w:p>
    <w:p w14:paraId="38A49F12" w14:textId="5D2BCBAB" w:rsidR="008B2ADC" w:rsidRDefault="008B2ADC" w:rsidP="00361494">
      <w:r>
        <w:t>Figure 3</w:t>
      </w:r>
      <w:r w:rsidR="005A6734">
        <w:t xml:space="preserve">2 – Searching the vulnerability in Metasploit </w:t>
      </w:r>
    </w:p>
    <w:p w14:paraId="0A521110" w14:textId="0B3A6BD3" w:rsidR="001012C1" w:rsidRDefault="00A429AA" w:rsidP="00361494">
      <w:r>
        <w:t xml:space="preserve">Now that the tester has gained access to a meterpreter shell they have employed the use of port forwarding to gain access to the firewall on their </w:t>
      </w:r>
      <w:r w:rsidR="002515F9">
        <w:t>local</w:t>
      </w:r>
      <w:r>
        <w:t xml:space="preserve"> kali machine. </w:t>
      </w:r>
    </w:p>
    <w:p w14:paraId="565F8336" w14:textId="0B480A83" w:rsidR="002515F9" w:rsidRDefault="008168CF" w:rsidP="00361494">
      <w:r w:rsidRPr="007620E5">
        <w:rPr>
          <w:noProof/>
        </w:rPr>
        <w:drawing>
          <wp:inline distT="0" distB="0" distL="0" distR="0" wp14:anchorId="244CAE0A" wp14:editId="1B9F1835">
            <wp:extent cx="5943600" cy="1227818"/>
            <wp:effectExtent l="0" t="0" r="0" b="0"/>
            <wp:docPr id="1071925885" name="Picture 1" descr="A computer screen shot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25885" name="Picture 1" descr="A computer screen shot of numbers and letters&#10;&#10;Description automatically generated"/>
                    <pic:cNvPicPr/>
                  </pic:nvPicPr>
                  <pic:blipFill>
                    <a:blip r:embed="rId71"/>
                    <a:stretch>
                      <a:fillRect/>
                    </a:stretch>
                  </pic:blipFill>
                  <pic:spPr>
                    <a:xfrm>
                      <a:off x="0" y="0"/>
                      <a:ext cx="5943600" cy="1227818"/>
                    </a:xfrm>
                    <a:prstGeom prst="rect">
                      <a:avLst/>
                    </a:prstGeom>
                  </pic:spPr>
                </pic:pic>
              </a:graphicData>
            </a:graphic>
          </wp:inline>
        </w:drawing>
      </w:r>
      <w:r w:rsidR="006C498B">
        <w:t>Figure 33 – port forwarding</w:t>
      </w:r>
    </w:p>
    <w:p w14:paraId="4BDC5987" w14:textId="34675745" w:rsidR="004258EA" w:rsidRDefault="004258EA" w:rsidP="00361494">
      <w:r>
        <w:t>Once the port forwarding was done , the tester navigated to localhost:</w:t>
      </w:r>
      <w:r w:rsidR="00F736AC">
        <w:t>5000 and was able to access the pfsense login page for the firewall</w:t>
      </w:r>
      <w:r w:rsidR="00706840">
        <w:t xml:space="preserve"> as shown in Figure 34 below. </w:t>
      </w:r>
    </w:p>
    <w:p w14:paraId="3C06615E" w14:textId="77777777" w:rsidR="00706840" w:rsidRDefault="00706840" w:rsidP="00361494"/>
    <w:p w14:paraId="4B902911" w14:textId="697F72A6" w:rsidR="002C7FA3" w:rsidRDefault="002C7FA3" w:rsidP="00361494">
      <w:r w:rsidRPr="0085507A">
        <w:rPr>
          <w:noProof/>
        </w:rPr>
        <w:lastRenderedPageBreak/>
        <w:drawing>
          <wp:inline distT="0" distB="0" distL="0" distR="0" wp14:anchorId="129AA5FD" wp14:editId="25CA250C">
            <wp:extent cx="5943600" cy="2591923"/>
            <wp:effectExtent l="0" t="0" r="0" b="0"/>
            <wp:docPr id="209816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6245" name="Picture 1" descr="A screenshot of a computer&#10;&#10;Description automatically generated"/>
                    <pic:cNvPicPr/>
                  </pic:nvPicPr>
                  <pic:blipFill>
                    <a:blip r:embed="rId72"/>
                    <a:stretch>
                      <a:fillRect/>
                    </a:stretch>
                  </pic:blipFill>
                  <pic:spPr>
                    <a:xfrm>
                      <a:off x="0" y="0"/>
                      <a:ext cx="5943600" cy="2591923"/>
                    </a:xfrm>
                    <a:prstGeom prst="rect">
                      <a:avLst/>
                    </a:prstGeom>
                  </pic:spPr>
                </pic:pic>
              </a:graphicData>
            </a:graphic>
          </wp:inline>
        </w:drawing>
      </w:r>
      <w:r>
        <w:t xml:space="preserve">Figure 34 – login page for the firewall </w:t>
      </w:r>
    </w:p>
    <w:p w14:paraId="0C8C0662" w14:textId="38E1A844" w:rsidR="002C7FA3" w:rsidRDefault="006D6B7B" w:rsidP="00361494">
      <w:r>
        <w:t>Once t</w:t>
      </w:r>
      <w:r w:rsidR="00742214">
        <w:t xml:space="preserve">he tester was logged in , they could see the pfsense dashboard as shown below in Figure 34.1. </w:t>
      </w:r>
      <w:r w:rsidR="002221BB">
        <w:t xml:space="preserve">Which also </w:t>
      </w:r>
      <w:r w:rsidR="007960F7">
        <w:t xml:space="preserve">shows </w:t>
      </w:r>
      <w:r w:rsidR="00741FB6">
        <w:t xml:space="preserve">3 devices that are connected directly through the firewall. </w:t>
      </w:r>
      <w:r w:rsidR="00850BA4">
        <w:t>These are as follows:</w:t>
      </w:r>
    </w:p>
    <w:p w14:paraId="76B8B81C" w14:textId="56ACADDF" w:rsidR="00850BA4" w:rsidRDefault="00850BA4" w:rsidP="00361494">
      <w:r>
        <w:t>WAN: Router 3 – 192.168.0.234/30</w:t>
      </w:r>
    </w:p>
    <w:p w14:paraId="78636334" w14:textId="42C5FD21" w:rsidR="00850BA4" w:rsidRDefault="00CC4A5F" w:rsidP="00361494">
      <w:r>
        <w:t>LAN: A 4</w:t>
      </w:r>
      <w:r w:rsidRPr="00CC4A5F">
        <w:rPr>
          <w:vertAlign w:val="superscript"/>
        </w:rPr>
        <w:t>th</w:t>
      </w:r>
      <w:r>
        <w:t xml:space="preserve"> Router – 192.168.0.98</w:t>
      </w:r>
      <w:r w:rsidR="00294E8C">
        <w:t>/27</w:t>
      </w:r>
    </w:p>
    <w:p w14:paraId="715DF68C" w14:textId="5D50B6DD" w:rsidR="00294E8C" w:rsidRDefault="00294E8C" w:rsidP="00361494">
      <w:r>
        <w:t>DMZ: Web Server 2 – 192.168.0.241/30</w:t>
      </w:r>
    </w:p>
    <w:p w14:paraId="18A23659" w14:textId="32F41E7B" w:rsidR="004F57D6" w:rsidRDefault="008B1B11" w:rsidP="00361494">
      <w:r w:rsidRPr="00BF4CF6">
        <w:rPr>
          <w:noProof/>
        </w:rPr>
        <w:drawing>
          <wp:inline distT="0" distB="0" distL="0" distR="0" wp14:anchorId="17B7ED82" wp14:editId="163C57AF">
            <wp:extent cx="5943600" cy="1779750"/>
            <wp:effectExtent l="0" t="0" r="0" b="0"/>
            <wp:docPr id="113906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6593" name="Picture 1" descr="A screenshot of a computer&#10;&#10;Description automatically generated"/>
                    <pic:cNvPicPr/>
                  </pic:nvPicPr>
                  <pic:blipFill>
                    <a:blip r:embed="rId73"/>
                    <a:stretch>
                      <a:fillRect/>
                    </a:stretch>
                  </pic:blipFill>
                  <pic:spPr>
                    <a:xfrm>
                      <a:off x="0" y="0"/>
                      <a:ext cx="5943600" cy="1779750"/>
                    </a:xfrm>
                    <a:prstGeom prst="rect">
                      <a:avLst/>
                    </a:prstGeom>
                  </pic:spPr>
                </pic:pic>
              </a:graphicData>
            </a:graphic>
          </wp:inline>
        </w:drawing>
      </w:r>
      <w:r w:rsidR="00793AFF">
        <w:t xml:space="preserve">Figure 34.1 – </w:t>
      </w:r>
      <w:r w:rsidR="008777E8">
        <w:t>pfsense dashboard for the firewall</w:t>
      </w:r>
    </w:p>
    <w:p w14:paraId="38A934B9" w14:textId="282469C0" w:rsidR="008777E8" w:rsidRDefault="0031674F" w:rsidP="00361494">
      <w:r>
        <w:t>The tester had a look at the firewall rules</w:t>
      </w:r>
      <w:r w:rsidR="00334F77">
        <w:t xml:space="preserve"> in</w:t>
      </w:r>
      <w:r w:rsidR="00CA7705">
        <w:t xml:space="preserve"> Figure 34.2</w:t>
      </w:r>
      <w:r w:rsidR="00ED4021">
        <w:t>. It</w:t>
      </w:r>
      <w:r w:rsidR="00D444D0">
        <w:t xml:space="preserve"> is shown that any IPv4 traffic from any source is passed through to 192.168.0.</w:t>
      </w:r>
      <w:r w:rsidR="005B6F4C">
        <w:t xml:space="preserve">242 (Web Server 2). </w:t>
      </w:r>
    </w:p>
    <w:p w14:paraId="5987A7BE" w14:textId="6B45A62B" w:rsidR="005A50D0" w:rsidRDefault="00B508AD" w:rsidP="00361494">
      <w:r>
        <w:lastRenderedPageBreak/>
        <w:t xml:space="preserve"> </w:t>
      </w:r>
      <w:r w:rsidR="00334F77" w:rsidRPr="00ED6A9F">
        <w:rPr>
          <w:noProof/>
        </w:rPr>
        <w:drawing>
          <wp:inline distT="0" distB="0" distL="0" distR="0" wp14:anchorId="575C1A20" wp14:editId="4A10956A">
            <wp:extent cx="5943600" cy="1884586"/>
            <wp:effectExtent l="0" t="0" r="0" b="1905"/>
            <wp:docPr id="1837264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64712" name="Picture 1" descr="A screenshot of a computer&#10;&#10;Description automatically generated"/>
                    <pic:cNvPicPr/>
                  </pic:nvPicPr>
                  <pic:blipFill>
                    <a:blip r:embed="rId74"/>
                    <a:stretch>
                      <a:fillRect/>
                    </a:stretch>
                  </pic:blipFill>
                  <pic:spPr>
                    <a:xfrm>
                      <a:off x="0" y="0"/>
                      <a:ext cx="5943600" cy="1884586"/>
                    </a:xfrm>
                    <a:prstGeom prst="rect">
                      <a:avLst/>
                    </a:prstGeom>
                  </pic:spPr>
                </pic:pic>
              </a:graphicData>
            </a:graphic>
          </wp:inline>
        </w:drawing>
      </w:r>
      <w:r w:rsidR="00334F77">
        <w:t xml:space="preserve">Figure 34.2 – WAN Rules on the firewall </w:t>
      </w:r>
    </w:p>
    <w:p w14:paraId="531A7528" w14:textId="55872093" w:rsidR="00334F77" w:rsidRDefault="004005B2" w:rsidP="00361494">
      <w:r>
        <w:t>In the rules for the LAN as shown in Figure 34.3 , this allows for all traffic that originates from the local area network to pass, which means that any device within the LAN will have access to any other hosts within the LAN and the rest of the network.</w:t>
      </w:r>
    </w:p>
    <w:p w14:paraId="0074FEC1" w14:textId="3846E458" w:rsidR="00697EDB" w:rsidRDefault="00697EDB" w:rsidP="00361494">
      <w:r w:rsidRPr="003E683F">
        <w:rPr>
          <w:noProof/>
        </w:rPr>
        <w:drawing>
          <wp:inline distT="0" distB="0" distL="0" distR="0" wp14:anchorId="57B11A72" wp14:editId="069AD807">
            <wp:extent cx="5943600" cy="2036290"/>
            <wp:effectExtent l="0" t="0" r="0" b="2540"/>
            <wp:docPr id="625678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78909" name="Picture 1" descr="A screenshot of a computer&#10;&#10;Description automatically generated"/>
                    <pic:cNvPicPr/>
                  </pic:nvPicPr>
                  <pic:blipFill>
                    <a:blip r:embed="rId75"/>
                    <a:stretch>
                      <a:fillRect/>
                    </a:stretch>
                  </pic:blipFill>
                  <pic:spPr>
                    <a:xfrm>
                      <a:off x="0" y="0"/>
                      <a:ext cx="5943600" cy="2036290"/>
                    </a:xfrm>
                    <a:prstGeom prst="rect">
                      <a:avLst/>
                    </a:prstGeom>
                  </pic:spPr>
                </pic:pic>
              </a:graphicData>
            </a:graphic>
          </wp:inline>
        </w:drawing>
      </w:r>
      <w:r>
        <w:t>Figure 34.3 – LAN rules for the firewall</w:t>
      </w:r>
    </w:p>
    <w:p w14:paraId="61C4658C" w14:textId="034423FD" w:rsidR="00C961DD" w:rsidRDefault="00AB3FC5" w:rsidP="00361494">
      <w:r>
        <w:t>In the last section the DMZ only had 2 out of the 8 rules enabled</w:t>
      </w:r>
      <w:r w:rsidR="00361C50">
        <w:t xml:space="preserve">, which is that IPv4 traffic from any destination </w:t>
      </w:r>
      <w:r w:rsidR="00ED4021">
        <w:t xml:space="preserve">can only reach 192.168.0.66 which is PC5 which is why in section </w:t>
      </w:r>
      <w:r w:rsidR="00C961DD">
        <w:t>3.5.1 it is the only host appearing in a scan of that subnet.  For rule 2 it allows for traffic to reach any destination , however this rule is not in affect due to the</w:t>
      </w:r>
      <w:r w:rsidR="00747FF0">
        <w:t xml:space="preserve"> </w:t>
      </w:r>
      <w:r w:rsidR="00880936">
        <w:t>rule’s</w:t>
      </w:r>
      <w:r w:rsidR="00747FF0">
        <w:t xml:space="preserve"> prioritization from the top down and only the first rule </w:t>
      </w:r>
      <w:r w:rsidR="00880936">
        <w:t>that matches that packet type will be executed while the rest are skipped. Since they both apply for the</w:t>
      </w:r>
      <w:r w:rsidR="00896FCB">
        <w:t xml:space="preserve"> same packet type the second rule will not be executed</w:t>
      </w:r>
      <w:r w:rsidR="00B655A1">
        <w:t>, this can be seen in Figure 34.4 below.</w:t>
      </w:r>
    </w:p>
    <w:p w14:paraId="391506C3" w14:textId="13F0F721" w:rsidR="00361494" w:rsidRPr="00361494" w:rsidRDefault="000A6679" w:rsidP="00361494">
      <w:r w:rsidRPr="00156D51">
        <w:rPr>
          <w:noProof/>
        </w:rPr>
        <w:lastRenderedPageBreak/>
        <w:drawing>
          <wp:inline distT="0" distB="0" distL="0" distR="0" wp14:anchorId="0CB55CE6" wp14:editId="7B05074F">
            <wp:extent cx="5943600" cy="2979200"/>
            <wp:effectExtent l="0" t="0" r="0" b="0"/>
            <wp:docPr id="1284780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80521" name="Picture 1" descr="A screenshot of a computer&#10;&#10;Description automatically generated"/>
                    <pic:cNvPicPr/>
                  </pic:nvPicPr>
                  <pic:blipFill>
                    <a:blip r:embed="rId76"/>
                    <a:stretch>
                      <a:fillRect/>
                    </a:stretch>
                  </pic:blipFill>
                  <pic:spPr>
                    <a:xfrm>
                      <a:off x="0" y="0"/>
                      <a:ext cx="5943600" cy="2979200"/>
                    </a:xfrm>
                    <a:prstGeom prst="rect">
                      <a:avLst/>
                    </a:prstGeom>
                  </pic:spPr>
                </pic:pic>
              </a:graphicData>
            </a:graphic>
          </wp:inline>
        </w:drawing>
      </w:r>
      <w:r w:rsidR="00896FCB">
        <w:t xml:space="preserve">Figure </w:t>
      </w:r>
      <w:r w:rsidR="00B655A1">
        <w:t>34.4 – DMZ rules for the firewall</w:t>
      </w:r>
    </w:p>
    <w:p w14:paraId="46AF1A80" w14:textId="73F18664" w:rsidR="00977C14" w:rsidRDefault="003F2154" w:rsidP="00F524AF">
      <w:pPr>
        <w:pStyle w:val="Heading3"/>
      </w:pPr>
      <w:bookmarkStart w:id="18" w:name="_Toc186451572"/>
      <w:r>
        <w:t>Web Server</w:t>
      </w:r>
      <w:r w:rsidR="00F524AF" w:rsidRPr="00F524AF">
        <w:t xml:space="preserve"> – 192.168.0.242/30</w:t>
      </w:r>
      <w:bookmarkEnd w:id="18"/>
    </w:p>
    <w:p w14:paraId="6623B1B8" w14:textId="4E785242" w:rsidR="008B75C0" w:rsidRDefault="005539D6" w:rsidP="00B655A1">
      <w:r>
        <w:t xml:space="preserve">Now that the firewall has been explored the tester has moved back to the meterpreter shell they received by using the shellshock exploit in the previous section. </w:t>
      </w:r>
      <w:r w:rsidR="00641147">
        <w:t xml:space="preserve">                                                                                            </w:t>
      </w:r>
      <w:r w:rsidR="008B75C0">
        <w:t xml:space="preserve">To be able to get a password to be able to SSH into the 192.168.0.242 </w:t>
      </w:r>
      <w:r w:rsidR="00641147">
        <w:t xml:space="preserve">web server 2. To be able to do this the tester </w:t>
      </w:r>
      <w:r w:rsidR="004260A7">
        <w:t xml:space="preserve">downloaded the /etc/passwd and the /etc/shadow files to be able to use them later </w:t>
      </w:r>
      <w:r w:rsidR="009E070C">
        <w:t>for password cracking</w:t>
      </w:r>
      <w:r w:rsidR="00392AAE">
        <w:t xml:space="preserve"> as shown in Figure 35 below. </w:t>
      </w:r>
    </w:p>
    <w:p w14:paraId="741450DA" w14:textId="409F9867" w:rsidR="00392AAE" w:rsidRDefault="00392AAE" w:rsidP="00B655A1">
      <w:r>
        <w:rPr>
          <w:noProof/>
        </w:rPr>
        <w:drawing>
          <wp:inline distT="0" distB="0" distL="0" distR="0" wp14:anchorId="10F63966" wp14:editId="5104A611">
            <wp:extent cx="5363322" cy="1438476"/>
            <wp:effectExtent l="0" t="0" r="0" b="9525"/>
            <wp:docPr id="96916433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7">
                      <a:extLst>
                        <a:ext uri="{28A0092B-C50C-407E-A947-70E740481C1C}">
                          <a14:useLocalDpi xmlns:a14="http://schemas.microsoft.com/office/drawing/2010/main" val="0"/>
                        </a:ext>
                      </a:extLst>
                    </a:blip>
                    <a:stretch>
                      <a:fillRect/>
                    </a:stretch>
                  </pic:blipFill>
                  <pic:spPr>
                    <a:xfrm>
                      <a:off x="0" y="0"/>
                      <a:ext cx="5363322" cy="1438476"/>
                    </a:xfrm>
                    <a:prstGeom prst="rect">
                      <a:avLst/>
                    </a:prstGeom>
                  </pic:spPr>
                </pic:pic>
              </a:graphicData>
            </a:graphic>
          </wp:inline>
        </w:drawing>
      </w:r>
      <w:r>
        <w:t xml:space="preserve">               Figure 35- Downloading </w:t>
      </w:r>
      <w:r w:rsidR="00895817">
        <w:t xml:space="preserve">/etc/passwd and /etc/shadow files </w:t>
      </w:r>
    </w:p>
    <w:p w14:paraId="2054CBAB" w14:textId="0C41806A" w:rsidR="00895817" w:rsidRDefault="00522FCC" w:rsidP="00B655A1">
      <w:r>
        <w:t xml:space="preserve">On the Kali machine </w:t>
      </w:r>
      <w:r w:rsidR="001B03A4">
        <w:t xml:space="preserve">, the tester used john the ripper to crack the password </w:t>
      </w:r>
      <w:r w:rsidR="008F09AB">
        <w:t xml:space="preserve">as shown in Figure 35.1 below , there </w:t>
      </w:r>
      <w:r w:rsidR="00EC1253">
        <w:t>were</w:t>
      </w:r>
      <w:r w:rsidR="00E510D4">
        <w:t xml:space="preserve"> 2 sets of login information found which is root/apple and xweb/pears. </w:t>
      </w:r>
    </w:p>
    <w:p w14:paraId="27EDB16D" w14:textId="3F0B732E" w:rsidR="00EC1253" w:rsidRDefault="0083176E" w:rsidP="00B655A1">
      <w:r w:rsidRPr="00756EAB">
        <w:rPr>
          <w:noProof/>
        </w:rPr>
        <w:lastRenderedPageBreak/>
        <w:drawing>
          <wp:inline distT="0" distB="0" distL="0" distR="0" wp14:anchorId="646B53C5" wp14:editId="563862A9">
            <wp:extent cx="5943600" cy="3617468"/>
            <wp:effectExtent l="0" t="0" r="0" b="2540"/>
            <wp:docPr id="1056446344"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46344" name="Picture 1" descr="A computer screen shot of a computer program&#10;&#10;Description automatically generated"/>
                    <pic:cNvPicPr/>
                  </pic:nvPicPr>
                  <pic:blipFill>
                    <a:blip r:embed="rId78"/>
                    <a:stretch>
                      <a:fillRect/>
                    </a:stretch>
                  </pic:blipFill>
                  <pic:spPr>
                    <a:xfrm>
                      <a:off x="0" y="0"/>
                      <a:ext cx="5943600" cy="3617468"/>
                    </a:xfrm>
                    <a:prstGeom prst="rect">
                      <a:avLst/>
                    </a:prstGeom>
                  </pic:spPr>
                </pic:pic>
              </a:graphicData>
            </a:graphic>
          </wp:inline>
        </w:drawing>
      </w:r>
      <w:r w:rsidR="00E510D4">
        <w:t>Figure 35</w:t>
      </w:r>
      <w:r w:rsidR="00EC1253">
        <w:t>.1 – Using John, the Ripper to crack the password</w:t>
      </w:r>
    </w:p>
    <w:p w14:paraId="2D837783" w14:textId="3332501D" w:rsidR="00EC1253" w:rsidRDefault="00EC1253" w:rsidP="00B655A1">
      <w:r>
        <w:t xml:space="preserve">Now that the password has been cracked , it is possible to try and SSH into the </w:t>
      </w:r>
      <w:hyperlink r:id="rId79" w:history="1">
        <w:r w:rsidRPr="00D234BC">
          <w:rPr>
            <w:rStyle w:val="Hyperlink"/>
          </w:rPr>
          <w:t>root@192.168.0.242</w:t>
        </w:r>
      </w:hyperlink>
      <w:r>
        <w:t xml:space="preserve"> again which as shown below in Figure 35.2 this was successful. </w:t>
      </w:r>
    </w:p>
    <w:p w14:paraId="73A8A125" w14:textId="3F14A460" w:rsidR="009E070C" w:rsidRDefault="00440291" w:rsidP="00B655A1">
      <w:r w:rsidRPr="00D272F3">
        <w:rPr>
          <w:noProof/>
        </w:rPr>
        <w:drawing>
          <wp:inline distT="0" distB="0" distL="0" distR="0" wp14:anchorId="506DDBF3" wp14:editId="6281AF44">
            <wp:extent cx="5943600" cy="2055408"/>
            <wp:effectExtent l="0" t="0" r="0" b="2540"/>
            <wp:docPr id="103725394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53947" name="Picture 1" descr="A computer screen with white text&#10;&#10;Description automatically generated"/>
                    <pic:cNvPicPr/>
                  </pic:nvPicPr>
                  <pic:blipFill>
                    <a:blip r:embed="rId80"/>
                    <a:stretch>
                      <a:fillRect/>
                    </a:stretch>
                  </pic:blipFill>
                  <pic:spPr>
                    <a:xfrm>
                      <a:off x="0" y="0"/>
                      <a:ext cx="5943600" cy="2055408"/>
                    </a:xfrm>
                    <a:prstGeom prst="rect">
                      <a:avLst/>
                    </a:prstGeom>
                  </pic:spPr>
                </pic:pic>
              </a:graphicData>
            </a:graphic>
          </wp:inline>
        </w:drawing>
      </w:r>
      <w:r w:rsidR="00EC1253">
        <w:t>Figure 35</w:t>
      </w:r>
      <w:r w:rsidR="00746BCE">
        <w:t>.2 – Successful SSH login attempt to 192.168.0.242</w:t>
      </w:r>
    </w:p>
    <w:p w14:paraId="1ECAD354" w14:textId="12151C91" w:rsidR="00746BCE" w:rsidRDefault="00746BCE" w:rsidP="00B655A1">
      <w:r>
        <w:t xml:space="preserve">In Figure 35.3 </w:t>
      </w:r>
      <w:r w:rsidR="009259DB">
        <w:t xml:space="preserve">, it was confirmed by using the ifconfig command that there are no new devices connected directly to the hosts. </w:t>
      </w:r>
    </w:p>
    <w:p w14:paraId="06C240BB" w14:textId="680524B3" w:rsidR="00F170D0" w:rsidRPr="00B655A1" w:rsidRDefault="00662682" w:rsidP="00B655A1">
      <w:r w:rsidRPr="0025729A">
        <w:rPr>
          <w:noProof/>
        </w:rPr>
        <w:lastRenderedPageBreak/>
        <w:drawing>
          <wp:inline distT="0" distB="0" distL="0" distR="0" wp14:anchorId="5B408B97" wp14:editId="58DFB549">
            <wp:extent cx="5943600" cy="2843530"/>
            <wp:effectExtent l="0" t="0" r="0" b="0"/>
            <wp:docPr id="800158338"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58338" name="Picture 1" descr="A computer screen shot of a computer program&#10;&#10;Description automatically generated"/>
                    <pic:cNvPicPr/>
                  </pic:nvPicPr>
                  <pic:blipFill>
                    <a:blip r:embed="rId81"/>
                    <a:stretch>
                      <a:fillRect/>
                    </a:stretch>
                  </pic:blipFill>
                  <pic:spPr>
                    <a:xfrm>
                      <a:off x="0" y="0"/>
                      <a:ext cx="5943600" cy="2843530"/>
                    </a:xfrm>
                    <a:prstGeom prst="rect">
                      <a:avLst/>
                    </a:prstGeom>
                  </pic:spPr>
                </pic:pic>
              </a:graphicData>
            </a:graphic>
          </wp:inline>
        </w:drawing>
      </w:r>
      <w:r w:rsidR="009259DB">
        <w:t xml:space="preserve">Figure 35.3 – ifconfig command on 192.168.0.242 </w:t>
      </w:r>
    </w:p>
    <w:p w14:paraId="535D0F0A" w14:textId="085678EF" w:rsidR="00977C14" w:rsidRDefault="00D368FA" w:rsidP="00E8410B">
      <w:pPr>
        <w:pStyle w:val="Heading2"/>
      </w:pPr>
      <w:bookmarkStart w:id="19" w:name="_Toc186451573"/>
      <w:r>
        <w:t xml:space="preserve">Router 4 </w:t>
      </w:r>
      <w:r w:rsidR="00E8410B">
        <w:t>–</w:t>
      </w:r>
      <w:r>
        <w:t xml:space="preserve"> </w:t>
      </w:r>
      <w:r w:rsidR="00E8410B">
        <w:t>192.168.0.97</w:t>
      </w:r>
      <w:r w:rsidR="001014AC">
        <w:t>/27</w:t>
      </w:r>
      <w:bookmarkEnd w:id="19"/>
    </w:p>
    <w:p w14:paraId="34742001" w14:textId="03EA49A4" w:rsidR="003A3AC4" w:rsidRDefault="003A3AC4" w:rsidP="003A3AC4">
      <w:r>
        <w:t xml:space="preserve">For Router 4 </w:t>
      </w:r>
      <w:r w:rsidR="007A2FF0">
        <w:t xml:space="preserve">with the firewall restrictions in place which would not allow devices within the LAN to be seen by devices outside of it, </w:t>
      </w:r>
      <w:r w:rsidR="00477B81">
        <w:t xml:space="preserve">unless these firewall rules were to be edited </w:t>
      </w:r>
      <w:r w:rsidR="00B25BFB">
        <w:t xml:space="preserve">which the tester has done </w:t>
      </w:r>
      <w:r w:rsidR="000D107D">
        <w:t xml:space="preserve">by adding in a rule for the WAN to be able to nmap the 192.168.0.98/27 subnet. </w:t>
      </w:r>
    </w:p>
    <w:p w14:paraId="7FBA40C0" w14:textId="067D1A01" w:rsidR="000D107D" w:rsidRDefault="004D7F56" w:rsidP="003A3AC4">
      <w:r>
        <w:t xml:space="preserve">The tester has added a rule in the WAN rules to allow </w:t>
      </w:r>
      <w:r w:rsidR="00B77D59">
        <w:t xml:space="preserve">the </w:t>
      </w:r>
      <w:r>
        <w:t xml:space="preserve">TCP/UDP </w:t>
      </w:r>
      <w:r w:rsidR="00B77D59">
        <w:t xml:space="preserve">protocols as shown in Figure 36-36.1 below. </w:t>
      </w:r>
    </w:p>
    <w:p w14:paraId="3153EA76" w14:textId="44FC6045" w:rsidR="00B77D59" w:rsidRDefault="00042A87" w:rsidP="003A3AC4">
      <w:r w:rsidRPr="00801BCE">
        <w:rPr>
          <w:noProof/>
        </w:rPr>
        <w:drawing>
          <wp:inline distT="0" distB="0" distL="0" distR="0" wp14:anchorId="2749ADF8" wp14:editId="6BE0D964">
            <wp:extent cx="5692775" cy="3204376"/>
            <wp:effectExtent l="0" t="0" r="3175" b="0"/>
            <wp:docPr id="892305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05446" name="Picture 1" descr="A screenshot of a computer&#10;&#10;Description automatically generated"/>
                    <pic:cNvPicPr/>
                  </pic:nvPicPr>
                  <pic:blipFill>
                    <a:blip r:embed="rId82"/>
                    <a:stretch>
                      <a:fillRect/>
                    </a:stretch>
                  </pic:blipFill>
                  <pic:spPr>
                    <a:xfrm>
                      <a:off x="0" y="0"/>
                      <a:ext cx="5701513" cy="3209294"/>
                    </a:xfrm>
                    <a:prstGeom prst="rect">
                      <a:avLst/>
                    </a:prstGeom>
                  </pic:spPr>
                </pic:pic>
              </a:graphicData>
            </a:graphic>
          </wp:inline>
        </w:drawing>
      </w:r>
      <w:r w:rsidR="001615BD">
        <w:t>Figure 3</w:t>
      </w:r>
      <w:r w:rsidR="00272A75">
        <w:t>6</w:t>
      </w:r>
      <w:r w:rsidR="001615BD">
        <w:t>- Added rule to WAN</w:t>
      </w:r>
    </w:p>
    <w:p w14:paraId="490D8729" w14:textId="002278AA" w:rsidR="001615BD" w:rsidRDefault="001615BD" w:rsidP="003A3AC4">
      <w:r w:rsidRPr="003D23FF">
        <w:rPr>
          <w:noProof/>
        </w:rPr>
        <w:lastRenderedPageBreak/>
        <w:drawing>
          <wp:inline distT="0" distB="0" distL="0" distR="0" wp14:anchorId="53A8A77F" wp14:editId="788AFCC6">
            <wp:extent cx="5943600" cy="3414579"/>
            <wp:effectExtent l="0" t="0" r="0" b="0"/>
            <wp:docPr id="1679528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28399" name="Picture 1" descr="A screenshot of a computer&#10;&#10;Description automatically generated"/>
                    <pic:cNvPicPr/>
                  </pic:nvPicPr>
                  <pic:blipFill>
                    <a:blip r:embed="rId83"/>
                    <a:stretch>
                      <a:fillRect/>
                    </a:stretch>
                  </pic:blipFill>
                  <pic:spPr>
                    <a:xfrm>
                      <a:off x="0" y="0"/>
                      <a:ext cx="5943600" cy="3414579"/>
                    </a:xfrm>
                    <a:prstGeom prst="rect">
                      <a:avLst/>
                    </a:prstGeom>
                  </pic:spPr>
                </pic:pic>
              </a:graphicData>
            </a:graphic>
          </wp:inline>
        </w:drawing>
      </w:r>
      <w:r>
        <w:t>Figure 3</w:t>
      </w:r>
      <w:r w:rsidR="00272A75">
        <w:t>6</w:t>
      </w:r>
      <w:r>
        <w:t xml:space="preserve">.1 </w:t>
      </w:r>
      <w:r w:rsidR="004E6D29">
        <w:t>–</w:t>
      </w:r>
      <w:r>
        <w:t xml:space="preserve"> </w:t>
      </w:r>
      <w:r w:rsidR="004E6D29">
        <w:t xml:space="preserve">Continued rule for the WAN </w:t>
      </w:r>
    </w:p>
    <w:p w14:paraId="0B42882A" w14:textId="2A314841" w:rsidR="004E6D29" w:rsidRDefault="00175FBA" w:rsidP="003A3AC4">
      <w:r>
        <w:t>With this rule</w:t>
      </w:r>
      <w:r w:rsidR="000271C7">
        <w:t xml:space="preserve"> now in</w:t>
      </w:r>
      <w:r>
        <w:t xml:space="preserve"> </w:t>
      </w:r>
      <w:r w:rsidR="002A625F">
        <w:t>place,</w:t>
      </w:r>
      <w:r>
        <w:t xml:space="preserve"> it is possible to do </w:t>
      </w:r>
      <w:r w:rsidR="000271C7">
        <w:t>a</w:t>
      </w:r>
      <w:r>
        <w:t xml:space="preserve"> nmap</w:t>
      </w:r>
      <w:r w:rsidR="0084481B">
        <w:t xml:space="preserve"> scan</w:t>
      </w:r>
      <w:r>
        <w:t xml:space="preserve"> on</w:t>
      </w:r>
      <w:r w:rsidR="000271C7">
        <w:t xml:space="preserve"> the 192.168.0.</w:t>
      </w:r>
      <w:r w:rsidR="00C6653E">
        <w:t xml:space="preserve">96/27 subnet </w:t>
      </w:r>
      <w:r w:rsidR="00EE06FB">
        <w:t>which is shown below in Figure 3</w:t>
      </w:r>
      <w:r w:rsidR="009F5151">
        <w:t>7 which</w:t>
      </w:r>
      <w:r w:rsidR="00EE06FB">
        <w:t xml:space="preserve"> </w:t>
      </w:r>
      <w:r w:rsidR="00871BD9">
        <w:t xml:space="preserve">shows </w:t>
      </w:r>
      <w:r w:rsidR="00132B83">
        <w:t xml:space="preserve">that the </w:t>
      </w:r>
      <w:r w:rsidR="009F5151">
        <w:t>fourth</w:t>
      </w:r>
      <w:r w:rsidR="00132B83">
        <w:t xml:space="preserve"> router has an open telnet session. </w:t>
      </w:r>
    </w:p>
    <w:p w14:paraId="4F500FD4" w14:textId="7C9B344A" w:rsidR="00871BD9" w:rsidRDefault="00871BD9" w:rsidP="003A3AC4">
      <w:r w:rsidRPr="00871BD9">
        <w:rPr>
          <w:noProof/>
        </w:rPr>
        <w:drawing>
          <wp:inline distT="0" distB="0" distL="0" distR="0" wp14:anchorId="1E61722F" wp14:editId="3AE0875E">
            <wp:extent cx="5601482" cy="1790950"/>
            <wp:effectExtent l="0" t="0" r="0" b="0"/>
            <wp:docPr id="21171641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64140" name="Picture 1" descr="A screen shot of a computer&#10;&#10;Description automatically generated"/>
                    <pic:cNvPicPr/>
                  </pic:nvPicPr>
                  <pic:blipFill>
                    <a:blip r:embed="rId84"/>
                    <a:stretch>
                      <a:fillRect/>
                    </a:stretch>
                  </pic:blipFill>
                  <pic:spPr>
                    <a:xfrm>
                      <a:off x="0" y="0"/>
                      <a:ext cx="5601482" cy="1790950"/>
                    </a:xfrm>
                    <a:prstGeom prst="rect">
                      <a:avLst/>
                    </a:prstGeom>
                  </pic:spPr>
                </pic:pic>
              </a:graphicData>
            </a:graphic>
          </wp:inline>
        </w:drawing>
      </w:r>
      <w:r w:rsidR="00132B83">
        <w:t>Figure 3</w:t>
      </w:r>
      <w:r w:rsidR="009F5151">
        <w:t>7</w:t>
      </w:r>
      <w:r w:rsidR="00132B83">
        <w:t xml:space="preserve"> – nmap on the 4</w:t>
      </w:r>
      <w:r w:rsidR="00132B83" w:rsidRPr="00132B83">
        <w:rPr>
          <w:vertAlign w:val="superscript"/>
        </w:rPr>
        <w:t>th</w:t>
      </w:r>
      <w:r w:rsidR="00132B83">
        <w:t xml:space="preserve"> router </w:t>
      </w:r>
    </w:p>
    <w:p w14:paraId="2A377DBD" w14:textId="565559F5" w:rsidR="00132B83" w:rsidRDefault="00132B83" w:rsidP="003A3AC4">
      <w:r>
        <w:t xml:space="preserve">The tester was able to gain access to the telnet session , which was </w:t>
      </w:r>
      <w:r w:rsidR="00327D6F">
        <w:t>an</w:t>
      </w:r>
      <w:r>
        <w:t xml:space="preserve"> VyOS</w:t>
      </w:r>
      <w:r w:rsidR="00B26F34">
        <w:t xml:space="preserve"> like </w:t>
      </w:r>
      <w:r w:rsidR="00C973F9">
        <w:t>the previous routers</w:t>
      </w:r>
      <w:r>
        <w:t xml:space="preserve"> </w:t>
      </w:r>
      <w:r w:rsidR="00327D6F">
        <w:t>which was successfully connected to by using the default credentials like before as shown in Figure 37 below.</w:t>
      </w:r>
    </w:p>
    <w:p w14:paraId="59AA6C34" w14:textId="4E8F035D" w:rsidR="00327D6F" w:rsidRDefault="00666CE8" w:rsidP="003A3AC4">
      <w:r w:rsidRPr="0011144D">
        <w:rPr>
          <w:noProof/>
        </w:rPr>
        <w:lastRenderedPageBreak/>
        <w:drawing>
          <wp:inline distT="0" distB="0" distL="0" distR="0" wp14:anchorId="27C6431A" wp14:editId="43A88771">
            <wp:extent cx="5943600" cy="2339082"/>
            <wp:effectExtent l="0" t="0" r="0" b="4445"/>
            <wp:docPr id="680815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5205" name="Picture 1" descr="A screenshot of a computer&#10;&#10;Description automatically generated"/>
                    <pic:cNvPicPr/>
                  </pic:nvPicPr>
                  <pic:blipFill>
                    <a:blip r:embed="rId85"/>
                    <a:stretch>
                      <a:fillRect/>
                    </a:stretch>
                  </pic:blipFill>
                  <pic:spPr>
                    <a:xfrm>
                      <a:off x="0" y="0"/>
                      <a:ext cx="5943600" cy="2339082"/>
                    </a:xfrm>
                    <a:prstGeom prst="rect">
                      <a:avLst/>
                    </a:prstGeom>
                  </pic:spPr>
                </pic:pic>
              </a:graphicData>
            </a:graphic>
          </wp:inline>
        </w:drawing>
      </w:r>
      <w:r>
        <w:t>Figure 37 – successful telnet connection to 4</w:t>
      </w:r>
      <w:r w:rsidRPr="00666CE8">
        <w:rPr>
          <w:vertAlign w:val="superscript"/>
        </w:rPr>
        <w:t>th</w:t>
      </w:r>
      <w:r>
        <w:t xml:space="preserve"> router </w:t>
      </w:r>
    </w:p>
    <w:p w14:paraId="6C5BE122" w14:textId="73730501" w:rsidR="00666CE8" w:rsidRDefault="0005090A" w:rsidP="003A3AC4">
      <w:r>
        <w:t xml:space="preserve">Once connected it was possible to view the interfaces and the ip route which </w:t>
      </w:r>
      <w:r w:rsidR="00801DD3">
        <w:t>shows</w:t>
      </w:r>
      <w:r w:rsidR="00F94425">
        <w:t xml:space="preserve"> only 2 </w:t>
      </w:r>
      <w:r w:rsidR="000A646B">
        <w:t>interfaces being used eth</w:t>
      </w:r>
      <w:r w:rsidR="00647FDE">
        <w:t>0</w:t>
      </w:r>
      <w:r w:rsidR="000A646B">
        <w:t xml:space="preserve"> – 192.168.0.</w:t>
      </w:r>
      <w:r w:rsidR="0055440F">
        <w:t>97/27 and eth</w:t>
      </w:r>
      <w:r w:rsidR="00647FDE">
        <w:t>1</w:t>
      </w:r>
      <w:r w:rsidR="0055440F">
        <w:t xml:space="preserve"> – 192.168.0.65.27 </w:t>
      </w:r>
      <w:r w:rsidR="00414011">
        <w:t xml:space="preserve">as shown below in Figure 37.1. </w:t>
      </w:r>
    </w:p>
    <w:p w14:paraId="0C1B2FBC" w14:textId="1F912CC0" w:rsidR="00262CDE" w:rsidRDefault="00262CDE" w:rsidP="003A3AC4">
      <w:r w:rsidRPr="00D97E3C">
        <w:rPr>
          <w:noProof/>
        </w:rPr>
        <w:drawing>
          <wp:inline distT="0" distB="0" distL="0" distR="0" wp14:anchorId="2EBDE0E1" wp14:editId="43B2EB87">
            <wp:extent cx="5943600" cy="4218497"/>
            <wp:effectExtent l="0" t="0" r="0" b="0"/>
            <wp:docPr id="128131157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11571" name="Picture 1" descr="A screenshot of a computer screen&#10;&#10;Description automatically generated"/>
                    <pic:cNvPicPr/>
                  </pic:nvPicPr>
                  <pic:blipFill>
                    <a:blip r:embed="rId86"/>
                    <a:stretch>
                      <a:fillRect/>
                    </a:stretch>
                  </pic:blipFill>
                  <pic:spPr>
                    <a:xfrm>
                      <a:off x="0" y="0"/>
                      <a:ext cx="5943600" cy="4218497"/>
                    </a:xfrm>
                    <a:prstGeom prst="rect">
                      <a:avLst/>
                    </a:prstGeom>
                  </pic:spPr>
                </pic:pic>
              </a:graphicData>
            </a:graphic>
          </wp:inline>
        </w:drawing>
      </w:r>
      <w:r>
        <w:t xml:space="preserve">Figure 37.1 – show interfaces and ip route on router 4 </w:t>
      </w:r>
    </w:p>
    <w:p w14:paraId="35B8DBB6" w14:textId="77777777" w:rsidR="00084131" w:rsidRDefault="00084131" w:rsidP="003A3AC4"/>
    <w:p w14:paraId="7A685C37" w14:textId="77777777" w:rsidR="00084131" w:rsidRDefault="00084131" w:rsidP="003A3AC4"/>
    <w:p w14:paraId="6F3759D7" w14:textId="725313B5" w:rsidR="00262CDE" w:rsidRDefault="0030622F" w:rsidP="003A3AC4">
      <w:r>
        <w:lastRenderedPageBreak/>
        <w:t>The purposes of the devices that are connected to these interfaces are as follows :</w:t>
      </w:r>
    </w:p>
    <w:p w14:paraId="316944B8" w14:textId="459C916F" w:rsidR="0030622F" w:rsidRDefault="0030622F" w:rsidP="003A3AC4">
      <w:r>
        <w:t xml:space="preserve">Eth0 – the </w:t>
      </w:r>
      <w:r w:rsidR="00084131">
        <w:t>firewall</w:t>
      </w:r>
    </w:p>
    <w:p w14:paraId="407D00D7" w14:textId="0D710128" w:rsidR="00084131" w:rsidRDefault="00084131" w:rsidP="003A3AC4">
      <w:r>
        <w:t>Eth1 – the 5</w:t>
      </w:r>
      <w:r w:rsidRPr="00084131">
        <w:rPr>
          <w:vertAlign w:val="superscript"/>
        </w:rPr>
        <w:t>th</w:t>
      </w:r>
      <w:r>
        <w:t xml:space="preserve"> pc directly connected to the router</w:t>
      </w:r>
    </w:p>
    <w:p w14:paraId="1EB82512" w14:textId="4F444977" w:rsidR="00F36483" w:rsidRDefault="00845FB7" w:rsidP="00845FB7">
      <w:pPr>
        <w:pStyle w:val="Heading3"/>
      </w:pPr>
      <w:bookmarkStart w:id="20" w:name="_Toc186451574"/>
      <w:r>
        <w:t>PC 5 – 192.168.0.66/27</w:t>
      </w:r>
      <w:bookmarkEnd w:id="20"/>
    </w:p>
    <w:p w14:paraId="608DD802" w14:textId="7649BD5A" w:rsidR="005E69FA" w:rsidRDefault="005E69FA" w:rsidP="00845FB7">
      <w:r>
        <w:t>Afte this host was found an</w:t>
      </w:r>
      <w:r w:rsidR="001D3A63">
        <w:t xml:space="preserve"> </w:t>
      </w:r>
      <w:r>
        <w:t xml:space="preserve">nmap scan was conducted </w:t>
      </w:r>
      <w:r w:rsidR="00B37212">
        <w:t xml:space="preserve">against the subnet the pc was hosted on. As shown below in Figure 38 this shows an open SSH session on the target , </w:t>
      </w:r>
      <w:r w:rsidR="004E3683">
        <w:t xml:space="preserve">but when the tester attempted to SSH into the machine using the xadmin account there was an error </w:t>
      </w:r>
      <w:r w:rsidR="00551C17">
        <w:t xml:space="preserve">as shown in Figure 38.1 </w:t>
      </w:r>
      <w:r w:rsidR="004E3683">
        <w:t>which</w:t>
      </w:r>
      <w:r w:rsidR="0079716F">
        <w:t xml:space="preserve"> </w:t>
      </w:r>
      <w:r w:rsidR="0000628C">
        <w:t>said,</w:t>
      </w:r>
      <w:r w:rsidR="0079716F">
        <w:t xml:space="preserve"> </w:t>
      </w:r>
      <w:r w:rsidR="006A59AD">
        <w:t>“Permission denied (publickey).”</w:t>
      </w:r>
      <w:r w:rsidR="00551C17">
        <w:t xml:space="preserve"> </w:t>
      </w:r>
    </w:p>
    <w:p w14:paraId="6EC2D82F" w14:textId="171E5500" w:rsidR="000A65F2" w:rsidRDefault="000A65F2" w:rsidP="00845FB7">
      <w:r w:rsidRPr="000A65F2">
        <w:rPr>
          <w:noProof/>
        </w:rPr>
        <w:drawing>
          <wp:inline distT="0" distB="0" distL="0" distR="0" wp14:anchorId="01AFB167" wp14:editId="387FDC76">
            <wp:extent cx="5906324" cy="2953162"/>
            <wp:effectExtent l="0" t="0" r="0" b="0"/>
            <wp:docPr id="169063882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38829" name="Picture 1" descr="A computer screen with white text&#10;&#10;Description automatically generated"/>
                    <pic:cNvPicPr/>
                  </pic:nvPicPr>
                  <pic:blipFill>
                    <a:blip r:embed="rId87"/>
                    <a:stretch>
                      <a:fillRect/>
                    </a:stretch>
                  </pic:blipFill>
                  <pic:spPr>
                    <a:xfrm>
                      <a:off x="0" y="0"/>
                      <a:ext cx="5906324" cy="2953162"/>
                    </a:xfrm>
                    <a:prstGeom prst="rect">
                      <a:avLst/>
                    </a:prstGeom>
                  </pic:spPr>
                </pic:pic>
              </a:graphicData>
            </a:graphic>
          </wp:inline>
        </w:drawing>
      </w:r>
    </w:p>
    <w:p w14:paraId="2D61B143" w14:textId="10FB4AE1" w:rsidR="006A59AD" w:rsidRDefault="00FC3E2B" w:rsidP="00845FB7">
      <w:r>
        <w:t xml:space="preserve">Figure 38 – nmap scan on pc5 </w:t>
      </w:r>
    </w:p>
    <w:p w14:paraId="5301D6FD" w14:textId="682E71AA" w:rsidR="00551C17" w:rsidRDefault="000F4B7A" w:rsidP="00845FB7">
      <w:r w:rsidRPr="00CD283A">
        <w:rPr>
          <w:noProof/>
        </w:rPr>
        <w:drawing>
          <wp:inline distT="0" distB="0" distL="0" distR="0" wp14:anchorId="0F03FD8D" wp14:editId="27142C1D">
            <wp:extent cx="5943600" cy="1499159"/>
            <wp:effectExtent l="0" t="0" r="0" b="6350"/>
            <wp:docPr id="87683415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34155" name="Picture 1" descr="A screen shot of a computer&#10;&#10;Description automatically generated"/>
                    <pic:cNvPicPr/>
                  </pic:nvPicPr>
                  <pic:blipFill>
                    <a:blip r:embed="rId88"/>
                    <a:stretch>
                      <a:fillRect/>
                    </a:stretch>
                  </pic:blipFill>
                  <pic:spPr>
                    <a:xfrm>
                      <a:off x="0" y="0"/>
                      <a:ext cx="5943600" cy="1499159"/>
                    </a:xfrm>
                    <a:prstGeom prst="rect">
                      <a:avLst/>
                    </a:prstGeom>
                  </pic:spPr>
                </pic:pic>
              </a:graphicData>
            </a:graphic>
          </wp:inline>
        </w:drawing>
      </w:r>
      <w:r>
        <w:t xml:space="preserve">Figure 38.1 – access denied for ssh session on pc5 </w:t>
      </w:r>
    </w:p>
    <w:p w14:paraId="63A0D107" w14:textId="1DBF742A" w:rsidR="000A65F2" w:rsidRDefault="00401B8A" w:rsidP="00845FB7">
      <w:r>
        <w:t>The</w:t>
      </w:r>
      <w:r w:rsidR="000422AD">
        <w:t xml:space="preserve"> tester </w:t>
      </w:r>
      <w:r w:rsidR="00BB4FE2">
        <w:t>decided to create an NFS mount as was done in previous sections earlier (section</w:t>
      </w:r>
      <w:r w:rsidR="00AB6950">
        <w:t xml:space="preserve"> 3.1.2</w:t>
      </w:r>
      <w:r w:rsidR="00BB4FE2">
        <w:t xml:space="preserve"> and section</w:t>
      </w:r>
      <w:r w:rsidR="00AB6950">
        <w:t xml:space="preserve"> 3.3.1</w:t>
      </w:r>
      <w:r w:rsidR="00BB4FE2">
        <w:t xml:space="preserve"> )</w:t>
      </w:r>
      <w:r w:rsidR="00AB6950">
        <w:t xml:space="preserve"> </w:t>
      </w:r>
      <w:r w:rsidR="00F96CD8">
        <w:t>and generate an RSA key to be able to access the S</w:t>
      </w:r>
      <w:r w:rsidR="007931C3">
        <w:t>S</w:t>
      </w:r>
      <w:r w:rsidR="00F96CD8">
        <w:t xml:space="preserve">H server themselves. </w:t>
      </w:r>
    </w:p>
    <w:p w14:paraId="464F839F" w14:textId="1B1F719B" w:rsidR="00F96CD8" w:rsidRDefault="00F96CD8" w:rsidP="00845FB7">
      <w:r>
        <w:t>As shown below</w:t>
      </w:r>
      <w:r w:rsidR="00747C66">
        <w:t xml:space="preserve"> in Figure 39,</w:t>
      </w:r>
      <w:r>
        <w:t xml:space="preserve"> the tester has mounted </w:t>
      </w:r>
      <w:r w:rsidR="007931C3">
        <w:t>PC</w:t>
      </w:r>
      <w:r w:rsidR="00747C66">
        <w:t xml:space="preserve">5 into a temporary folder. </w:t>
      </w:r>
    </w:p>
    <w:p w14:paraId="63D87679" w14:textId="77777777" w:rsidR="00747C66" w:rsidRDefault="00747C66" w:rsidP="00845FB7"/>
    <w:p w14:paraId="0D57D5E9" w14:textId="4C67B15A" w:rsidR="00FC3E2B" w:rsidRDefault="00E16774" w:rsidP="00845FB7">
      <w:r w:rsidRPr="002E54FF">
        <w:rPr>
          <w:noProof/>
        </w:rPr>
        <w:lastRenderedPageBreak/>
        <w:drawing>
          <wp:inline distT="0" distB="0" distL="0" distR="0" wp14:anchorId="09317C39" wp14:editId="7A372065">
            <wp:extent cx="5943600" cy="912076"/>
            <wp:effectExtent l="0" t="0" r="0" b="2540"/>
            <wp:docPr id="800641341" name="Picture 1" descr="A blu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41341" name="Picture 1" descr="A blue text on a black background&#10;&#10;Description automatically generated"/>
                    <pic:cNvPicPr/>
                  </pic:nvPicPr>
                  <pic:blipFill>
                    <a:blip r:embed="rId89"/>
                    <a:stretch>
                      <a:fillRect/>
                    </a:stretch>
                  </pic:blipFill>
                  <pic:spPr>
                    <a:xfrm>
                      <a:off x="0" y="0"/>
                      <a:ext cx="5943600" cy="912076"/>
                    </a:xfrm>
                    <a:prstGeom prst="rect">
                      <a:avLst/>
                    </a:prstGeom>
                  </pic:spPr>
                </pic:pic>
              </a:graphicData>
            </a:graphic>
          </wp:inline>
        </w:drawing>
      </w:r>
      <w:r>
        <w:t>Figure 39- creating the temporary mount for pc5</w:t>
      </w:r>
    </w:p>
    <w:p w14:paraId="7690704F" w14:textId="41BEA8F2" w:rsidR="00E16774" w:rsidRDefault="0002597F" w:rsidP="00845FB7">
      <w:r>
        <w:t xml:space="preserve">Once the mount has been created , the ssh-keygen -t rsa command was used , which will generate a public and private rsa2 key pair </w:t>
      </w:r>
      <w:r w:rsidR="007503BE">
        <w:t xml:space="preserve">, the tester used “root” as their passphrase </w:t>
      </w:r>
      <w:r w:rsidR="00C83917">
        <w:t xml:space="preserve">for the key to authenticate them. </w:t>
      </w:r>
      <w:r w:rsidR="00E81061">
        <w:t xml:space="preserve">This can be seen in Figure 39.1 below . </w:t>
      </w:r>
    </w:p>
    <w:p w14:paraId="44F73CC1" w14:textId="346D1491" w:rsidR="00E81061" w:rsidRDefault="00E81061" w:rsidP="00845FB7">
      <w:r w:rsidRPr="00F21430">
        <w:rPr>
          <w:noProof/>
        </w:rPr>
        <w:drawing>
          <wp:inline distT="0" distB="0" distL="0" distR="0" wp14:anchorId="1EE92519" wp14:editId="7140F6D0">
            <wp:extent cx="5296639" cy="3496163"/>
            <wp:effectExtent l="0" t="0" r="0" b="9525"/>
            <wp:docPr id="254454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54010" name="Picture 1" descr="A screenshot of a computer&#10;&#10;Description automatically generated"/>
                    <pic:cNvPicPr/>
                  </pic:nvPicPr>
                  <pic:blipFill>
                    <a:blip r:embed="rId90"/>
                    <a:stretch>
                      <a:fillRect/>
                    </a:stretch>
                  </pic:blipFill>
                  <pic:spPr>
                    <a:xfrm>
                      <a:off x="0" y="0"/>
                      <a:ext cx="5296639" cy="3496163"/>
                    </a:xfrm>
                    <a:prstGeom prst="rect">
                      <a:avLst/>
                    </a:prstGeom>
                  </pic:spPr>
                </pic:pic>
              </a:graphicData>
            </a:graphic>
          </wp:inline>
        </w:drawing>
      </w:r>
      <w:r>
        <w:t xml:space="preserve">           Figure 39.1 </w:t>
      </w:r>
      <w:r w:rsidR="00B366AD">
        <w:t>–</w:t>
      </w:r>
      <w:r>
        <w:t xml:space="preserve"> </w:t>
      </w:r>
      <w:r w:rsidR="00B366AD">
        <w:t>generating the public/private rsa key pair</w:t>
      </w:r>
    </w:p>
    <w:p w14:paraId="32F4D573" w14:textId="6BF77C11" w:rsidR="00B366AD" w:rsidRDefault="00FC1287" w:rsidP="00845FB7">
      <w:r>
        <w:t xml:space="preserve">The NFS mount will dynamically change the content of the </w:t>
      </w:r>
      <w:r w:rsidR="00FE5B95">
        <w:t>target’s</w:t>
      </w:r>
      <w:r>
        <w:t xml:space="preserve"> device , due to this the tester was able to create a </w:t>
      </w:r>
      <w:r w:rsidR="00D66E9E">
        <w:t>.ssh directory under the root user’s home directory and then copy the public key that was generated to a file called author</w:t>
      </w:r>
      <w:r w:rsidR="00FE5B95">
        <w:t>ized_keys and then able to successfully SSH into the target machine. This can be seen below in Figure 39.2.</w:t>
      </w:r>
    </w:p>
    <w:p w14:paraId="1D9B2018" w14:textId="0C63D3E1" w:rsidR="00FC3E2B" w:rsidRDefault="00FE5B95" w:rsidP="00845FB7">
      <w:r w:rsidRPr="0018496C">
        <w:rPr>
          <w:noProof/>
        </w:rPr>
        <w:lastRenderedPageBreak/>
        <w:drawing>
          <wp:inline distT="0" distB="0" distL="0" distR="0" wp14:anchorId="3C96C7E2" wp14:editId="7E3B1538">
            <wp:extent cx="5943600" cy="3008184"/>
            <wp:effectExtent l="0" t="0" r="0" b="1905"/>
            <wp:docPr id="164262095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20952" name="Picture 1" descr="A computer screen with white text&#10;&#10;Description automatically generated"/>
                    <pic:cNvPicPr/>
                  </pic:nvPicPr>
                  <pic:blipFill>
                    <a:blip r:embed="rId91"/>
                    <a:stretch>
                      <a:fillRect/>
                    </a:stretch>
                  </pic:blipFill>
                  <pic:spPr>
                    <a:xfrm>
                      <a:off x="0" y="0"/>
                      <a:ext cx="5943600" cy="3008184"/>
                    </a:xfrm>
                    <a:prstGeom prst="rect">
                      <a:avLst/>
                    </a:prstGeom>
                  </pic:spPr>
                </pic:pic>
              </a:graphicData>
            </a:graphic>
          </wp:inline>
        </w:drawing>
      </w:r>
      <w:r>
        <w:t xml:space="preserve">Figure 39.2 </w:t>
      </w:r>
      <w:r w:rsidR="0073746D">
        <w:t>–</w:t>
      </w:r>
      <w:r>
        <w:t xml:space="preserve"> </w:t>
      </w:r>
      <w:r w:rsidR="0073746D">
        <w:t xml:space="preserve">adding the rsa key to the file and then gaining </w:t>
      </w:r>
      <w:r w:rsidR="00AF4D3A">
        <w:t>successful</w:t>
      </w:r>
      <w:r w:rsidR="0073746D">
        <w:t xml:space="preserve"> access </w:t>
      </w:r>
      <w:r w:rsidR="00AF4D3A">
        <w:t>through the SSH</w:t>
      </w:r>
    </w:p>
    <w:p w14:paraId="3923D7D8" w14:textId="7EF4C0D9" w:rsidR="00AF4D3A" w:rsidRDefault="00AF4D3A" w:rsidP="00845FB7">
      <w:r>
        <w:t>Now the tester has gained successful access to PC5 , the tester then ran the ifconfig command which showed the device wasn’t connected to any other devices except Router 4</w:t>
      </w:r>
      <w:r w:rsidR="00B03FE5">
        <w:t xml:space="preserve"> which can be seen in </w:t>
      </w:r>
      <w:r w:rsidR="00C301A6">
        <w:t>Figure</w:t>
      </w:r>
      <w:r w:rsidR="00B03FE5">
        <w:t xml:space="preserve"> 39.3 below</w:t>
      </w:r>
      <w:r>
        <w:t xml:space="preserve">. </w:t>
      </w:r>
    </w:p>
    <w:p w14:paraId="798E1296" w14:textId="62D62779" w:rsidR="00B03FE5" w:rsidRDefault="00B03FE5" w:rsidP="00845FB7">
      <w:r w:rsidRPr="00186D2F">
        <w:rPr>
          <w:noProof/>
        </w:rPr>
        <w:drawing>
          <wp:inline distT="0" distB="0" distL="0" distR="0" wp14:anchorId="7BEEBE90" wp14:editId="1466F59F">
            <wp:extent cx="5943600" cy="3087120"/>
            <wp:effectExtent l="0" t="0" r="0" b="0"/>
            <wp:docPr id="173133292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32929" name="Picture 1" descr="A computer screen shot of a computer&#10;&#10;Description automatically generated"/>
                    <pic:cNvPicPr/>
                  </pic:nvPicPr>
                  <pic:blipFill>
                    <a:blip r:embed="rId92"/>
                    <a:stretch>
                      <a:fillRect/>
                    </a:stretch>
                  </pic:blipFill>
                  <pic:spPr>
                    <a:xfrm>
                      <a:off x="0" y="0"/>
                      <a:ext cx="5943600" cy="3087120"/>
                    </a:xfrm>
                    <a:prstGeom prst="rect">
                      <a:avLst/>
                    </a:prstGeom>
                  </pic:spPr>
                </pic:pic>
              </a:graphicData>
            </a:graphic>
          </wp:inline>
        </w:drawing>
      </w:r>
      <w:r>
        <w:t xml:space="preserve">Figure 39.3 – ifconfig </w:t>
      </w:r>
      <w:r w:rsidR="00C301A6">
        <w:t xml:space="preserve">for pc5 </w:t>
      </w:r>
    </w:p>
    <w:p w14:paraId="4DED4961" w14:textId="3E91D4E9" w:rsidR="00C301A6" w:rsidRDefault="00C301A6" w:rsidP="00C301A6">
      <w:r>
        <w:t>This means that this is the final device on this Router and this Router is the final router in this network</w:t>
      </w:r>
      <w:r w:rsidR="00B33571">
        <w:t xml:space="preserve"> , </w:t>
      </w:r>
      <w:r w:rsidR="00825C83">
        <w:t xml:space="preserve">and </w:t>
      </w:r>
      <w:r w:rsidR="00FB0DAE">
        <w:t xml:space="preserve">because of this, </w:t>
      </w:r>
      <w:r w:rsidR="00DC6DEA">
        <w:t xml:space="preserve">this is the conclusion </w:t>
      </w:r>
      <w:r w:rsidR="00FB0DAE">
        <w:t xml:space="preserve">of the network mapping process. </w:t>
      </w:r>
    </w:p>
    <w:p w14:paraId="1845EEF7" w14:textId="77777777" w:rsidR="00C301A6" w:rsidRPr="00845FB7" w:rsidRDefault="00C301A6" w:rsidP="00845FB7"/>
    <w:p w14:paraId="0D3B5003" w14:textId="60B1E4D5" w:rsidR="00D828F5" w:rsidRDefault="00816E71" w:rsidP="008605B2">
      <w:pPr>
        <w:pStyle w:val="Heading1"/>
        <w:ind w:right="4"/>
        <w:rPr>
          <w:lang w:eastAsia="en-US"/>
        </w:rPr>
      </w:pPr>
      <w:bookmarkStart w:id="21" w:name="_Toc186451575"/>
      <w:r w:rsidRPr="011F272D">
        <w:rPr>
          <w:lang w:eastAsia="en-US"/>
        </w:rPr>
        <w:lastRenderedPageBreak/>
        <w:t xml:space="preserve">Security </w:t>
      </w:r>
      <w:r w:rsidR="0057275B" w:rsidRPr="011F272D">
        <w:rPr>
          <w:lang w:eastAsia="en-US"/>
        </w:rPr>
        <w:t>Weaknesses</w:t>
      </w:r>
      <w:bookmarkEnd w:id="21"/>
    </w:p>
    <w:p w14:paraId="3B44CFE5" w14:textId="59861D56" w:rsidR="00FC385F" w:rsidRPr="00FC385F" w:rsidRDefault="00595131" w:rsidP="00FC385F">
      <w:pPr>
        <w:pStyle w:val="Heading2"/>
        <w:rPr>
          <w:lang w:eastAsia="en-US"/>
        </w:rPr>
      </w:pPr>
      <w:bookmarkStart w:id="22" w:name="_Toc186451576"/>
      <w:r>
        <w:rPr>
          <w:lang w:eastAsia="en-US"/>
        </w:rPr>
        <w:t>Routers</w:t>
      </w:r>
      <w:bookmarkEnd w:id="22"/>
    </w:p>
    <w:p w14:paraId="5FA06929" w14:textId="1AFE6987" w:rsidR="00AC0458" w:rsidRDefault="00595131" w:rsidP="00A33E68">
      <w:pPr>
        <w:pStyle w:val="Heading3"/>
      </w:pPr>
      <w:bookmarkStart w:id="23" w:name="_Toc186451577"/>
      <w:r>
        <w:t>Default Credentials</w:t>
      </w:r>
      <w:bookmarkEnd w:id="23"/>
      <w:r>
        <w:t xml:space="preserve"> </w:t>
      </w:r>
    </w:p>
    <w:p w14:paraId="38160F51" w14:textId="2935135D" w:rsidR="00595131" w:rsidRPr="00595131" w:rsidRDefault="0017778D" w:rsidP="00595131">
      <w:r>
        <w:t xml:space="preserve">Throughout the network evaluation , </w:t>
      </w:r>
      <w:r w:rsidR="00C93759">
        <w:t>default</w:t>
      </w:r>
      <w:r w:rsidR="0086750C">
        <w:t xml:space="preserve"> credentials are being used to sign</w:t>
      </w:r>
      <w:r w:rsidR="00C93759">
        <w:t xml:space="preserve"> into the VyOS operating system that the routers are running. </w:t>
      </w:r>
      <w:r w:rsidR="00950A92">
        <w:t xml:space="preserve">As these credentials are publicly available , this causes an issue </w:t>
      </w:r>
      <w:r w:rsidR="00381DFC">
        <w:t xml:space="preserve">especially if a bad actor were to gain access to the internal network it would be easy for them to gain further access to the router themselves. </w:t>
      </w:r>
    </w:p>
    <w:p w14:paraId="08487DA6" w14:textId="50C1A3D1" w:rsidR="00BC7FA6" w:rsidRDefault="000F30B6" w:rsidP="003E6051">
      <w:pPr>
        <w:pStyle w:val="Heading4"/>
        <w:rPr>
          <w:rFonts w:eastAsia="Times New Roman"/>
          <w:lang w:eastAsia="en-US"/>
        </w:rPr>
      </w:pPr>
      <w:r>
        <w:rPr>
          <w:rFonts w:eastAsia="Times New Roman"/>
          <w:lang w:eastAsia="en-US"/>
        </w:rPr>
        <w:t xml:space="preserve">Mitigation </w:t>
      </w:r>
    </w:p>
    <w:p w14:paraId="2A05C758" w14:textId="69D2914D" w:rsidR="000F30B6" w:rsidRDefault="00381DFC" w:rsidP="000F30B6">
      <w:pPr>
        <w:rPr>
          <w:lang w:eastAsia="en-US"/>
        </w:rPr>
      </w:pPr>
      <w:r>
        <w:rPr>
          <w:lang w:eastAsia="en-US"/>
        </w:rPr>
        <w:t xml:space="preserve">The best way to mitigate this issue is to </w:t>
      </w:r>
      <w:r w:rsidR="003F1EA4">
        <w:rPr>
          <w:lang w:eastAsia="en-US"/>
        </w:rPr>
        <w:t xml:space="preserve">change the credentials of any </w:t>
      </w:r>
      <w:r w:rsidR="00661F1F">
        <w:rPr>
          <w:lang w:eastAsia="en-US"/>
        </w:rPr>
        <w:t>device</w:t>
      </w:r>
      <w:r w:rsidR="003F1EA4">
        <w:rPr>
          <w:lang w:eastAsia="en-US"/>
        </w:rPr>
        <w:t xml:space="preserve"> th</w:t>
      </w:r>
      <w:r w:rsidR="00096870">
        <w:rPr>
          <w:lang w:eastAsia="en-US"/>
        </w:rPr>
        <w:t>at</w:t>
      </w:r>
      <w:r w:rsidR="003F1EA4">
        <w:rPr>
          <w:lang w:eastAsia="en-US"/>
        </w:rPr>
        <w:t xml:space="preserve"> ACME Inc</w:t>
      </w:r>
      <w:r w:rsidR="00096870">
        <w:rPr>
          <w:lang w:eastAsia="en-US"/>
        </w:rPr>
        <w:t xml:space="preserve"> acquires that has default credentials to something more secure</w:t>
      </w:r>
      <w:r w:rsidR="00544CFD">
        <w:rPr>
          <w:lang w:eastAsia="en-US"/>
        </w:rPr>
        <w:t xml:space="preserve">. This should have a unique username and a suitable strong password </w:t>
      </w:r>
      <w:r w:rsidR="00661F1F">
        <w:rPr>
          <w:lang w:eastAsia="en-US"/>
        </w:rPr>
        <w:t>which should employ upper- and lower-case letter</w:t>
      </w:r>
      <w:r w:rsidR="00266B9E">
        <w:rPr>
          <w:lang w:eastAsia="en-US"/>
        </w:rPr>
        <w:t>s</w:t>
      </w:r>
      <w:r w:rsidR="00661F1F">
        <w:rPr>
          <w:lang w:eastAsia="en-US"/>
        </w:rPr>
        <w:t>, numbers and special characters</w:t>
      </w:r>
      <w:r w:rsidR="00597983">
        <w:rPr>
          <w:lang w:eastAsia="en-US"/>
        </w:rPr>
        <w:t xml:space="preserve">. This can be done in VyOS by using these commands </w:t>
      </w:r>
      <w:r w:rsidR="00F9567A">
        <w:rPr>
          <w:lang w:eastAsia="en-US"/>
        </w:rPr>
        <w:t>:</w:t>
      </w:r>
    </w:p>
    <w:p w14:paraId="51DE557E" w14:textId="383002F6" w:rsidR="00F9567A" w:rsidRDefault="00F9567A" w:rsidP="00F9567A">
      <w:pPr>
        <w:pStyle w:val="ListParagraph"/>
        <w:numPr>
          <w:ilvl w:val="0"/>
          <w:numId w:val="42"/>
        </w:numPr>
        <w:rPr>
          <w:lang w:eastAsia="en-US"/>
        </w:rPr>
      </w:pPr>
      <w:r>
        <w:rPr>
          <w:lang w:eastAsia="en-US"/>
        </w:rPr>
        <w:t>Change username – sudo usermod -l [new-name] [old-name]</w:t>
      </w:r>
    </w:p>
    <w:p w14:paraId="6A153473" w14:textId="6EAADDFD" w:rsidR="00F9567A" w:rsidRDefault="00F9567A" w:rsidP="00F9567A">
      <w:pPr>
        <w:pStyle w:val="ListParagraph"/>
        <w:numPr>
          <w:ilvl w:val="0"/>
          <w:numId w:val="42"/>
        </w:numPr>
        <w:rPr>
          <w:lang w:eastAsia="en-US"/>
        </w:rPr>
      </w:pPr>
      <w:r>
        <w:rPr>
          <w:lang w:eastAsia="en-US"/>
        </w:rPr>
        <w:t xml:space="preserve">Change Password: </w:t>
      </w:r>
      <w:r w:rsidR="00B6703F">
        <w:rPr>
          <w:lang w:eastAsia="en-US"/>
        </w:rPr>
        <w:t>If logged in – passwd , if logged in to another account – sudo passwd [username]</w:t>
      </w:r>
    </w:p>
    <w:p w14:paraId="74EAD051" w14:textId="489C03BE" w:rsidR="00B6703F" w:rsidRDefault="00041C24" w:rsidP="00041C24">
      <w:pPr>
        <w:pStyle w:val="Heading3"/>
        <w:rPr>
          <w:lang w:eastAsia="en-US"/>
        </w:rPr>
      </w:pPr>
      <w:bookmarkStart w:id="24" w:name="_Toc186451578"/>
      <w:r>
        <w:rPr>
          <w:lang w:eastAsia="en-US"/>
        </w:rPr>
        <w:t>Telnet</w:t>
      </w:r>
      <w:bookmarkEnd w:id="24"/>
    </w:p>
    <w:p w14:paraId="0B50FB18" w14:textId="73CF884A" w:rsidR="00041C24" w:rsidRDefault="00176CC9" w:rsidP="00041C24">
      <w:pPr>
        <w:rPr>
          <w:lang w:eastAsia="en-US"/>
        </w:rPr>
      </w:pPr>
      <w:r>
        <w:rPr>
          <w:lang w:eastAsia="en-US"/>
        </w:rPr>
        <w:t xml:space="preserve">To be able to gain access to </w:t>
      </w:r>
      <w:r w:rsidR="00D40120">
        <w:rPr>
          <w:lang w:eastAsia="en-US"/>
        </w:rPr>
        <w:t>the routers the telnet protocol is being used</w:t>
      </w:r>
      <w:r w:rsidR="00595CA6">
        <w:rPr>
          <w:lang w:eastAsia="en-US"/>
        </w:rPr>
        <w:t>,</w:t>
      </w:r>
      <w:r w:rsidR="00D40120">
        <w:rPr>
          <w:lang w:eastAsia="en-US"/>
        </w:rPr>
        <w:t xml:space="preserve"> </w:t>
      </w:r>
      <w:r w:rsidR="00595CA6">
        <w:rPr>
          <w:lang w:eastAsia="en-US"/>
        </w:rPr>
        <w:t>any i</w:t>
      </w:r>
      <w:r w:rsidR="00D40120">
        <w:rPr>
          <w:lang w:eastAsia="en-US"/>
        </w:rPr>
        <w:t xml:space="preserve">nformation </w:t>
      </w:r>
      <w:r w:rsidR="00595CA6">
        <w:rPr>
          <w:lang w:eastAsia="en-US"/>
        </w:rPr>
        <w:t xml:space="preserve">that is </w:t>
      </w:r>
      <w:r w:rsidR="00D40120">
        <w:rPr>
          <w:lang w:eastAsia="en-US"/>
        </w:rPr>
        <w:t xml:space="preserve">being passed through telnet is unencrypted and this can be </w:t>
      </w:r>
      <w:r w:rsidR="00ED0BB7">
        <w:rPr>
          <w:lang w:eastAsia="en-US"/>
        </w:rPr>
        <w:t xml:space="preserve">monitored and understood by a bad actor by using a packet sniffer </w:t>
      </w:r>
      <w:r w:rsidR="002656DA">
        <w:rPr>
          <w:lang w:eastAsia="en-US"/>
        </w:rPr>
        <w:t xml:space="preserve">attack. </w:t>
      </w:r>
      <w:r w:rsidR="0000359B">
        <w:rPr>
          <w:lang w:eastAsia="en-US"/>
        </w:rPr>
        <w:t xml:space="preserve">This can include </w:t>
      </w:r>
      <w:r w:rsidR="003E6051">
        <w:rPr>
          <w:lang w:eastAsia="en-US"/>
        </w:rPr>
        <w:t>username, passwords</w:t>
      </w:r>
      <w:r w:rsidR="0000359B">
        <w:rPr>
          <w:lang w:eastAsia="en-US"/>
        </w:rPr>
        <w:t xml:space="preserve"> and </w:t>
      </w:r>
      <w:r w:rsidR="00316D2D">
        <w:rPr>
          <w:lang w:eastAsia="en-US"/>
        </w:rPr>
        <w:t xml:space="preserve">any </w:t>
      </w:r>
      <w:r w:rsidR="0000359B">
        <w:rPr>
          <w:lang w:eastAsia="en-US"/>
        </w:rPr>
        <w:t>other p</w:t>
      </w:r>
      <w:r w:rsidR="003E6051">
        <w:rPr>
          <w:lang w:eastAsia="en-US"/>
        </w:rPr>
        <w:t xml:space="preserve">otential sensitive data that could pass through a router at any given time. </w:t>
      </w:r>
    </w:p>
    <w:p w14:paraId="51D96BA2" w14:textId="15490416" w:rsidR="003E6051" w:rsidRDefault="003E6051" w:rsidP="003E6051">
      <w:pPr>
        <w:pStyle w:val="Heading4"/>
        <w:rPr>
          <w:lang w:eastAsia="en-US"/>
        </w:rPr>
      </w:pPr>
      <w:r>
        <w:rPr>
          <w:lang w:eastAsia="en-US"/>
        </w:rPr>
        <w:t xml:space="preserve">Mitigation </w:t>
      </w:r>
    </w:p>
    <w:p w14:paraId="73014881" w14:textId="18868960" w:rsidR="00276A2E" w:rsidRDefault="00276A2E" w:rsidP="00276A2E">
      <w:pPr>
        <w:rPr>
          <w:lang w:eastAsia="en-US"/>
        </w:rPr>
      </w:pPr>
      <w:r>
        <w:rPr>
          <w:lang w:eastAsia="en-US"/>
        </w:rPr>
        <w:t>The best way to mitigate this</w:t>
      </w:r>
      <w:r w:rsidR="00316D2D">
        <w:rPr>
          <w:lang w:eastAsia="en-US"/>
        </w:rPr>
        <w:t xml:space="preserve"> is</w:t>
      </w:r>
      <w:r w:rsidR="00CF1209">
        <w:rPr>
          <w:lang w:eastAsia="en-US"/>
        </w:rPr>
        <w:t xml:space="preserve">, is </w:t>
      </w:r>
      <w:r w:rsidR="00D03D63">
        <w:rPr>
          <w:lang w:eastAsia="en-US"/>
        </w:rPr>
        <w:t>if</w:t>
      </w:r>
      <w:r w:rsidR="00CF1209">
        <w:rPr>
          <w:lang w:eastAsia="en-US"/>
        </w:rPr>
        <w:t xml:space="preserve"> any</w:t>
      </w:r>
      <w:r w:rsidR="00D03D63">
        <w:rPr>
          <w:lang w:eastAsia="en-US"/>
        </w:rPr>
        <w:t xml:space="preserve"> remote access is needed</w:t>
      </w:r>
      <w:r w:rsidR="00CF1209">
        <w:rPr>
          <w:lang w:eastAsia="en-US"/>
        </w:rPr>
        <w:t xml:space="preserve">, </w:t>
      </w:r>
      <w:r w:rsidR="00D03D63">
        <w:rPr>
          <w:lang w:eastAsia="en-US"/>
        </w:rPr>
        <w:t xml:space="preserve">to disable </w:t>
      </w:r>
      <w:r w:rsidR="003B582B">
        <w:rPr>
          <w:lang w:eastAsia="en-US"/>
        </w:rPr>
        <w:t xml:space="preserve">the telnet protocol </w:t>
      </w:r>
      <w:r w:rsidR="00C22EC3">
        <w:rPr>
          <w:lang w:eastAsia="en-US"/>
        </w:rPr>
        <w:t>entirely</w:t>
      </w:r>
      <w:r w:rsidR="003B582B">
        <w:rPr>
          <w:lang w:eastAsia="en-US"/>
        </w:rPr>
        <w:t xml:space="preserve"> across the network and replace it with SSH(</w:t>
      </w:r>
      <w:r w:rsidR="00C22EC3">
        <w:rPr>
          <w:lang w:eastAsia="en-US"/>
        </w:rPr>
        <w:t>Se</w:t>
      </w:r>
      <w:r w:rsidR="003B582B">
        <w:rPr>
          <w:lang w:eastAsia="en-US"/>
        </w:rPr>
        <w:t>cure Shell</w:t>
      </w:r>
      <w:r w:rsidR="00C22EC3">
        <w:rPr>
          <w:lang w:eastAsia="en-US"/>
        </w:rPr>
        <w:t xml:space="preserve">) , this protocol will function in much the same way from the </w:t>
      </w:r>
      <w:r w:rsidR="00AA5F5B">
        <w:rPr>
          <w:lang w:eastAsia="en-US"/>
        </w:rPr>
        <w:t>user’s</w:t>
      </w:r>
      <w:r w:rsidR="00C22EC3">
        <w:rPr>
          <w:lang w:eastAsia="en-US"/>
        </w:rPr>
        <w:t xml:space="preserve"> </w:t>
      </w:r>
      <w:r w:rsidR="00AA5F5B">
        <w:rPr>
          <w:lang w:eastAsia="en-US"/>
        </w:rPr>
        <w:t>perspective,</w:t>
      </w:r>
      <w:r w:rsidR="00C22EC3">
        <w:rPr>
          <w:lang w:eastAsia="en-US"/>
        </w:rPr>
        <w:t xml:space="preserve"> but this protocol has the added </w:t>
      </w:r>
      <w:r w:rsidR="00AA5F5B">
        <w:rPr>
          <w:lang w:eastAsia="en-US"/>
        </w:rPr>
        <w:t>benefit of data encryption during transfer unlike the telnet which doesn’t.</w:t>
      </w:r>
    </w:p>
    <w:p w14:paraId="598603CA" w14:textId="288E6348" w:rsidR="00AA5F5B" w:rsidRPr="00276A2E" w:rsidRDefault="00CB2230" w:rsidP="00CB2230">
      <w:pPr>
        <w:pStyle w:val="Heading2"/>
        <w:rPr>
          <w:lang w:eastAsia="en-US"/>
        </w:rPr>
      </w:pPr>
      <w:bookmarkStart w:id="25" w:name="_Toc186451579"/>
      <w:r>
        <w:rPr>
          <w:lang w:eastAsia="en-US"/>
        </w:rPr>
        <w:t>Computers</w:t>
      </w:r>
      <w:bookmarkEnd w:id="25"/>
    </w:p>
    <w:p w14:paraId="6A724FDE" w14:textId="7B29F30A" w:rsidR="003E6051" w:rsidRDefault="00CB2230" w:rsidP="00CB2230">
      <w:pPr>
        <w:pStyle w:val="Heading3"/>
        <w:rPr>
          <w:lang w:eastAsia="en-US"/>
        </w:rPr>
      </w:pPr>
      <w:bookmarkStart w:id="26" w:name="_Toc186451580"/>
      <w:r>
        <w:rPr>
          <w:lang w:eastAsia="en-US"/>
        </w:rPr>
        <w:t>Weak Passwords</w:t>
      </w:r>
      <w:bookmarkEnd w:id="26"/>
      <w:r>
        <w:rPr>
          <w:lang w:eastAsia="en-US"/>
        </w:rPr>
        <w:t xml:space="preserve"> </w:t>
      </w:r>
    </w:p>
    <w:p w14:paraId="0C5D570D" w14:textId="52405AE8" w:rsidR="00CB2230" w:rsidRDefault="00363312" w:rsidP="00CB2230">
      <w:pPr>
        <w:rPr>
          <w:lang w:eastAsia="en-US"/>
        </w:rPr>
      </w:pPr>
      <w:r>
        <w:rPr>
          <w:lang w:eastAsia="en-US"/>
        </w:rPr>
        <w:t xml:space="preserve">It was found throughout this investigation of the network that the passwords </w:t>
      </w:r>
      <w:r w:rsidR="00CB7CD5">
        <w:rPr>
          <w:lang w:eastAsia="en-US"/>
        </w:rPr>
        <w:t xml:space="preserve">that were being used on certain user devices were very inadequate. These passwords are as follows </w:t>
      </w:r>
      <w:r w:rsidR="003025AC">
        <w:rPr>
          <w:lang w:eastAsia="en-US"/>
        </w:rPr>
        <w:t xml:space="preserve">: </w:t>
      </w:r>
      <w:r w:rsidR="00C0168D">
        <w:rPr>
          <w:lang w:eastAsia="en-US"/>
        </w:rPr>
        <w:t>plums,!</w:t>
      </w:r>
      <w:r w:rsidR="003025AC">
        <w:rPr>
          <w:lang w:eastAsia="en-US"/>
        </w:rPr>
        <w:t xml:space="preserve">gatvol,apple,pears and root. </w:t>
      </w:r>
      <w:r w:rsidR="00D26B48">
        <w:rPr>
          <w:lang w:eastAsia="en-US"/>
        </w:rPr>
        <w:t xml:space="preserve">They are very short in </w:t>
      </w:r>
      <w:r w:rsidR="00955D40">
        <w:rPr>
          <w:lang w:eastAsia="en-US"/>
        </w:rPr>
        <w:t>length,</w:t>
      </w:r>
      <w:r w:rsidR="00D26B48">
        <w:rPr>
          <w:lang w:eastAsia="en-US"/>
        </w:rPr>
        <w:t xml:space="preserve"> and they vary very little in the character set. </w:t>
      </w:r>
      <w:r w:rsidR="00955D40">
        <w:rPr>
          <w:lang w:eastAsia="en-US"/>
        </w:rPr>
        <w:t xml:space="preserve">One of the more problematic passwords is the “plums” password </w:t>
      </w:r>
      <w:r w:rsidR="00483124">
        <w:rPr>
          <w:lang w:eastAsia="en-US"/>
        </w:rPr>
        <w:t xml:space="preserve">due to it being a dictionary word with no alphanumeric variation ( </w:t>
      </w:r>
      <w:r w:rsidR="00C176AA">
        <w:rPr>
          <w:lang w:eastAsia="en-US"/>
        </w:rPr>
        <w:t>upper case characters, numbers , no special characters etc.)</w:t>
      </w:r>
      <w:r w:rsidR="007F25BB">
        <w:rPr>
          <w:lang w:eastAsia="en-US"/>
        </w:rPr>
        <w:t xml:space="preserve">. </w:t>
      </w:r>
      <w:r w:rsidR="00301357">
        <w:rPr>
          <w:lang w:eastAsia="en-US"/>
        </w:rPr>
        <w:t xml:space="preserve">This can result in </w:t>
      </w:r>
      <w:r w:rsidR="005303F6">
        <w:rPr>
          <w:lang w:eastAsia="en-US"/>
        </w:rPr>
        <w:t xml:space="preserve">many dictionaries and wordlists containing this word. </w:t>
      </w:r>
      <w:r w:rsidR="00AA7393">
        <w:rPr>
          <w:lang w:eastAsia="en-US"/>
        </w:rPr>
        <w:t xml:space="preserve">In addition to this , even a password that seems stronger like “!gatvol” </w:t>
      </w:r>
      <w:r w:rsidR="004231C8">
        <w:rPr>
          <w:lang w:eastAsia="en-US"/>
        </w:rPr>
        <w:t xml:space="preserve">which does contain special </w:t>
      </w:r>
      <w:r w:rsidR="0038775A">
        <w:rPr>
          <w:lang w:eastAsia="en-US"/>
        </w:rPr>
        <w:t>characters</w:t>
      </w:r>
      <w:r w:rsidR="004231C8">
        <w:rPr>
          <w:lang w:eastAsia="en-US"/>
        </w:rPr>
        <w:t xml:space="preserve"> is </w:t>
      </w:r>
      <w:r w:rsidR="0038775A">
        <w:rPr>
          <w:lang w:eastAsia="en-US"/>
        </w:rPr>
        <w:t>s</w:t>
      </w:r>
      <w:r w:rsidR="004231C8">
        <w:rPr>
          <w:lang w:eastAsia="en-US"/>
        </w:rPr>
        <w:t xml:space="preserve">till weak and </w:t>
      </w:r>
      <w:r w:rsidR="0038775A">
        <w:rPr>
          <w:lang w:eastAsia="en-US"/>
        </w:rPr>
        <w:t xml:space="preserve">, as some password wordlists order passwords alphanumerically </w:t>
      </w:r>
      <w:r w:rsidR="005D4D8E">
        <w:rPr>
          <w:lang w:eastAsia="en-US"/>
        </w:rPr>
        <w:t>with special characters coming up first.</w:t>
      </w:r>
    </w:p>
    <w:p w14:paraId="1D519A44" w14:textId="1E7754AC" w:rsidR="005D4D8E" w:rsidRDefault="005D4D8E" w:rsidP="005D4D8E">
      <w:pPr>
        <w:pStyle w:val="Heading4"/>
        <w:rPr>
          <w:lang w:eastAsia="en-US"/>
        </w:rPr>
      </w:pPr>
      <w:r>
        <w:rPr>
          <w:lang w:eastAsia="en-US"/>
        </w:rPr>
        <w:lastRenderedPageBreak/>
        <w:t xml:space="preserve">Mitigation </w:t>
      </w:r>
    </w:p>
    <w:p w14:paraId="0BF0298D" w14:textId="56F5271D" w:rsidR="008A5165" w:rsidRDefault="00835F18" w:rsidP="00293C28">
      <w:r>
        <w:rPr>
          <w:lang w:eastAsia="en-US"/>
        </w:rPr>
        <w:t>The best solution to this issue is to create stronger password</w:t>
      </w:r>
      <w:r w:rsidR="00E64C75">
        <w:rPr>
          <w:lang w:eastAsia="en-US"/>
        </w:rPr>
        <w:t>s</w:t>
      </w:r>
      <w:r>
        <w:rPr>
          <w:lang w:eastAsia="en-US"/>
        </w:rPr>
        <w:t xml:space="preserve"> and to implement a password policy. </w:t>
      </w:r>
      <w:r w:rsidR="003C24FF">
        <w:rPr>
          <w:lang w:eastAsia="en-US"/>
        </w:rPr>
        <w:t xml:space="preserve">      </w:t>
      </w:r>
      <w:r w:rsidR="003C24FF">
        <w:t>The Canadian Centre for Cyber Security recommends using a minimum of 12 characters</w:t>
      </w:r>
      <w:sdt>
        <w:sdtPr>
          <w:id w:val="1321074274"/>
          <w:citation/>
        </w:sdtPr>
        <w:sdtContent>
          <w:r w:rsidR="003C24FF">
            <w:fldChar w:fldCharType="begin"/>
          </w:r>
          <w:r w:rsidR="003C24FF">
            <w:rPr>
              <w:lang w:val="en-GB"/>
            </w:rPr>
            <w:instrText xml:space="preserve"> CITATION Can24 \l 2057 </w:instrText>
          </w:r>
          <w:r w:rsidR="003C24FF">
            <w:fldChar w:fldCharType="separate"/>
          </w:r>
          <w:r w:rsidR="00002621">
            <w:rPr>
              <w:noProof/>
              <w:lang w:val="en-GB"/>
            </w:rPr>
            <w:t xml:space="preserve"> </w:t>
          </w:r>
          <w:r w:rsidR="00002621" w:rsidRPr="00002621">
            <w:rPr>
              <w:noProof/>
              <w:lang w:val="en-GB"/>
            </w:rPr>
            <w:t>(Security, 2024)</w:t>
          </w:r>
          <w:r w:rsidR="003C24FF">
            <w:fldChar w:fldCharType="end"/>
          </w:r>
        </w:sdtContent>
      </w:sdt>
      <w:r w:rsidR="003C24FF">
        <w:t xml:space="preserve"> as well as passphrases which are easier to remember and the chance of them being in a wordlist for a dictionary attack is lower.</w:t>
      </w:r>
      <w:r w:rsidR="00293C28">
        <w:t xml:space="preserve">                                                                                                                                           </w:t>
      </w:r>
      <w:r w:rsidR="003C24FF">
        <w:t>Passwords should also be case-sensitive and implement the use of certain special characters/numbers</w:t>
      </w:r>
      <w:r w:rsidR="00252621">
        <w:t>.</w:t>
      </w:r>
      <w:r w:rsidR="003C1AA2">
        <w:t xml:space="preserve"> </w:t>
      </w:r>
      <w:r w:rsidR="00293C28">
        <w:t>Also to not use easy to guess passwords like (“password”,”admin”)</w:t>
      </w:r>
      <w:r w:rsidR="00EE76E9">
        <w:t xml:space="preserve"> instead use hard to guess passwords. </w:t>
      </w:r>
      <w:r w:rsidR="008A5165">
        <w:t xml:space="preserve">Make sure to </w:t>
      </w:r>
      <w:r w:rsidR="00EE76E9">
        <w:t xml:space="preserve">have varied character types </w:t>
      </w:r>
      <w:r w:rsidR="00850BD5">
        <w:t xml:space="preserve">– uppercase, lower case , numbers and symbols in your passwords. </w:t>
      </w:r>
      <w:r w:rsidR="008A5165">
        <w:t xml:space="preserve">Avoid obvious character substitutes </w:t>
      </w:r>
      <w:r w:rsidR="0099244C">
        <w:t xml:space="preserve">3 for e , 0 for o etc. </w:t>
      </w:r>
    </w:p>
    <w:p w14:paraId="2741DE2A" w14:textId="1D6A8273" w:rsidR="0099244C" w:rsidRDefault="004950F4" w:rsidP="004950F4">
      <w:pPr>
        <w:pStyle w:val="Heading3"/>
      </w:pPr>
      <w:bookmarkStart w:id="27" w:name="_Toc186451581"/>
      <w:r>
        <w:t>Password Reuse</w:t>
      </w:r>
      <w:bookmarkEnd w:id="27"/>
      <w:r>
        <w:t xml:space="preserve"> </w:t>
      </w:r>
    </w:p>
    <w:p w14:paraId="1F8BCE78" w14:textId="76620810" w:rsidR="004950F4" w:rsidRDefault="00234FC8" w:rsidP="004950F4">
      <w:r>
        <w:t>In this investigation it was found that PC1 and PC 2 were both using the same password “plums” , for the xadmin accounts on the</w:t>
      </w:r>
      <w:r w:rsidR="00544DF4">
        <w:t xml:space="preserve">ir respective devices. Which </w:t>
      </w:r>
      <w:r w:rsidR="004D3007">
        <w:t xml:space="preserve">combined with the </w:t>
      </w:r>
      <w:r w:rsidR="00A60217">
        <w:t>simplicity</w:t>
      </w:r>
      <w:r w:rsidR="004D3007">
        <w:t xml:space="preserve"> of the password , poses a </w:t>
      </w:r>
      <w:r w:rsidR="00A60217">
        <w:t xml:space="preserve">security concern. </w:t>
      </w:r>
    </w:p>
    <w:p w14:paraId="7F7C714E" w14:textId="060C7CBE" w:rsidR="00A60217" w:rsidRDefault="00A60217" w:rsidP="00A60217">
      <w:pPr>
        <w:pStyle w:val="Heading4"/>
      </w:pPr>
      <w:r>
        <w:t>Mit</w:t>
      </w:r>
      <w:r w:rsidR="001747A6">
        <w:t xml:space="preserve">igation </w:t>
      </w:r>
    </w:p>
    <w:p w14:paraId="107D9D9B" w14:textId="3B475176" w:rsidR="001747A6" w:rsidRDefault="001747A6" w:rsidP="001747A6">
      <w:r>
        <w:t xml:space="preserve">It would be recommended that each account on each device have separate passwords , as this will prevent any malicious actors from being able to gain access </w:t>
      </w:r>
      <w:r w:rsidR="00906984">
        <w:t>to multiple sections of the network using the same or very similar credentials.</w:t>
      </w:r>
    </w:p>
    <w:p w14:paraId="343A997D" w14:textId="25EB45A1" w:rsidR="00293C28" w:rsidRDefault="00DB06E1" w:rsidP="00E6459F">
      <w:pPr>
        <w:pStyle w:val="Heading3"/>
      </w:pPr>
      <w:bookmarkStart w:id="28" w:name="_Toc186451582"/>
      <w:r>
        <w:t>No Lockout Policy</w:t>
      </w:r>
      <w:bookmarkEnd w:id="28"/>
      <w:r>
        <w:t xml:space="preserve"> </w:t>
      </w:r>
    </w:p>
    <w:p w14:paraId="654EBE35" w14:textId="089995E1" w:rsidR="00DB06E1" w:rsidRPr="00DB06E1" w:rsidRDefault="00FD4CBF" w:rsidP="00DB06E1">
      <w:r>
        <w:t xml:space="preserve">During this investigation </w:t>
      </w:r>
      <w:r w:rsidR="00C2704F">
        <w:t>, WPScan was</w:t>
      </w:r>
      <w:r w:rsidR="00B8770E">
        <w:t xml:space="preserve"> used on WordPress</w:t>
      </w:r>
      <w:r w:rsidR="00C2704F">
        <w:t xml:space="preserve"> for </w:t>
      </w:r>
      <w:r w:rsidR="00B8770E">
        <w:t xml:space="preserve">a </w:t>
      </w:r>
      <w:r w:rsidR="00C2704F">
        <w:t xml:space="preserve">dictionary attack to obtain user passwords </w:t>
      </w:r>
      <w:r w:rsidR="00587B00">
        <w:t>(</w:t>
      </w:r>
      <w:r w:rsidR="00B115EE">
        <w:t>section 3.1.1</w:t>
      </w:r>
      <w:r w:rsidR="00587B00">
        <w:t>). Th</w:t>
      </w:r>
      <w:r w:rsidR="00C51AA9">
        <w:t>is</w:t>
      </w:r>
      <w:r w:rsidR="00587B00">
        <w:t xml:space="preserve"> attack </w:t>
      </w:r>
      <w:r w:rsidR="00C51AA9">
        <w:t>is</w:t>
      </w:r>
      <w:r w:rsidR="00587B00">
        <w:t xml:space="preserve"> carried </w:t>
      </w:r>
      <w:r w:rsidR="00651D2A">
        <w:t>out by trying various passwords from a given wordlis</w:t>
      </w:r>
      <w:r w:rsidR="00C51AA9">
        <w:t xml:space="preserve">ts against a target. This attack </w:t>
      </w:r>
      <w:r w:rsidR="00311A51">
        <w:t xml:space="preserve">was </w:t>
      </w:r>
      <w:r w:rsidR="00627316">
        <w:t>successful</w:t>
      </w:r>
      <w:r w:rsidR="00311A51">
        <w:t xml:space="preserve"> due to the lack of a lockout policy </w:t>
      </w:r>
      <w:r w:rsidR="00627316">
        <w:t xml:space="preserve">which would prevent numerous incorrect logins attempts in short succession. </w:t>
      </w:r>
      <w:r w:rsidR="00C51AA9">
        <w:t xml:space="preserve"> </w:t>
      </w:r>
    </w:p>
    <w:p w14:paraId="3787BAFD" w14:textId="236631B9" w:rsidR="00644D1F" w:rsidRDefault="00627316" w:rsidP="00627316">
      <w:pPr>
        <w:pStyle w:val="Heading4"/>
        <w:rPr>
          <w:lang w:eastAsia="en-US"/>
        </w:rPr>
      </w:pPr>
      <w:r>
        <w:rPr>
          <w:lang w:eastAsia="en-US"/>
        </w:rPr>
        <w:t xml:space="preserve">Mitigation </w:t>
      </w:r>
    </w:p>
    <w:p w14:paraId="46A0B0BA" w14:textId="4B30119E" w:rsidR="00627316" w:rsidRDefault="00FD166F" w:rsidP="00627316">
      <w:pPr>
        <w:rPr>
          <w:lang w:eastAsia="en-US"/>
        </w:rPr>
      </w:pPr>
      <w:r>
        <w:rPr>
          <w:lang w:eastAsia="en-US"/>
        </w:rPr>
        <w:t xml:space="preserve">The best way to mitigate this from happening would be to implement a lockout policy. </w:t>
      </w:r>
      <w:r w:rsidR="00221B08">
        <w:rPr>
          <w:lang w:eastAsia="en-US"/>
        </w:rPr>
        <w:t xml:space="preserve">These can be implemented on </w:t>
      </w:r>
      <w:r w:rsidR="00916B48">
        <w:rPr>
          <w:lang w:eastAsia="en-US"/>
        </w:rPr>
        <w:t>SSH</w:t>
      </w:r>
      <w:r w:rsidR="00221B08">
        <w:rPr>
          <w:lang w:eastAsia="en-US"/>
        </w:rPr>
        <w:t xml:space="preserve"> and </w:t>
      </w:r>
      <w:r w:rsidR="00237274">
        <w:rPr>
          <w:lang w:eastAsia="en-US"/>
        </w:rPr>
        <w:t>WordPress</w:t>
      </w:r>
      <w:r w:rsidR="00221B08">
        <w:rPr>
          <w:lang w:eastAsia="en-US"/>
        </w:rPr>
        <w:t xml:space="preserve"> </w:t>
      </w:r>
      <w:r w:rsidR="00916B48">
        <w:rPr>
          <w:lang w:eastAsia="en-US"/>
        </w:rPr>
        <w:t>to stop this from happening. Fo</w:t>
      </w:r>
      <w:r w:rsidR="00237274">
        <w:rPr>
          <w:lang w:eastAsia="en-US"/>
        </w:rPr>
        <w:t>r</w:t>
      </w:r>
      <w:r w:rsidR="00916B48">
        <w:rPr>
          <w:lang w:eastAsia="en-US"/>
        </w:rPr>
        <w:t xml:space="preserve"> SSH this can be done </w:t>
      </w:r>
      <w:r w:rsidR="00237274">
        <w:rPr>
          <w:lang w:eastAsia="en-US"/>
        </w:rPr>
        <w:t xml:space="preserve">by editing the </w:t>
      </w:r>
      <w:r w:rsidR="00916B48">
        <w:rPr>
          <w:lang w:eastAsia="en-US"/>
        </w:rPr>
        <w:t xml:space="preserve">sshd_config file </w:t>
      </w:r>
      <w:r w:rsidR="00237274">
        <w:rPr>
          <w:lang w:eastAsia="en-US"/>
        </w:rPr>
        <w:t xml:space="preserve">, by specifying the </w:t>
      </w:r>
      <w:r w:rsidR="00261816">
        <w:rPr>
          <w:lang w:eastAsia="en-US"/>
        </w:rPr>
        <w:t xml:space="preserve">amount of incorrect login attempts are allowed.  For WordPress </w:t>
      </w:r>
      <w:sdt>
        <w:sdtPr>
          <w:rPr>
            <w:lang w:eastAsia="en-US"/>
          </w:rPr>
          <w:id w:val="-1385641081"/>
          <w:citation/>
        </w:sdtPr>
        <w:sdtContent>
          <w:r w:rsidR="00ED7A86">
            <w:rPr>
              <w:lang w:eastAsia="en-US"/>
            </w:rPr>
            <w:fldChar w:fldCharType="begin"/>
          </w:r>
          <w:r w:rsidR="00ED7A86">
            <w:rPr>
              <w:lang w:val="en-GB" w:eastAsia="en-US"/>
            </w:rPr>
            <w:instrText xml:space="preserve"> CITATION Sye24 \l 2057 </w:instrText>
          </w:r>
          <w:r w:rsidR="00ED7A86">
            <w:rPr>
              <w:lang w:eastAsia="en-US"/>
            </w:rPr>
            <w:fldChar w:fldCharType="separate"/>
          </w:r>
          <w:r w:rsidR="00002621" w:rsidRPr="00002621">
            <w:rPr>
              <w:noProof/>
              <w:lang w:val="en-GB" w:eastAsia="en-US"/>
            </w:rPr>
            <w:t>(Balkhi, 2024)</w:t>
          </w:r>
          <w:r w:rsidR="00ED7A86">
            <w:rPr>
              <w:lang w:eastAsia="en-US"/>
            </w:rPr>
            <w:fldChar w:fldCharType="end"/>
          </w:r>
        </w:sdtContent>
      </w:sdt>
      <w:r w:rsidR="00976D53">
        <w:rPr>
          <w:lang w:eastAsia="en-US"/>
        </w:rPr>
        <w:t xml:space="preserve"> a lockout mechanism can be implemented with a plugin </w:t>
      </w:r>
      <w:r w:rsidR="00856F1C">
        <w:rPr>
          <w:lang w:eastAsia="en-US"/>
        </w:rPr>
        <w:t xml:space="preserve">as well as </w:t>
      </w:r>
      <w:r w:rsidR="00FF2692">
        <w:rPr>
          <w:lang w:eastAsia="en-US"/>
        </w:rPr>
        <w:t>a</w:t>
      </w:r>
      <w:r w:rsidR="00856F1C">
        <w:rPr>
          <w:lang w:eastAsia="en-US"/>
        </w:rPr>
        <w:t xml:space="preserve"> Captcha</w:t>
      </w:r>
      <w:r w:rsidR="00FF2692">
        <w:rPr>
          <w:lang w:eastAsia="en-US"/>
        </w:rPr>
        <w:t xml:space="preserve"> can be configured</w:t>
      </w:r>
      <w:r w:rsidR="00856F1C">
        <w:rPr>
          <w:lang w:eastAsia="en-US"/>
        </w:rPr>
        <w:t xml:space="preserve"> to be able to combat any automated login attempts</w:t>
      </w:r>
      <w:r w:rsidR="00FF2692">
        <w:rPr>
          <w:lang w:eastAsia="en-US"/>
        </w:rPr>
        <w:t xml:space="preserve">. </w:t>
      </w:r>
    </w:p>
    <w:p w14:paraId="297E8B81" w14:textId="15A11EE6" w:rsidR="00FF2692" w:rsidRDefault="00FB02E0" w:rsidP="00FF2692">
      <w:pPr>
        <w:pStyle w:val="Heading3"/>
        <w:rPr>
          <w:lang w:eastAsia="en-US"/>
        </w:rPr>
      </w:pPr>
      <w:bookmarkStart w:id="29" w:name="_Toc186451583"/>
      <w:r>
        <w:rPr>
          <w:lang w:eastAsia="en-US"/>
        </w:rPr>
        <w:t>SSH Brute Forcing</w:t>
      </w:r>
      <w:bookmarkEnd w:id="29"/>
      <w:r>
        <w:rPr>
          <w:lang w:eastAsia="en-US"/>
        </w:rPr>
        <w:t xml:space="preserve"> </w:t>
      </w:r>
    </w:p>
    <w:p w14:paraId="4FB4497D" w14:textId="1640F909" w:rsidR="00FB02E0" w:rsidRDefault="00F363D4" w:rsidP="00FB02E0">
      <w:pPr>
        <w:rPr>
          <w:lang w:eastAsia="en-US"/>
        </w:rPr>
      </w:pPr>
      <w:r>
        <w:rPr>
          <w:lang w:eastAsia="en-US"/>
        </w:rPr>
        <w:t xml:space="preserve">The Default SSH settings allow a user to attempt to </w:t>
      </w:r>
      <w:r w:rsidR="00846236">
        <w:rPr>
          <w:lang w:eastAsia="en-US"/>
        </w:rPr>
        <w:t>login</w:t>
      </w:r>
      <w:r>
        <w:rPr>
          <w:lang w:eastAsia="en-US"/>
        </w:rPr>
        <w:t xml:space="preserve"> an arbitrary number of times without any restrictions. </w:t>
      </w:r>
      <w:r w:rsidR="00450451">
        <w:rPr>
          <w:lang w:eastAsia="en-US"/>
        </w:rPr>
        <w:t>During this test</w:t>
      </w:r>
      <w:r w:rsidR="00846236">
        <w:rPr>
          <w:lang w:eastAsia="en-US"/>
        </w:rPr>
        <w:t>,</w:t>
      </w:r>
      <w:r w:rsidR="00450451">
        <w:rPr>
          <w:lang w:eastAsia="en-US"/>
        </w:rPr>
        <w:t xml:space="preserve"> this was used with great </w:t>
      </w:r>
      <w:r w:rsidR="009A0D16">
        <w:rPr>
          <w:lang w:eastAsia="en-US"/>
        </w:rPr>
        <w:t>effect</w:t>
      </w:r>
      <w:r w:rsidR="00450451">
        <w:rPr>
          <w:lang w:eastAsia="en-US"/>
        </w:rPr>
        <w:t xml:space="preserve"> using Metasploit’s ssh_login brute forcing module, which allowed the tester </w:t>
      </w:r>
      <w:r w:rsidR="009A0D16">
        <w:rPr>
          <w:lang w:eastAsia="en-US"/>
        </w:rPr>
        <w:t xml:space="preserve">to login by conducting a dictionary based brute force attack. </w:t>
      </w:r>
    </w:p>
    <w:p w14:paraId="3B642397" w14:textId="7D4E784E" w:rsidR="009A0D16" w:rsidRDefault="009A0D16" w:rsidP="009A0D16">
      <w:pPr>
        <w:pStyle w:val="Heading4"/>
        <w:rPr>
          <w:lang w:eastAsia="en-US"/>
        </w:rPr>
      </w:pPr>
      <w:r>
        <w:rPr>
          <w:lang w:eastAsia="en-US"/>
        </w:rPr>
        <w:t xml:space="preserve">Mitigation </w:t>
      </w:r>
    </w:p>
    <w:p w14:paraId="77A6F9B4" w14:textId="7904E589" w:rsidR="009A0D16" w:rsidRDefault="00AE0E83" w:rsidP="009A0D16">
      <w:pPr>
        <w:rPr>
          <w:lang w:eastAsia="en-US"/>
        </w:rPr>
      </w:pPr>
      <w:r>
        <w:rPr>
          <w:lang w:eastAsia="en-US"/>
        </w:rPr>
        <w:t xml:space="preserve">To mitigate this </w:t>
      </w:r>
      <w:r w:rsidR="003D6842">
        <w:rPr>
          <w:lang w:eastAsia="en-US"/>
        </w:rPr>
        <w:t>issue</w:t>
      </w:r>
      <w:r w:rsidR="00846236">
        <w:rPr>
          <w:lang w:eastAsia="en-US"/>
        </w:rPr>
        <w:t xml:space="preserve"> would be</w:t>
      </w:r>
      <w:r w:rsidR="003D6842">
        <w:rPr>
          <w:lang w:eastAsia="en-US"/>
        </w:rPr>
        <w:t xml:space="preserve"> to configure a lockout mechanism in the /etc/pam.d/ssh and then alter the </w:t>
      </w:r>
      <w:r w:rsidR="00A26D73">
        <w:rPr>
          <w:lang w:eastAsia="en-US"/>
        </w:rPr>
        <w:t xml:space="preserve">value of the deny and unlock_time attributes. The former will set a maximum </w:t>
      </w:r>
      <w:r w:rsidR="00EB1549">
        <w:rPr>
          <w:lang w:eastAsia="en-US"/>
        </w:rPr>
        <w:t xml:space="preserve">number of failed attempts before the user is locked out , and the latter will specify an amount of time in seconds before it is locked. </w:t>
      </w:r>
    </w:p>
    <w:p w14:paraId="0CA1CA40" w14:textId="77777777" w:rsidR="00CF6E29" w:rsidRDefault="00CF6E29" w:rsidP="009A0D16">
      <w:pPr>
        <w:rPr>
          <w:lang w:eastAsia="en-US"/>
        </w:rPr>
      </w:pPr>
    </w:p>
    <w:p w14:paraId="5569E19A" w14:textId="77777777" w:rsidR="00CF6E29" w:rsidRDefault="00CF6E29" w:rsidP="009A0D16">
      <w:pPr>
        <w:rPr>
          <w:lang w:eastAsia="en-US"/>
        </w:rPr>
      </w:pPr>
    </w:p>
    <w:p w14:paraId="669A7D65" w14:textId="5FFF5A97" w:rsidR="009A0D16" w:rsidRDefault="00CF6E29" w:rsidP="009A0D16">
      <w:pPr>
        <w:pStyle w:val="Heading3"/>
        <w:rPr>
          <w:lang w:eastAsia="en-US"/>
        </w:rPr>
      </w:pPr>
      <w:bookmarkStart w:id="30" w:name="_Toc186451584"/>
      <w:r>
        <w:rPr>
          <w:lang w:eastAsia="en-US"/>
        </w:rPr>
        <w:lastRenderedPageBreak/>
        <w:t>NFS Privileges</w:t>
      </w:r>
      <w:bookmarkEnd w:id="30"/>
      <w:r>
        <w:rPr>
          <w:lang w:eastAsia="en-US"/>
        </w:rPr>
        <w:t xml:space="preserve"> </w:t>
      </w:r>
    </w:p>
    <w:p w14:paraId="22BA3278" w14:textId="48629B14" w:rsidR="00615FF8" w:rsidRDefault="00B44DF5" w:rsidP="0060145E">
      <w:pPr>
        <w:rPr>
          <w:lang w:eastAsia="en-US"/>
        </w:rPr>
      </w:pPr>
      <w:r>
        <w:rPr>
          <w:lang w:eastAsia="en-US"/>
        </w:rPr>
        <w:t xml:space="preserve">In several cases in this </w:t>
      </w:r>
      <w:r w:rsidR="00742C93">
        <w:rPr>
          <w:lang w:eastAsia="en-US"/>
        </w:rPr>
        <w:t>investigation,</w:t>
      </w:r>
      <w:r>
        <w:rPr>
          <w:lang w:eastAsia="en-US"/>
        </w:rPr>
        <w:t xml:space="preserve"> </w:t>
      </w:r>
      <w:r w:rsidR="002619C4">
        <w:rPr>
          <w:lang w:eastAsia="en-US"/>
        </w:rPr>
        <w:t xml:space="preserve">it was possible to use NFS </w:t>
      </w:r>
      <w:r w:rsidR="001F72D7">
        <w:rPr>
          <w:lang w:eastAsia="en-US"/>
        </w:rPr>
        <w:t>as shown on PC 1 and PC5 and it was possible to read the entire filesystem th</w:t>
      </w:r>
      <w:r w:rsidR="000E680F">
        <w:rPr>
          <w:lang w:eastAsia="en-US"/>
        </w:rPr>
        <w:t xml:space="preserve">rough NFS as seen in sections </w:t>
      </w:r>
      <w:r w:rsidR="002835FC">
        <w:rPr>
          <w:lang w:eastAsia="en-US"/>
        </w:rPr>
        <w:t xml:space="preserve">3.1.2,3.3.1 and 3.5.1. This </w:t>
      </w:r>
      <w:r w:rsidR="00826B1A">
        <w:rPr>
          <w:lang w:eastAsia="en-US"/>
        </w:rPr>
        <w:t xml:space="preserve">allowed access to files such as /etc/passwd and /etc/shadow and for user credentials to be obtained from these. </w:t>
      </w:r>
    </w:p>
    <w:p w14:paraId="196AD231" w14:textId="63C0B9FF" w:rsidR="00497BFC" w:rsidRDefault="009A28B8" w:rsidP="0060145E">
      <w:pPr>
        <w:rPr>
          <w:lang w:eastAsia="en-US"/>
        </w:rPr>
      </w:pPr>
      <w:r>
        <w:rPr>
          <w:lang w:eastAsia="en-US"/>
        </w:rPr>
        <w:t xml:space="preserve">It was also possible to move specially crafted SSH </w:t>
      </w:r>
      <w:r w:rsidR="00A61BC2">
        <w:rPr>
          <w:lang w:eastAsia="en-US"/>
        </w:rPr>
        <w:t>keys</w:t>
      </w:r>
      <w:r>
        <w:rPr>
          <w:lang w:eastAsia="en-US"/>
        </w:rPr>
        <w:t xml:space="preserve"> from their device to the target</w:t>
      </w:r>
      <w:r w:rsidR="00A61BC2">
        <w:rPr>
          <w:lang w:eastAsia="en-US"/>
        </w:rPr>
        <w:t>s</w:t>
      </w:r>
      <w:r>
        <w:rPr>
          <w:lang w:eastAsia="en-US"/>
        </w:rPr>
        <w:t xml:space="preserve"> </w:t>
      </w:r>
      <w:r w:rsidR="0068478E">
        <w:rPr>
          <w:lang w:eastAsia="en-US"/>
        </w:rPr>
        <w:t>through</w:t>
      </w:r>
      <w:r>
        <w:rPr>
          <w:lang w:eastAsia="en-US"/>
        </w:rPr>
        <w:t xml:space="preserve"> </w:t>
      </w:r>
      <w:r w:rsidR="0068478E">
        <w:rPr>
          <w:lang w:eastAsia="en-US"/>
        </w:rPr>
        <w:t>t</w:t>
      </w:r>
      <w:r>
        <w:rPr>
          <w:lang w:eastAsia="en-US"/>
        </w:rPr>
        <w:t xml:space="preserve">his process </w:t>
      </w:r>
      <w:r w:rsidR="0068478E">
        <w:rPr>
          <w:lang w:eastAsia="en-US"/>
        </w:rPr>
        <w:t xml:space="preserve">and then gain access to said device. </w:t>
      </w:r>
    </w:p>
    <w:p w14:paraId="4E1D4242" w14:textId="1AC4F23D" w:rsidR="0085074D" w:rsidRDefault="0085074D" w:rsidP="0085074D">
      <w:pPr>
        <w:pStyle w:val="Heading4"/>
        <w:rPr>
          <w:lang w:eastAsia="en-US"/>
        </w:rPr>
      </w:pPr>
      <w:r>
        <w:rPr>
          <w:lang w:eastAsia="en-US"/>
        </w:rPr>
        <w:t>Mitigation</w:t>
      </w:r>
    </w:p>
    <w:p w14:paraId="58EBB68C" w14:textId="1A772E4D" w:rsidR="0085074D" w:rsidRDefault="009462BD" w:rsidP="0085074D">
      <w:pPr>
        <w:rPr>
          <w:lang w:eastAsia="en-US"/>
        </w:rPr>
      </w:pPr>
      <w:r>
        <w:rPr>
          <w:lang w:eastAsia="en-US"/>
        </w:rPr>
        <w:t>T</w:t>
      </w:r>
      <w:r w:rsidR="00F96899">
        <w:rPr>
          <w:lang w:eastAsia="en-US"/>
        </w:rPr>
        <w:t>o</w:t>
      </w:r>
      <w:r>
        <w:rPr>
          <w:lang w:eastAsia="en-US"/>
        </w:rPr>
        <w:t xml:space="preserve"> be </w:t>
      </w:r>
      <w:r w:rsidR="00F96899">
        <w:rPr>
          <w:lang w:eastAsia="en-US"/>
        </w:rPr>
        <w:t>able</w:t>
      </w:r>
      <w:r>
        <w:rPr>
          <w:lang w:eastAsia="en-US"/>
        </w:rPr>
        <w:t xml:space="preserve"> to mitigate these issues </w:t>
      </w:r>
      <w:r w:rsidR="00F96899">
        <w:rPr>
          <w:lang w:eastAsia="en-US"/>
        </w:rPr>
        <w:t xml:space="preserve">, reconfiguring what is being shared and what operations can be performed on these files. </w:t>
      </w:r>
      <w:r w:rsidR="001E2C3C">
        <w:rPr>
          <w:lang w:eastAsia="en-US"/>
        </w:rPr>
        <w:t xml:space="preserve">It should be avoided sharing entire </w:t>
      </w:r>
      <w:r w:rsidR="00985DED">
        <w:rPr>
          <w:lang w:eastAsia="en-US"/>
        </w:rPr>
        <w:t xml:space="preserve">filesystems </w:t>
      </w:r>
      <w:r w:rsidR="00CE4F0D">
        <w:rPr>
          <w:lang w:eastAsia="en-US"/>
        </w:rPr>
        <w:t xml:space="preserve">to avoid </w:t>
      </w:r>
      <w:r w:rsidR="00534C98">
        <w:rPr>
          <w:lang w:eastAsia="en-US"/>
        </w:rPr>
        <w:t>expos</w:t>
      </w:r>
      <w:r w:rsidR="00CA1B76">
        <w:rPr>
          <w:lang w:eastAsia="en-US"/>
        </w:rPr>
        <w:t xml:space="preserve">ing </w:t>
      </w:r>
      <w:r w:rsidR="001C630F">
        <w:rPr>
          <w:lang w:eastAsia="en-US"/>
        </w:rPr>
        <w:t xml:space="preserve">sensitive </w:t>
      </w:r>
      <w:r w:rsidR="006E1B3B">
        <w:rPr>
          <w:lang w:eastAsia="en-US"/>
        </w:rPr>
        <w:t xml:space="preserve">information </w:t>
      </w:r>
      <w:r w:rsidR="00726340">
        <w:rPr>
          <w:lang w:eastAsia="en-US"/>
        </w:rPr>
        <w:t xml:space="preserve">and having </w:t>
      </w:r>
      <w:r w:rsidR="00605786">
        <w:rPr>
          <w:lang w:eastAsia="en-US"/>
        </w:rPr>
        <w:t>files modified by a threat actor to gain persistence</w:t>
      </w:r>
      <w:r w:rsidR="002F7D97">
        <w:rPr>
          <w:lang w:eastAsia="en-US"/>
        </w:rPr>
        <w:t xml:space="preserve"> , this can include editing authorized SSH keys</w:t>
      </w:r>
      <w:r w:rsidR="00D873E3">
        <w:rPr>
          <w:lang w:eastAsia="en-US"/>
        </w:rPr>
        <w:t xml:space="preserve">. </w:t>
      </w:r>
      <w:r w:rsidR="00E404F1">
        <w:rPr>
          <w:lang w:eastAsia="en-US"/>
        </w:rPr>
        <w:t xml:space="preserve">A best practice for NFS </w:t>
      </w:r>
      <w:r w:rsidR="008964A4">
        <w:rPr>
          <w:lang w:eastAsia="en-US"/>
        </w:rPr>
        <w:t>is</w:t>
      </w:r>
      <w:r w:rsidR="00E404F1">
        <w:rPr>
          <w:lang w:eastAsia="en-US"/>
        </w:rPr>
        <w:t xml:space="preserve"> to have separate </w:t>
      </w:r>
      <w:r w:rsidR="00B7253D">
        <w:rPr>
          <w:lang w:eastAsia="en-US"/>
        </w:rPr>
        <w:t>shared direc</w:t>
      </w:r>
      <w:r w:rsidR="008819DF">
        <w:rPr>
          <w:lang w:eastAsia="en-US"/>
        </w:rPr>
        <w:t>tor</w:t>
      </w:r>
      <w:r w:rsidR="003F1E0D">
        <w:rPr>
          <w:lang w:eastAsia="en-US"/>
        </w:rPr>
        <w:t xml:space="preserve">ies </w:t>
      </w:r>
      <w:r w:rsidR="008819DF">
        <w:rPr>
          <w:lang w:eastAsia="en-US"/>
        </w:rPr>
        <w:t xml:space="preserve">for </w:t>
      </w:r>
      <w:r w:rsidR="008D2705">
        <w:rPr>
          <w:lang w:eastAsia="en-US"/>
        </w:rPr>
        <w:t xml:space="preserve">files </w:t>
      </w:r>
      <w:r w:rsidR="00727181">
        <w:rPr>
          <w:lang w:eastAsia="en-US"/>
        </w:rPr>
        <w:t xml:space="preserve">that are intended to be shared. The files need to have the least possible permissions necessary </w:t>
      </w:r>
      <w:r w:rsidR="009A307C">
        <w:rPr>
          <w:lang w:eastAsia="en-US"/>
        </w:rPr>
        <w:t xml:space="preserve">– if users only need to read a file , it shouldn’t have </w:t>
      </w:r>
      <w:r w:rsidR="00A61BC2">
        <w:rPr>
          <w:lang w:eastAsia="en-US"/>
        </w:rPr>
        <w:t>writ</w:t>
      </w:r>
      <w:r w:rsidR="003F1E0D">
        <w:rPr>
          <w:lang w:eastAsia="en-US"/>
        </w:rPr>
        <w:t>e</w:t>
      </w:r>
      <w:r w:rsidR="009A307C">
        <w:rPr>
          <w:lang w:eastAsia="en-US"/>
        </w:rPr>
        <w:t xml:space="preserve"> permissions </w:t>
      </w:r>
      <w:r w:rsidR="00610194">
        <w:rPr>
          <w:lang w:eastAsia="en-US"/>
        </w:rPr>
        <w:t xml:space="preserve">enabled. </w:t>
      </w:r>
      <w:r w:rsidR="002552AE">
        <w:rPr>
          <w:lang w:eastAsia="en-US"/>
        </w:rPr>
        <w:t>Also,</w:t>
      </w:r>
      <w:r w:rsidR="00610194">
        <w:rPr>
          <w:lang w:eastAsia="en-US"/>
        </w:rPr>
        <w:t xml:space="preserve"> </w:t>
      </w:r>
      <w:r w:rsidR="009A307C">
        <w:rPr>
          <w:lang w:eastAsia="en-US"/>
        </w:rPr>
        <w:t xml:space="preserve"> </w:t>
      </w:r>
      <w:r w:rsidR="00610194">
        <w:rPr>
          <w:lang w:eastAsia="en-US"/>
        </w:rPr>
        <w:t xml:space="preserve">filesystems </w:t>
      </w:r>
      <w:r w:rsidR="00B93782">
        <w:rPr>
          <w:lang w:eastAsia="en-US"/>
        </w:rPr>
        <w:t xml:space="preserve">should be exported explicitly for the users that have access to it, this should avoid </w:t>
      </w:r>
      <w:r w:rsidR="002552AE">
        <w:rPr>
          <w:lang w:eastAsia="en-US"/>
        </w:rPr>
        <w:t xml:space="preserve">unauthorized access to the filesystems. </w:t>
      </w:r>
      <w:r w:rsidR="00BF2405">
        <w:rPr>
          <w:lang w:eastAsia="en-US"/>
        </w:rPr>
        <w:t xml:space="preserve">                            </w:t>
      </w:r>
      <w:r w:rsidR="002552AE">
        <w:rPr>
          <w:lang w:eastAsia="en-US"/>
        </w:rPr>
        <w:t xml:space="preserve">To be able </w:t>
      </w:r>
      <w:r w:rsidR="00BF2405">
        <w:rPr>
          <w:lang w:eastAsia="en-US"/>
        </w:rPr>
        <w:t>configure NFS , it can be done in /etc/exports</w:t>
      </w:r>
      <w:r w:rsidR="0018077F">
        <w:rPr>
          <w:lang w:eastAsia="en-US"/>
        </w:rPr>
        <w:t xml:space="preserve"> file. </w:t>
      </w:r>
    </w:p>
    <w:p w14:paraId="09C0805A" w14:textId="4118E8CB" w:rsidR="0085074D" w:rsidRDefault="0085074D" w:rsidP="0085074D">
      <w:pPr>
        <w:pStyle w:val="Heading3"/>
        <w:rPr>
          <w:lang w:eastAsia="en-US"/>
        </w:rPr>
      </w:pPr>
      <w:bookmarkStart w:id="31" w:name="_Toc186451585"/>
      <w:r>
        <w:rPr>
          <w:lang w:eastAsia="en-US"/>
        </w:rPr>
        <w:t>Misconfigured Superuser Permissions</w:t>
      </w:r>
      <w:bookmarkEnd w:id="31"/>
    </w:p>
    <w:p w14:paraId="28DA5B2F" w14:textId="6007116A" w:rsidR="00B44DF5" w:rsidRDefault="00B012BD" w:rsidP="0085074D">
      <w:pPr>
        <w:rPr>
          <w:lang w:eastAsia="en-US"/>
        </w:rPr>
      </w:pPr>
      <w:r>
        <w:rPr>
          <w:lang w:eastAsia="en-US"/>
        </w:rPr>
        <w:t>Sometimes super</w:t>
      </w:r>
      <w:r w:rsidR="00A76C9D">
        <w:rPr>
          <w:lang w:eastAsia="en-US"/>
        </w:rPr>
        <w:t xml:space="preserve">user permissions are required, the way it is configured </w:t>
      </w:r>
      <w:r w:rsidR="00785BEF">
        <w:rPr>
          <w:lang w:eastAsia="en-US"/>
        </w:rPr>
        <w:t>on this network poses a big security problem.</w:t>
      </w:r>
      <w:r w:rsidR="001F1740">
        <w:rPr>
          <w:lang w:eastAsia="en-US"/>
        </w:rPr>
        <w:t xml:space="preserve"> </w:t>
      </w:r>
      <w:r w:rsidR="00C270C9">
        <w:rPr>
          <w:lang w:eastAsia="en-US"/>
        </w:rPr>
        <w:t xml:space="preserve">A potential threat actor </w:t>
      </w:r>
      <w:r w:rsidR="0004542C">
        <w:rPr>
          <w:lang w:eastAsia="en-US"/>
        </w:rPr>
        <w:t xml:space="preserve">can obtain these privileges by using the command sudo su on every </w:t>
      </w:r>
      <w:r w:rsidR="007515C1">
        <w:rPr>
          <w:lang w:eastAsia="en-US"/>
        </w:rPr>
        <w:t>PC</w:t>
      </w:r>
      <w:r w:rsidR="0004542C">
        <w:rPr>
          <w:lang w:eastAsia="en-US"/>
        </w:rPr>
        <w:t xml:space="preserve"> </w:t>
      </w:r>
      <w:r w:rsidR="00552D64">
        <w:rPr>
          <w:lang w:eastAsia="en-US"/>
        </w:rPr>
        <w:t xml:space="preserve">where the initial access was made with a non-root account. </w:t>
      </w:r>
    </w:p>
    <w:p w14:paraId="5CE398FF" w14:textId="1F6690A1" w:rsidR="00B44DF5" w:rsidRDefault="00B44DF5" w:rsidP="00B44DF5">
      <w:pPr>
        <w:pStyle w:val="Heading4"/>
        <w:rPr>
          <w:lang w:eastAsia="en-US"/>
        </w:rPr>
      </w:pPr>
      <w:r>
        <w:rPr>
          <w:lang w:eastAsia="en-US"/>
        </w:rPr>
        <w:t>Mitigation</w:t>
      </w:r>
    </w:p>
    <w:p w14:paraId="421145FE" w14:textId="331DC210" w:rsidR="00B44DF5" w:rsidRDefault="00960A75" w:rsidP="00B44DF5">
      <w:pPr>
        <w:rPr>
          <w:lang w:eastAsia="en-US"/>
        </w:rPr>
      </w:pPr>
      <w:r>
        <w:rPr>
          <w:lang w:eastAsia="en-US"/>
        </w:rPr>
        <w:t xml:space="preserve">To be able to mitigate this , is to evaluate </w:t>
      </w:r>
      <w:r w:rsidR="00AF7489">
        <w:rPr>
          <w:lang w:eastAsia="en-US"/>
        </w:rPr>
        <w:t xml:space="preserve">if users on the network need full access to </w:t>
      </w:r>
      <w:r w:rsidR="00D90E6B">
        <w:rPr>
          <w:lang w:eastAsia="en-US"/>
        </w:rPr>
        <w:t xml:space="preserve">the machine with su. It is possible to configure the sudoes file </w:t>
      </w:r>
      <w:r w:rsidR="00C902A9">
        <w:rPr>
          <w:lang w:eastAsia="en-US"/>
        </w:rPr>
        <w:t xml:space="preserve">so </w:t>
      </w:r>
      <w:r w:rsidR="002F1635">
        <w:rPr>
          <w:lang w:eastAsia="en-US"/>
        </w:rPr>
        <w:t xml:space="preserve">that regular users are not able to use the su command. </w:t>
      </w:r>
      <w:r w:rsidR="00F00D6A">
        <w:rPr>
          <w:lang w:eastAsia="en-US"/>
        </w:rPr>
        <w:t xml:space="preserve">             It should only be commands that are deemed essential for the user </w:t>
      </w:r>
      <w:r w:rsidR="007D1A7B">
        <w:rPr>
          <w:lang w:eastAsia="en-US"/>
        </w:rPr>
        <w:t xml:space="preserve">to access that should use sudo , such as updating the PC’s , </w:t>
      </w:r>
      <w:r w:rsidR="00844733">
        <w:rPr>
          <w:lang w:eastAsia="en-US"/>
        </w:rPr>
        <w:t>if</w:t>
      </w:r>
      <w:r w:rsidR="007D1A7B">
        <w:rPr>
          <w:lang w:eastAsia="en-US"/>
        </w:rPr>
        <w:t xml:space="preserve"> the update is </w:t>
      </w:r>
      <w:r w:rsidR="00844733">
        <w:rPr>
          <w:lang w:eastAsia="en-US"/>
        </w:rPr>
        <w:t xml:space="preserve">company approved. </w:t>
      </w:r>
    </w:p>
    <w:p w14:paraId="2647F3A6" w14:textId="0B09695E" w:rsidR="00B44DF5" w:rsidRDefault="00844733" w:rsidP="00844733">
      <w:pPr>
        <w:pStyle w:val="Heading2"/>
        <w:rPr>
          <w:lang w:eastAsia="en-US"/>
        </w:rPr>
      </w:pPr>
      <w:bookmarkStart w:id="32" w:name="_Toc186451586"/>
      <w:r>
        <w:rPr>
          <w:lang w:eastAsia="en-US"/>
        </w:rPr>
        <w:t>Servers</w:t>
      </w:r>
      <w:bookmarkEnd w:id="32"/>
    </w:p>
    <w:p w14:paraId="61818317" w14:textId="193D3C8D" w:rsidR="00844733" w:rsidRDefault="00844733" w:rsidP="00844733">
      <w:pPr>
        <w:pStyle w:val="Heading3"/>
        <w:rPr>
          <w:lang w:eastAsia="en-US"/>
        </w:rPr>
      </w:pPr>
      <w:bookmarkStart w:id="33" w:name="_Toc186451587"/>
      <w:r>
        <w:rPr>
          <w:lang w:eastAsia="en-US"/>
        </w:rPr>
        <w:t>Out Of Date WordPress Version</w:t>
      </w:r>
      <w:bookmarkEnd w:id="33"/>
      <w:r>
        <w:rPr>
          <w:lang w:eastAsia="en-US"/>
        </w:rPr>
        <w:t xml:space="preserve"> </w:t>
      </w:r>
    </w:p>
    <w:p w14:paraId="45698EC9" w14:textId="0AE1DCEA" w:rsidR="00844733" w:rsidRDefault="006E2872" w:rsidP="00844733">
      <w:pPr>
        <w:rPr>
          <w:lang w:eastAsia="en-US"/>
        </w:rPr>
      </w:pPr>
      <w:r>
        <w:rPr>
          <w:lang w:eastAsia="en-US"/>
        </w:rPr>
        <w:t xml:space="preserve">On Web Server 1 , the version of WordPress </w:t>
      </w:r>
      <w:r w:rsidR="007710C4">
        <w:rPr>
          <w:lang w:eastAsia="en-US"/>
        </w:rPr>
        <w:t xml:space="preserve">is severely out of date. This is an issue </w:t>
      </w:r>
      <w:r w:rsidR="00450B4A">
        <w:rPr>
          <w:lang w:eastAsia="en-US"/>
        </w:rPr>
        <w:t xml:space="preserve">as the server could be vulnerable to any number of exploits which can range from mild to severe. </w:t>
      </w:r>
      <w:r w:rsidR="008552D1">
        <w:rPr>
          <w:lang w:eastAsia="en-US"/>
        </w:rPr>
        <w:t xml:space="preserve">A vulnerability in this range was used by the tester </w:t>
      </w:r>
      <w:r w:rsidR="00385B2E">
        <w:rPr>
          <w:lang w:eastAsia="en-US"/>
        </w:rPr>
        <w:t xml:space="preserve">to gain access to the admin password. </w:t>
      </w:r>
    </w:p>
    <w:p w14:paraId="3E804484" w14:textId="241D6B65" w:rsidR="006B3346" w:rsidRDefault="006B3346" w:rsidP="006B3346">
      <w:pPr>
        <w:pStyle w:val="Heading4"/>
        <w:rPr>
          <w:lang w:eastAsia="en-US"/>
        </w:rPr>
      </w:pPr>
      <w:r>
        <w:rPr>
          <w:lang w:eastAsia="en-US"/>
        </w:rPr>
        <w:t>Mitigation</w:t>
      </w:r>
    </w:p>
    <w:p w14:paraId="7F175843" w14:textId="1134F1B5" w:rsidR="006B3346" w:rsidRDefault="00385B2E" w:rsidP="006B3346">
      <w:pPr>
        <w:rPr>
          <w:lang w:eastAsia="en-US"/>
        </w:rPr>
      </w:pPr>
      <w:r>
        <w:rPr>
          <w:lang w:eastAsia="en-US"/>
        </w:rPr>
        <w:t xml:space="preserve">To be able to fix this issue , is to simply upgrade </w:t>
      </w:r>
      <w:r w:rsidR="00033441">
        <w:rPr>
          <w:lang w:eastAsia="en-US"/>
        </w:rPr>
        <w:t>WordPress</w:t>
      </w:r>
      <w:r w:rsidR="0042775B">
        <w:rPr>
          <w:lang w:eastAsia="en-US"/>
        </w:rPr>
        <w:t xml:space="preserve"> to the most recent and stable version and to implement frequent patching when new versions come out.</w:t>
      </w:r>
      <w:r w:rsidR="00033441">
        <w:rPr>
          <w:lang w:eastAsia="en-US"/>
        </w:rPr>
        <w:t xml:space="preserve"> This will mitigate the issue by removing all widely known vulnerabilities </w:t>
      </w:r>
      <w:r w:rsidR="005D652F">
        <w:rPr>
          <w:lang w:eastAsia="en-US"/>
        </w:rPr>
        <w:t>from this software.</w:t>
      </w:r>
    </w:p>
    <w:p w14:paraId="4C4EA739" w14:textId="53CA2F51" w:rsidR="005D652F" w:rsidRDefault="005D652F" w:rsidP="005D652F">
      <w:pPr>
        <w:pStyle w:val="Heading3"/>
        <w:rPr>
          <w:lang w:eastAsia="en-US"/>
        </w:rPr>
      </w:pPr>
      <w:bookmarkStart w:id="34" w:name="_Toc186451588"/>
      <w:r>
        <w:rPr>
          <w:lang w:eastAsia="en-US"/>
        </w:rPr>
        <w:t>Out o</w:t>
      </w:r>
      <w:r w:rsidR="00E02D28">
        <w:rPr>
          <w:lang w:eastAsia="en-US"/>
        </w:rPr>
        <w:t>f</w:t>
      </w:r>
      <w:r>
        <w:rPr>
          <w:lang w:eastAsia="en-US"/>
        </w:rPr>
        <w:t xml:space="preserve"> Date Apache Version</w:t>
      </w:r>
      <w:bookmarkEnd w:id="34"/>
      <w:r>
        <w:rPr>
          <w:lang w:eastAsia="en-US"/>
        </w:rPr>
        <w:t xml:space="preserve"> </w:t>
      </w:r>
    </w:p>
    <w:p w14:paraId="4498A8B8" w14:textId="392A38FD" w:rsidR="005D652F" w:rsidRDefault="00465BD8" w:rsidP="005D652F">
      <w:pPr>
        <w:rPr>
          <w:lang w:eastAsia="en-US"/>
        </w:rPr>
      </w:pPr>
      <w:r>
        <w:rPr>
          <w:lang w:eastAsia="en-US"/>
        </w:rPr>
        <w:t xml:space="preserve">The Apache Web Servers are also running an </w:t>
      </w:r>
      <w:r w:rsidR="00AF7FCE">
        <w:rPr>
          <w:lang w:eastAsia="en-US"/>
        </w:rPr>
        <w:t>out-of-date</w:t>
      </w:r>
      <w:r>
        <w:rPr>
          <w:lang w:eastAsia="en-US"/>
        </w:rPr>
        <w:t xml:space="preserve"> </w:t>
      </w:r>
      <w:r w:rsidR="00E44ECE">
        <w:rPr>
          <w:lang w:eastAsia="en-US"/>
        </w:rPr>
        <w:t xml:space="preserve">version of the Apache web hosting software, which is dangerous for the same reasons as stated in the above section 4.3.1. </w:t>
      </w:r>
    </w:p>
    <w:p w14:paraId="32AC8275" w14:textId="03AB4114" w:rsidR="00AF7FCE" w:rsidRDefault="00AF7FCE" w:rsidP="00AF7FCE">
      <w:pPr>
        <w:pStyle w:val="Heading4"/>
        <w:rPr>
          <w:lang w:eastAsia="en-US"/>
        </w:rPr>
      </w:pPr>
      <w:r>
        <w:rPr>
          <w:lang w:eastAsia="en-US"/>
        </w:rPr>
        <w:lastRenderedPageBreak/>
        <w:t>Miti</w:t>
      </w:r>
      <w:r w:rsidR="003E7F7D">
        <w:rPr>
          <w:lang w:eastAsia="en-US"/>
        </w:rPr>
        <w:t xml:space="preserve">gation </w:t>
      </w:r>
    </w:p>
    <w:p w14:paraId="11D353AF" w14:textId="54DC7C52" w:rsidR="003E7F7D" w:rsidRDefault="003E7F7D" w:rsidP="003E7F7D">
      <w:pPr>
        <w:rPr>
          <w:lang w:eastAsia="en-US"/>
        </w:rPr>
      </w:pPr>
      <w:r>
        <w:rPr>
          <w:lang w:eastAsia="en-US"/>
        </w:rPr>
        <w:t xml:space="preserve">As stated in section 4.3.1.1 , the best way to mitigate these issues is to update to the most recent and stable version and implement </w:t>
      </w:r>
      <w:r w:rsidR="004B0062">
        <w:rPr>
          <w:lang w:eastAsia="en-US"/>
        </w:rPr>
        <w:t xml:space="preserve">frequent patching when a new version comes out. </w:t>
      </w:r>
    </w:p>
    <w:p w14:paraId="1CEB109A" w14:textId="4E5CC499" w:rsidR="004B0062" w:rsidRDefault="004B0062" w:rsidP="004B0062">
      <w:pPr>
        <w:pStyle w:val="Heading3"/>
        <w:rPr>
          <w:lang w:eastAsia="en-US"/>
        </w:rPr>
      </w:pPr>
      <w:bookmarkStart w:id="35" w:name="_Toc186451589"/>
      <w:r>
        <w:rPr>
          <w:lang w:eastAsia="en-US"/>
        </w:rPr>
        <w:t>Shell</w:t>
      </w:r>
      <w:r w:rsidR="00CF28ED">
        <w:rPr>
          <w:lang w:eastAsia="en-US"/>
        </w:rPr>
        <w:t>shock</w:t>
      </w:r>
      <w:bookmarkEnd w:id="35"/>
      <w:r w:rsidR="00CF28ED">
        <w:rPr>
          <w:lang w:eastAsia="en-US"/>
        </w:rPr>
        <w:t xml:space="preserve"> </w:t>
      </w:r>
    </w:p>
    <w:p w14:paraId="7FB77BCE" w14:textId="57889214" w:rsidR="00CF28ED" w:rsidRDefault="00D33F3A" w:rsidP="00CF28ED">
      <w:pPr>
        <w:rPr>
          <w:lang w:eastAsia="en-US"/>
        </w:rPr>
      </w:pPr>
      <w:r>
        <w:rPr>
          <w:lang w:eastAsia="en-US"/>
        </w:rPr>
        <w:t>Web</w:t>
      </w:r>
      <w:r w:rsidR="00164182">
        <w:rPr>
          <w:lang w:eastAsia="en-US"/>
        </w:rPr>
        <w:t xml:space="preserve">server 2 was shown to be vulnerable </w:t>
      </w:r>
      <w:r w:rsidR="00BD6CB4">
        <w:rPr>
          <w:lang w:eastAsia="en-US"/>
        </w:rPr>
        <w:t xml:space="preserve">to the Shellshock vulnerability </w:t>
      </w:r>
      <w:r w:rsidR="006C53CB">
        <w:rPr>
          <w:lang w:eastAsia="en-US"/>
        </w:rPr>
        <w:t xml:space="preserve">which is a remote code execution vulnerability </w:t>
      </w:r>
      <w:r w:rsidR="00ED725E">
        <w:rPr>
          <w:lang w:eastAsia="en-US"/>
        </w:rPr>
        <w:t xml:space="preserve">in Bash. </w:t>
      </w:r>
      <w:r w:rsidR="00E065AF">
        <w:rPr>
          <w:lang w:eastAsia="en-US"/>
        </w:rPr>
        <w:t xml:space="preserve">In this investigation it was shown that the /cgi-bin/status directory is vulnerable </w:t>
      </w:r>
      <w:r w:rsidR="005F4BF0">
        <w:rPr>
          <w:lang w:eastAsia="en-US"/>
        </w:rPr>
        <w:t xml:space="preserve">and was exploited to gain access to the system </w:t>
      </w:r>
      <w:r w:rsidR="00324220">
        <w:rPr>
          <w:lang w:eastAsia="en-US"/>
        </w:rPr>
        <w:t xml:space="preserve">in section 3.4. </w:t>
      </w:r>
    </w:p>
    <w:p w14:paraId="7BA12DDC" w14:textId="0047F81D" w:rsidR="00CF28ED" w:rsidRDefault="00CF28ED" w:rsidP="00CF28ED">
      <w:pPr>
        <w:pStyle w:val="Heading4"/>
        <w:rPr>
          <w:lang w:eastAsia="en-US"/>
        </w:rPr>
      </w:pPr>
      <w:r>
        <w:rPr>
          <w:lang w:eastAsia="en-US"/>
        </w:rPr>
        <w:t xml:space="preserve">Mitigation </w:t>
      </w:r>
    </w:p>
    <w:p w14:paraId="5864527F" w14:textId="27DE6CB7" w:rsidR="00CF28ED" w:rsidRDefault="007A6C82" w:rsidP="00CF28ED">
      <w:pPr>
        <w:rPr>
          <w:lang w:eastAsia="en-US"/>
        </w:rPr>
      </w:pPr>
      <w:r>
        <w:rPr>
          <w:lang w:eastAsia="en-US"/>
        </w:rPr>
        <w:t xml:space="preserve">There are 2 ways to mitigate </w:t>
      </w:r>
      <w:r w:rsidR="00F0407E">
        <w:rPr>
          <w:lang w:eastAsia="en-US"/>
        </w:rPr>
        <w:t xml:space="preserve">this </w:t>
      </w:r>
      <w:r w:rsidR="009903AF">
        <w:rPr>
          <w:lang w:eastAsia="en-US"/>
        </w:rPr>
        <w:t>vulnerability. The first method which is the simplest method of mitigation is to simply update bash to a version that will prevent this issue</w:t>
      </w:r>
      <w:r w:rsidR="00BB023C">
        <w:rPr>
          <w:lang w:eastAsia="en-US"/>
        </w:rPr>
        <w:t xml:space="preserve">, </w:t>
      </w:r>
      <w:r w:rsidR="00EA129C">
        <w:rPr>
          <w:lang w:eastAsia="en-US"/>
        </w:rPr>
        <w:t xml:space="preserve">this </w:t>
      </w:r>
      <w:r w:rsidR="00425E82">
        <w:rPr>
          <w:lang w:eastAsia="en-US"/>
        </w:rPr>
        <w:t xml:space="preserve">can be done </w:t>
      </w:r>
      <w:r w:rsidR="00E2510F">
        <w:rPr>
          <w:lang w:eastAsia="en-US"/>
        </w:rPr>
        <w:t>by using the command “sudo-apt-get -only-upgrade install bash” and/or “sudo apt-</w:t>
      </w:r>
      <w:r w:rsidR="004B5052">
        <w:rPr>
          <w:lang w:eastAsia="en-US"/>
        </w:rPr>
        <w:t xml:space="preserve">get updated &amp;&amp; sudo apt-get upgrade” , with the former being </w:t>
      </w:r>
      <w:r w:rsidR="004D7B15">
        <w:rPr>
          <w:lang w:eastAsia="en-US"/>
        </w:rPr>
        <w:t xml:space="preserve">used if bash is the only program being updated and the latter to update the entire system. </w:t>
      </w:r>
    </w:p>
    <w:p w14:paraId="6A8034F6" w14:textId="05B1E536" w:rsidR="002D3331" w:rsidRDefault="009C0780" w:rsidP="00CF28ED">
      <w:pPr>
        <w:rPr>
          <w:lang w:eastAsia="en-US"/>
        </w:rPr>
      </w:pPr>
      <w:r>
        <w:rPr>
          <w:lang w:eastAsia="en-US"/>
        </w:rPr>
        <w:t xml:space="preserve">The </w:t>
      </w:r>
      <w:r w:rsidR="00560460">
        <w:rPr>
          <w:lang w:eastAsia="en-US"/>
        </w:rPr>
        <w:t xml:space="preserve">second method is a bit more complex. There is a possible way to configure Apache to prevent external access to the /cgi-bin/status directory , </w:t>
      </w:r>
      <w:r w:rsidR="008D2431">
        <w:rPr>
          <w:lang w:eastAsia="en-US"/>
        </w:rPr>
        <w:t>which as this is the only area the vulnerability is</w:t>
      </w:r>
      <w:r w:rsidR="007B29D0">
        <w:rPr>
          <w:lang w:eastAsia="en-US"/>
        </w:rPr>
        <w:t xml:space="preserve"> in</w:t>
      </w:r>
      <w:r w:rsidR="008D2431">
        <w:rPr>
          <w:lang w:eastAsia="en-US"/>
        </w:rPr>
        <w:t xml:space="preserve"> , this option is more suitable </w:t>
      </w:r>
      <w:r w:rsidR="002D3331">
        <w:rPr>
          <w:lang w:eastAsia="en-US"/>
        </w:rPr>
        <w:t>if</w:t>
      </w:r>
      <w:r w:rsidR="008D2431">
        <w:rPr>
          <w:lang w:eastAsia="en-US"/>
        </w:rPr>
        <w:t xml:space="preserve"> updates </w:t>
      </w:r>
      <w:r w:rsidR="002D3331">
        <w:rPr>
          <w:lang w:eastAsia="en-US"/>
        </w:rPr>
        <w:t xml:space="preserve">could break the system.  </w:t>
      </w:r>
      <w:r w:rsidR="00D753FA">
        <w:rPr>
          <w:lang w:eastAsia="en-US"/>
        </w:rPr>
        <w:t>Also,</w:t>
      </w:r>
      <w:r w:rsidR="002D3331">
        <w:rPr>
          <w:lang w:eastAsia="en-US"/>
        </w:rPr>
        <w:t xml:space="preserve"> if the file/directory is required for normal </w:t>
      </w:r>
      <w:r w:rsidR="00A62815">
        <w:rPr>
          <w:lang w:eastAsia="en-US"/>
        </w:rPr>
        <w:t>functioning of the website , it is possible that the Apache</w:t>
      </w:r>
      <w:r w:rsidR="00D753FA">
        <w:rPr>
          <w:lang w:eastAsia="en-US"/>
        </w:rPr>
        <w:t xml:space="preserve"> instance</w:t>
      </w:r>
      <w:r w:rsidR="00A62815">
        <w:rPr>
          <w:lang w:eastAsia="en-US"/>
        </w:rPr>
        <w:t xml:space="preserve"> can be configured </w:t>
      </w:r>
      <w:r w:rsidR="00D753FA">
        <w:rPr>
          <w:lang w:eastAsia="en-US"/>
        </w:rPr>
        <w:t>to prevent any external access but will still allow access to the file/directory via localhost.</w:t>
      </w:r>
    </w:p>
    <w:p w14:paraId="5ABCD67A" w14:textId="68276BF5" w:rsidR="00CF28ED" w:rsidRDefault="00CF28ED" w:rsidP="00CF28ED">
      <w:pPr>
        <w:pStyle w:val="Heading2"/>
        <w:rPr>
          <w:lang w:eastAsia="en-US"/>
        </w:rPr>
      </w:pPr>
      <w:bookmarkStart w:id="36" w:name="_Toc186451590"/>
      <w:r>
        <w:rPr>
          <w:lang w:eastAsia="en-US"/>
        </w:rPr>
        <w:t>Firewall</w:t>
      </w:r>
      <w:bookmarkEnd w:id="36"/>
    </w:p>
    <w:p w14:paraId="0F664D4A" w14:textId="4E66F005" w:rsidR="00CF28ED" w:rsidRDefault="000D3612" w:rsidP="000D3612">
      <w:pPr>
        <w:pStyle w:val="Heading3"/>
        <w:rPr>
          <w:lang w:eastAsia="en-US"/>
        </w:rPr>
      </w:pPr>
      <w:bookmarkStart w:id="37" w:name="_Toc186451591"/>
      <w:r>
        <w:rPr>
          <w:lang w:eastAsia="en-US"/>
        </w:rPr>
        <w:t>Default Credentials</w:t>
      </w:r>
      <w:bookmarkEnd w:id="37"/>
      <w:r>
        <w:rPr>
          <w:lang w:eastAsia="en-US"/>
        </w:rPr>
        <w:t xml:space="preserve"> </w:t>
      </w:r>
    </w:p>
    <w:p w14:paraId="13AF0E1C" w14:textId="188998FB" w:rsidR="000D3612" w:rsidRDefault="00D753FA" w:rsidP="000D3612">
      <w:pPr>
        <w:rPr>
          <w:lang w:eastAsia="en-US"/>
        </w:rPr>
      </w:pPr>
      <w:r>
        <w:rPr>
          <w:lang w:eastAsia="en-US"/>
        </w:rPr>
        <w:t xml:space="preserve">As was shown in section </w:t>
      </w:r>
      <w:r w:rsidR="007D7762">
        <w:rPr>
          <w:lang w:eastAsia="en-US"/>
        </w:rPr>
        <w:t>3.4</w:t>
      </w:r>
      <w:r>
        <w:rPr>
          <w:lang w:eastAsia="en-US"/>
        </w:rPr>
        <w:t xml:space="preserve"> , the firewall </w:t>
      </w:r>
      <w:r w:rsidR="007D7762">
        <w:rPr>
          <w:lang w:eastAsia="en-US"/>
        </w:rPr>
        <w:t xml:space="preserve">software </w:t>
      </w:r>
      <w:r w:rsidR="00AE0FE6">
        <w:rPr>
          <w:lang w:eastAsia="en-US"/>
        </w:rPr>
        <w:t>pfsense is in use on this network and it makes use of default credentials</w:t>
      </w:r>
      <w:r w:rsidR="00245A58">
        <w:rPr>
          <w:lang w:eastAsia="en-US"/>
        </w:rPr>
        <w:t xml:space="preserve"> in this case “admin/pfsense”</w:t>
      </w:r>
      <w:r w:rsidR="00FA0CB0">
        <w:rPr>
          <w:lang w:eastAsia="en-US"/>
        </w:rPr>
        <w:t>.</w:t>
      </w:r>
    </w:p>
    <w:p w14:paraId="1656BDBF" w14:textId="3182382E" w:rsidR="000D3612" w:rsidRDefault="000D3612" w:rsidP="000D3612">
      <w:pPr>
        <w:pStyle w:val="Heading4"/>
        <w:rPr>
          <w:lang w:eastAsia="en-US"/>
        </w:rPr>
      </w:pPr>
      <w:r>
        <w:rPr>
          <w:lang w:eastAsia="en-US"/>
        </w:rPr>
        <w:t>Mitigation</w:t>
      </w:r>
    </w:p>
    <w:p w14:paraId="2A09918B" w14:textId="17F02BE5" w:rsidR="000D3612" w:rsidRDefault="002645BD" w:rsidP="000D3612">
      <w:pPr>
        <w:rPr>
          <w:lang w:eastAsia="en-US"/>
        </w:rPr>
      </w:pPr>
      <w:r>
        <w:rPr>
          <w:lang w:eastAsia="en-US"/>
        </w:rPr>
        <w:t xml:space="preserve">As was written </w:t>
      </w:r>
      <w:r w:rsidR="005043CB">
        <w:rPr>
          <w:lang w:eastAsia="en-US"/>
        </w:rPr>
        <w:t>in</w:t>
      </w:r>
      <w:r>
        <w:rPr>
          <w:lang w:eastAsia="en-US"/>
        </w:rPr>
        <w:t xml:space="preserve"> section 4.1.1 , the recommended action is to change the cr</w:t>
      </w:r>
      <w:r w:rsidR="00C32129">
        <w:rPr>
          <w:lang w:eastAsia="en-US"/>
        </w:rPr>
        <w:t>edentials which in p</w:t>
      </w:r>
      <w:r w:rsidR="006C1C7B">
        <w:rPr>
          <w:lang w:eastAsia="en-US"/>
        </w:rPr>
        <w:t xml:space="preserve">fsense can be done by going into </w:t>
      </w:r>
      <w:r w:rsidR="00141C18">
        <w:rPr>
          <w:lang w:eastAsia="en-US"/>
        </w:rPr>
        <w:t>system and then user manager. The recommendations from section 4.</w:t>
      </w:r>
      <w:r w:rsidR="00584DB0">
        <w:rPr>
          <w:lang w:eastAsia="en-US"/>
        </w:rPr>
        <w:t>2.1</w:t>
      </w:r>
      <w:r w:rsidR="00506895">
        <w:rPr>
          <w:lang w:eastAsia="en-US"/>
        </w:rPr>
        <w:t>.1 and 4.2.2.1</w:t>
      </w:r>
      <w:r w:rsidR="005043CB">
        <w:rPr>
          <w:lang w:eastAsia="en-US"/>
        </w:rPr>
        <w:t xml:space="preserve"> are the same for new passwords.</w:t>
      </w:r>
    </w:p>
    <w:p w14:paraId="34022336" w14:textId="306C568C" w:rsidR="000D3612" w:rsidRDefault="000D3612" w:rsidP="000D3612">
      <w:pPr>
        <w:pStyle w:val="Heading3"/>
        <w:rPr>
          <w:lang w:eastAsia="en-US"/>
        </w:rPr>
      </w:pPr>
      <w:bookmarkStart w:id="38" w:name="_Toc186451592"/>
      <w:r>
        <w:rPr>
          <w:lang w:eastAsia="en-US"/>
        </w:rPr>
        <w:t>HTTP vs HTTPS</w:t>
      </w:r>
      <w:bookmarkEnd w:id="38"/>
    </w:p>
    <w:p w14:paraId="246C063D" w14:textId="153F0C6E" w:rsidR="000D3612" w:rsidRDefault="00B73C4E" w:rsidP="000D3612">
      <w:pPr>
        <w:rPr>
          <w:lang w:eastAsia="en-US"/>
        </w:rPr>
      </w:pPr>
      <w:r>
        <w:rPr>
          <w:lang w:eastAsia="en-US"/>
        </w:rPr>
        <w:t xml:space="preserve">To access the </w:t>
      </w:r>
      <w:r w:rsidR="00E23587">
        <w:rPr>
          <w:lang w:eastAsia="en-US"/>
        </w:rPr>
        <w:t xml:space="preserve">pfsense web GUI , the protocol that is used is HTTP , this is an insecure protocol as any content sent over this protocol </w:t>
      </w:r>
      <w:r w:rsidR="00D57D5E">
        <w:rPr>
          <w:lang w:eastAsia="en-US"/>
        </w:rPr>
        <w:t>is not encrypted using SSL which can allow an malicious actor to perform a man-in-</w:t>
      </w:r>
      <w:r w:rsidR="004C23C8">
        <w:rPr>
          <w:lang w:eastAsia="en-US"/>
        </w:rPr>
        <w:t xml:space="preserve">the-middle attack and then view the unencrypted content sent over this protocol which can include but is not limited to credentials and critical information which can pertain to the </w:t>
      </w:r>
      <w:r w:rsidR="006416B8">
        <w:rPr>
          <w:lang w:eastAsia="en-US"/>
        </w:rPr>
        <w:t xml:space="preserve">network’s configuration. </w:t>
      </w:r>
    </w:p>
    <w:p w14:paraId="06566C32" w14:textId="24757149" w:rsidR="000D3612" w:rsidRDefault="000D3612" w:rsidP="000D3612">
      <w:pPr>
        <w:pStyle w:val="Heading4"/>
        <w:rPr>
          <w:lang w:eastAsia="en-US"/>
        </w:rPr>
      </w:pPr>
      <w:r>
        <w:rPr>
          <w:lang w:eastAsia="en-US"/>
        </w:rPr>
        <w:t xml:space="preserve">Mitigation </w:t>
      </w:r>
    </w:p>
    <w:p w14:paraId="0B458073" w14:textId="28C35633" w:rsidR="006B3346" w:rsidRPr="006B3346" w:rsidRDefault="006416B8" w:rsidP="006B3346">
      <w:pPr>
        <w:rPr>
          <w:lang w:eastAsia="en-US"/>
        </w:rPr>
      </w:pPr>
      <w:r>
        <w:rPr>
          <w:lang w:eastAsia="en-US"/>
        </w:rPr>
        <w:t xml:space="preserve">The best way to mitigate this is to switch from using HTTP to </w:t>
      </w:r>
      <w:r w:rsidR="00216713">
        <w:rPr>
          <w:lang w:eastAsia="en-US"/>
        </w:rPr>
        <w:t xml:space="preserve">HTTPS(Hyper Text Transfer Protocol Secure) </w:t>
      </w:r>
      <w:r w:rsidR="00332381">
        <w:rPr>
          <w:lang w:eastAsia="en-US"/>
        </w:rPr>
        <w:t>, to be able to do this is to go into the pfsense web GUI system and then into Advanced and tick the box that says HTTPS(SSL/</w:t>
      </w:r>
      <w:r w:rsidR="00172BA2">
        <w:rPr>
          <w:lang w:eastAsia="en-US"/>
        </w:rPr>
        <w:t xml:space="preserve">TLS). There can also be further configuration which can be found in various menus and their submenus. </w:t>
      </w:r>
    </w:p>
    <w:p w14:paraId="265A25D0" w14:textId="4CB2127D" w:rsidR="0057275B" w:rsidRDefault="002C5C6B" w:rsidP="0057275B">
      <w:pPr>
        <w:pStyle w:val="Heading1"/>
        <w:ind w:right="4"/>
        <w:rPr>
          <w:lang w:eastAsia="en-US"/>
        </w:rPr>
      </w:pPr>
      <w:bookmarkStart w:id="39" w:name="_Toc186451593"/>
      <w:r w:rsidRPr="011F272D">
        <w:rPr>
          <w:lang w:eastAsia="en-US"/>
        </w:rPr>
        <w:lastRenderedPageBreak/>
        <w:t>Discussion</w:t>
      </w:r>
      <w:bookmarkEnd w:id="39"/>
    </w:p>
    <w:p w14:paraId="476CEB21" w14:textId="10F0D447" w:rsidR="002C5C6B" w:rsidRPr="008F13C7" w:rsidRDefault="002C5C6B" w:rsidP="002C5C6B">
      <w:pPr>
        <w:pStyle w:val="Heading2"/>
        <w:rPr>
          <w:lang w:val="en-GB" w:eastAsia="en-US"/>
        </w:rPr>
      </w:pPr>
      <w:bookmarkStart w:id="40" w:name="_Toc186451594"/>
      <w:r w:rsidRPr="011F272D">
        <w:rPr>
          <w:lang w:val="en-GB" w:eastAsia="en-US"/>
        </w:rPr>
        <w:t>Evaluation</w:t>
      </w:r>
      <w:r w:rsidR="001677DD">
        <w:rPr>
          <w:lang w:val="en-GB" w:eastAsia="en-US"/>
        </w:rPr>
        <w:t xml:space="preserve"> of Network</w:t>
      </w:r>
      <w:bookmarkEnd w:id="40"/>
    </w:p>
    <w:p w14:paraId="2E345992" w14:textId="7199C4A6" w:rsidR="005B22D8" w:rsidRDefault="00A44E6E" w:rsidP="00A44E6E">
      <w:pPr>
        <w:pStyle w:val="Heading3"/>
        <w:rPr>
          <w:lang w:val="en-GB" w:eastAsia="en-US"/>
        </w:rPr>
      </w:pPr>
      <w:bookmarkStart w:id="41" w:name="_Toc186451595"/>
      <w:r>
        <w:rPr>
          <w:lang w:val="en-GB" w:eastAsia="en-US"/>
        </w:rPr>
        <w:t>Topology</w:t>
      </w:r>
      <w:bookmarkEnd w:id="41"/>
      <w:r>
        <w:rPr>
          <w:lang w:val="en-GB" w:eastAsia="en-US"/>
        </w:rPr>
        <w:t xml:space="preserve"> </w:t>
      </w:r>
    </w:p>
    <w:p w14:paraId="2E1D3688" w14:textId="4A385F08" w:rsidR="0036387E" w:rsidRPr="00101338" w:rsidRDefault="00101338" w:rsidP="00101338">
      <w:pPr>
        <w:rPr>
          <w:lang w:val="en-GB" w:eastAsia="en-US"/>
        </w:rPr>
      </w:pPr>
      <w:r>
        <w:rPr>
          <w:lang w:val="en-GB" w:eastAsia="en-US"/>
        </w:rPr>
        <w:t>The main concern regarding the design of th</w:t>
      </w:r>
      <w:r w:rsidR="0081325F">
        <w:rPr>
          <w:lang w:val="en-GB" w:eastAsia="en-US"/>
        </w:rPr>
        <w:t xml:space="preserve">is network is that it’s a linear topology, this design is affordable </w:t>
      </w:r>
      <w:r w:rsidR="009516C6">
        <w:rPr>
          <w:lang w:val="en-GB" w:eastAsia="en-US"/>
        </w:rPr>
        <w:t>and</w:t>
      </w:r>
      <w:r w:rsidR="0081325F">
        <w:rPr>
          <w:lang w:val="en-GB" w:eastAsia="en-US"/>
        </w:rPr>
        <w:t xml:space="preserve"> simple to install </w:t>
      </w:r>
      <w:r w:rsidR="00D07F68">
        <w:rPr>
          <w:lang w:val="en-GB" w:eastAsia="en-US"/>
        </w:rPr>
        <w:t>however it also poses several disadvantages that are outweighed by the low cost and the simpl</w:t>
      </w:r>
      <w:r w:rsidR="005E2EB6">
        <w:rPr>
          <w:lang w:val="en-GB" w:eastAsia="en-US"/>
        </w:rPr>
        <w:t xml:space="preserve">icity. </w:t>
      </w:r>
      <w:r w:rsidR="009516C6">
        <w:rPr>
          <w:lang w:val="en-GB" w:eastAsia="en-US"/>
        </w:rPr>
        <w:t xml:space="preserve">                                                                                                                                                  The first issue </w:t>
      </w:r>
      <w:r w:rsidR="00BB1EE4">
        <w:rPr>
          <w:lang w:val="en-GB" w:eastAsia="en-US"/>
        </w:rPr>
        <w:t xml:space="preserve">with this layout is that if any part of the network goes </w:t>
      </w:r>
      <w:r w:rsidR="009427EC">
        <w:rPr>
          <w:lang w:val="en-GB" w:eastAsia="en-US"/>
        </w:rPr>
        <w:t>down,</w:t>
      </w:r>
      <w:r w:rsidR="00BB1EE4">
        <w:rPr>
          <w:lang w:val="en-GB" w:eastAsia="en-US"/>
        </w:rPr>
        <w:t xml:space="preserve"> certain areas of the network </w:t>
      </w:r>
      <w:r w:rsidR="004A31B1">
        <w:rPr>
          <w:lang w:val="en-GB" w:eastAsia="en-US"/>
        </w:rPr>
        <w:t xml:space="preserve">would not be able to communicate as there are no alternative routes that could be used on the network </w:t>
      </w:r>
      <w:r w:rsidR="00697469">
        <w:rPr>
          <w:lang w:val="en-GB" w:eastAsia="en-US"/>
        </w:rPr>
        <w:t xml:space="preserve">if parts are dysfunctional. </w:t>
      </w:r>
      <w:r w:rsidR="00484A7D">
        <w:rPr>
          <w:lang w:val="en-GB" w:eastAsia="en-US"/>
        </w:rPr>
        <w:t xml:space="preserve">                                                                                                                                              </w:t>
      </w:r>
      <w:r w:rsidR="00A049CC">
        <w:rPr>
          <w:lang w:val="en-GB" w:eastAsia="en-US"/>
        </w:rPr>
        <w:t xml:space="preserve">Network downtime leads to </w:t>
      </w:r>
      <w:r w:rsidR="005A0180">
        <w:rPr>
          <w:lang w:val="en-GB" w:eastAsia="en-US"/>
        </w:rPr>
        <w:t xml:space="preserve">loss of </w:t>
      </w:r>
      <w:r w:rsidR="00795759">
        <w:rPr>
          <w:lang w:val="en-GB" w:eastAsia="en-US"/>
        </w:rPr>
        <w:t>profit for</w:t>
      </w:r>
      <w:r w:rsidR="005A0180">
        <w:rPr>
          <w:lang w:val="en-GB" w:eastAsia="en-US"/>
        </w:rPr>
        <w:t xml:space="preserve"> </w:t>
      </w:r>
      <w:r w:rsidR="00795759">
        <w:rPr>
          <w:lang w:val="en-GB" w:eastAsia="en-US"/>
        </w:rPr>
        <w:t>companies,</w:t>
      </w:r>
      <w:r w:rsidR="005A0180">
        <w:rPr>
          <w:lang w:val="en-GB" w:eastAsia="en-US"/>
        </w:rPr>
        <w:t xml:space="preserve"> which means any cost savings from </w:t>
      </w:r>
      <w:r w:rsidR="005A7B15">
        <w:rPr>
          <w:lang w:val="en-GB" w:eastAsia="en-US"/>
        </w:rPr>
        <w:t xml:space="preserve">a </w:t>
      </w:r>
      <w:r w:rsidR="005A0180">
        <w:rPr>
          <w:lang w:val="en-GB" w:eastAsia="en-US"/>
        </w:rPr>
        <w:t xml:space="preserve">cheaper network design </w:t>
      </w:r>
      <w:r w:rsidR="00484A7D">
        <w:rPr>
          <w:lang w:val="en-GB" w:eastAsia="en-US"/>
        </w:rPr>
        <w:t xml:space="preserve">is ultimately negligible. </w:t>
      </w:r>
      <w:r w:rsidR="002B3AE3">
        <w:rPr>
          <w:lang w:val="en-GB" w:eastAsia="en-US"/>
        </w:rPr>
        <w:t>Additionally,</w:t>
      </w:r>
      <w:r w:rsidR="00795759">
        <w:rPr>
          <w:lang w:val="en-GB" w:eastAsia="en-US"/>
        </w:rPr>
        <w:t xml:space="preserve"> </w:t>
      </w:r>
      <w:r w:rsidR="007774D1">
        <w:rPr>
          <w:lang w:val="en-GB" w:eastAsia="en-US"/>
        </w:rPr>
        <w:t xml:space="preserve">for </w:t>
      </w:r>
      <w:r w:rsidR="00795759">
        <w:rPr>
          <w:lang w:val="en-GB" w:eastAsia="en-US"/>
        </w:rPr>
        <w:t xml:space="preserve">two hosts </w:t>
      </w:r>
      <w:r w:rsidR="007774D1">
        <w:rPr>
          <w:lang w:val="en-GB" w:eastAsia="en-US"/>
        </w:rPr>
        <w:t xml:space="preserve">on either end of the network to </w:t>
      </w:r>
      <w:r w:rsidR="002B3AE3">
        <w:rPr>
          <w:lang w:val="en-GB" w:eastAsia="en-US"/>
        </w:rPr>
        <w:t>communicate,</w:t>
      </w:r>
      <w:r w:rsidR="007774D1">
        <w:rPr>
          <w:lang w:val="en-GB" w:eastAsia="en-US"/>
        </w:rPr>
        <w:t xml:space="preserve"> the traffic </w:t>
      </w:r>
      <w:r w:rsidR="002B3AE3">
        <w:rPr>
          <w:lang w:val="en-GB" w:eastAsia="en-US"/>
        </w:rPr>
        <w:t xml:space="preserve">must pass across the entire network. This </w:t>
      </w:r>
      <w:r w:rsidR="00AB69ED">
        <w:rPr>
          <w:lang w:val="en-GB" w:eastAsia="en-US"/>
        </w:rPr>
        <w:t xml:space="preserve">leads </w:t>
      </w:r>
      <w:r w:rsidR="003935F5">
        <w:rPr>
          <w:lang w:val="en-GB" w:eastAsia="en-US"/>
        </w:rPr>
        <w:t xml:space="preserve">to network congestion and increased </w:t>
      </w:r>
      <w:r w:rsidR="0036387E">
        <w:rPr>
          <w:lang w:val="en-GB" w:eastAsia="en-US"/>
        </w:rPr>
        <w:t>latency;</w:t>
      </w:r>
      <w:r w:rsidR="003935F5">
        <w:rPr>
          <w:lang w:val="en-GB" w:eastAsia="en-US"/>
        </w:rPr>
        <w:t xml:space="preserve"> this would </w:t>
      </w:r>
      <w:r w:rsidR="0036387E">
        <w:rPr>
          <w:lang w:val="en-GB" w:eastAsia="en-US"/>
        </w:rPr>
        <w:t xml:space="preserve">be most noticeable in Router 2 and Router 3 as they are located at the centre of the network. </w:t>
      </w:r>
      <w:r w:rsidR="00B05F7C">
        <w:rPr>
          <w:lang w:val="en-GB" w:eastAsia="en-US"/>
        </w:rPr>
        <w:t xml:space="preserve">                                                                                                                                                                             A </w:t>
      </w:r>
      <w:r w:rsidR="006C2D2A">
        <w:rPr>
          <w:lang w:val="en-GB" w:eastAsia="en-US"/>
        </w:rPr>
        <w:t>solution to this</w:t>
      </w:r>
      <w:r w:rsidR="00F92EEF">
        <w:rPr>
          <w:lang w:val="en-GB" w:eastAsia="en-US"/>
        </w:rPr>
        <w:t>,</w:t>
      </w:r>
      <w:r w:rsidR="006C2D2A">
        <w:rPr>
          <w:lang w:val="en-GB" w:eastAsia="en-US"/>
        </w:rPr>
        <w:t xml:space="preserve"> for this network would be to adopt a loop-like topology </w:t>
      </w:r>
      <w:r w:rsidR="00835FDA">
        <w:rPr>
          <w:lang w:val="en-GB" w:eastAsia="en-US"/>
        </w:rPr>
        <w:t xml:space="preserve">by connecting Routers 1 and 3 to form a ring. </w:t>
      </w:r>
      <w:r w:rsidR="000F1854">
        <w:rPr>
          <w:lang w:val="en-GB" w:eastAsia="en-US"/>
        </w:rPr>
        <w:t xml:space="preserve">This design would allow </w:t>
      </w:r>
      <w:r w:rsidR="00474E2E">
        <w:rPr>
          <w:lang w:val="en-GB" w:eastAsia="en-US"/>
        </w:rPr>
        <w:t xml:space="preserve">for </w:t>
      </w:r>
      <w:r w:rsidR="00553764">
        <w:rPr>
          <w:lang w:val="en-GB" w:eastAsia="en-US"/>
        </w:rPr>
        <w:t xml:space="preserve">redundancy for the network as well as </w:t>
      </w:r>
      <w:r w:rsidR="00415291">
        <w:rPr>
          <w:lang w:val="en-GB" w:eastAsia="en-US"/>
        </w:rPr>
        <w:t>ensuring</w:t>
      </w:r>
      <w:r w:rsidR="00553764">
        <w:rPr>
          <w:lang w:val="en-GB" w:eastAsia="en-US"/>
        </w:rPr>
        <w:t xml:space="preserve"> alternate routes for traffic in the event of a node </w:t>
      </w:r>
      <w:r w:rsidR="00415291">
        <w:rPr>
          <w:lang w:val="en-GB" w:eastAsia="en-US"/>
        </w:rPr>
        <w:t xml:space="preserve">failure. </w:t>
      </w:r>
      <w:r w:rsidR="00B41B5C">
        <w:rPr>
          <w:lang w:val="en-GB" w:eastAsia="en-US"/>
        </w:rPr>
        <w:t xml:space="preserve">                                                                                                                 </w:t>
      </w:r>
      <w:r w:rsidR="00415291">
        <w:rPr>
          <w:lang w:val="en-GB" w:eastAsia="en-US"/>
        </w:rPr>
        <w:t xml:space="preserve">This will also reduce latency in certain </w:t>
      </w:r>
      <w:r w:rsidR="00B41B5C">
        <w:rPr>
          <w:lang w:val="en-GB" w:eastAsia="en-US"/>
        </w:rPr>
        <w:t>scenarios,</w:t>
      </w:r>
      <w:r w:rsidR="000B26CE">
        <w:rPr>
          <w:lang w:val="en-GB" w:eastAsia="en-US"/>
        </w:rPr>
        <w:t xml:space="preserve"> as the distance between two distances will be shorter </w:t>
      </w:r>
      <w:r w:rsidR="00A45FD0">
        <w:rPr>
          <w:lang w:val="en-GB" w:eastAsia="en-US"/>
        </w:rPr>
        <w:t xml:space="preserve">for example, only one network segment would separate Router 1 and Router 3. </w:t>
      </w:r>
    </w:p>
    <w:p w14:paraId="0B01AC02" w14:textId="0E6961C6" w:rsidR="00A44E6E" w:rsidRDefault="0074506C" w:rsidP="0074506C">
      <w:pPr>
        <w:pStyle w:val="Heading3"/>
        <w:rPr>
          <w:lang w:val="en-GB" w:eastAsia="en-US"/>
        </w:rPr>
      </w:pPr>
      <w:bookmarkStart w:id="42" w:name="_Toc186451596"/>
      <w:r>
        <w:rPr>
          <w:lang w:val="en-GB" w:eastAsia="en-US"/>
        </w:rPr>
        <w:t>Routing</w:t>
      </w:r>
      <w:bookmarkEnd w:id="42"/>
    </w:p>
    <w:p w14:paraId="150AB54D" w14:textId="59A5EC31" w:rsidR="00017DDB" w:rsidRPr="00017DDB" w:rsidRDefault="00270591" w:rsidP="00017DDB">
      <w:pPr>
        <w:rPr>
          <w:lang w:val="en-GB" w:eastAsia="en-US"/>
        </w:rPr>
      </w:pPr>
      <w:r>
        <w:rPr>
          <w:lang w:val="en-GB" w:eastAsia="en-US"/>
        </w:rPr>
        <w:t xml:space="preserve">The routing tables </w:t>
      </w:r>
      <w:r w:rsidR="00B41B5C">
        <w:rPr>
          <w:lang w:val="en-GB" w:eastAsia="en-US"/>
        </w:rPr>
        <w:t>of each router has revealed that OS</w:t>
      </w:r>
      <w:r w:rsidR="003A42DE">
        <w:rPr>
          <w:lang w:val="en-GB" w:eastAsia="en-US"/>
        </w:rPr>
        <w:t>PF routing protocol has been configured. The prot</w:t>
      </w:r>
      <w:r w:rsidR="00A41BBC">
        <w:rPr>
          <w:lang w:val="en-GB" w:eastAsia="en-US"/>
        </w:rPr>
        <w:t xml:space="preserve">ocol allows for the routing information </w:t>
      </w:r>
      <w:r w:rsidR="00941322">
        <w:rPr>
          <w:lang w:val="en-GB" w:eastAsia="en-US"/>
        </w:rPr>
        <w:t xml:space="preserve">to be exchanged between neighbouring </w:t>
      </w:r>
      <w:r w:rsidR="00F72734">
        <w:rPr>
          <w:lang w:val="en-GB" w:eastAsia="en-US"/>
        </w:rPr>
        <w:t>routers,</w:t>
      </w:r>
      <w:r w:rsidR="00941322">
        <w:rPr>
          <w:lang w:val="en-GB" w:eastAsia="en-US"/>
        </w:rPr>
        <w:t xml:space="preserve"> allowing them to build a topology </w:t>
      </w:r>
      <w:r w:rsidR="00F72734">
        <w:rPr>
          <w:lang w:val="en-GB" w:eastAsia="en-US"/>
        </w:rPr>
        <w:t>map of the network. This map is then used to c</w:t>
      </w:r>
      <w:r w:rsidR="00BC19CF">
        <w:rPr>
          <w:lang w:val="en-GB" w:eastAsia="en-US"/>
        </w:rPr>
        <w:t xml:space="preserve">alculate the end-to-end paths </w:t>
      </w:r>
      <w:r w:rsidR="003833A0">
        <w:rPr>
          <w:lang w:val="en-GB" w:eastAsia="en-US"/>
        </w:rPr>
        <w:t xml:space="preserve">using a variation of Dijkstra’s shortest </w:t>
      </w:r>
      <w:r w:rsidR="00B73A9B">
        <w:rPr>
          <w:lang w:val="en-GB" w:eastAsia="en-US"/>
        </w:rPr>
        <w:t>path</w:t>
      </w:r>
      <w:r w:rsidR="00B73A9B">
        <w:rPr>
          <w:lang w:val="en-GB" w:eastAsia="en-US"/>
        </w:rPr>
        <w:t xml:space="preserve"> </w:t>
      </w:r>
      <w:r w:rsidR="003833A0">
        <w:rPr>
          <w:lang w:val="en-GB" w:eastAsia="en-US"/>
        </w:rPr>
        <w:t>alg</w:t>
      </w:r>
      <w:r w:rsidR="00B73A9B">
        <w:rPr>
          <w:lang w:val="en-GB" w:eastAsia="en-US"/>
        </w:rPr>
        <w:t>orithm.</w:t>
      </w:r>
      <w:r w:rsidR="00F72734">
        <w:rPr>
          <w:lang w:val="en-GB" w:eastAsia="en-US"/>
        </w:rPr>
        <w:t xml:space="preserve"> </w:t>
      </w:r>
      <w:r w:rsidR="0005506E">
        <w:rPr>
          <w:lang w:val="en-GB" w:eastAsia="en-US"/>
        </w:rPr>
        <w:t xml:space="preserve">Using the OSPF is considered </w:t>
      </w:r>
      <w:r w:rsidR="00783B71">
        <w:rPr>
          <w:lang w:val="en-GB" w:eastAsia="en-US"/>
        </w:rPr>
        <w:t xml:space="preserve">good practice as it ensures efficient routing is done. </w:t>
      </w:r>
      <w:r w:rsidR="00CC5E4F">
        <w:rPr>
          <w:lang w:val="en-GB" w:eastAsia="en-US"/>
        </w:rPr>
        <w:t xml:space="preserve">                                                                                                                          This network </w:t>
      </w:r>
      <w:r w:rsidR="00580FDB">
        <w:rPr>
          <w:lang w:val="en-GB" w:eastAsia="en-US"/>
        </w:rPr>
        <w:t xml:space="preserve">currently lacks a design with multiple route </w:t>
      </w:r>
      <w:r w:rsidR="00BE1D84">
        <w:rPr>
          <w:lang w:val="en-GB" w:eastAsia="en-US"/>
        </w:rPr>
        <w:t>options,</w:t>
      </w:r>
      <w:r w:rsidR="00193FE5">
        <w:rPr>
          <w:lang w:val="en-GB" w:eastAsia="en-US"/>
        </w:rPr>
        <w:t xml:space="preserve"> however if th</w:t>
      </w:r>
      <w:r w:rsidR="00BE1D84">
        <w:rPr>
          <w:lang w:val="en-GB" w:eastAsia="en-US"/>
        </w:rPr>
        <w:t xml:space="preserve">e above changes to the network design </w:t>
      </w:r>
      <w:r w:rsidR="006D08A9">
        <w:rPr>
          <w:lang w:val="en-GB" w:eastAsia="en-US"/>
        </w:rPr>
        <w:t xml:space="preserve">are implemented the OSPF would detect these changes and then calculate the new routes. </w:t>
      </w:r>
      <w:r w:rsidR="005252A0">
        <w:rPr>
          <w:lang w:val="en-GB" w:eastAsia="en-US"/>
        </w:rPr>
        <w:t xml:space="preserve">It would also detect network outages and recalculate the routing information accordingly to </w:t>
      </w:r>
      <w:r w:rsidR="006068C6">
        <w:rPr>
          <w:lang w:val="en-GB" w:eastAsia="en-US"/>
        </w:rPr>
        <w:t xml:space="preserve">then </w:t>
      </w:r>
      <w:r w:rsidR="005252A0">
        <w:rPr>
          <w:lang w:val="en-GB" w:eastAsia="en-US"/>
        </w:rPr>
        <w:t>redirect the traffic.</w:t>
      </w:r>
      <w:sdt>
        <w:sdtPr>
          <w:rPr>
            <w:lang w:val="en-GB" w:eastAsia="en-US"/>
          </w:rPr>
          <w:id w:val="-136264706"/>
          <w:citation/>
        </w:sdtPr>
        <w:sdtContent>
          <w:r w:rsidR="0057414F">
            <w:rPr>
              <w:lang w:val="en-GB" w:eastAsia="en-US"/>
            </w:rPr>
            <w:fldChar w:fldCharType="begin"/>
          </w:r>
          <w:r w:rsidR="0057414F">
            <w:rPr>
              <w:lang w:val="en-GB" w:eastAsia="en-US"/>
            </w:rPr>
            <w:instrText xml:space="preserve"> CITATION Rah \l 2057 </w:instrText>
          </w:r>
          <w:r w:rsidR="0057414F">
            <w:rPr>
              <w:lang w:val="en-GB" w:eastAsia="en-US"/>
            </w:rPr>
            <w:fldChar w:fldCharType="separate"/>
          </w:r>
          <w:r w:rsidR="00002621">
            <w:rPr>
              <w:noProof/>
              <w:lang w:val="en-GB" w:eastAsia="en-US"/>
            </w:rPr>
            <w:t xml:space="preserve"> </w:t>
          </w:r>
          <w:r w:rsidR="00002621" w:rsidRPr="00002621">
            <w:rPr>
              <w:noProof/>
              <w:lang w:val="en-GB" w:eastAsia="en-US"/>
            </w:rPr>
            <w:t>(Awati, n.d.)</w:t>
          </w:r>
          <w:r w:rsidR="0057414F">
            <w:rPr>
              <w:lang w:val="en-GB" w:eastAsia="en-US"/>
            </w:rPr>
            <w:fldChar w:fldCharType="end"/>
          </w:r>
        </w:sdtContent>
      </w:sdt>
      <w:r w:rsidR="005252A0">
        <w:rPr>
          <w:lang w:val="en-GB" w:eastAsia="en-US"/>
        </w:rPr>
        <w:t xml:space="preserve"> </w:t>
      </w:r>
    </w:p>
    <w:p w14:paraId="10AB1D78" w14:textId="2B81C679" w:rsidR="005B22D8" w:rsidRDefault="0074506C" w:rsidP="002C5C6B">
      <w:pPr>
        <w:pStyle w:val="Heading3"/>
        <w:rPr>
          <w:lang w:val="en-GB" w:eastAsia="en-US"/>
        </w:rPr>
      </w:pPr>
      <w:bookmarkStart w:id="43" w:name="_Toc186451597"/>
      <w:r>
        <w:rPr>
          <w:lang w:val="en-GB" w:eastAsia="en-US"/>
        </w:rPr>
        <w:t>Subnetting</w:t>
      </w:r>
      <w:bookmarkEnd w:id="43"/>
    </w:p>
    <w:p w14:paraId="3085F544" w14:textId="3830EAD0" w:rsidR="004427FE" w:rsidRPr="00101338" w:rsidRDefault="006152FB" w:rsidP="00101338">
      <w:pPr>
        <w:rPr>
          <w:lang w:val="en-GB" w:eastAsia="en-US"/>
        </w:rPr>
      </w:pPr>
      <w:r>
        <w:rPr>
          <w:lang w:val="en-GB" w:eastAsia="en-US"/>
        </w:rPr>
        <w:t xml:space="preserve">This network </w:t>
      </w:r>
      <w:r w:rsidR="00691FBA">
        <w:rPr>
          <w:lang w:val="en-GB" w:eastAsia="en-US"/>
        </w:rPr>
        <w:t xml:space="preserve">shows an efficient use of VLSM in some areas. The subnets between Routers 1 to </w:t>
      </w:r>
      <w:r w:rsidR="00153ED9">
        <w:rPr>
          <w:lang w:val="en-GB" w:eastAsia="en-US"/>
        </w:rPr>
        <w:t xml:space="preserve">3, the Firewall and Webserver 2 have been properly configured with a netmask of 255.255.255.252 or /30. </w:t>
      </w:r>
      <w:r w:rsidR="00462E57">
        <w:rPr>
          <w:lang w:val="en-GB" w:eastAsia="en-US"/>
        </w:rPr>
        <w:t xml:space="preserve">These subnets </w:t>
      </w:r>
      <w:r w:rsidR="00F05544">
        <w:rPr>
          <w:lang w:val="en-GB" w:eastAsia="en-US"/>
        </w:rPr>
        <w:t xml:space="preserve">are smaller segments of the 192.168.0.224/27 </w:t>
      </w:r>
      <w:r w:rsidR="006C1240">
        <w:rPr>
          <w:lang w:val="en-GB" w:eastAsia="en-US"/>
        </w:rPr>
        <w:t>subnet,</w:t>
      </w:r>
      <w:r w:rsidR="00F05544">
        <w:rPr>
          <w:lang w:val="en-GB" w:eastAsia="en-US"/>
        </w:rPr>
        <w:t xml:space="preserve"> this allows only 2 hosts in each </w:t>
      </w:r>
      <w:r w:rsidR="006C1240">
        <w:rPr>
          <w:lang w:val="en-GB" w:eastAsia="en-US"/>
        </w:rPr>
        <w:t>subnet,</w:t>
      </w:r>
      <w:r w:rsidR="001F5472">
        <w:rPr>
          <w:lang w:val="en-GB" w:eastAsia="en-US"/>
        </w:rPr>
        <w:t xml:space="preserve"> which is ideal for links between two hosts. </w:t>
      </w:r>
      <w:r w:rsidR="005B3DD7">
        <w:rPr>
          <w:lang w:val="en-GB" w:eastAsia="en-US"/>
        </w:rPr>
        <w:t xml:space="preserve">Having only two usable IP addresses, both in use, </w:t>
      </w:r>
      <w:r w:rsidR="00C00F7F">
        <w:rPr>
          <w:lang w:val="en-GB" w:eastAsia="en-US"/>
        </w:rPr>
        <w:t xml:space="preserve">the network avoids wasting IP addresses. </w:t>
      </w:r>
      <w:r w:rsidR="003F2F7E">
        <w:rPr>
          <w:lang w:val="en-GB" w:eastAsia="en-US"/>
        </w:rPr>
        <w:t xml:space="preserve">                                                                                                                                </w:t>
      </w:r>
      <w:r w:rsidR="00C00F7F">
        <w:rPr>
          <w:lang w:val="en-GB" w:eastAsia="en-US"/>
        </w:rPr>
        <w:t xml:space="preserve">This approach should also be applied </w:t>
      </w:r>
      <w:r w:rsidR="0053266D">
        <w:rPr>
          <w:lang w:val="en-GB" w:eastAsia="en-US"/>
        </w:rPr>
        <w:t xml:space="preserve">to the subnet between the Firewall and Router </w:t>
      </w:r>
      <w:r w:rsidR="007B28B2">
        <w:rPr>
          <w:lang w:val="en-GB" w:eastAsia="en-US"/>
        </w:rPr>
        <w:t>4,</w:t>
      </w:r>
      <w:r w:rsidR="0053266D">
        <w:rPr>
          <w:lang w:val="en-GB" w:eastAsia="en-US"/>
        </w:rPr>
        <w:t xml:space="preserve"> which is currently using the 192.168.0.96/27 subnet</w:t>
      </w:r>
      <w:r w:rsidR="00943279">
        <w:rPr>
          <w:lang w:val="en-GB" w:eastAsia="en-US"/>
        </w:rPr>
        <w:t>, t</w:t>
      </w:r>
      <w:r w:rsidR="007B28B2">
        <w:rPr>
          <w:lang w:val="en-GB" w:eastAsia="en-US"/>
        </w:rPr>
        <w:t xml:space="preserve">his subnet allows for 30 usable </w:t>
      </w:r>
      <w:r w:rsidR="003F2F7E">
        <w:rPr>
          <w:lang w:val="en-GB" w:eastAsia="en-US"/>
        </w:rPr>
        <w:t>hosts,</w:t>
      </w:r>
      <w:r w:rsidR="007B28B2">
        <w:rPr>
          <w:lang w:val="en-GB" w:eastAsia="en-US"/>
        </w:rPr>
        <w:t xml:space="preserve"> which only 2 are in use as it connects the </w:t>
      </w:r>
      <w:r w:rsidR="004F752E">
        <w:rPr>
          <w:lang w:val="en-GB" w:eastAsia="en-US"/>
        </w:rPr>
        <w:t>router and a firewall</w:t>
      </w:r>
      <w:r w:rsidR="00413098">
        <w:rPr>
          <w:lang w:val="en-GB" w:eastAsia="en-US"/>
        </w:rPr>
        <w:t>.                                                                                                                                                  It</w:t>
      </w:r>
      <w:r w:rsidR="004F752E">
        <w:rPr>
          <w:lang w:val="en-GB" w:eastAsia="en-US"/>
        </w:rPr>
        <w:t xml:space="preserve"> is recommended to use the 192.168.0.236/30 subnet instead which is currently unused and is also </w:t>
      </w:r>
      <w:r w:rsidR="004F752E">
        <w:rPr>
          <w:lang w:val="en-GB" w:eastAsia="en-US"/>
        </w:rPr>
        <w:lastRenderedPageBreak/>
        <w:t>part of the 192.168.0.</w:t>
      </w:r>
      <w:r w:rsidR="003F2F7E">
        <w:rPr>
          <w:lang w:val="en-GB" w:eastAsia="en-US"/>
        </w:rPr>
        <w:t xml:space="preserve">224/27 range that has been used for subnets with 2 hosts.                                                                                                                                                   </w:t>
      </w:r>
      <w:r w:rsidR="002A0AA0">
        <w:rPr>
          <w:lang w:val="en-GB" w:eastAsia="en-US"/>
        </w:rPr>
        <w:t xml:space="preserve">Another issue with the subnetting </w:t>
      </w:r>
      <w:r w:rsidR="001C29EB">
        <w:rPr>
          <w:lang w:val="en-GB" w:eastAsia="en-US"/>
        </w:rPr>
        <w:t xml:space="preserve">is that most of the subnets are using a 255.255.255.224 netmask which allows for </w:t>
      </w:r>
      <w:r w:rsidR="000C2A52">
        <w:rPr>
          <w:lang w:val="en-GB" w:eastAsia="en-US"/>
        </w:rPr>
        <w:t xml:space="preserve">30 usable </w:t>
      </w:r>
      <w:r w:rsidR="00B73E5B">
        <w:rPr>
          <w:lang w:val="en-GB" w:eastAsia="en-US"/>
        </w:rPr>
        <w:t>hosts,</w:t>
      </w:r>
      <w:r w:rsidR="000C2A52">
        <w:rPr>
          <w:lang w:val="en-GB" w:eastAsia="en-US"/>
        </w:rPr>
        <w:t xml:space="preserve"> while only two are </w:t>
      </w:r>
      <w:r w:rsidR="00B73E5B">
        <w:rPr>
          <w:lang w:val="en-GB" w:eastAsia="en-US"/>
        </w:rPr>
        <w:t>used</w:t>
      </w:r>
      <w:r w:rsidR="000C2A52">
        <w:rPr>
          <w:lang w:val="en-GB" w:eastAsia="en-US"/>
        </w:rPr>
        <w:t xml:space="preserve">. </w:t>
      </w:r>
      <w:r w:rsidR="00B73E5B">
        <w:rPr>
          <w:lang w:val="en-GB" w:eastAsia="en-US"/>
        </w:rPr>
        <w:t xml:space="preserve">While leaving unused </w:t>
      </w:r>
      <w:r w:rsidR="006B7D2D">
        <w:rPr>
          <w:lang w:val="en-GB" w:eastAsia="en-US"/>
        </w:rPr>
        <w:t>I</w:t>
      </w:r>
      <w:r w:rsidR="0081128B">
        <w:rPr>
          <w:lang w:val="en-GB" w:eastAsia="en-US"/>
        </w:rPr>
        <w:t>P</w:t>
      </w:r>
      <w:r w:rsidR="006B7D2D">
        <w:rPr>
          <w:lang w:val="en-GB" w:eastAsia="en-US"/>
        </w:rPr>
        <w:t xml:space="preserve"> addresses for company expansion is good </w:t>
      </w:r>
      <w:r w:rsidR="00B725E1">
        <w:rPr>
          <w:lang w:val="en-GB" w:eastAsia="en-US"/>
        </w:rPr>
        <w:t>practice,</w:t>
      </w:r>
      <w:r w:rsidR="006B7D2D">
        <w:rPr>
          <w:lang w:val="en-GB" w:eastAsia="en-US"/>
        </w:rPr>
        <w:t xml:space="preserve"> this current setup leaves 138 unassigned addresses</w:t>
      </w:r>
      <w:r w:rsidR="002C46EF">
        <w:rPr>
          <w:lang w:val="en-GB" w:eastAsia="en-US"/>
        </w:rPr>
        <w:t>, it is suggested to consider u</w:t>
      </w:r>
      <w:r w:rsidR="001744A9">
        <w:rPr>
          <w:lang w:val="en-GB" w:eastAsia="en-US"/>
        </w:rPr>
        <w:t>s</w:t>
      </w:r>
      <w:r w:rsidR="002C46EF">
        <w:rPr>
          <w:lang w:val="en-GB" w:eastAsia="en-US"/>
        </w:rPr>
        <w:t xml:space="preserve">ing smaller subnets like the /29 </w:t>
      </w:r>
      <w:r w:rsidR="001744A9">
        <w:rPr>
          <w:lang w:val="en-GB" w:eastAsia="en-US"/>
        </w:rPr>
        <w:t xml:space="preserve">which allows for 6 usable hosts. This </w:t>
      </w:r>
      <w:r w:rsidR="00B725E1">
        <w:rPr>
          <w:lang w:val="en-GB" w:eastAsia="en-US"/>
        </w:rPr>
        <w:t>would economise address</w:t>
      </w:r>
      <w:r w:rsidR="00EA3AE3">
        <w:rPr>
          <w:lang w:val="en-GB" w:eastAsia="en-US"/>
        </w:rPr>
        <w:t xml:space="preserve"> space and would provide space for more additional subnets to be added in the future </w:t>
      </w:r>
      <w:r w:rsidR="00FC468E">
        <w:rPr>
          <w:lang w:val="en-GB" w:eastAsia="en-US"/>
        </w:rPr>
        <w:t xml:space="preserve">or space to be used for current existing ones which are unnecessary large like 13.13.13.0/24 </w:t>
      </w:r>
      <w:r w:rsidR="00AF47C9">
        <w:rPr>
          <w:lang w:val="en-GB" w:eastAsia="en-US"/>
        </w:rPr>
        <w:t>with VLSM.</w:t>
      </w:r>
      <w:r w:rsidR="00E6095A">
        <w:rPr>
          <w:lang w:val="en-GB" w:eastAsia="en-US"/>
        </w:rPr>
        <w:t xml:space="preserve">                                     Furthermore the 13.13.13.0/24 subnet </w:t>
      </w:r>
      <w:r w:rsidR="006D6084">
        <w:rPr>
          <w:lang w:val="en-GB" w:eastAsia="en-US"/>
        </w:rPr>
        <w:t xml:space="preserve">is in public IP range and has 252 </w:t>
      </w:r>
      <w:r w:rsidR="00590D4B">
        <w:rPr>
          <w:lang w:val="en-GB" w:eastAsia="en-US"/>
        </w:rPr>
        <w:t xml:space="preserve">unused addresses. This isn’t a major issue but if internet access </w:t>
      </w:r>
      <w:r w:rsidR="00C21DBC">
        <w:rPr>
          <w:lang w:val="en-GB" w:eastAsia="en-US"/>
        </w:rPr>
        <w:t xml:space="preserve">is needed on this </w:t>
      </w:r>
      <w:r w:rsidR="001012C5">
        <w:rPr>
          <w:lang w:val="en-GB" w:eastAsia="en-US"/>
        </w:rPr>
        <w:t>subnet,</w:t>
      </w:r>
      <w:r w:rsidR="00C21DBC">
        <w:rPr>
          <w:lang w:val="en-GB" w:eastAsia="en-US"/>
        </w:rPr>
        <w:t xml:space="preserve"> this could pose a risk of conflic</w:t>
      </w:r>
      <w:r w:rsidR="002C3DF3">
        <w:rPr>
          <w:lang w:val="en-GB" w:eastAsia="en-US"/>
        </w:rPr>
        <w:t>ting with an IANA</w:t>
      </w:r>
      <w:r w:rsidR="004369FA">
        <w:rPr>
          <w:lang w:val="en-GB" w:eastAsia="en-US"/>
        </w:rPr>
        <w:t xml:space="preserve"> </w:t>
      </w:r>
      <w:r w:rsidR="002C3DF3">
        <w:rPr>
          <w:lang w:val="en-GB" w:eastAsia="en-US"/>
        </w:rPr>
        <w:t xml:space="preserve">assigned host with this IP address. </w:t>
      </w:r>
      <w:sdt>
        <w:sdtPr>
          <w:rPr>
            <w:lang w:val="en-GB" w:eastAsia="en-US"/>
          </w:rPr>
          <w:id w:val="-1007742358"/>
          <w:citation/>
        </w:sdtPr>
        <w:sdtContent>
          <w:r w:rsidR="00665AAA">
            <w:rPr>
              <w:lang w:val="en-GB" w:eastAsia="en-US"/>
            </w:rPr>
            <w:fldChar w:fldCharType="begin"/>
          </w:r>
          <w:r w:rsidR="00002621">
            <w:rPr>
              <w:lang w:val="en-GB" w:eastAsia="en-US"/>
            </w:rPr>
            <w:instrText xml:space="preserve">CITATION Deo03 \l 2057 </w:instrText>
          </w:r>
          <w:r w:rsidR="00665AAA">
            <w:rPr>
              <w:lang w:val="en-GB" w:eastAsia="en-US"/>
            </w:rPr>
            <w:fldChar w:fldCharType="separate"/>
          </w:r>
          <w:r w:rsidR="00002621" w:rsidRPr="00002621">
            <w:rPr>
              <w:noProof/>
              <w:lang w:val="en-GB" w:eastAsia="en-US"/>
            </w:rPr>
            <w:t>(Wright, 2003)</w:t>
          </w:r>
          <w:r w:rsidR="00665AAA">
            <w:rPr>
              <w:lang w:val="en-GB" w:eastAsia="en-US"/>
            </w:rPr>
            <w:fldChar w:fldCharType="end"/>
          </w:r>
        </w:sdtContent>
      </w:sdt>
      <w:r w:rsidR="004E2EAF">
        <w:rPr>
          <w:lang w:val="en-GB" w:eastAsia="en-US"/>
        </w:rPr>
        <w:t xml:space="preserve">                                                                                                    It is recommended to use smaller subnets with </w:t>
      </w:r>
      <w:r w:rsidR="00967F2E">
        <w:rPr>
          <w:lang w:val="en-GB" w:eastAsia="en-US"/>
        </w:rPr>
        <w:t xml:space="preserve">fewer hosts and if internet connectivity is required a different address should be used. </w:t>
      </w:r>
      <w:r w:rsidR="00567617">
        <w:rPr>
          <w:lang w:val="en-GB" w:eastAsia="en-US"/>
        </w:rPr>
        <w:t xml:space="preserve">                                                                                                                                 </w:t>
      </w:r>
      <w:r w:rsidR="00FB2818">
        <w:rPr>
          <w:lang w:val="en-GB" w:eastAsia="en-US"/>
        </w:rPr>
        <w:t>Lastly,</w:t>
      </w:r>
      <w:r w:rsidR="00567617">
        <w:rPr>
          <w:lang w:val="en-GB" w:eastAsia="en-US"/>
        </w:rPr>
        <w:t xml:space="preserve"> the subnet containing Webserver 1 is also </w:t>
      </w:r>
      <w:r w:rsidR="00FB2818">
        <w:rPr>
          <w:lang w:val="en-GB" w:eastAsia="en-US"/>
        </w:rPr>
        <w:t xml:space="preserve">unnecessary large with 252 unused addresses, it is recommended </w:t>
      </w:r>
      <w:r w:rsidR="00CF0101">
        <w:rPr>
          <w:lang w:val="en-GB" w:eastAsia="en-US"/>
        </w:rPr>
        <w:t xml:space="preserve">to use a smaller subnet with fewer usable hosts in this case as well. </w:t>
      </w:r>
    </w:p>
    <w:p w14:paraId="7D23496D" w14:textId="5BF977D3" w:rsidR="0057275B" w:rsidRDefault="0074506C" w:rsidP="0057275B">
      <w:pPr>
        <w:pStyle w:val="Heading3"/>
        <w:rPr>
          <w:lang w:val="en-GB" w:eastAsia="en-US"/>
        </w:rPr>
      </w:pPr>
      <w:bookmarkStart w:id="44" w:name="_Toc186451598"/>
      <w:r>
        <w:rPr>
          <w:lang w:val="en-GB" w:eastAsia="en-US"/>
        </w:rPr>
        <w:t>Comp</w:t>
      </w:r>
      <w:r w:rsidR="008F13C7">
        <w:rPr>
          <w:lang w:val="en-GB" w:eastAsia="en-US"/>
        </w:rPr>
        <w:t>onents</w:t>
      </w:r>
      <w:bookmarkEnd w:id="44"/>
    </w:p>
    <w:p w14:paraId="13BC353F" w14:textId="77777777" w:rsidR="00A23206" w:rsidRDefault="0098231E" w:rsidP="00017DDB">
      <w:pPr>
        <w:rPr>
          <w:lang w:val="en-GB" w:eastAsia="en-US"/>
        </w:rPr>
      </w:pPr>
      <w:r>
        <w:rPr>
          <w:lang w:val="en-GB" w:eastAsia="en-US"/>
        </w:rPr>
        <w:t xml:space="preserve">In this network the use of the firewall </w:t>
      </w:r>
      <w:r w:rsidR="002C751C">
        <w:rPr>
          <w:lang w:val="en-GB" w:eastAsia="en-US"/>
        </w:rPr>
        <w:t xml:space="preserve">was good however it was rendered nearly useless by the security flaws </w:t>
      </w:r>
      <w:r w:rsidR="00021F96">
        <w:rPr>
          <w:lang w:val="en-GB" w:eastAsia="en-US"/>
        </w:rPr>
        <w:t xml:space="preserve">in the devices it was connected to. </w:t>
      </w:r>
      <w:r w:rsidR="004E69E6">
        <w:rPr>
          <w:lang w:val="en-GB" w:eastAsia="en-US"/>
        </w:rPr>
        <w:t xml:space="preserve">The firewall rules </w:t>
      </w:r>
      <w:r w:rsidR="00453A81">
        <w:rPr>
          <w:lang w:val="en-GB" w:eastAsia="en-US"/>
        </w:rPr>
        <w:t xml:space="preserve">were configured to allow access from the WAN only to Webserver 2 </w:t>
      </w:r>
      <w:r w:rsidR="00312640">
        <w:rPr>
          <w:lang w:val="en-GB" w:eastAsia="en-US"/>
        </w:rPr>
        <w:t>in the DMZ and to permit access from the Webserver solely to PC5 rather than both the PC5 and Router 4</w:t>
      </w:r>
      <w:r w:rsidR="009A1BE8">
        <w:rPr>
          <w:lang w:val="en-GB" w:eastAsia="en-US"/>
        </w:rPr>
        <w:t xml:space="preserve">.  This configuration </w:t>
      </w:r>
      <w:r w:rsidR="00A92775">
        <w:rPr>
          <w:lang w:val="en-GB" w:eastAsia="en-US"/>
        </w:rPr>
        <w:t xml:space="preserve">means that the LAN would not be fully accessible </w:t>
      </w:r>
      <w:r w:rsidR="00082CFD">
        <w:rPr>
          <w:lang w:val="en-GB" w:eastAsia="en-US"/>
        </w:rPr>
        <w:t xml:space="preserve">if PC5 was compromised </w:t>
      </w:r>
      <w:r w:rsidR="00B81CF6">
        <w:rPr>
          <w:lang w:val="en-GB" w:eastAsia="en-US"/>
        </w:rPr>
        <w:t>and changes to the fire</w:t>
      </w:r>
      <w:r w:rsidR="00FB28FD">
        <w:rPr>
          <w:lang w:val="en-GB" w:eastAsia="en-US"/>
        </w:rPr>
        <w:t>w</w:t>
      </w:r>
      <w:r w:rsidR="00B81CF6">
        <w:rPr>
          <w:lang w:val="en-GB" w:eastAsia="en-US"/>
        </w:rPr>
        <w:t xml:space="preserve">all rules </w:t>
      </w:r>
      <w:r w:rsidR="00FB28FD">
        <w:rPr>
          <w:lang w:val="en-GB" w:eastAsia="en-US"/>
        </w:rPr>
        <w:t xml:space="preserve">to gain further access to the network. </w:t>
      </w:r>
      <w:r w:rsidR="002C6201">
        <w:rPr>
          <w:lang w:val="en-GB" w:eastAsia="en-US"/>
        </w:rPr>
        <w:t>Similarly,</w:t>
      </w:r>
      <w:r w:rsidR="005C7E61">
        <w:rPr>
          <w:lang w:val="en-GB" w:eastAsia="en-US"/>
        </w:rPr>
        <w:t xml:space="preserve"> PC5 would have been unreachable if the Webserver was not vulnerable. </w:t>
      </w:r>
      <w:r w:rsidR="002C6201">
        <w:rPr>
          <w:lang w:val="en-GB" w:eastAsia="en-US"/>
        </w:rPr>
        <w:t>In this assessment the firewall only slowed down the investigation but did not</w:t>
      </w:r>
      <w:r w:rsidR="00226FDD">
        <w:rPr>
          <w:lang w:val="en-GB" w:eastAsia="en-US"/>
        </w:rPr>
        <w:t xml:space="preserve"> prevent it which would have been the case if the device security was stronger.</w:t>
      </w:r>
    </w:p>
    <w:p w14:paraId="6CA4E251" w14:textId="1FB38AE5" w:rsidR="00465826" w:rsidRDefault="006A0ED0" w:rsidP="00017DDB">
      <w:pPr>
        <w:rPr>
          <w:lang w:val="en-GB" w:eastAsia="en-US"/>
        </w:rPr>
      </w:pPr>
      <w:r>
        <w:rPr>
          <w:lang w:val="en-GB" w:eastAsia="en-US"/>
        </w:rPr>
        <w:t xml:space="preserve">Another advantage of this network is that both Webservers </w:t>
      </w:r>
      <w:r w:rsidR="000713B0">
        <w:rPr>
          <w:lang w:val="en-GB" w:eastAsia="en-US"/>
        </w:rPr>
        <w:t xml:space="preserve">are standalone entities in their subnets, this setup allows dedicated </w:t>
      </w:r>
      <w:r w:rsidR="005A480D">
        <w:rPr>
          <w:lang w:val="en-GB" w:eastAsia="en-US"/>
        </w:rPr>
        <w:t>bandwidth</w:t>
      </w:r>
      <w:r w:rsidR="000713B0">
        <w:rPr>
          <w:lang w:val="en-GB" w:eastAsia="en-US"/>
        </w:rPr>
        <w:t xml:space="preserve"> </w:t>
      </w:r>
      <w:r w:rsidR="005A480D">
        <w:rPr>
          <w:lang w:val="en-GB" w:eastAsia="en-US"/>
        </w:rPr>
        <w:t xml:space="preserve">to the server’s switch port using asymmetric switching </w:t>
      </w:r>
      <w:r w:rsidR="00F01C13">
        <w:rPr>
          <w:lang w:val="en-GB" w:eastAsia="en-US"/>
        </w:rPr>
        <w:t xml:space="preserve">which prevents bottlenecking. With this </w:t>
      </w:r>
      <w:r w:rsidR="00105426">
        <w:rPr>
          <w:lang w:val="en-GB" w:eastAsia="en-US"/>
        </w:rPr>
        <w:t>result,</w:t>
      </w:r>
      <w:r w:rsidR="00F01C13">
        <w:rPr>
          <w:lang w:val="en-GB" w:eastAsia="en-US"/>
        </w:rPr>
        <w:t xml:space="preserve"> traffic flow remains smoother when multiple </w:t>
      </w:r>
      <w:r w:rsidR="00105426">
        <w:rPr>
          <w:lang w:val="en-GB" w:eastAsia="en-US"/>
        </w:rPr>
        <w:t>clients</w:t>
      </w:r>
      <w:r w:rsidR="00F01C13">
        <w:rPr>
          <w:lang w:val="en-GB" w:eastAsia="en-US"/>
        </w:rPr>
        <w:t xml:space="preserve"> commun</w:t>
      </w:r>
      <w:r w:rsidR="00105426">
        <w:rPr>
          <w:lang w:val="en-GB" w:eastAsia="en-US"/>
        </w:rPr>
        <w:t xml:space="preserve">icate with a server simultaneously. </w:t>
      </w:r>
      <w:sdt>
        <w:sdtPr>
          <w:rPr>
            <w:lang w:val="en-GB" w:eastAsia="en-US"/>
          </w:rPr>
          <w:id w:val="667672770"/>
          <w:citation/>
        </w:sdtPr>
        <w:sdtContent>
          <w:r w:rsidR="003D7BD0">
            <w:rPr>
              <w:lang w:val="en-GB" w:eastAsia="en-US"/>
            </w:rPr>
            <w:fldChar w:fldCharType="begin"/>
          </w:r>
          <w:r w:rsidR="003D7BD0">
            <w:rPr>
              <w:lang w:val="en-GB" w:eastAsia="en-US"/>
            </w:rPr>
            <w:instrText xml:space="preserve"> CITATION Aqe13 \l 2057 </w:instrText>
          </w:r>
          <w:r w:rsidR="003D7BD0">
            <w:rPr>
              <w:lang w:val="en-GB" w:eastAsia="en-US"/>
            </w:rPr>
            <w:fldChar w:fldCharType="separate"/>
          </w:r>
          <w:r w:rsidR="00002621" w:rsidRPr="00002621">
            <w:rPr>
              <w:noProof/>
              <w:lang w:val="en-GB" w:eastAsia="en-US"/>
            </w:rPr>
            <w:t>(Haider, 2013)</w:t>
          </w:r>
          <w:r w:rsidR="003D7BD0">
            <w:rPr>
              <w:lang w:val="en-GB" w:eastAsia="en-US"/>
            </w:rPr>
            <w:fldChar w:fldCharType="end"/>
          </w:r>
        </w:sdtContent>
      </w:sdt>
    </w:p>
    <w:p w14:paraId="47F73BFB" w14:textId="564A6B49" w:rsidR="00105426" w:rsidRPr="00017DDB" w:rsidRDefault="00D15DAC" w:rsidP="00017DDB">
      <w:pPr>
        <w:rPr>
          <w:lang w:val="en-GB" w:eastAsia="en-US"/>
        </w:rPr>
      </w:pPr>
      <w:r>
        <w:rPr>
          <w:lang w:val="en-GB" w:eastAsia="en-US"/>
        </w:rPr>
        <w:t xml:space="preserve">The setup for PC2 and PC3 to the router and each other could be </w:t>
      </w:r>
      <w:r w:rsidR="00CA6E30">
        <w:rPr>
          <w:lang w:val="en-GB" w:eastAsia="en-US"/>
        </w:rPr>
        <w:t>improved,</w:t>
      </w:r>
      <w:r w:rsidR="001A4AE9">
        <w:rPr>
          <w:lang w:val="en-GB" w:eastAsia="en-US"/>
        </w:rPr>
        <w:t xml:space="preserve"> as these </w:t>
      </w:r>
      <w:r w:rsidR="00CA6E30">
        <w:rPr>
          <w:lang w:val="en-GB" w:eastAsia="en-US"/>
        </w:rPr>
        <w:t>PCs</w:t>
      </w:r>
      <w:r w:rsidR="001A4AE9">
        <w:rPr>
          <w:lang w:val="en-GB" w:eastAsia="en-US"/>
        </w:rPr>
        <w:t xml:space="preserve"> are currently wired </w:t>
      </w:r>
      <w:r w:rsidR="00B87B53">
        <w:rPr>
          <w:lang w:val="en-GB" w:eastAsia="en-US"/>
        </w:rPr>
        <w:t xml:space="preserve">PC3 can not communicate with the rest of the network if PC2 is </w:t>
      </w:r>
      <w:r w:rsidR="009E6651">
        <w:rPr>
          <w:lang w:val="en-GB" w:eastAsia="en-US"/>
        </w:rPr>
        <w:t xml:space="preserve">offline. </w:t>
      </w:r>
      <w:r w:rsidR="00CA6E30">
        <w:rPr>
          <w:lang w:val="en-GB" w:eastAsia="en-US"/>
        </w:rPr>
        <w:t xml:space="preserve">Adding a switch would allow the ethernet </w:t>
      </w:r>
      <w:r w:rsidR="000C25D6">
        <w:rPr>
          <w:lang w:val="en-GB" w:eastAsia="en-US"/>
        </w:rPr>
        <w:t xml:space="preserve">signal to be split to ensure consistent connectivity, however </w:t>
      </w:r>
      <w:r w:rsidR="00A371DD">
        <w:rPr>
          <w:lang w:val="en-GB" w:eastAsia="en-US"/>
        </w:rPr>
        <w:t xml:space="preserve">this improvement is not strictly necessary if PC3 </w:t>
      </w:r>
      <w:r w:rsidR="00C15448">
        <w:rPr>
          <w:lang w:val="en-GB" w:eastAsia="en-US"/>
        </w:rPr>
        <w:t xml:space="preserve">is not intended to communicate with the rest of the network as </w:t>
      </w:r>
      <w:r w:rsidR="00111A55">
        <w:rPr>
          <w:lang w:val="en-GB" w:eastAsia="en-US"/>
        </w:rPr>
        <w:t>its</w:t>
      </w:r>
      <w:r w:rsidR="00C15448">
        <w:rPr>
          <w:lang w:val="en-GB" w:eastAsia="en-US"/>
        </w:rPr>
        <w:t xml:space="preserve"> subnet does not appear in any other </w:t>
      </w:r>
      <w:r w:rsidR="00111A55">
        <w:rPr>
          <w:lang w:val="en-GB" w:eastAsia="en-US"/>
        </w:rPr>
        <w:t xml:space="preserve">router’s routing information. If this isolated configuration is </w:t>
      </w:r>
      <w:r w:rsidR="004427FE">
        <w:rPr>
          <w:lang w:val="en-GB" w:eastAsia="en-US"/>
        </w:rPr>
        <w:t>intentional,</w:t>
      </w:r>
      <w:r w:rsidR="00111A55">
        <w:rPr>
          <w:lang w:val="en-GB" w:eastAsia="en-US"/>
        </w:rPr>
        <w:t xml:space="preserve"> then no changes are </w:t>
      </w:r>
      <w:r w:rsidR="004427FE">
        <w:rPr>
          <w:lang w:val="en-GB" w:eastAsia="en-US"/>
        </w:rPr>
        <w:t xml:space="preserve">required. </w:t>
      </w:r>
    </w:p>
    <w:p w14:paraId="6009021A" w14:textId="5C100728" w:rsidR="006F4C01" w:rsidRDefault="3563091C" w:rsidP="001731AF">
      <w:pPr>
        <w:pStyle w:val="Heading2"/>
      </w:pPr>
      <w:bookmarkStart w:id="45" w:name="_Toc186451599"/>
      <w:r>
        <w:t>Further Work</w:t>
      </w:r>
      <w:bookmarkEnd w:id="45"/>
    </w:p>
    <w:p w14:paraId="040CB5F2" w14:textId="0C0811C7" w:rsidR="00F551DD" w:rsidRDefault="00B374F9" w:rsidP="00646D1B">
      <w:r>
        <w:t xml:space="preserve">Further work for this network would </w:t>
      </w:r>
      <w:r w:rsidR="00471607">
        <w:t xml:space="preserve">be </w:t>
      </w:r>
      <w:r>
        <w:t xml:space="preserve">that once the new </w:t>
      </w:r>
      <w:r w:rsidR="00BD1664">
        <w:t xml:space="preserve">network administrator has made the relevant changes to the network, a follow up network </w:t>
      </w:r>
      <w:r w:rsidR="00983234">
        <w:t xml:space="preserve">assessment be done in the same vein as this one so that any issues that may have been missed or have appeared </w:t>
      </w:r>
      <w:r w:rsidR="00F551DD">
        <w:t xml:space="preserve">due to the reconfiguration of this network can then be fully assessed. </w:t>
      </w:r>
    </w:p>
    <w:p w14:paraId="0958A83A" w14:textId="30BD14B6" w:rsidR="00A041FC" w:rsidRDefault="00F551DD" w:rsidP="00646D1B">
      <w:r>
        <w:lastRenderedPageBreak/>
        <w:t xml:space="preserve">Another </w:t>
      </w:r>
      <w:r w:rsidR="00AE2678">
        <w:t>would be to add additional firewalls which would be beneficial</w:t>
      </w:r>
      <w:r w:rsidR="00A041FC">
        <w:t>.</w:t>
      </w:r>
      <w:r w:rsidR="00734297">
        <w:t xml:space="preserve"> It is advised by NIST to add a main border firewall a</w:t>
      </w:r>
      <w:r w:rsidR="00710449">
        <w:t>t</w:t>
      </w:r>
      <w:r w:rsidR="00734297">
        <w:t xml:space="preserve"> the edge </w:t>
      </w:r>
      <w:r w:rsidR="00710449">
        <w:t xml:space="preserve">of a logical Network boundary which will act as a first line of defense </w:t>
      </w:r>
      <w:r w:rsidR="005E05EA">
        <w:t xml:space="preserve">which will protect the internal company network from any external threats. </w:t>
      </w:r>
      <w:r w:rsidR="00CC35B7">
        <w:t xml:space="preserve">                                                            </w:t>
      </w:r>
      <w:r w:rsidR="00D82EC1">
        <w:t>I</w:t>
      </w:r>
      <w:r w:rsidR="005E05EA">
        <w:t xml:space="preserve">n routed </w:t>
      </w:r>
      <w:r w:rsidR="00FE0C18">
        <w:t>networks</w:t>
      </w:r>
      <w:r w:rsidR="005E05EA">
        <w:t xml:space="preserve"> </w:t>
      </w:r>
      <w:r w:rsidR="00616386">
        <w:t>,</w:t>
      </w:r>
      <w:r w:rsidR="00616386" w:rsidRPr="00D82EC1">
        <w:t>this firewall is typically positioned just before external traffic reaches an internet-facing router. This</w:t>
      </w:r>
      <w:r w:rsidR="00D82EC1" w:rsidRPr="00D82EC1">
        <w:t xml:space="preserve"> setup enables any public-facing services to be hosted within the firewall's demilitarized zone (DMZ).</w:t>
      </w:r>
      <w:sdt>
        <w:sdtPr>
          <w:id w:val="-2131151151"/>
          <w:citation/>
        </w:sdtPr>
        <w:sdtContent>
          <w:r w:rsidR="00CC35B7">
            <w:fldChar w:fldCharType="begin"/>
          </w:r>
          <w:r w:rsidR="00CC35B7">
            <w:rPr>
              <w:lang w:val="en-GB"/>
            </w:rPr>
            <w:instrText xml:space="preserve"> CITATION Gui09 \l 2057 </w:instrText>
          </w:r>
          <w:r w:rsidR="00CC35B7">
            <w:fldChar w:fldCharType="separate"/>
          </w:r>
          <w:r w:rsidR="00002621">
            <w:rPr>
              <w:noProof/>
              <w:lang w:val="en-GB"/>
            </w:rPr>
            <w:t xml:space="preserve"> </w:t>
          </w:r>
          <w:r w:rsidR="00002621" w:rsidRPr="00002621">
            <w:rPr>
              <w:noProof/>
              <w:lang w:val="en-GB"/>
            </w:rPr>
            <w:t>(Guidlines on Firewalls and Firewall Policy, 2009)</w:t>
          </w:r>
          <w:r w:rsidR="00CC35B7">
            <w:fldChar w:fldCharType="end"/>
          </w:r>
        </w:sdtContent>
      </w:sdt>
    </w:p>
    <w:p w14:paraId="5B5FB1B1" w14:textId="4BB28A21" w:rsidR="00E81150" w:rsidRDefault="009332F4" w:rsidP="00646D1B">
      <w:r>
        <w:t xml:space="preserve">Another good addition to this network would be an Intrusion Detection System(IDS). </w:t>
      </w:r>
      <w:r w:rsidR="00DE29FA">
        <w:t xml:space="preserve">This would provide an additional layer of security </w:t>
      </w:r>
      <w:r w:rsidR="00664880">
        <w:t xml:space="preserve">, by monitoring the network for any signs of intrusion. This can be placed inline or out of </w:t>
      </w:r>
      <w:r w:rsidR="00120F0A">
        <w:t>bounds</w:t>
      </w:r>
      <w:r w:rsidR="00C102BB">
        <w:t xml:space="preserve">, the placement depends </w:t>
      </w:r>
      <w:r w:rsidR="00155E74">
        <w:t>on the resources</w:t>
      </w:r>
      <w:r w:rsidR="001C062F">
        <w:t xml:space="preserve"> available.</w:t>
      </w:r>
    </w:p>
    <w:p w14:paraId="46355365" w14:textId="034077FF" w:rsidR="001C062F" w:rsidRDefault="008203FF" w:rsidP="001C062F">
      <w:r>
        <w:t xml:space="preserve">To implement </w:t>
      </w:r>
      <w:r w:rsidR="00FE4AC4">
        <w:t xml:space="preserve">it inline requires it to be powerful </w:t>
      </w:r>
      <w:r w:rsidR="00D908EC">
        <w:t xml:space="preserve">to handle incoming traffic efficiently </w:t>
      </w:r>
      <w:r w:rsidR="00FE468B">
        <w:t xml:space="preserve">as to not create any bottlenecks while implementing out of bounds would mean that it would only detect any </w:t>
      </w:r>
      <w:r w:rsidR="00FA7FC7">
        <w:t>intrusions</w:t>
      </w:r>
      <w:r w:rsidR="00FE468B">
        <w:t xml:space="preserve"> after </w:t>
      </w:r>
      <w:r w:rsidR="00FA7FC7">
        <w:t xml:space="preserve">the fact were as inline detects intrusions on time. </w:t>
      </w:r>
      <w:r w:rsidR="00120F0A">
        <w:t xml:space="preserve">It is recommended to deploy an IDS behind the firewall on the edge of the network </w:t>
      </w:r>
      <w:r w:rsidR="009D6ABB">
        <w:t xml:space="preserve">which will give the highest visibility and will focus on the traffic leaving or entering the private network. </w:t>
      </w:r>
      <w:r w:rsidR="00E46959">
        <w:t>With the size of this network being on the smaller end it would be more beneficial to use an inline IDS</w:t>
      </w:r>
      <w:r w:rsidR="001C062F">
        <w:t xml:space="preserve"> </w:t>
      </w:r>
      <w:r w:rsidR="009663BA">
        <w:t xml:space="preserve">, </w:t>
      </w:r>
      <w:r w:rsidR="001C062F">
        <w:t xml:space="preserve">implementing it would add security to the network as the company would be able to have insight into what is happening in the network. </w:t>
      </w:r>
      <w:r w:rsidR="00434EB7">
        <w:t xml:space="preserve">Having an additional IDS could be used to cover internal </w:t>
      </w:r>
      <w:r w:rsidR="001731AF">
        <w:t>traffic,</w:t>
      </w:r>
      <w:r w:rsidR="00434EB7">
        <w:t xml:space="preserve"> </w:t>
      </w:r>
      <w:r w:rsidR="001D4803">
        <w:t xml:space="preserve">however that is not urgent and will again depend on the resources available. </w:t>
      </w:r>
    </w:p>
    <w:p w14:paraId="01BC7D51" w14:textId="77777777" w:rsidR="001731AF" w:rsidRDefault="001731AF" w:rsidP="001731AF">
      <w:pPr>
        <w:pStyle w:val="Heading1"/>
        <w:rPr>
          <w:lang w:eastAsia="en-US"/>
        </w:rPr>
      </w:pPr>
      <w:bookmarkStart w:id="46" w:name="_Toc186451600"/>
      <w:r w:rsidRPr="011F272D">
        <w:rPr>
          <w:lang w:eastAsia="en-US"/>
        </w:rPr>
        <w:lastRenderedPageBreak/>
        <w:t>Conclusion</w:t>
      </w:r>
      <w:r>
        <w:rPr>
          <w:lang w:eastAsia="en-US"/>
        </w:rPr>
        <w:t>s</w:t>
      </w:r>
      <w:bookmarkEnd w:id="46"/>
    </w:p>
    <w:p w14:paraId="541AF3A5" w14:textId="77777777" w:rsidR="005A423E" w:rsidRPr="005A423E" w:rsidRDefault="005A423E" w:rsidP="005A423E">
      <w:pPr>
        <w:rPr>
          <w:lang w:val="en-GB" w:eastAsia="en-US"/>
        </w:rPr>
      </w:pPr>
    </w:p>
    <w:p w14:paraId="7A3CD55C" w14:textId="386788EF" w:rsidR="00616386" w:rsidRDefault="00D20977" w:rsidP="00646D1B">
      <w:r>
        <w:t xml:space="preserve">In conclusion there are some good practices in place regarding the overall design of this network </w:t>
      </w:r>
      <w:r w:rsidR="0006681D">
        <w:t xml:space="preserve">, such as the uses of VLSM, firewall and OSPF among others but there are still multiple areas of the network that need to be </w:t>
      </w:r>
      <w:r w:rsidR="008D1159">
        <w:t>improves</w:t>
      </w:r>
      <w:r w:rsidR="0006681D">
        <w:t xml:space="preserve"> </w:t>
      </w:r>
      <w:r w:rsidR="00294EE1">
        <w:t xml:space="preserve">on. One of the main issues is the topology of the network being inefficient and the subnets having a lot of unused addresses. </w:t>
      </w:r>
      <w:r w:rsidR="008E2FED">
        <w:t>A way to address this is to use VLSM</w:t>
      </w:r>
      <w:r w:rsidR="00C83B52">
        <w:t xml:space="preserve"> more </w:t>
      </w:r>
      <w:r w:rsidR="00F6513C">
        <w:t>efficiently</w:t>
      </w:r>
      <w:r w:rsidR="008E2FED">
        <w:t xml:space="preserve"> to create smaller subnets and </w:t>
      </w:r>
      <w:r w:rsidR="00F6513C">
        <w:t>assign</w:t>
      </w:r>
      <w:r w:rsidR="008E2FED">
        <w:t xml:space="preserve"> unused subnets to areas of the network </w:t>
      </w:r>
      <w:r w:rsidR="00C83B52">
        <w:t xml:space="preserve">instead of using a network from an entirely different IP range. </w:t>
      </w:r>
      <w:r w:rsidR="00F6513C">
        <w:t>This network would also benefit from an IDS(Intrusion Detection System).</w:t>
      </w:r>
    </w:p>
    <w:p w14:paraId="1C84A645" w14:textId="4823B8EC" w:rsidR="00F6513C" w:rsidRDefault="008758B2" w:rsidP="00646D1B">
      <w:r>
        <w:t xml:space="preserve">There </w:t>
      </w:r>
      <w:r w:rsidR="00AA43C9">
        <w:t>is</w:t>
      </w:r>
      <w:r>
        <w:t xml:space="preserve"> numerous security issues present on this network which </w:t>
      </w:r>
      <w:r w:rsidR="00657C47">
        <w:t>have</w:t>
      </w:r>
      <w:r>
        <w:t xml:space="preserve"> allowed every host to be compr</w:t>
      </w:r>
      <w:r w:rsidR="00AD7757">
        <w:t>omised in some way, these are easy to mitigate by updating software, changing default credentials and enforcing a password policy within the com</w:t>
      </w:r>
      <w:r w:rsidR="00AA43C9">
        <w:t xml:space="preserve">pany. There are other vulnerabilities that can be fixed managing </w:t>
      </w:r>
      <w:r w:rsidR="00C7425A">
        <w:t xml:space="preserve">the services used , for example configuring a lockout policy for SSH and WordPress Services </w:t>
      </w:r>
      <w:r w:rsidR="00A53FE6">
        <w:t>as well as configuring NFS to not share sensitive information.</w:t>
      </w:r>
    </w:p>
    <w:p w14:paraId="78357D79" w14:textId="755E5F41" w:rsidR="00A53FE6" w:rsidRDefault="00A53FE6" w:rsidP="00646D1B">
      <w:r>
        <w:t xml:space="preserve">The overall state of this network is highly insecure </w:t>
      </w:r>
      <w:r w:rsidR="0078600F">
        <w:t>and</w:t>
      </w:r>
      <w:r w:rsidR="00A1642C">
        <w:t xml:space="preserve"> the</w:t>
      </w:r>
      <w:r w:rsidR="00FB22D3">
        <w:t xml:space="preserve"> actions that are put forth in Section 4 should be implemented immediately. </w:t>
      </w:r>
    </w:p>
    <w:p w14:paraId="4E04EDAE" w14:textId="77777777" w:rsidR="0078600F" w:rsidRPr="0078600F" w:rsidRDefault="0078600F" w:rsidP="0078600F">
      <w:pPr>
        <w:rPr>
          <w:lang w:val="en-GB"/>
        </w:rPr>
      </w:pPr>
      <w:r w:rsidRPr="0078600F">
        <w:rPr>
          <w:lang w:val="en-GB"/>
        </w:rPr>
        <w:t>Moving forward, it is suggested to implement the recommendations detailed in Section 5 to further improve the network's security, efficiency, and functionality.</w:t>
      </w:r>
    </w:p>
    <w:p w14:paraId="143796F7" w14:textId="77777777" w:rsidR="0078600F" w:rsidRDefault="0078600F" w:rsidP="00646D1B"/>
    <w:bookmarkStart w:id="47" w:name="_Toc186451601" w:displacedByCustomXml="next"/>
    <w:sdt>
      <w:sdtPr>
        <w:rPr>
          <w:rFonts w:eastAsiaTheme="minorEastAsia" w:cstheme="minorBidi"/>
          <w:b w:val="0"/>
          <w:bCs w:val="0"/>
          <w:smallCaps w:val="0"/>
          <w:color w:val="auto"/>
          <w:sz w:val="22"/>
          <w:szCs w:val="22"/>
          <w:lang w:val="en-US"/>
        </w:rPr>
        <w:id w:val="-2008660372"/>
        <w:docPartObj>
          <w:docPartGallery w:val="Bibliographies"/>
          <w:docPartUnique/>
        </w:docPartObj>
      </w:sdtPr>
      <w:sdtContent>
        <w:p w14:paraId="2B2A57B2" w14:textId="08F89973" w:rsidR="00EF7AD7" w:rsidRDefault="00EF7AD7">
          <w:pPr>
            <w:pStyle w:val="Heading1"/>
          </w:pPr>
          <w:r>
            <w:t>References</w:t>
          </w:r>
          <w:bookmarkEnd w:id="47"/>
        </w:p>
        <w:sdt>
          <w:sdtPr>
            <w:id w:val="-573587230"/>
            <w:bibliography/>
          </w:sdtPr>
          <w:sdtContent>
            <w:p w14:paraId="056FB5F2" w14:textId="77777777" w:rsidR="00002621" w:rsidRDefault="00EF7AD7" w:rsidP="00002621">
              <w:pPr>
                <w:pStyle w:val="Bibliography"/>
                <w:ind w:left="720" w:hanging="720"/>
                <w:rPr>
                  <w:noProof/>
                  <w:sz w:val="24"/>
                  <w:szCs w:val="24"/>
                </w:rPr>
              </w:pPr>
              <w:r>
                <w:fldChar w:fldCharType="begin"/>
              </w:r>
              <w:r>
                <w:instrText xml:space="preserve"> BIBLIOGRAPHY </w:instrText>
              </w:r>
              <w:r>
                <w:fldChar w:fldCharType="separate"/>
              </w:r>
              <w:r w:rsidR="00002621">
                <w:rPr>
                  <w:noProof/>
                </w:rPr>
                <w:t xml:space="preserve">Anantapatnaikuni, S. (n.d.). </w:t>
              </w:r>
              <w:r w:rsidR="00002621">
                <w:rPr>
                  <w:i/>
                  <w:iCs/>
                  <w:noProof/>
                </w:rPr>
                <w:t>FAQs</w:t>
              </w:r>
              <w:r w:rsidR="00002621">
                <w:rPr>
                  <w:noProof/>
                </w:rPr>
                <w:t>. Retrieved from VyOS Support Portal: https://support.vyos.io/support/solutions/articles/103000089938-faqs</w:t>
              </w:r>
            </w:p>
            <w:p w14:paraId="29A3AAC2" w14:textId="77777777" w:rsidR="00002621" w:rsidRDefault="00002621" w:rsidP="00002621">
              <w:pPr>
                <w:pStyle w:val="Bibliography"/>
                <w:ind w:left="720" w:hanging="720"/>
                <w:rPr>
                  <w:noProof/>
                </w:rPr>
              </w:pPr>
              <w:r>
                <w:rPr>
                  <w:noProof/>
                </w:rPr>
                <w:t xml:space="preserve">Awati, R. (n.d.). </w:t>
              </w:r>
              <w:r>
                <w:rPr>
                  <w:i/>
                  <w:iCs/>
                  <w:noProof/>
                </w:rPr>
                <w:t>Open Shortest Path First (OSPF)</w:t>
              </w:r>
              <w:r>
                <w:rPr>
                  <w:noProof/>
                </w:rPr>
                <w:t>. Retrieved from TechTarget: https://www.techtarget.com/searchnetworking/definition/OSPF-Open-Shortest-Path-FirstRahul Awati</w:t>
              </w:r>
            </w:p>
            <w:p w14:paraId="06DA9489" w14:textId="77777777" w:rsidR="00002621" w:rsidRDefault="00002621" w:rsidP="00002621">
              <w:pPr>
                <w:pStyle w:val="Bibliography"/>
                <w:ind w:left="720" w:hanging="720"/>
                <w:rPr>
                  <w:noProof/>
                </w:rPr>
              </w:pPr>
              <w:r>
                <w:rPr>
                  <w:noProof/>
                </w:rPr>
                <w:t xml:space="preserve">Balkhi, S. (2024, 9 9). </w:t>
              </w:r>
              <w:r>
                <w:rPr>
                  <w:i/>
                  <w:iCs/>
                  <w:noProof/>
                </w:rPr>
                <w:t>How and Why You Should Limit Login Attempts in WordPress.</w:t>
              </w:r>
              <w:r>
                <w:rPr>
                  <w:noProof/>
                </w:rPr>
                <w:t xml:space="preserve"> Retrieved from wpbeginner: https://www.wpbeginner.com/plugins/how-and-why-you-should-limit-login-attempts-in-your-wordpress/</w:t>
              </w:r>
            </w:p>
            <w:p w14:paraId="0A80FB9D" w14:textId="77777777" w:rsidR="00002621" w:rsidRDefault="00002621" w:rsidP="00002621">
              <w:pPr>
                <w:pStyle w:val="Bibliography"/>
                <w:ind w:left="720" w:hanging="720"/>
                <w:rPr>
                  <w:noProof/>
                </w:rPr>
              </w:pPr>
              <w:r>
                <w:rPr>
                  <w:i/>
                  <w:iCs/>
                  <w:noProof/>
                </w:rPr>
                <w:t>Guidlines on Firewalls and Firewall Policy.</w:t>
              </w:r>
              <w:r>
                <w:rPr>
                  <w:noProof/>
                </w:rPr>
                <w:t xml:space="preserve"> (2009, 9). Retrieved from NIST: https://nvlpubs.nist.gov/nistpubs/legacy/sp/nistspecialpublication800-41r1.pdf</w:t>
              </w:r>
            </w:p>
            <w:p w14:paraId="11417BD6" w14:textId="77777777" w:rsidR="00002621" w:rsidRDefault="00002621" w:rsidP="00002621">
              <w:pPr>
                <w:pStyle w:val="Bibliography"/>
                <w:ind w:left="720" w:hanging="720"/>
                <w:rPr>
                  <w:noProof/>
                </w:rPr>
              </w:pPr>
              <w:r>
                <w:rPr>
                  <w:noProof/>
                </w:rPr>
                <w:t xml:space="preserve">Haider, A. (2013, 10 17). </w:t>
              </w:r>
              <w:r>
                <w:rPr>
                  <w:i/>
                  <w:iCs/>
                  <w:noProof/>
                </w:rPr>
                <w:t>Symmetric and asymmetric switching / Memory buffering</w:t>
              </w:r>
              <w:r>
                <w:rPr>
                  <w:noProof/>
                </w:rPr>
                <w:t>. Retrieved from CCNA :) Be a Good Network Administrator: https://basicitnetworking.blogspot.com/2013/10/symmetric-and-asymmetric-switching.html#:~:text=Asymmetric%20switching%20enables%20more%20bandwidth,required%20on%20an%20asymmetric%20switch.</w:t>
              </w:r>
            </w:p>
            <w:p w14:paraId="183868A5" w14:textId="77777777" w:rsidR="00002621" w:rsidRDefault="00002621" w:rsidP="00002621">
              <w:pPr>
                <w:pStyle w:val="Bibliography"/>
                <w:ind w:left="720" w:hanging="720"/>
                <w:rPr>
                  <w:noProof/>
                </w:rPr>
              </w:pPr>
              <w:r>
                <w:rPr>
                  <w:noProof/>
                </w:rPr>
                <w:t xml:space="preserve">Security, C. C. (2024, 02). </w:t>
              </w:r>
              <w:r>
                <w:rPr>
                  <w:i/>
                  <w:iCs/>
                  <w:noProof/>
                </w:rPr>
                <w:t>Best practices for passphrases and passwords (ITSAP.30.032).</w:t>
              </w:r>
              <w:r>
                <w:rPr>
                  <w:noProof/>
                </w:rPr>
                <w:t xml:space="preserve"> Retrieved from Canda.ca: https://www.cyber.gc.ca/en/guidance/best-practices-passphrases-and-passwords-itsap30032</w:t>
              </w:r>
            </w:p>
            <w:p w14:paraId="47133DFF" w14:textId="77777777" w:rsidR="00002621" w:rsidRDefault="00002621" w:rsidP="00002621">
              <w:pPr>
                <w:pStyle w:val="Bibliography"/>
                <w:ind w:left="720" w:hanging="720"/>
                <w:rPr>
                  <w:noProof/>
                </w:rPr>
              </w:pPr>
              <w:r>
                <w:rPr>
                  <w:noProof/>
                </w:rPr>
                <w:t xml:space="preserve">Staff, A. (2022, January 21). </w:t>
              </w:r>
              <w:r>
                <w:rPr>
                  <w:i/>
                  <w:iCs/>
                  <w:noProof/>
                </w:rPr>
                <w:t>Five Most Famous DDoS Attacks and then some</w:t>
              </w:r>
              <w:r>
                <w:rPr>
                  <w:noProof/>
                </w:rPr>
                <w:t>. Retrieved from A10 : https://www.a10networks.com/blog/5-most-famous-ddos-attacks/</w:t>
              </w:r>
            </w:p>
            <w:p w14:paraId="483E3CBC" w14:textId="77777777" w:rsidR="00002621" w:rsidRDefault="00002621" w:rsidP="00002621">
              <w:pPr>
                <w:pStyle w:val="Bibliography"/>
                <w:ind w:left="720" w:hanging="720"/>
                <w:rPr>
                  <w:noProof/>
                </w:rPr>
              </w:pPr>
              <w:r>
                <w:rPr>
                  <w:noProof/>
                </w:rPr>
                <w:t xml:space="preserve">VyOS. (n.d.). </w:t>
              </w:r>
              <w:r>
                <w:rPr>
                  <w:i/>
                  <w:iCs/>
                  <w:noProof/>
                </w:rPr>
                <w:t>Getting Started</w:t>
              </w:r>
              <w:r>
                <w:rPr>
                  <w:noProof/>
                </w:rPr>
                <w:t>. Retrieved from OrionVM Documentation : https://docs.orionvm.com/vyos/getting-started/</w:t>
              </w:r>
            </w:p>
            <w:p w14:paraId="16ACD968" w14:textId="77777777" w:rsidR="00002621" w:rsidRDefault="00002621" w:rsidP="00002621">
              <w:pPr>
                <w:pStyle w:val="Bibliography"/>
                <w:ind w:left="720" w:hanging="720"/>
                <w:rPr>
                  <w:noProof/>
                </w:rPr>
              </w:pPr>
              <w:r>
                <w:rPr>
                  <w:noProof/>
                </w:rPr>
                <w:t xml:space="preserve">Wright, D. R. (2003). </w:t>
              </w:r>
              <w:r>
                <w:rPr>
                  <w:i/>
                  <w:iCs/>
                  <w:noProof/>
                </w:rPr>
                <w:t>Practical TCP/IP and Ethernet Networking for Industry.</w:t>
              </w:r>
              <w:r>
                <w:rPr>
                  <w:noProof/>
                </w:rPr>
                <w:t xml:space="preserve"> Oxford: Newnes.</w:t>
              </w:r>
            </w:p>
            <w:p w14:paraId="12730555" w14:textId="42DF3B74" w:rsidR="00EF7AD7" w:rsidRDefault="00EF7AD7" w:rsidP="00002621">
              <w:r>
                <w:rPr>
                  <w:b/>
                  <w:bCs/>
                  <w:noProof/>
                </w:rPr>
                <w:fldChar w:fldCharType="end"/>
              </w:r>
            </w:p>
          </w:sdtContent>
        </w:sdt>
      </w:sdtContent>
    </w:sdt>
    <w:p w14:paraId="58F93D36" w14:textId="539C3858" w:rsidR="00801886" w:rsidRPr="006E34CB" w:rsidRDefault="00801886" w:rsidP="005B0E0A">
      <w:pPr>
        <w:ind w:right="4"/>
        <w:jc w:val="both"/>
        <w:rPr>
          <w:rFonts w:eastAsia="Times New Roman" w:cs="Times New Roman"/>
          <w:color w:val="000000"/>
          <w:lang w:eastAsia="en-US"/>
        </w:rPr>
      </w:pPr>
    </w:p>
    <w:p w14:paraId="6CAE3906" w14:textId="77777777" w:rsidR="006C6590" w:rsidRDefault="006C6590" w:rsidP="008605B2">
      <w:pPr>
        <w:ind w:right="4"/>
        <w:rPr>
          <w:rFonts w:eastAsia="Times New Roman" w:cs="Times New Roman"/>
          <w:color w:val="000000"/>
          <w:lang w:eastAsia="en-US"/>
        </w:rPr>
      </w:pPr>
    </w:p>
    <w:p w14:paraId="5E5AEB50" w14:textId="3F9C18F1" w:rsidR="00801886" w:rsidRPr="009A241B" w:rsidRDefault="00341658" w:rsidP="008605B2">
      <w:pPr>
        <w:pStyle w:val="Heading1"/>
        <w:numPr>
          <w:ilvl w:val="0"/>
          <w:numId w:val="0"/>
        </w:numPr>
        <w:ind w:left="431" w:right="4"/>
      </w:pPr>
      <w:bookmarkStart w:id="48" w:name="_Toc186451602"/>
      <w:r>
        <w:lastRenderedPageBreak/>
        <w:t>Appendices</w:t>
      </w:r>
      <w:bookmarkEnd w:id="48"/>
      <w:r w:rsidR="0005479F">
        <w:t xml:space="preserve"> </w:t>
      </w:r>
    </w:p>
    <w:p w14:paraId="61025585" w14:textId="512CF98B" w:rsidR="009A241B" w:rsidRDefault="00341658" w:rsidP="008605B2">
      <w:pPr>
        <w:pStyle w:val="Heading2"/>
        <w:numPr>
          <w:ilvl w:val="0"/>
          <w:numId w:val="0"/>
        </w:numPr>
        <w:ind w:left="578" w:right="4" w:hanging="578"/>
        <w:rPr>
          <w:lang w:eastAsia="en-US"/>
        </w:rPr>
      </w:pPr>
      <w:bookmarkStart w:id="49" w:name="_Toc186451603"/>
      <w:r w:rsidRPr="011F272D">
        <w:rPr>
          <w:lang w:eastAsia="en-US"/>
        </w:rPr>
        <w:t xml:space="preserve">Appendix </w:t>
      </w:r>
      <w:r w:rsidR="006A231D">
        <w:rPr>
          <w:lang w:eastAsia="en-US"/>
        </w:rPr>
        <w:t xml:space="preserve">1 </w:t>
      </w:r>
      <w:r w:rsidR="00EE19C3">
        <w:rPr>
          <w:lang w:eastAsia="en-US"/>
        </w:rPr>
        <w:t>Subnetting Working</w:t>
      </w:r>
      <w:bookmarkEnd w:id="49"/>
    </w:p>
    <w:p w14:paraId="35CFA0AB" w14:textId="77777777" w:rsidR="00C6504C" w:rsidRDefault="00C6504C" w:rsidP="00A6489E">
      <w:pPr>
        <w:spacing w:after="1" w:line="260" w:lineRule="auto"/>
        <w:ind w:left="-5" w:right="4"/>
        <w:rPr>
          <w:rFonts w:asciiTheme="minorHAnsi" w:eastAsia="Courier New" w:hAnsiTheme="minorHAnsi" w:cstheme="minorHAnsi"/>
          <w:sz w:val="20"/>
        </w:rPr>
      </w:pPr>
      <w:r>
        <w:rPr>
          <w:rFonts w:asciiTheme="minorHAnsi" w:eastAsia="Courier New" w:hAnsiTheme="minorHAnsi" w:cstheme="minorHAnsi"/>
          <w:sz w:val="20"/>
        </w:rPr>
        <w:t>Method:</w:t>
      </w:r>
    </w:p>
    <w:p w14:paraId="79333D80" w14:textId="7F6C62E5" w:rsidR="009C5D45" w:rsidRDefault="00C6504C" w:rsidP="00A6489E">
      <w:pPr>
        <w:spacing w:after="1" w:line="260" w:lineRule="auto"/>
        <w:ind w:left="-5" w:right="4"/>
        <w:rPr>
          <w:rFonts w:asciiTheme="minorHAnsi" w:eastAsia="Courier New" w:hAnsiTheme="minorHAnsi" w:cstheme="minorHAnsi"/>
          <w:sz w:val="20"/>
        </w:rPr>
      </w:pPr>
      <w:r>
        <w:rPr>
          <w:rFonts w:asciiTheme="minorHAnsi" w:eastAsia="Courier New" w:hAnsiTheme="minorHAnsi" w:cstheme="minorHAnsi"/>
          <w:sz w:val="20"/>
        </w:rPr>
        <w:t xml:space="preserve">This is the method that was used to be able to calculate the subnets </w:t>
      </w:r>
      <w:r w:rsidR="00D16277">
        <w:rPr>
          <w:rFonts w:asciiTheme="minorHAnsi" w:eastAsia="Courier New" w:hAnsiTheme="minorHAnsi" w:cstheme="minorHAnsi"/>
          <w:sz w:val="20"/>
        </w:rPr>
        <w:t>in the network.</w:t>
      </w:r>
    </w:p>
    <w:p w14:paraId="2E11D6FF" w14:textId="7559C2A0" w:rsidR="00D16277" w:rsidRDefault="00D16277" w:rsidP="00D16277">
      <w:pPr>
        <w:pStyle w:val="ListParagraph"/>
        <w:numPr>
          <w:ilvl w:val="0"/>
          <w:numId w:val="43"/>
        </w:numPr>
        <w:spacing w:after="1" w:line="260" w:lineRule="auto"/>
        <w:ind w:right="4"/>
        <w:rPr>
          <w:rFonts w:asciiTheme="minorHAnsi" w:eastAsia="Courier New" w:hAnsiTheme="minorHAnsi" w:cstheme="minorHAnsi"/>
          <w:sz w:val="20"/>
        </w:rPr>
      </w:pPr>
      <w:r>
        <w:rPr>
          <w:rFonts w:asciiTheme="minorHAnsi" w:eastAsia="Courier New" w:hAnsiTheme="minorHAnsi" w:cstheme="minorHAnsi"/>
          <w:sz w:val="20"/>
        </w:rPr>
        <w:t xml:space="preserve">If the network address was not present </w:t>
      </w:r>
      <w:r w:rsidR="0053020B">
        <w:rPr>
          <w:rFonts w:asciiTheme="minorHAnsi" w:eastAsia="Courier New" w:hAnsiTheme="minorHAnsi" w:cstheme="minorHAnsi"/>
          <w:sz w:val="20"/>
        </w:rPr>
        <w:t xml:space="preserve">in the routing information obtained during the network evaluation process </w:t>
      </w:r>
      <w:r w:rsidR="00976ECA">
        <w:rPr>
          <w:rFonts w:asciiTheme="minorHAnsi" w:eastAsia="Courier New" w:hAnsiTheme="minorHAnsi" w:cstheme="minorHAnsi"/>
          <w:sz w:val="20"/>
        </w:rPr>
        <w:t xml:space="preserve">are calculated by performing AND operations with the IP Address and the Netmask </w:t>
      </w:r>
      <w:r w:rsidR="00C91C4E">
        <w:rPr>
          <w:rFonts w:asciiTheme="minorHAnsi" w:eastAsia="Courier New" w:hAnsiTheme="minorHAnsi" w:cstheme="minorHAnsi"/>
          <w:sz w:val="20"/>
        </w:rPr>
        <w:t>in their binary forms.</w:t>
      </w:r>
    </w:p>
    <w:p w14:paraId="1B040481" w14:textId="4740A164" w:rsidR="00C91C4E" w:rsidRDefault="00445F6F" w:rsidP="00D16277">
      <w:pPr>
        <w:pStyle w:val="ListParagraph"/>
        <w:numPr>
          <w:ilvl w:val="0"/>
          <w:numId w:val="43"/>
        </w:numPr>
        <w:spacing w:after="1" w:line="260" w:lineRule="auto"/>
        <w:ind w:right="4"/>
        <w:rPr>
          <w:rFonts w:asciiTheme="minorHAnsi" w:eastAsia="Courier New" w:hAnsiTheme="minorHAnsi" w:cstheme="minorHAnsi"/>
          <w:sz w:val="20"/>
        </w:rPr>
      </w:pPr>
      <w:r>
        <w:rPr>
          <w:rFonts w:asciiTheme="minorHAnsi" w:eastAsia="Courier New" w:hAnsiTheme="minorHAnsi" w:cstheme="minorHAnsi"/>
          <w:sz w:val="20"/>
        </w:rPr>
        <w:t>The Host bits are represented by 0</w:t>
      </w:r>
      <w:r w:rsidR="007B0E24">
        <w:rPr>
          <w:rFonts w:asciiTheme="minorHAnsi" w:eastAsia="Courier New" w:hAnsiTheme="minorHAnsi" w:cstheme="minorHAnsi"/>
          <w:sz w:val="20"/>
        </w:rPr>
        <w:t>’s in the binary form of the netmask</w:t>
      </w:r>
    </w:p>
    <w:p w14:paraId="5C41F94B" w14:textId="11542F84" w:rsidR="007B0E24" w:rsidRDefault="007B0E24" w:rsidP="00D16277">
      <w:pPr>
        <w:pStyle w:val="ListParagraph"/>
        <w:numPr>
          <w:ilvl w:val="0"/>
          <w:numId w:val="43"/>
        </w:numPr>
        <w:spacing w:after="1" w:line="260" w:lineRule="auto"/>
        <w:ind w:right="4"/>
        <w:rPr>
          <w:rFonts w:asciiTheme="minorHAnsi" w:eastAsia="Courier New" w:hAnsiTheme="minorHAnsi" w:cstheme="minorHAnsi"/>
          <w:sz w:val="20"/>
        </w:rPr>
      </w:pPr>
      <w:r>
        <w:rPr>
          <w:rFonts w:asciiTheme="minorHAnsi" w:eastAsia="Courier New" w:hAnsiTheme="minorHAnsi" w:cstheme="minorHAnsi"/>
          <w:sz w:val="20"/>
        </w:rPr>
        <w:t>The total addresses are calculated with the formula 2</w:t>
      </w:r>
      <w:r>
        <w:rPr>
          <w:rFonts w:asciiTheme="minorHAnsi" w:eastAsia="Courier New" w:hAnsiTheme="minorHAnsi" w:cstheme="minorHAnsi"/>
          <w:sz w:val="20"/>
          <w:vertAlign w:val="superscript"/>
        </w:rPr>
        <w:t>host</w:t>
      </w:r>
      <w:r w:rsidR="006E20CF">
        <w:rPr>
          <w:rFonts w:asciiTheme="minorHAnsi" w:eastAsia="Courier New" w:hAnsiTheme="minorHAnsi" w:cstheme="minorHAnsi"/>
          <w:sz w:val="20"/>
          <w:vertAlign w:val="superscript"/>
        </w:rPr>
        <w:t xml:space="preserve"> bits</w:t>
      </w:r>
      <w:r w:rsidR="006E20CF">
        <w:rPr>
          <w:rFonts w:asciiTheme="minorHAnsi" w:eastAsia="Courier New" w:hAnsiTheme="minorHAnsi" w:cstheme="minorHAnsi"/>
          <w:sz w:val="20"/>
        </w:rPr>
        <w:t>, while the usable addresses are decreased by the number 2.</w:t>
      </w:r>
    </w:p>
    <w:p w14:paraId="65B32E7B" w14:textId="2015EE60" w:rsidR="006E20CF" w:rsidRDefault="004E5961" w:rsidP="00D16277">
      <w:pPr>
        <w:pStyle w:val="ListParagraph"/>
        <w:numPr>
          <w:ilvl w:val="0"/>
          <w:numId w:val="43"/>
        </w:numPr>
        <w:spacing w:after="1" w:line="260" w:lineRule="auto"/>
        <w:ind w:right="4"/>
        <w:rPr>
          <w:rFonts w:asciiTheme="minorHAnsi" w:eastAsia="Courier New" w:hAnsiTheme="minorHAnsi" w:cstheme="minorHAnsi"/>
          <w:sz w:val="20"/>
        </w:rPr>
      </w:pPr>
      <w:r>
        <w:rPr>
          <w:rFonts w:asciiTheme="minorHAnsi" w:eastAsia="Courier New" w:hAnsiTheme="minorHAnsi" w:cstheme="minorHAnsi"/>
          <w:sz w:val="20"/>
        </w:rPr>
        <w:t xml:space="preserve">The Broadcast address is calculated by adding the total address </w:t>
      </w:r>
      <w:r w:rsidR="00553174">
        <w:rPr>
          <w:rFonts w:asciiTheme="minorHAnsi" w:eastAsia="Courier New" w:hAnsiTheme="minorHAnsi" w:cstheme="minorHAnsi"/>
          <w:sz w:val="20"/>
        </w:rPr>
        <w:t>number to the network address</w:t>
      </w:r>
      <w:r w:rsidR="00697913">
        <w:rPr>
          <w:rFonts w:asciiTheme="minorHAnsi" w:eastAsia="Courier New" w:hAnsiTheme="minorHAnsi" w:cstheme="minorHAnsi"/>
          <w:sz w:val="20"/>
        </w:rPr>
        <w:t>,</w:t>
      </w:r>
      <w:r w:rsidR="00553174">
        <w:rPr>
          <w:rFonts w:asciiTheme="minorHAnsi" w:eastAsia="Courier New" w:hAnsiTheme="minorHAnsi" w:cstheme="minorHAnsi"/>
          <w:sz w:val="20"/>
        </w:rPr>
        <w:t xml:space="preserve"> keeping in mind that the network address is already the first address used in the subnet.</w:t>
      </w:r>
    </w:p>
    <w:p w14:paraId="361020BC" w14:textId="74DC9E9A" w:rsidR="00DA4E65" w:rsidRPr="00697913" w:rsidRDefault="00697913" w:rsidP="00697913">
      <w:pPr>
        <w:pStyle w:val="ListParagraph"/>
        <w:numPr>
          <w:ilvl w:val="0"/>
          <w:numId w:val="43"/>
        </w:numPr>
        <w:spacing w:after="1" w:line="260" w:lineRule="auto"/>
        <w:ind w:right="4"/>
        <w:rPr>
          <w:rFonts w:asciiTheme="minorHAnsi" w:eastAsia="Courier New" w:hAnsiTheme="minorHAnsi" w:cstheme="minorHAnsi"/>
          <w:sz w:val="20"/>
        </w:rPr>
      </w:pPr>
      <w:r>
        <w:rPr>
          <w:rFonts w:asciiTheme="minorHAnsi" w:eastAsia="Courier New" w:hAnsiTheme="minorHAnsi" w:cstheme="minorHAnsi"/>
          <w:sz w:val="20"/>
        </w:rPr>
        <w:t xml:space="preserve">The Host Range is the addresses that are between the network and broadcast addresses. </w:t>
      </w:r>
    </w:p>
    <w:p w14:paraId="486BB24D" w14:textId="77777777" w:rsidR="00DA4E65" w:rsidRDefault="00DA4E65" w:rsidP="00A6489E">
      <w:pPr>
        <w:spacing w:after="1" w:line="260" w:lineRule="auto"/>
        <w:ind w:left="-5" w:right="4"/>
        <w:rPr>
          <w:rFonts w:ascii="Courier New" w:eastAsia="Courier New" w:hAnsi="Courier New" w:cs="Courier New"/>
          <w:sz w:val="20"/>
        </w:rPr>
      </w:pPr>
    </w:p>
    <w:p w14:paraId="311DD074" w14:textId="262F21DF" w:rsidR="004442A4" w:rsidRDefault="00A04C1E" w:rsidP="00A6489E">
      <w:pPr>
        <w:spacing w:after="1" w:line="260" w:lineRule="auto"/>
        <w:ind w:left="-5" w:right="4"/>
        <w:rPr>
          <w:rFonts w:ascii="Courier New" w:eastAsia="Courier New" w:hAnsi="Courier New" w:cs="Courier New"/>
          <w:sz w:val="20"/>
        </w:rPr>
      </w:pPr>
      <w:r>
        <w:rPr>
          <w:rFonts w:ascii="Courier New" w:eastAsia="Courier New" w:hAnsi="Courier New" w:cs="Courier New"/>
          <w:sz w:val="20"/>
        </w:rPr>
        <w:t>13.13.13</w:t>
      </w:r>
      <w:r w:rsidR="005578D2">
        <w:rPr>
          <w:rFonts w:ascii="Courier New" w:eastAsia="Courier New" w:hAnsi="Courier New" w:cs="Courier New"/>
          <w:sz w:val="20"/>
        </w:rPr>
        <w:t>.0/24</w:t>
      </w:r>
    </w:p>
    <w:tbl>
      <w:tblPr>
        <w:tblStyle w:val="GridTable3-Accent2"/>
        <w:tblW w:w="0" w:type="auto"/>
        <w:tblLook w:val="04A0" w:firstRow="1" w:lastRow="0" w:firstColumn="1" w:lastColumn="0" w:noHBand="0" w:noVBand="1"/>
      </w:tblPr>
      <w:tblGrid>
        <w:gridCol w:w="4675"/>
        <w:gridCol w:w="4675"/>
      </w:tblGrid>
      <w:tr w:rsidR="00803F9A" w14:paraId="6015BC99" w14:textId="77777777" w:rsidTr="005578D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5A4F3504" w14:textId="1D56F8BE" w:rsidR="00803F9A" w:rsidRDefault="00653708" w:rsidP="008605B2">
            <w:pPr>
              <w:spacing w:after="1" w:line="260" w:lineRule="auto"/>
              <w:ind w:right="4"/>
              <w:rPr>
                <w:rFonts w:ascii="Courier New" w:eastAsia="Courier New" w:hAnsi="Courier New" w:cs="Courier New"/>
                <w:sz w:val="20"/>
              </w:rPr>
            </w:pPr>
            <w:r>
              <w:rPr>
                <w:rFonts w:ascii="Courier New" w:eastAsia="Courier New" w:hAnsi="Courier New" w:cs="Courier New"/>
                <w:sz w:val="20"/>
              </w:rPr>
              <w:t>IP Address on the network(Decimal)</w:t>
            </w:r>
          </w:p>
        </w:tc>
        <w:tc>
          <w:tcPr>
            <w:tcW w:w="4675" w:type="dxa"/>
          </w:tcPr>
          <w:p w14:paraId="2BB1D3C3" w14:textId="0799E199" w:rsidR="00803F9A" w:rsidRDefault="005578D2" w:rsidP="008605B2">
            <w:pPr>
              <w:spacing w:after="1" w:line="260" w:lineRule="auto"/>
              <w:ind w:right="4"/>
              <w:cnfStyle w:val="100000000000" w:firstRow="1" w:lastRow="0" w:firstColumn="0" w:lastColumn="0" w:oddVBand="0" w:evenVBand="0" w:oddHBand="0" w:evenHBand="0" w:firstRowFirstColumn="0" w:firstRowLastColumn="0" w:lastRowFirstColumn="0" w:lastRowLastColumn="0"/>
              <w:rPr>
                <w:rFonts w:ascii="Courier New" w:eastAsia="Courier New" w:hAnsi="Courier New" w:cs="Courier New"/>
                <w:sz w:val="20"/>
              </w:rPr>
            </w:pPr>
            <w:r>
              <w:rPr>
                <w:rFonts w:ascii="Courier New" w:eastAsia="Courier New" w:hAnsi="Courier New" w:cs="Courier New"/>
                <w:sz w:val="20"/>
              </w:rPr>
              <w:t>13.13.13.12</w:t>
            </w:r>
          </w:p>
        </w:tc>
      </w:tr>
      <w:tr w:rsidR="00803F9A" w14:paraId="62B403E8" w14:textId="77777777" w:rsidTr="00557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CF134D7" w14:textId="3028A7FE" w:rsidR="00803F9A" w:rsidRDefault="00653708" w:rsidP="008605B2">
            <w:pPr>
              <w:spacing w:after="1" w:line="260" w:lineRule="auto"/>
              <w:ind w:right="4"/>
              <w:rPr>
                <w:rFonts w:ascii="Courier New" w:eastAsia="Courier New" w:hAnsi="Courier New" w:cs="Courier New"/>
                <w:sz w:val="20"/>
              </w:rPr>
            </w:pPr>
            <w:r>
              <w:rPr>
                <w:rFonts w:ascii="Courier New" w:eastAsia="Courier New" w:hAnsi="Courier New" w:cs="Courier New"/>
                <w:sz w:val="20"/>
              </w:rPr>
              <w:t>Used netmask(</w:t>
            </w:r>
            <w:r w:rsidR="0074657E">
              <w:rPr>
                <w:rFonts w:ascii="Courier New" w:eastAsia="Courier New" w:hAnsi="Courier New" w:cs="Courier New"/>
                <w:sz w:val="20"/>
              </w:rPr>
              <w:t>Decimal</w:t>
            </w:r>
            <w:r>
              <w:rPr>
                <w:rFonts w:ascii="Courier New" w:eastAsia="Courier New" w:hAnsi="Courier New" w:cs="Courier New"/>
                <w:sz w:val="20"/>
              </w:rPr>
              <w:t>)</w:t>
            </w:r>
          </w:p>
        </w:tc>
        <w:tc>
          <w:tcPr>
            <w:tcW w:w="4675" w:type="dxa"/>
          </w:tcPr>
          <w:p w14:paraId="0C84EE3B" w14:textId="470A77F3" w:rsidR="00803F9A" w:rsidRDefault="005578D2" w:rsidP="008605B2">
            <w:pPr>
              <w:spacing w:after="1" w:line="260" w:lineRule="auto"/>
              <w:ind w:right="4"/>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sz w:val="20"/>
              </w:rPr>
            </w:pPr>
            <w:r>
              <w:rPr>
                <w:rFonts w:ascii="Courier New" w:eastAsia="Courier New" w:hAnsi="Courier New" w:cs="Courier New"/>
                <w:sz w:val="20"/>
              </w:rPr>
              <w:t>255.255.255.0</w:t>
            </w:r>
          </w:p>
        </w:tc>
      </w:tr>
      <w:tr w:rsidR="00803F9A" w14:paraId="145ED044" w14:textId="77777777" w:rsidTr="005578D2">
        <w:tc>
          <w:tcPr>
            <w:cnfStyle w:val="001000000000" w:firstRow="0" w:lastRow="0" w:firstColumn="1" w:lastColumn="0" w:oddVBand="0" w:evenVBand="0" w:oddHBand="0" w:evenHBand="0" w:firstRowFirstColumn="0" w:firstRowLastColumn="0" w:lastRowFirstColumn="0" w:lastRowLastColumn="0"/>
            <w:tcW w:w="4675" w:type="dxa"/>
          </w:tcPr>
          <w:p w14:paraId="2F06B725" w14:textId="4132A710" w:rsidR="00803F9A" w:rsidRDefault="00653708" w:rsidP="008605B2">
            <w:pPr>
              <w:spacing w:after="1" w:line="260" w:lineRule="auto"/>
              <w:ind w:right="4"/>
              <w:rPr>
                <w:rFonts w:ascii="Courier New" w:eastAsia="Courier New" w:hAnsi="Courier New" w:cs="Courier New"/>
                <w:sz w:val="20"/>
              </w:rPr>
            </w:pPr>
            <w:r>
              <w:rPr>
                <w:rFonts w:ascii="Courier New" w:eastAsia="Courier New" w:hAnsi="Courier New" w:cs="Courier New"/>
                <w:sz w:val="20"/>
              </w:rPr>
              <w:t>IP Address(Binary)</w:t>
            </w:r>
          </w:p>
        </w:tc>
        <w:tc>
          <w:tcPr>
            <w:tcW w:w="4675" w:type="dxa"/>
          </w:tcPr>
          <w:p w14:paraId="2FACD471" w14:textId="105449E3" w:rsidR="00803F9A" w:rsidRDefault="00865F45" w:rsidP="008605B2">
            <w:pPr>
              <w:spacing w:after="1" w:line="260" w:lineRule="auto"/>
              <w:ind w:right="4"/>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sz w:val="20"/>
              </w:rPr>
            </w:pPr>
            <w:r w:rsidRPr="00865F45">
              <w:rPr>
                <w:rFonts w:ascii="Courier New" w:eastAsia="Courier New" w:hAnsi="Courier New" w:cs="Courier New"/>
                <w:sz w:val="20"/>
              </w:rPr>
              <w:t>00001101.00001101.00001101.00001100</w:t>
            </w:r>
          </w:p>
        </w:tc>
      </w:tr>
      <w:tr w:rsidR="00803F9A" w14:paraId="706F752D" w14:textId="77777777" w:rsidTr="00557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46872AF" w14:textId="6707DF5D" w:rsidR="00803F9A" w:rsidRDefault="00653708" w:rsidP="008605B2">
            <w:pPr>
              <w:spacing w:after="1" w:line="260" w:lineRule="auto"/>
              <w:ind w:right="4"/>
              <w:rPr>
                <w:rFonts w:ascii="Courier New" w:eastAsia="Courier New" w:hAnsi="Courier New" w:cs="Courier New"/>
                <w:sz w:val="20"/>
              </w:rPr>
            </w:pPr>
            <w:r>
              <w:rPr>
                <w:rFonts w:ascii="Courier New" w:eastAsia="Courier New" w:hAnsi="Courier New" w:cs="Courier New"/>
                <w:sz w:val="20"/>
              </w:rPr>
              <w:t>Netmask(Binary)</w:t>
            </w:r>
          </w:p>
        </w:tc>
        <w:tc>
          <w:tcPr>
            <w:tcW w:w="4675" w:type="dxa"/>
          </w:tcPr>
          <w:p w14:paraId="06045CF9" w14:textId="300D0626" w:rsidR="00803F9A" w:rsidRDefault="0074657E" w:rsidP="008605B2">
            <w:pPr>
              <w:spacing w:after="1" w:line="260" w:lineRule="auto"/>
              <w:ind w:right="4"/>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sz w:val="20"/>
              </w:rPr>
            </w:pPr>
            <w:r w:rsidRPr="0074657E">
              <w:rPr>
                <w:rFonts w:ascii="Courier New" w:eastAsia="Courier New" w:hAnsi="Courier New" w:cs="Courier New"/>
                <w:sz w:val="20"/>
              </w:rPr>
              <w:t>11111111.11111111.11111111.00000000</w:t>
            </w:r>
          </w:p>
        </w:tc>
      </w:tr>
      <w:tr w:rsidR="00803F9A" w14:paraId="74A81189" w14:textId="77777777" w:rsidTr="005578D2">
        <w:tc>
          <w:tcPr>
            <w:cnfStyle w:val="001000000000" w:firstRow="0" w:lastRow="0" w:firstColumn="1" w:lastColumn="0" w:oddVBand="0" w:evenVBand="0" w:oddHBand="0" w:evenHBand="0" w:firstRowFirstColumn="0" w:firstRowLastColumn="0" w:lastRowFirstColumn="0" w:lastRowLastColumn="0"/>
            <w:tcW w:w="4675" w:type="dxa"/>
          </w:tcPr>
          <w:p w14:paraId="7EEF2C71" w14:textId="7715F7CA" w:rsidR="00803F9A" w:rsidRDefault="00653708" w:rsidP="008605B2">
            <w:pPr>
              <w:spacing w:after="1" w:line="260" w:lineRule="auto"/>
              <w:ind w:right="4"/>
              <w:rPr>
                <w:rFonts w:ascii="Courier New" w:eastAsia="Courier New" w:hAnsi="Courier New" w:cs="Courier New"/>
                <w:sz w:val="20"/>
              </w:rPr>
            </w:pPr>
            <w:r>
              <w:rPr>
                <w:rFonts w:ascii="Courier New" w:eastAsia="Courier New" w:hAnsi="Courier New" w:cs="Courier New"/>
                <w:sz w:val="20"/>
              </w:rPr>
              <w:t>Network Address(Binary)</w:t>
            </w:r>
          </w:p>
        </w:tc>
        <w:tc>
          <w:tcPr>
            <w:tcW w:w="4675" w:type="dxa"/>
          </w:tcPr>
          <w:p w14:paraId="3888D6E0" w14:textId="75EFB7FB" w:rsidR="00803F9A" w:rsidRDefault="006C0CC3" w:rsidP="008605B2">
            <w:pPr>
              <w:spacing w:after="1" w:line="260" w:lineRule="auto"/>
              <w:ind w:right="4"/>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sz w:val="20"/>
              </w:rPr>
            </w:pPr>
            <w:r w:rsidRPr="006C0CC3">
              <w:rPr>
                <w:rFonts w:ascii="Courier New" w:eastAsia="Courier New" w:hAnsi="Courier New" w:cs="Courier New"/>
                <w:sz w:val="20"/>
              </w:rPr>
              <w:t>00001101.00001101.00001101.00000000</w:t>
            </w:r>
          </w:p>
        </w:tc>
      </w:tr>
      <w:tr w:rsidR="00803F9A" w14:paraId="77D0C16A" w14:textId="77777777" w:rsidTr="00557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EB59D84" w14:textId="399728EC" w:rsidR="00803F9A" w:rsidRDefault="003722FF" w:rsidP="008605B2">
            <w:pPr>
              <w:spacing w:after="1" w:line="260" w:lineRule="auto"/>
              <w:ind w:right="4"/>
              <w:rPr>
                <w:rFonts w:ascii="Courier New" w:eastAsia="Courier New" w:hAnsi="Courier New" w:cs="Courier New"/>
                <w:sz w:val="20"/>
              </w:rPr>
            </w:pPr>
            <w:r>
              <w:rPr>
                <w:rFonts w:ascii="Courier New" w:eastAsia="Courier New" w:hAnsi="Courier New" w:cs="Courier New"/>
                <w:sz w:val="20"/>
              </w:rPr>
              <w:t>Network address(Decimal)</w:t>
            </w:r>
          </w:p>
        </w:tc>
        <w:tc>
          <w:tcPr>
            <w:tcW w:w="4675" w:type="dxa"/>
          </w:tcPr>
          <w:p w14:paraId="4868CEC2" w14:textId="4139D769" w:rsidR="00803F9A" w:rsidRDefault="00A27506" w:rsidP="008605B2">
            <w:pPr>
              <w:spacing w:after="1" w:line="260" w:lineRule="auto"/>
              <w:ind w:right="4"/>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sz w:val="20"/>
              </w:rPr>
            </w:pPr>
            <w:r>
              <w:rPr>
                <w:rFonts w:ascii="Courier New" w:eastAsia="Courier New" w:hAnsi="Courier New" w:cs="Courier New"/>
                <w:sz w:val="20"/>
              </w:rPr>
              <w:t>13.13.13.0</w:t>
            </w:r>
          </w:p>
        </w:tc>
      </w:tr>
      <w:tr w:rsidR="00803F9A" w14:paraId="12454C7E" w14:textId="77777777" w:rsidTr="005578D2">
        <w:tc>
          <w:tcPr>
            <w:cnfStyle w:val="001000000000" w:firstRow="0" w:lastRow="0" w:firstColumn="1" w:lastColumn="0" w:oddVBand="0" w:evenVBand="0" w:oddHBand="0" w:evenHBand="0" w:firstRowFirstColumn="0" w:firstRowLastColumn="0" w:lastRowFirstColumn="0" w:lastRowLastColumn="0"/>
            <w:tcW w:w="4675" w:type="dxa"/>
          </w:tcPr>
          <w:p w14:paraId="1E98F0A7" w14:textId="6B2D7482" w:rsidR="00803F9A" w:rsidRDefault="003722FF" w:rsidP="008605B2">
            <w:pPr>
              <w:spacing w:after="1" w:line="260" w:lineRule="auto"/>
              <w:ind w:right="4"/>
              <w:rPr>
                <w:rFonts w:ascii="Courier New" w:eastAsia="Courier New" w:hAnsi="Courier New" w:cs="Courier New"/>
                <w:sz w:val="20"/>
              </w:rPr>
            </w:pPr>
            <w:r>
              <w:rPr>
                <w:rFonts w:ascii="Courier New" w:eastAsia="Courier New" w:hAnsi="Courier New" w:cs="Courier New"/>
                <w:sz w:val="20"/>
              </w:rPr>
              <w:t>Host Bits</w:t>
            </w:r>
          </w:p>
        </w:tc>
        <w:tc>
          <w:tcPr>
            <w:tcW w:w="4675" w:type="dxa"/>
          </w:tcPr>
          <w:p w14:paraId="6C54F4EE" w14:textId="209E8D3D" w:rsidR="00803F9A" w:rsidRDefault="00A27506" w:rsidP="008605B2">
            <w:pPr>
              <w:spacing w:after="1" w:line="260" w:lineRule="auto"/>
              <w:ind w:right="4"/>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sz w:val="20"/>
              </w:rPr>
            </w:pPr>
            <w:r>
              <w:rPr>
                <w:rFonts w:ascii="Courier New" w:eastAsia="Courier New" w:hAnsi="Courier New" w:cs="Courier New"/>
                <w:sz w:val="20"/>
              </w:rPr>
              <w:t>8</w:t>
            </w:r>
          </w:p>
        </w:tc>
      </w:tr>
      <w:tr w:rsidR="00803F9A" w14:paraId="220252D3" w14:textId="77777777" w:rsidTr="00557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7944555" w14:textId="301992DA" w:rsidR="00803F9A" w:rsidRDefault="003722FF" w:rsidP="008605B2">
            <w:pPr>
              <w:spacing w:after="1" w:line="260" w:lineRule="auto"/>
              <w:ind w:right="4"/>
              <w:rPr>
                <w:rFonts w:ascii="Courier New" w:eastAsia="Courier New" w:hAnsi="Courier New" w:cs="Courier New"/>
                <w:sz w:val="20"/>
              </w:rPr>
            </w:pPr>
            <w:r>
              <w:rPr>
                <w:rFonts w:ascii="Courier New" w:eastAsia="Courier New" w:hAnsi="Courier New" w:cs="Courier New"/>
                <w:sz w:val="20"/>
              </w:rPr>
              <w:t>Total Addresses</w:t>
            </w:r>
          </w:p>
        </w:tc>
        <w:tc>
          <w:tcPr>
            <w:tcW w:w="4675" w:type="dxa"/>
          </w:tcPr>
          <w:p w14:paraId="5E349343" w14:textId="0DF239C2" w:rsidR="00803F9A" w:rsidRDefault="00004AF5" w:rsidP="008605B2">
            <w:pPr>
              <w:spacing w:after="1" w:line="260" w:lineRule="auto"/>
              <w:ind w:right="4"/>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sz w:val="20"/>
              </w:rPr>
            </w:pPr>
            <w:r>
              <w:rPr>
                <w:rFonts w:ascii="Courier New" w:eastAsia="Courier New" w:hAnsi="Courier New" w:cs="Courier New"/>
                <w:sz w:val="20"/>
              </w:rPr>
              <w:t>2</w:t>
            </w:r>
            <w:r w:rsidR="003C37E3" w:rsidRPr="003C37E3">
              <w:rPr>
                <w:rFonts w:ascii="Courier New" w:eastAsia="Courier New" w:hAnsi="Courier New" w:cs="Courier New"/>
                <w:sz w:val="20"/>
                <w:vertAlign w:val="superscript"/>
              </w:rPr>
              <w:t>8</w:t>
            </w:r>
            <w:r w:rsidR="00A27506">
              <w:rPr>
                <w:rFonts w:ascii="Courier New" w:eastAsia="Courier New" w:hAnsi="Courier New" w:cs="Courier New"/>
                <w:sz w:val="20"/>
                <w:vertAlign w:val="superscript"/>
              </w:rPr>
              <w:t xml:space="preserve"> </w:t>
            </w:r>
            <w:r w:rsidR="00A27506" w:rsidRPr="00415375">
              <w:rPr>
                <w:rFonts w:ascii="Courier New" w:eastAsia="Courier New" w:hAnsi="Courier New" w:cs="Courier New"/>
                <w:sz w:val="20"/>
              </w:rPr>
              <w:t>= 256</w:t>
            </w:r>
          </w:p>
        </w:tc>
      </w:tr>
      <w:tr w:rsidR="003722FF" w14:paraId="598DD037" w14:textId="77777777" w:rsidTr="005578D2">
        <w:tc>
          <w:tcPr>
            <w:cnfStyle w:val="001000000000" w:firstRow="0" w:lastRow="0" w:firstColumn="1" w:lastColumn="0" w:oddVBand="0" w:evenVBand="0" w:oddHBand="0" w:evenHBand="0" w:firstRowFirstColumn="0" w:firstRowLastColumn="0" w:lastRowFirstColumn="0" w:lastRowLastColumn="0"/>
            <w:tcW w:w="4675" w:type="dxa"/>
          </w:tcPr>
          <w:p w14:paraId="4FCF8B98" w14:textId="3E2660C0" w:rsidR="003722FF" w:rsidRDefault="00A04C1E" w:rsidP="008605B2">
            <w:pPr>
              <w:spacing w:after="1" w:line="260" w:lineRule="auto"/>
              <w:ind w:right="4"/>
              <w:rPr>
                <w:rFonts w:ascii="Courier New" w:eastAsia="Courier New" w:hAnsi="Courier New" w:cs="Courier New"/>
                <w:sz w:val="20"/>
              </w:rPr>
            </w:pPr>
            <w:r>
              <w:rPr>
                <w:rFonts w:ascii="Courier New" w:eastAsia="Courier New" w:hAnsi="Courier New" w:cs="Courier New"/>
                <w:sz w:val="20"/>
              </w:rPr>
              <w:t>Usable Addresses</w:t>
            </w:r>
          </w:p>
        </w:tc>
        <w:tc>
          <w:tcPr>
            <w:tcW w:w="4675" w:type="dxa"/>
          </w:tcPr>
          <w:p w14:paraId="682B2095" w14:textId="6C79426B" w:rsidR="003722FF" w:rsidRDefault="00004AF5" w:rsidP="008605B2">
            <w:pPr>
              <w:spacing w:after="1" w:line="260" w:lineRule="auto"/>
              <w:ind w:right="4"/>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sz w:val="20"/>
              </w:rPr>
            </w:pPr>
            <w:r>
              <w:rPr>
                <w:rFonts w:ascii="Courier New" w:eastAsia="Courier New" w:hAnsi="Courier New" w:cs="Courier New"/>
                <w:sz w:val="20"/>
              </w:rPr>
              <w:t>256-2=254</w:t>
            </w:r>
          </w:p>
        </w:tc>
      </w:tr>
      <w:tr w:rsidR="003722FF" w14:paraId="5B719ACA" w14:textId="77777777" w:rsidTr="00557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5356787" w14:textId="6E561A74" w:rsidR="003722FF" w:rsidRDefault="00A04C1E" w:rsidP="008605B2">
            <w:pPr>
              <w:spacing w:after="1" w:line="260" w:lineRule="auto"/>
              <w:ind w:right="4"/>
              <w:rPr>
                <w:rFonts w:ascii="Courier New" w:eastAsia="Courier New" w:hAnsi="Courier New" w:cs="Courier New"/>
                <w:sz w:val="20"/>
              </w:rPr>
            </w:pPr>
            <w:r>
              <w:rPr>
                <w:rFonts w:ascii="Courier New" w:eastAsia="Courier New" w:hAnsi="Courier New" w:cs="Courier New"/>
                <w:sz w:val="20"/>
              </w:rPr>
              <w:t>Broadcast Address</w:t>
            </w:r>
          </w:p>
        </w:tc>
        <w:tc>
          <w:tcPr>
            <w:tcW w:w="4675" w:type="dxa"/>
          </w:tcPr>
          <w:p w14:paraId="0CD17B3D" w14:textId="3433481F" w:rsidR="003722FF" w:rsidRDefault="005578D2" w:rsidP="008605B2">
            <w:pPr>
              <w:spacing w:after="1" w:line="260" w:lineRule="auto"/>
              <w:ind w:right="4"/>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sz w:val="20"/>
              </w:rPr>
            </w:pPr>
            <w:r>
              <w:rPr>
                <w:rFonts w:ascii="Courier New" w:eastAsia="Courier New" w:hAnsi="Courier New" w:cs="Courier New"/>
                <w:sz w:val="20"/>
              </w:rPr>
              <w:t>13.13.13.</w:t>
            </w:r>
            <w:r w:rsidR="00004AF5">
              <w:rPr>
                <w:rFonts w:ascii="Courier New" w:eastAsia="Courier New" w:hAnsi="Courier New" w:cs="Courier New"/>
                <w:sz w:val="20"/>
              </w:rPr>
              <w:t>255</w:t>
            </w:r>
          </w:p>
        </w:tc>
      </w:tr>
      <w:tr w:rsidR="003722FF" w14:paraId="5D967B9C" w14:textId="77777777" w:rsidTr="005578D2">
        <w:tc>
          <w:tcPr>
            <w:cnfStyle w:val="001000000000" w:firstRow="0" w:lastRow="0" w:firstColumn="1" w:lastColumn="0" w:oddVBand="0" w:evenVBand="0" w:oddHBand="0" w:evenHBand="0" w:firstRowFirstColumn="0" w:firstRowLastColumn="0" w:lastRowFirstColumn="0" w:lastRowLastColumn="0"/>
            <w:tcW w:w="4675" w:type="dxa"/>
          </w:tcPr>
          <w:p w14:paraId="641D7B53" w14:textId="18BC9167" w:rsidR="003722FF" w:rsidRDefault="00A04C1E" w:rsidP="008605B2">
            <w:pPr>
              <w:spacing w:after="1" w:line="260" w:lineRule="auto"/>
              <w:ind w:right="4"/>
              <w:rPr>
                <w:rFonts w:ascii="Courier New" w:eastAsia="Courier New" w:hAnsi="Courier New" w:cs="Courier New"/>
                <w:sz w:val="20"/>
              </w:rPr>
            </w:pPr>
            <w:r>
              <w:rPr>
                <w:rFonts w:ascii="Courier New" w:eastAsia="Courier New" w:hAnsi="Courier New" w:cs="Courier New"/>
                <w:sz w:val="20"/>
              </w:rPr>
              <w:t>Host Range</w:t>
            </w:r>
          </w:p>
        </w:tc>
        <w:tc>
          <w:tcPr>
            <w:tcW w:w="4675" w:type="dxa"/>
          </w:tcPr>
          <w:p w14:paraId="5A111D1B" w14:textId="6BD11C93" w:rsidR="003722FF" w:rsidRDefault="005578D2" w:rsidP="008605B2">
            <w:pPr>
              <w:spacing w:after="1" w:line="260" w:lineRule="auto"/>
              <w:ind w:right="4"/>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sz w:val="20"/>
              </w:rPr>
            </w:pPr>
            <w:r>
              <w:rPr>
                <w:rFonts w:ascii="Courier New" w:eastAsia="Courier New" w:hAnsi="Courier New" w:cs="Courier New"/>
                <w:sz w:val="20"/>
              </w:rPr>
              <w:t>13.13.13.1-13.13.13.254</w:t>
            </w:r>
          </w:p>
        </w:tc>
      </w:tr>
    </w:tbl>
    <w:p w14:paraId="3B250C20" w14:textId="77777777" w:rsidR="004442A4" w:rsidRDefault="004442A4" w:rsidP="00866CA9">
      <w:pPr>
        <w:spacing w:after="1" w:line="260" w:lineRule="auto"/>
        <w:ind w:right="4"/>
        <w:rPr>
          <w:rFonts w:ascii="Courier New" w:eastAsia="Courier New" w:hAnsi="Courier New" w:cs="Courier New"/>
          <w:sz w:val="20"/>
        </w:rPr>
      </w:pPr>
    </w:p>
    <w:p w14:paraId="27706616" w14:textId="346E8F15" w:rsidR="004442A4" w:rsidRDefault="00A27506" w:rsidP="008605B2">
      <w:pPr>
        <w:spacing w:after="1" w:line="260" w:lineRule="auto"/>
        <w:ind w:left="-5" w:right="4"/>
        <w:rPr>
          <w:rFonts w:ascii="Courier New" w:eastAsia="Courier New" w:hAnsi="Courier New" w:cs="Courier New"/>
          <w:sz w:val="20"/>
        </w:rPr>
      </w:pPr>
      <w:r>
        <w:rPr>
          <w:rFonts w:ascii="Courier New" w:eastAsia="Courier New" w:hAnsi="Courier New" w:cs="Courier New"/>
          <w:sz w:val="20"/>
        </w:rPr>
        <w:t>172.16.221.0/24</w:t>
      </w:r>
    </w:p>
    <w:tbl>
      <w:tblPr>
        <w:tblStyle w:val="GridTable3-Accent2"/>
        <w:tblW w:w="0" w:type="auto"/>
        <w:tblLook w:val="04A0" w:firstRow="1" w:lastRow="0" w:firstColumn="1" w:lastColumn="0" w:noHBand="0" w:noVBand="1"/>
      </w:tblPr>
      <w:tblGrid>
        <w:gridCol w:w="4675"/>
        <w:gridCol w:w="4675"/>
      </w:tblGrid>
      <w:tr w:rsidR="00A27506" w14:paraId="6D128310" w14:textId="77777777" w:rsidTr="00986CE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18D5BB50" w14:textId="69B55D31" w:rsidR="00A27506" w:rsidRDefault="00415375" w:rsidP="00986CE3">
            <w:pPr>
              <w:spacing w:after="1" w:line="260" w:lineRule="auto"/>
              <w:ind w:right="4"/>
              <w:rPr>
                <w:rFonts w:ascii="Courier New" w:eastAsia="Courier New" w:hAnsi="Courier New" w:cs="Courier New"/>
                <w:sz w:val="20"/>
              </w:rPr>
            </w:pPr>
            <w:r>
              <w:rPr>
                <w:rFonts w:ascii="Courier New" w:eastAsia="Courier New" w:hAnsi="Courier New" w:cs="Courier New"/>
                <w:sz w:val="20"/>
              </w:rPr>
              <w:t>Netmask(Decimal)</w:t>
            </w:r>
          </w:p>
        </w:tc>
        <w:tc>
          <w:tcPr>
            <w:tcW w:w="4675" w:type="dxa"/>
          </w:tcPr>
          <w:p w14:paraId="5A7F9F63" w14:textId="77777777" w:rsidR="00A27506" w:rsidRDefault="00A27506" w:rsidP="00986CE3">
            <w:pPr>
              <w:spacing w:after="1" w:line="260" w:lineRule="auto"/>
              <w:ind w:right="4"/>
              <w:cnfStyle w:val="100000000000" w:firstRow="1" w:lastRow="0" w:firstColumn="0" w:lastColumn="0" w:oddVBand="0" w:evenVBand="0" w:oddHBand="0" w:evenHBand="0" w:firstRowFirstColumn="0" w:firstRowLastColumn="0" w:lastRowFirstColumn="0" w:lastRowLastColumn="0"/>
              <w:rPr>
                <w:rFonts w:ascii="Courier New" w:eastAsia="Courier New" w:hAnsi="Courier New" w:cs="Courier New"/>
                <w:sz w:val="20"/>
              </w:rPr>
            </w:pPr>
            <w:r>
              <w:rPr>
                <w:rFonts w:ascii="Courier New" w:eastAsia="Courier New" w:hAnsi="Courier New" w:cs="Courier New"/>
                <w:sz w:val="20"/>
              </w:rPr>
              <w:t>255.255.255.0</w:t>
            </w:r>
          </w:p>
        </w:tc>
      </w:tr>
      <w:tr w:rsidR="00A27506" w14:paraId="7B776731" w14:textId="77777777" w:rsidTr="00986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F4C3B6" w14:textId="77777777" w:rsidR="00A27506" w:rsidRDefault="00A27506" w:rsidP="00986CE3">
            <w:pPr>
              <w:spacing w:after="1" w:line="260" w:lineRule="auto"/>
              <w:ind w:right="4"/>
              <w:rPr>
                <w:rFonts w:ascii="Courier New" w:eastAsia="Courier New" w:hAnsi="Courier New" w:cs="Courier New"/>
                <w:sz w:val="20"/>
              </w:rPr>
            </w:pPr>
            <w:r>
              <w:rPr>
                <w:rFonts w:ascii="Courier New" w:eastAsia="Courier New" w:hAnsi="Courier New" w:cs="Courier New"/>
                <w:sz w:val="20"/>
              </w:rPr>
              <w:t>Netmask(Binary)</w:t>
            </w:r>
          </w:p>
        </w:tc>
        <w:tc>
          <w:tcPr>
            <w:tcW w:w="4675" w:type="dxa"/>
          </w:tcPr>
          <w:p w14:paraId="0A04F6A9" w14:textId="6C917A51" w:rsidR="00A27506" w:rsidRDefault="00E63BD4" w:rsidP="00986CE3">
            <w:pPr>
              <w:spacing w:after="1" w:line="260" w:lineRule="auto"/>
              <w:ind w:right="4"/>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sz w:val="20"/>
              </w:rPr>
            </w:pPr>
            <w:r w:rsidRPr="00E63BD4">
              <w:rPr>
                <w:rFonts w:ascii="Courier New" w:eastAsia="Courier New" w:hAnsi="Courier New" w:cs="Courier New"/>
                <w:sz w:val="20"/>
              </w:rPr>
              <w:t>11111111.11111111.11111111.00000000</w:t>
            </w:r>
          </w:p>
        </w:tc>
      </w:tr>
      <w:tr w:rsidR="00A27506" w14:paraId="46702E2E" w14:textId="77777777" w:rsidTr="00986CE3">
        <w:tc>
          <w:tcPr>
            <w:cnfStyle w:val="001000000000" w:firstRow="0" w:lastRow="0" w:firstColumn="1" w:lastColumn="0" w:oddVBand="0" w:evenVBand="0" w:oddHBand="0" w:evenHBand="0" w:firstRowFirstColumn="0" w:firstRowLastColumn="0" w:lastRowFirstColumn="0" w:lastRowLastColumn="0"/>
            <w:tcW w:w="4675" w:type="dxa"/>
          </w:tcPr>
          <w:p w14:paraId="2583E016" w14:textId="77777777" w:rsidR="00A27506" w:rsidRDefault="00A27506" w:rsidP="00986CE3">
            <w:pPr>
              <w:spacing w:after="1" w:line="260" w:lineRule="auto"/>
              <w:ind w:right="4"/>
              <w:rPr>
                <w:rFonts w:ascii="Courier New" w:eastAsia="Courier New" w:hAnsi="Courier New" w:cs="Courier New"/>
                <w:sz w:val="20"/>
              </w:rPr>
            </w:pPr>
            <w:r>
              <w:rPr>
                <w:rFonts w:ascii="Courier New" w:eastAsia="Courier New" w:hAnsi="Courier New" w:cs="Courier New"/>
                <w:sz w:val="20"/>
              </w:rPr>
              <w:t>Network address(Decimal)</w:t>
            </w:r>
          </w:p>
        </w:tc>
        <w:tc>
          <w:tcPr>
            <w:tcW w:w="4675" w:type="dxa"/>
          </w:tcPr>
          <w:p w14:paraId="4F3885C1" w14:textId="3B9C0C65" w:rsidR="00A27506" w:rsidRDefault="00DA2B35" w:rsidP="00986CE3">
            <w:pPr>
              <w:spacing w:after="1" w:line="260" w:lineRule="auto"/>
              <w:ind w:right="4"/>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sz w:val="20"/>
              </w:rPr>
            </w:pPr>
            <w:r>
              <w:rPr>
                <w:rFonts w:ascii="Courier New" w:eastAsia="Courier New" w:hAnsi="Courier New" w:cs="Courier New"/>
                <w:sz w:val="20"/>
              </w:rPr>
              <w:t>172.16.221.0</w:t>
            </w:r>
          </w:p>
        </w:tc>
      </w:tr>
      <w:tr w:rsidR="00A27506" w14:paraId="21D16D3A" w14:textId="77777777" w:rsidTr="00986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8A87838" w14:textId="77777777" w:rsidR="00A27506" w:rsidRDefault="00A27506" w:rsidP="00986CE3">
            <w:pPr>
              <w:spacing w:after="1" w:line="260" w:lineRule="auto"/>
              <w:ind w:right="4"/>
              <w:rPr>
                <w:rFonts w:ascii="Courier New" w:eastAsia="Courier New" w:hAnsi="Courier New" w:cs="Courier New"/>
                <w:sz w:val="20"/>
              </w:rPr>
            </w:pPr>
            <w:r>
              <w:rPr>
                <w:rFonts w:ascii="Courier New" w:eastAsia="Courier New" w:hAnsi="Courier New" w:cs="Courier New"/>
                <w:sz w:val="20"/>
              </w:rPr>
              <w:t>Host Bits</w:t>
            </w:r>
          </w:p>
        </w:tc>
        <w:tc>
          <w:tcPr>
            <w:tcW w:w="4675" w:type="dxa"/>
          </w:tcPr>
          <w:p w14:paraId="5218F08F" w14:textId="77777777" w:rsidR="00A27506" w:rsidRDefault="00A27506" w:rsidP="00986CE3">
            <w:pPr>
              <w:spacing w:after="1" w:line="260" w:lineRule="auto"/>
              <w:ind w:right="4"/>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sz w:val="20"/>
              </w:rPr>
            </w:pPr>
            <w:r>
              <w:rPr>
                <w:rFonts w:ascii="Courier New" w:eastAsia="Courier New" w:hAnsi="Courier New" w:cs="Courier New"/>
                <w:sz w:val="20"/>
              </w:rPr>
              <w:t>8</w:t>
            </w:r>
          </w:p>
        </w:tc>
      </w:tr>
      <w:tr w:rsidR="00A27506" w14:paraId="075035F6" w14:textId="77777777" w:rsidTr="00986CE3">
        <w:tc>
          <w:tcPr>
            <w:cnfStyle w:val="001000000000" w:firstRow="0" w:lastRow="0" w:firstColumn="1" w:lastColumn="0" w:oddVBand="0" w:evenVBand="0" w:oddHBand="0" w:evenHBand="0" w:firstRowFirstColumn="0" w:firstRowLastColumn="0" w:lastRowFirstColumn="0" w:lastRowLastColumn="0"/>
            <w:tcW w:w="4675" w:type="dxa"/>
          </w:tcPr>
          <w:p w14:paraId="7A580449" w14:textId="77777777" w:rsidR="00A27506" w:rsidRDefault="00A27506" w:rsidP="00986CE3">
            <w:pPr>
              <w:spacing w:after="1" w:line="260" w:lineRule="auto"/>
              <w:ind w:right="4"/>
              <w:rPr>
                <w:rFonts w:ascii="Courier New" w:eastAsia="Courier New" w:hAnsi="Courier New" w:cs="Courier New"/>
                <w:sz w:val="20"/>
              </w:rPr>
            </w:pPr>
            <w:r>
              <w:rPr>
                <w:rFonts w:ascii="Courier New" w:eastAsia="Courier New" w:hAnsi="Courier New" w:cs="Courier New"/>
                <w:sz w:val="20"/>
              </w:rPr>
              <w:t>Total Addresses</w:t>
            </w:r>
          </w:p>
        </w:tc>
        <w:tc>
          <w:tcPr>
            <w:tcW w:w="4675" w:type="dxa"/>
          </w:tcPr>
          <w:p w14:paraId="1DA969E5" w14:textId="77777777" w:rsidR="00A27506" w:rsidRDefault="00A27506" w:rsidP="00986CE3">
            <w:pPr>
              <w:spacing w:after="1" w:line="260" w:lineRule="auto"/>
              <w:ind w:right="4"/>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sz w:val="20"/>
              </w:rPr>
            </w:pPr>
            <w:r>
              <w:rPr>
                <w:rFonts w:ascii="Courier New" w:eastAsia="Courier New" w:hAnsi="Courier New" w:cs="Courier New"/>
                <w:sz w:val="20"/>
              </w:rPr>
              <w:t>2</w:t>
            </w:r>
            <w:r w:rsidRPr="003C37E3">
              <w:rPr>
                <w:rFonts w:ascii="Courier New" w:eastAsia="Courier New" w:hAnsi="Courier New" w:cs="Courier New"/>
                <w:sz w:val="20"/>
                <w:vertAlign w:val="superscript"/>
              </w:rPr>
              <w:t>8</w:t>
            </w:r>
            <w:r>
              <w:rPr>
                <w:rFonts w:ascii="Courier New" w:eastAsia="Courier New" w:hAnsi="Courier New" w:cs="Courier New"/>
                <w:sz w:val="20"/>
                <w:vertAlign w:val="superscript"/>
              </w:rPr>
              <w:t xml:space="preserve"> </w:t>
            </w:r>
            <w:r w:rsidRPr="00B06721">
              <w:rPr>
                <w:rFonts w:ascii="Courier New" w:eastAsia="Courier New" w:hAnsi="Courier New" w:cs="Courier New"/>
                <w:sz w:val="20"/>
              </w:rPr>
              <w:t>= 256</w:t>
            </w:r>
          </w:p>
        </w:tc>
      </w:tr>
      <w:tr w:rsidR="00A27506" w14:paraId="14200532" w14:textId="77777777" w:rsidTr="00986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B32C196" w14:textId="77777777" w:rsidR="00A27506" w:rsidRDefault="00A27506" w:rsidP="00986CE3">
            <w:pPr>
              <w:spacing w:after="1" w:line="260" w:lineRule="auto"/>
              <w:ind w:right="4"/>
              <w:rPr>
                <w:rFonts w:ascii="Courier New" w:eastAsia="Courier New" w:hAnsi="Courier New" w:cs="Courier New"/>
                <w:sz w:val="20"/>
              </w:rPr>
            </w:pPr>
            <w:r>
              <w:rPr>
                <w:rFonts w:ascii="Courier New" w:eastAsia="Courier New" w:hAnsi="Courier New" w:cs="Courier New"/>
                <w:sz w:val="20"/>
              </w:rPr>
              <w:t>Usable Addresses</w:t>
            </w:r>
          </w:p>
        </w:tc>
        <w:tc>
          <w:tcPr>
            <w:tcW w:w="4675" w:type="dxa"/>
          </w:tcPr>
          <w:p w14:paraId="55395934" w14:textId="77777777" w:rsidR="00A27506" w:rsidRDefault="00A27506" w:rsidP="00986CE3">
            <w:pPr>
              <w:spacing w:after="1" w:line="260" w:lineRule="auto"/>
              <w:ind w:right="4"/>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sz w:val="20"/>
              </w:rPr>
            </w:pPr>
            <w:r>
              <w:rPr>
                <w:rFonts w:ascii="Courier New" w:eastAsia="Courier New" w:hAnsi="Courier New" w:cs="Courier New"/>
                <w:sz w:val="20"/>
              </w:rPr>
              <w:t>256-2=254</w:t>
            </w:r>
          </w:p>
        </w:tc>
      </w:tr>
      <w:tr w:rsidR="00A27506" w14:paraId="47A42347" w14:textId="77777777" w:rsidTr="00986CE3">
        <w:tc>
          <w:tcPr>
            <w:cnfStyle w:val="001000000000" w:firstRow="0" w:lastRow="0" w:firstColumn="1" w:lastColumn="0" w:oddVBand="0" w:evenVBand="0" w:oddHBand="0" w:evenHBand="0" w:firstRowFirstColumn="0" w:firstRowLastColumn="0" w:lastRowFirstColumn="0" w:lastRowLastColumn="0"/>
            <w:tcW w:w="4675" w:type="dxa"/>
          </w:tcPr>
          <w:p w14:paraId="2B7418D2" w14:textId="77777777" w:rsidR="00A27506" w:rsidRDefault="00A27506" w:rsidP="00986CE3">
            <w:pPr>
              <w:spacing w:after="1" w:line="260" w:lineRule="auto"/>
              <w:ind w:right="4"/>
              <w:rPr>
                <w:rFonts w:ascii="Courier New" w:eastAsia="Courier New" w:hAnsi="Courier New" w:cs="Courier New"/>
                <w:sz w:val="20"/>
              </w:rPr>
            </w:pPr>
            <w:r>
              <w:rPr>
                <w:rFonts w:ascii="Courier New" w:eastAsia="Courier New" w:hAnsi="Courier New" w:cs="Courier New"/>
                <w:sz w:val="20"/>
              </w:rPr>
              <w:t>Broadcast Address</w:t>
            </w:r>
          </w:p>
        </w:tc>
        <w:tc>
          <w:tcPr>
            <w:tcW w:w="4675" w:type="dxa"/>
          </w:tcPr>
          <w:p w14:paraId="1FE8F8F9" w14:textId="628C87F7" w:rsidR="00A27506" w:rsidRDefault="00DA2B35" w:rsidP="00986CE3">
            <w:pPr>
              <w:spacing w:after="1" w:line="260" w:lineRule="auto"/>
              <w:ind w:right="4"/>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sz w:val="20"/>
              </w:rPr>
            </w:pPr>
            <w:r>
              <w:rPr>
                <w:rFonts w:ascii="Courier New" w:eastAsia="Courier New" w:hAnsi="Courier New" w:cs="Courier New"/>
                <w:sz w:val="20"/>
              </w:rPr>
              <w:t>17.16.221.255</w:t>
            </w:r>
          </w:p>
        </w:tc>
      </w:tr>
      <w:tr w:rsidR="00A27506" w14:paraId="6F683336" w14:textId="77777777" w:rsidTr="00986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EEA24D2" w14:textId="77777777" w:rsidR="00A27506" w:rsidRDefault="00A27506" w:rsidP="00986CE3">
            <w:pPr>
              <w:spacing w:after="1" w:line="260" w:lineRule="auto"/>
              <w:ind w:right="4"/>
              <w:rPr>
                <w:rFonts w:ascii="Courier New" w:eastAsia="Courier New" w:hAnsi="Courier New" w:cs="Courier New"/>
                <w:sz w:val="20"/>
              </w:rPr>
            </w:pPr>
            <w:r>
              <w:rPr>
                <w:rFonts w:ascii="Courier New" w:eastAsia="Courier New" w:hAnsi="Courier New" w:cs="Courier New"/>
                <w:sz w:val="20"/>
              </w:rPr>
              <w:t>Host Range</w:t>
            </w:r>
          </w:p>
        </w:tc>
        <w:tc>
          <w:tcPr>
            <w:tcW w:w="4675" w:type="dxa"/>
          </w:tcPr>
          <w:p w14:paraId="779377CF" w14:textId="23555DB5" w:rsidR="00A27506" w:rsidRDefault="00DA2B35" w:rsidP="00986CE3">
            <w:pPr>
              <w:spacing w:after="1" w:line="260" w:lineRule="auto"/>
              <w:ind w:right="4"/>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sz w:val="20"/>
              </w:rPr>
            </w:pPr>
            <w:r>
              <w:rPr>
                <w:rFonts w:ascii="Courier New" w:eastAsia="Courier New" w:hAnsi="Courier New" w:cs="Courier New"/>
                <w:sz w:val="20"/>
              </w:rPr>
              <w:t>172.16.221.1-172.16.221.254</w:t>
            </w:r>
          </w:p>
        </w:tc>
      </w:tr>
    </w:tbl>
    <w:p w14:paraId="4AB4D8B3" w14:textId="77777777" w:rsidR="004442A4" w:rsidRDefault="004442A4" w:rsidP="008605B2">
      <w:pPr>
        <w:spacing w:after="1" w:line="260" w:lineRule="auto"/>
        <w:ind w:left="-5" w:right="4"/>
        <w:rPr>
          <w:rFonts w:ascii="Courier New" w:eastAsia="Courier New" w:hAnsi="Courier New" w:cs="Courier New"/>
          <w:sz w:val="20"/>
        </w:rPr>
      </w:pPr>
    </w:p>
    <w:p w14:paraId="0FB75BC4" w14:textId="6F690C2E" w:rsidR="00DA2B35" w:rsidRDefault="00DA2B35" w:rsidP="008605B2">
      <w:pPr>
        <w:spacing w:after="1" w:line="260" w:lineRule="auto"/>
        <w:ind w:left="-5" w:right="4"/>
        <w:rPr>
          <w:rFonts w:ascii="Courier New" w:eastAsia="Courier New" w:hAnsi="Courier New" w:cs="Courier New"/>
          <w:sz w:val="20"/>
        </w:rPr>
      </w:pPr>
      <w:r>
        <w:rPr>
          <w:rFonts w:ascii="Courier New" w:eastAsia="Courier New" w:hAnsi="Courier New" w:cs="Courier New"/>
          <w:sz w:val="20"/>
        </w:rPr>
        <w:t>192.168.0.</w:t>
      </w:r>
      <w:r w:rsidR="00934F88">
        <w:rPr>
          <w:rFonts w:ascii="Courier New" w:eastAsia="Courier New" w:hAnsi="Courier New" w:cs="Courier New"/>
          <w:sz w:val="20"/>
        </w:rPr>
        <w:t>32</w:t>
      </w:r>
      <w:r>
        <w:rPr>
          <w:rFonts w:ascii="Courier New" w:eastAsia="Courier New" w:hAnsi="Courier New" w:cs="Courier New"/>
          <w:sz w:val="20"/>
        </w:rPr>
        <w:t>/27</w:t>
      </w:r>
    </w:p>
    <w:tbl>
      <w:tblPr>
        <w:tblStyle w:val="GridTable3-Accent2"/>
        <w:tblW w:w="0" w:type="auto"/>
        <w:tblLook w:val="04A0" w:firstRow="1" w:lastRow="0" w:firstColumn="1" w:lastColumn="0" w:noHBand="0" w:noVBand="1"/>
      </w:tblPr>
      <w:tblGrid>
        <w:gridCol w:w="4675"/>
        <w:gridCol w:w="4675"/>
      </w:tblGrid>
      <w:tr w:rsidR="00DA2B35" w14:paraId="10EF1158" w14:textId="77777777" w:rsidTr="00986CE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353B29FD" w14:textId="1676D66E" w:rsidR="00DA2B35" w:rsidRDefault="008A12DB" w:rsidP="00986CE3">
            <w:pPr>
              <w:spacing w:after="1" w:line="260" w:lineRule="auto"/>
              <w:ind w:right="4"/>
              <w:rPr>
                <w:rFonts w:ascii="Courier New" w:eastAsia="Courier New" w:hAnsi="Courier New" w:cs="Courier New"/>
                <w:sz w:val="20"/>
              </w:rPr>
            </w:pPr>
            <w:r>
              <w:rPr>
                <w:rFonts w:ascii="Courier New" w:eastAsia="Courier New" w:hAnsi="Courier New" w:cs="Courier New"/>
                <w:sz w:val="20"/>
              </w:rPr>
              <w:t>N</w:t>
            </w:r>
            <w:r w:rsidR="00DA2B35">
              <w:rPr>
                <w:rFonts w:ascii="Courier New" w:eastAsia="Courier New" w:hAnsi="Courier New" w:cs="Courier New"/>
                <w:sz w:val="20"/>
              </w:rPr>
              <w:t>etmask(</w:t>
            </w:r>
            <w:r>
              <w:rPr>
                <w:rFonts w:ascii="Courier New" w:eastAsia="Courier New" w:hAnsi="Courier New" w:cs="Courier New"/>
                <w:sz w:val="20"/>
              </w:rPr>
              <w:t>Decimal</w:t>
            </w:r>
            <w:r w:rsidR="00DA2B35">
              <w:rPr>
                <w:rFonts w:ascii="Courier New" w:eastAsia="Courier New" w:hAnsi="Courier New" w:cs="Courier New"/>
                <w:sz w:val="20"/>
              </w:rPr>
              <w:t>)</w:t>
            </w:r>
          </w:p>
        </w:tc>
        <w:tc>
          <w:tcPr>
            <w:tcW w:w="4675" w:type="dxa"/>
          </w:tcPr>
          <w:p w14:paraId="39C68BD4" w14:textId="57D43410" w:rsidR="00DA2B35" w:rsidRDefault="00DA2B35" w:rsidP="00986CE3">
            <w:pPr>
              <w:spacing w:after="1" w:line="260" w:lineRule="auto"/>
              <w:ind w:right="4"/>
              <w:cnfStyle w:val="100000000000" w:firstRow="1" w:lastRow="0" w:firstColumn="0" w:lastColumn="0" w:oddVBand="0" w:evenVBand="0" w:oddHBand="0" w:evenHBand="0" w:firstRowFirstColumn="0" w:firstRowLastColumn="0" w:lastRowFirstColumn="0" w:lastRowLastColumn="0"/>
              <w:rPr>
                <w:rFonts w:ascii="Courier New" w:eastAsia="Courier New" w:hAnsi="Courier New" w:cs="Courier New"/>
                <w:sz w:val="20"/>
              </w:rPr>
            </w:pPr>
            <w:r>
              <w:rPr>
                <w:rFonts w:ascii="Courier New" w:eastAsia="Courier New" w:hAnsi="Courier New" w:cs="Courier New"/>
                <w:sz w:val="20"/>
              </w:rPr>
              <w:t>255.255.255.224</w:t>
            </w:r>
          </w:p>
        </w:tc>
      </w:tr>
      <w:tr w:rsidR="00DA2B35" w14:paraId="57AC88D6" w14:textId="77777777" w:rsidTr="00986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6824CDF" w14:textId="77777777" w:rsidR="00DA2B35" w:rsidRDefault="00DA2B35" w:rsidP="00986CE3">
            <w:pPr>
              <w:spacing w:after="1" w:line="260" w:lineRule="auto"/>
              <w:ind w:right="4"/>
              <w:rPr>
                <w:rFonts w:ascii="Courier New" w:eastAsia="Courier New" w:hAnsi="Courier New" w:cs="Courier New"/>
                <w:sz w:val="20"/>
              </w:rPr>
            </w:pPr>
            <w:r>
              <w:rPr>
                <w:rFonts w:ascii="Courier New" w:eastAsia="Courier New" w:hAnsi="Courier New" w:cs="Courier New"/>
                <w:sz w:val="20"/>
              </w:rPr>
              <w:t>Netmask(Binary)</w:t>
            </w:r>
          </w:p>
        </w:tc>
        <w:tc>
          <w:tcPr>
            <w:tcW w:w="4675" w:type="dxa"/>
          </w:tcPr>
          <w:p w14:paraId="4FCBC760" w14:textId="7EBA2709" w:rsidR="00DA2B35" w:rsidRDefault="00B4014C" w:rsidP="00986CE3">
            <w:pPr>
              <w:spacing w:after="1" w:line="260" w:lineRule="auto"/>
              <w:ind w:right="4"/>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sz w:val="20"/>
              </w:rPr>
            </w:pPr>
            <w:r w:rsidRPr="00B4014C">
              <w:rPr>
                <w:rFonts w:ascii="Courier New" w:eastAsia="Courier New" w:hAnsi="Courier New" w:cs="Courier New"/>
                <w:sz w:val="20"/>
              </w:rPr>
              <w:t>11111111.11111111.11111111.11100000</w:t>
            </w:r>
          </w:p>
        </w:tc>
      </w:tr>
      <w:tr w:rsidR="00DA2B35" w14:paraId="7640FB3F" w14:textId="77777777" w:rsidTr="00986CE3">
        <w:tc>
          <w:tcPr>
            <w:cnfStyle w:val="001000000000" w:firstRow="0" w:lastRow="0" w:firstColumn="1" w:lastColumn="0" w:oddVBand="0" w:evenVBand="0" w:oddHBand="0" w:evenHBand="0" w:firstRowFirstColumn="0" w:firstRowLastColumn="0" w:lastRowFirstColumn="0" w:lastRowLastColumn="0"/>
            <w:tcW w:w="4675" w:type="dxa"/>
          </w:tcPr>
          <w:p w14:paraId="7C965AA2" w14:textId="77777777" w:rsidR="00DA2B35" w:rsidRDefault="00DA2B35" w:rsidP="00986CE3">
            <w:pPr>
              <w:spacing w:after="1" w:line="260" w:lineRule="auto"/>
              <w:ind w:right="4"/>
              <w:rPr>
                <w:rFonts w:ascii="Courier New" w:eastAsia="Courier New" w:hAnsi="Courier New" w:cs="Courier New"/>
                <w:sz w:val="20"/>
              </w:rPr>
            </w:pPr>
            <w:r>
              <w:rPr>
                <w:rFonts w:ascii="Courier New" w:eastAsia="Courier New" w:hAnsi="Courier New" w:cs="Courier New"/>
                <w:sz w:val="20"/>
              </w:rPr>
              <w:t>Network address(Decimal)</w:t>
            </w:r>
          </w:p>
        </w:tc>
        <w:tc>
          <w:tcPr>
            <w:tcW w:w="4675" w:type="dxa"/>
          </w:tcPr>
          <w:p w14:paraId="2F1FE92C" w14:textId="229939F6" w:rsidR="00DA2B35" w:rsidRDefault="00DA2B35" w:rsidP="00986CE3">
            <w:pPr>
              <w:spacing w:after="1" w:line="260" w:lineRule="auto"/>
              <w:ind w:right="4"/>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sz w:val="20"/>
              </w:rPr>
            </w:pPr>
            <w:r>
              <w:rPr>
                <w:rFonts w:ascii="Courier New" w:eastAsia="Courier New" w:hAnsi="Courier New" w:cs="Courier New"/>
                <w:sz w:val="20"/>
              </w:rPr>
              <w:t>192.168.0.32</w:t>
            </w:r>
          </w:p>
        </w:tc>
      </w:tr>
      <w:tr w:rsidR="00DA2B35" w14:paraId="7582FAD7" w14:textId="77777777" w:rsidTr="00986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F39DEB" w14:textId="77777777" w:rsidR="00DA2B35" w:rsidRDefault="00DA2B35" w:rsidP="00986CE3">
            <w:pPr>
              <w:spacing w:after="1" w:line="260" w:lineRule="auto"/>
              <w:ind w:right="4"/>
              <w:rPr>
                <w:rFonts w:ascii="Courier New" w:eastAsia="Courier New" w:hAnsi="Courier New" w:cs="Courier New"/>
                <w:sz w:val="20"/>
              </w:rPr>
            </w:pPr>
            <w:r>
              <w:rPr>
                <w:rFonts w:ascii="Courier New" w:eastAsia="Courier New" w:hAnsi="Courier New" w:cs="Courier New"/>
                <w:sz w:val="20"/>
              </w:rPr>
              <w:t>Host Bits</w:t>
            </w:r>
          </w:p>
        </w:tc>
        <w:tc>
          <w:tcPr>
            <w:tcW w:w="4675" w:type="dxa"/>
          </w:tcPr>
          <w:p w14:paraId="5DFE07ED" w14:textId="2C946BBB" w:rsidR="00DA2B35" w:rsidRDefault="00DA2B35" w:rsidP="00986CE3">
            <w:pPr>
              <w:spacing w:after="1" w:line="260" w:lineRule="auto"/>
              <w:ind w:right="4"/>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sz w:val="20"/>
              </w:rPr>
            </w:pPr>
            <w:r>
              <w:rPr>
                <w:rFonts w:ascii="Courier New" w:eastAsia="Courier New" w:hAnsi="Courier New" w:cs="Courier New"/>
                <w:sz w:val="20"/>
              </w:rPr>
              <w:t>5</w:t>
            </w:r>
          </w:p>
        </w:tc>
      </w:tr>
      <w:tr w:rsidR="00DA2B35" w14:paraId="39C9089F" w14:textId="77777777" w:rsidTr="00986CE3">
        <w:tc>
          <w:tcPr>
            <w:cnfStyle w:val="001000000000" w:firstRow="0" w:lastRow="0" w:firstColumn="1" w:lastColumn="0" w:oddVBand="0" w:evenVBand="0" w:oddHBand="0" w:evenHBand="0" w:firstRowFirstColumn="0" w:firstRowLastColumn="0" w:lastRowFirstColumn="0" w:lastRowLastColumn="0"/>
            <w:tcW w:w="4675" w:type="dxa"/>
          </w:tcPr>
          <w:p w14:paraId="3CDE11F3" w14:textId="77777777" w:rsidR="00DA2B35" w:rsidRDefault="00DA2B35" w:rsidP="00986CE3">
            <w:pPr>
              <w:spacing w:after="1" w:line="260" w:lineRule="auto"/>
              <w:ind w:right="4"/>
              <w:rPr>
                <w:rFonts w:ascii="Courier New" w:eastAsia="Courier New" w:hAnsi="Courier New" w:cs="Courier New"/>
                <w:sz w:val="20"/>
              </w:rPr>
            </w:pPr>
            <w:r>
              <w:rPr>
                <w:rFonts w:ascii="Courier New" w:eastAsia="Courier New" w:hAnsi="Courier New" w:cs="Courier New"/>
                <w:sz w:val="20"/>
              </w:rPr>
              <w:t>Total Addresses</w:t>
            </w:r>
          </w:p>
        </w:tc>
        <w:tc>
          <w:tcPr>
            <w:tcW w:w="4675" w:type="dxa"/>
          </w:tcPr>
          <w:p w14:paraId="2E637D42" w14:textId="4F05B336" w:rsidR="00DA2B35" w:rsidRPr="00DA2B35" w:rsidRDefault="00DA2B35" w:rsidP="00986CE3">
            <w:pPr>
              <w:spacing w:after="1" w:line="260" w:lineRule="auto"/>
              <w:ind w:right="4"/>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sz w:val="20"/>
              </w:rPr>
            </w:pPr>
            <w:r>
              <w:rPr>
                <w:rFonts w:ascii="Courier New" w:eastAsia="Courier New" w:hAnsi="Courier New" w:cs="Courier New"/>
                <w:sz w:val="20"/>
              </w:rPr>
              <w:t>2</w:t>
            </w:r>
            <w:r>
              <w:rPr>
                <w:rFonts w:ascii="Courier New" w:eastAsia="Courier New" w:hAnsi="Courier New" w:cs="Courier New"/>
                <w:sz w:val="20"/>
                <w:vertAlign w:val="superscript"/>
              </w:rPr>
              <w:t>5</w:t>
            </w:r>
            <w:r w:rsidRPr="00B06721">
              <w:rPr>
                <w:rFonts w:ascii="Courier New" w:eastAsia="Courier New" w:hAnsi="Courier New" w:cs="Courier New"/>
                <w:sz w:val="20"/>
              </w:rPr>
              <w:t>= 32</w:t>
            </w:r>
          </w:p>
        </w:tc>
      </w:tr>
      <w:tr w:rsidR="00DA2B35" w14:paraId="368F041E" w14:textId="77777777" w:rsidTr="00986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05C85B7" w14:textId="77777777" w:rsidR="00DA2B35" w:rsidRDefault="00DA2B35" w:rsidP="00986CE3">
            <w:pPr>
              <w:spacing w:after="1" w:line="260" w:lineRule="auto"/>
              <w:ind w:right="4"/>
              <w:rPr>
                <w:rFonts w:ascii="Courier New" w:eastAsia="Courier New" w:hAnsi="Courier New" w:cs="Courier New"/>
                <w:sz w:val="20"/>
              </w:rPr>
            </w:pPr>
            <w:r>
              <w:rPr>
                <w:rFonts w:ascii="Courier New" w:eastAsia="Courier New" w:hAnsi="Courier New" w:cs="Courier New"/>
                <w:sz w:val="20"/>
              </w:rPr>
              <w:t>Usable Addresses</w:t>
            </w:r>
          </w:p>
        </w:tc>
        <w:tc>
          <w:tcPr>
            <w:tcW w:w="4675" w:type="dxa"/>
          </w:tcPr>
          <w:p w14:paraId="2882A209" w14:textId="56231515" w:rsidR="00DA2B35" w:rsidRDefault="00DA2B35" w:rsidP="00986CE3">
            <w:pPr>
              <w:spacing w:after="1" w:line="260" w:lineRule="auto"/>
              <w:ind w:right="4"/>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sz w:val="20"/>
              </w:rPr>
            </w:pPr>
            <w:r>
              <w:rPr>
                <w:rFonts w:ascii="Courier New" w:eastAsia="Courier New" w:hAnsi="Courier New" w:cs="Courier New"/>
                <w:sz w:val="20"/>
              </w:rPr>
              <w:t>32-2=30</w:t>
            </w:r>
          </w:p>
        </w:tc>
      </w:tr>
      <w:tr w:rsidR="00DA2B35" w14:paraId="3B84C4D1" w14:textId="77777777" w:rsidTr="00986CE3">
        <w:tc>
          <w:tcPr>
            <w:cnfStyle w:val="001000000000" w:firstRow="0" w:lastRow="0" w:firstColumn="1" w:lastColumn="0" w:oddVBand="0" w:evenVBand="0" w:oddHBand="0" w:evenHBand="0" w:firstRowFirstColumn="0" w:firstRowLastColumn="0" w:lastRowFirstColumn="0" w:lastRowLastColumn="0"/>
            <w:tcW w:w="4675" w:type="dxa"/>
          </w:tcPr>
          <w:p w14:paraId="279DCC5D" w14:textId="77777777" w:rsidR="00DA2B35" w:rsidRDefault="00DA2B35" w:rsidP="00986CE3">
            <w:pPr>
              <w:spacing w:after="1" w:line="260" w:lineRule="auto"/>
              <w:ind w:right="4"/>
              <w:rPr>
                <w:rFonts w:ascii="Courier New" w:eastAsia="Courier New" w:hAnsi="Courier New" w:cs="Courier New"/>
                <w:sz w:val="20"/>
              </w:rPr>
            </w:pPr>
            <w:r>
              <w:rPr>
                <w:rFonts w:ascii="Courier New" w:eastAsia="Courier New" w:hAnsi="Courier New" w:cs="Courier New"/>
                <w:sz w:val="20"/>
              </w:rPr>
              <w:t>Broadcast Address</w:t>
            </w:r>
          </w:p>
        </w:tc>
        <w:tc>
          <w:tcPr>
            <w:tcW w:w="4675" w:type="dxa"/>
          </w:tcPr>
          <w:p w14:paraId="6BB5E0FA" w14:textId="76AC934E" w:rsidR="00DA2B35" w:rsidRDefault="00DA2B35" w:rsidP="00986CE3">
            <w:pPr>
              <w:spacing w:after="1" w:line="260" w:lineRule="auto"/>
              <w:ind w:right="4"/>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sz w:val="20"/>
              </w:rPr>
            </w:pPr>
            <w:r>
              <w:rPr>
                <w:rFonts w:ascii="Courier New" w:eastAsia="Courier New" w:hAnsi="Courier New" w:cs="Courier New"/>
                <w:sz w:val="20"/>
              </w:rPr>
              <w:t>192.168.0.</w:t>
            </w:r>
            <w:r w:rsidR="00894349">
              <w:rPr>
                <w:rFonts w:ascii="Courier New" w:eastAsia="Courier New" w:hAnsi="Courier New" w:cs="Courier New"/>
                <w:sz w:val="20"/>
              </w:rPr>
              <w:t>63</w:t>
            </w:r>
          </w:p>
        </w:tc>
      </w:tr>
      <w:tr w:rsidR="00DA2B35" w14:paraId="2843FD99" w14:textId="77777777" w:rsidTr="00986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F7F5246" w14:textId="77777777" w:rsidR="00DA2B35" w:rsidRDefault="00DA2B35" w:rsidP="00986CE3">
            <w:pPr>
              <w:spacing w:after="1" w:line="260" w:lineRule="auto"/>
              <w:ind w:right="4"/>
              <w:rPr>
                <w:rFonts w:ascii="Courier New" w:eastAsia="Courier New" w:hAnsi="Courier New" w:cs="Courier New"/>
                <w:sz w:val="20"/>
              </w:rPr>
            </w:pPr>
            <w:r>
              <w:rPr>
                <w:rFonts w:ascii="Courier New" w:eastAsia="Courier New" w:hAnsi="Courier New" w:cs="Courier New"/>
                <w:sz w:val="20"/>
              </w:rPr>
              <w:t>Host Range</w:t>
            </w:r>
          </w:p>
        </w:tc>
        <w:tc>
          <w:tcPr>
            <w:tcW w:w="4675" w:type="dxa"/>
          </w:tcPr>
          <w:p w14:paraId="02844B28" w14:textId="57DABC0F" w:rsidR="00DA2B35" w:rsidRDefault="00DA2B35" w:rsidP="00986CE3">
            <w:pPr>
              <w:spacing w:after="1" w:line="260" w:lineRule="auto"/>
              <w:ind w:right="4"/>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sz w:val="20"/>
              </w:rPr>
            </w:pPr>
            <w:r>
              <w:rPr>
                <w:rFonts w:ascii="Courier New" w:eastAsia="Courier New" w:hAnsi="Courier New" w:cs="Courier New"/>
                <w:sz w:val="20"/>
              </w:rPr>
              <w:t>192.168.0.</w:t>
            </w:r>
            <w:r w:rsidR="00894349">
              <w:rPr>
                <w:rFonts w:ascii="Courier New" w:eastAsia="Courier New" w:hAnsi="Courier New" w:cs="Courier New"/>
                <w:sz w:val="20"/>
              </w:rPr>
              <w:t>33</w:t>
            </w:r>
            <w:r>
              <w:rPr>
                <w:rFonts w:ascii="Courier New" w:eastAsia="Courier New" w:hAnsi="Courier New" w:cs="Courier New"/>
                <w:sz w:val="20"/>
              </w:rPr>
              <w:t>-192.168.0.</w:t>
            </w:r>
            <w:r w:rsidR="00894349">
              <w:rPr>
                <w:rFonts w:ascii="Courier New" w:eastAsia="Courier New" w:hAnsi="Courier New" w:cs="Courier New"/>
                <w:sz w:val="20"/>
              </w:rPr>
              <w:t>62</w:t>
            </w:r>
          </w:p>
        </w:tc>
      </w:tr>
    </w:tbl>
    <w:p w14:paraId="45FAD90F" w14:textId="77777777" w:rsidR="00A6489E" w:rsidRDefault="00A6489E" w:rsidP="00A6489E">
      <w:pPr>
        <w:spacing w:after="1" w:line="260" w:lineRule="auto"/>
        <w:ind w:right="4"/>
        <w:rPr>
          <w:rFonts w:ascii="Courier New" w:eastAsia="Courier New" w:hAnsi="Courier New" w:cs="Courier New"/>
          <w:sz w:val="20"/>
        </w:rPr>
      </w:pPr>
    </w:p>
    <w:p w14:paraId="6A72D7C6" w14:textId="35615C85" w:rsidR="004442A4" w:rsidRDefault="00DA2B35" w:rsidP="00934F88">
      <w:pPr>
        <w:spacing w:after="1" w:line="260" w:lineRule="auto"/>
        <w:ind w:left="-5" w:right="4"/>
        <w:rPr>
          <w:rFonts w:ascii="Courier New" w:eastAsia="Courier New" w:hAnsi="Courier New" w:cs="Courier New"/>
          <w:sz w:val="20"/>
        </w:rPr>
      </w:pPr>
      <w:bookmarkStart w:id="50" w:name="_Hlk185919242"/>
      <w:r>
        <w:rPr>
          <w:rFonts w:ascii="Courier New" w:eastAsia="Courier New" w:hAnsi="Courier New" w:cs="Courier New"/>
          <w:sz w:val="20"/>
        </w:rPr>
        <w:t>192.168.0</w:t>
      </w:r>
      <w:r w:rsidR="00934F88">
        <w:rPr>
          <w:rFonts w:ascii="Courier New" w:eastAsia="Courier New" w:hAnsi="Courier New" w:cs="Courier New"/>
          <w:sz w:val="20"/>
        </w:rPr>
        <w:t>.64/27</w:t>
      </w:r>
    </w:p>
    <w:tbl>
      <w:tblPr>
        <w:tblStyle w:val="GridTable3-Accent2"/>
        <w:tblW w:w="0" w:type="auto"/>
        <w:tblLook w:val="04A0" w:firstRow="1" w:lastRow="0" w:firstColumn="1" w:lastColumn="0" w:noHBand="0" w:noVBand="1"/>
      </w:tblPr>
      <w:tblGrid>
        <w:gridCol w:w="4675"/>
        <w:gridCol w:w="4675"/>
      </w:tblGrid>
      <w:tr w:rsidR="00934F88" w:rsidRPr="00934F88" w14:paraId="5D96016B" w14:textId="77777777" w:rsidTr="00986CE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44D1E908" w14:textId="38EE60FF" w:rsidR="00934F88" w:rsidRPr="00934F88" w:rsidRDefault="00866CA9" w:rsidP="00934F88">
            <w:pPr>
              <w:spacing w:after="1" w:line="260" w:lineRule="auto"/>
              <w:ind w:left="-5" w:right="4"/>
              <w:jc w:val="left"/>
              <w:rPr>
                <w:rFonts w:ascii="Courier New" w:eastAsia="Courier New" w:hAnsi="Courier New" w:cs="Courier New"/>
                <w:sz w:val="20"/>
              </w:rPr>
            </w:pPr>
            <w:r>
              <w:rPr>
                <w:rFonts w:ascii="Courier New" w:eastAsia="Courier New" w:hAnsi="Courier New" w:cs="Courier New"/>
                <w:sz w:val="20"/>
              </w:rPr>
              <w:t>N</w:t>
            </w:r>
            <w:r w:rsidR="00934F88" w:rsidRPr="00934F88">
              <w:rPr>
                <w:rFonts w:ascii="Courier New" w:eastAsia="Courier New" w:hAnsi="Courier New" w:cs="Courier New"/>
                <w:sz w:val="20"/>
              </w:rPr>
              <w:t>etmask(</w:t>
            </w:r>
            <w:r>
              <w:rPr>
                <w:rFonts w:ascii="Courier New" w:eastAsia="Courier New" w:hAnsi="Courier New" w:cs="Courier New"/>
                <w:sz w:val="20"/>
              </w:rPr>
              <w:t>Decimal</w:t>
            </w:r>
            <w:r w:rsidR="00934F88" w:rsidRPr="00934F88">
              <w:rPr>
                <w:rFonts w:ascii="Courier New" w:eastAsia="Courier New" w:hAnsi="Courier New" w:cs="Courier New"/>
                <w:sz w:val="20"/>
              </w:rPr>
              <w:t>)</w:t>
            </w:r>
          </w:p>
        </w:tc>
        <w:tc>
          <w:tcPr>
            <w:tcW w:w="4675" w:type="dxa"/>
          </w:tcPr>
          <w:p w14:paraId="43E5AFCC" w14:textId="28D58334" w:rsidR="00934F88" w:rsidRPr="00934F88" w:rsidRDefault="00934F88" w:rsidP="00934F88">
            <w:pPr>
              <w:spacing w:after="1" w:line="260" w:lineRule="auto"/>
              <w:ind w:left="-5" w:right="4"/>
              <w:cnfStyle w:val="100000000000" w:firstRow="1" w:lastRow="0" w:firstColumn="0" w:lastColumn="0" w:oddVBand="0" w:evenVBand="0" w:oddHBand="0" w:evenHBand="0" w:firstRowFirstColumn="0" w:firstRowLastColumn="0" w:lastRowFirstColumn="0" w:lastRowLastColumn="0"/>
              <w:rPr>
                <w:rFonts w:ascii="Courier New" w:eastAsia="Courier New" w:hAnsi="Courier New" w:cs="Courier New"/>
                <w:sz w:val="20"/>
              </w:rPr>
            </w:pPr>
            <w:r w:rsidRPr="00934F88">
              <w:rPr>
                <w:rFonts w:ascii="Courier New" w:eastAsia="Courier New" w:hAnsi="Courier New" w:cs="Courier New"/>
                <w:sz w:val="20"/>
              </w:rPr>
              <w:t>255.255.255</w:t>
            </w:r>
            <w:r w:rsidR="000D1459">
              <w:rPr>
                <w:rFonts w:ascii="Courier New" w:eastAsia="Courier New" w:hAnsi="Courier New" w:cs="Courier New"/>
                <w:sz w:val="20"/>
              </w:rPr>
              <w:t>.224</w:t>
            </w:r>
          </w:p>
        </w:tc>
      </w:tr>
      <w:tr w:rsidR="00934F88" w:rsidRPr="00934F88" w14:paraId="248A2313" w14:textId="77777777" w:rsidTr="00986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BF8FB43" w14:textId="77777777" w:rsidR="00934F88" w:rsidRPr="00934F88" w:rsidRDefault="00934F88" w:rsidP="00934F88">
            <w:pPr>
              <w:spacing w:after="1" w:line="260" w:lineRule="auto"/>
              <w:ind w:left="-5" w:right="4"/>
              <w:jc w:val="left"/>
              <w:rPr>
                <w:rFonts w:ascii="Courier New" w:eastAsia="Courier New" w:hAnsi="Courier New" w:cs="Courier New"/>
                <w:sz w:val="20"/>
              </w:rPr>
            </w:pPr>
            <w:r w:rsidRPr="00934F88">
              <w:rPr>
                <w:rFonts w:ascii="Courier New" w:eastAsia="Courier New" w:hAnsi="Courier New" w:cs="Courier New"/>
                <w:sz w:val="20"/>
              </w:rPr>
              <w:t>Netmask(Binary)</w:t>
            </w:r>
          </w:p>
        </w:tc>
        <w:tc>
          <w:tcPr>
            <w:tcW w:w="4675" w:type="dxa"/>
          </w:tcPr>
          <w:p w14:paraId="79CC0FE1" w14:textId="4CA6B080" w:rsidR="00934F88" w:rsidRPr="00934F88" w:rsidRDefault="008935E6" w:rsidP="008935E6">
            <w:pPr>
              <w:spacing w:after="1" w:line="260" w:lineRule="auto"/>
              <w:ind w:right="4"/>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sz w:val="20"/>
              </w:rPr>
            </w:pPr>
            <w:r w:rsidRPr="008935E6">
              <w:rPr>
                <w:rFonts w:ascii="Courier New" w:eastAsia="Courier New" w:hAnsi="Courier New" w:cs="Courier New"/>
                <w:sz w:val="20"/>
              </w:rPr>
              <w:t>11111111.11111111.11111111.11100000</w:t>
            </w:r>
          </w:p>
        </w:tc>
      </w:tr>
      <w:tr w:rsidR="00934F88" w:rsidRPr="00934F88" w14:paraId="70B3BF5F" w14:textId="77777777" w:rsidTr="00986CE3">
        <w:tc>
          <w:tcPr>
            <w:cnfStyle w:val="001000000000" w:firstRow="0" w:lastRow="0" w:firstColumn="1" w:lastColumn="0" w:oddVBand="0" w:evenVBand="0" w:oddHBand="0" w:evenHBand="0" w:firstRowFirstColumn="0" w:firstRowLastColumn="0" w:lastRowFirstColumn="0" w:lastRowLastColumn="0"/>
            <w:tcW w:w="4675" w:type="dxa"/>
          </w:tcPr>
          <w:p w14:paraId="49A89F1D" w14:textId="77777777" w:rsidR="00934F88" w:rsidRPr="00934F88" w:rsidRDefault="00934F88" w:rsidP="00934F88">
            <w:pPr>
              <w:spacing w:after="1" w:line="260" w:lineRule="auto"/>
              <w:ind w:left="-5" w:right="4"/>
              <w:jc w:val="left"/>
              <w:rPr>
                <w:rFonts w:ascii="Courier New" w:eastAsia="Courier New" w:hAnsi="Courier New" w:cs="Courier New"/>
                <w:sz w:val="20"/>
              </w:rPr>
            </w:pPr>
            <w:r w:rsidRPr="00934F88">
              <w:rPr>
                <w:rFonts w:ascii="Courier New" w:eastAsia="Courier New" w:hAnsi="Courier New" w:cs="Courier New"/>
                <w:sz w:val="20"/>
              </w:rPr>
              <w:t>Network address(Decimal)</w:t>
            </w:r>
          </w:p>
        </w:tc>
        <w:tc>
          <w:tcPr>
            <w:tcW w:w="4675" w:type="dxa"/>
          </w:tcPr>
          <w:p w14:paraId="64ECEFAD" w14:textId="469A7797" w:rsidR="00934F88" w:rsidRPr="00934F88" w:rsidRDefault="00977F38" w:rsidP="00934F88">
            <w:pPr>
              <w:spacing w:after="1" w:line="260" w:lineRule="auto"/>
              <w:ind w:left="-5" w:right="4"/>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sz w:val="20"/>
              </w:rPr>
            </w:pPr>
            <w:r>
              <w:rPr>
                <w:rFonts w:ascii="Courier New" w:eastAsia="Courier New" w:hAnsi="Courier New" w:cs="Courier New"/>
                <w:sz w:val="20"/>
              </w:rPr>
              <w:t>192.168.0.</w:t>
            </w:r>
            <w:r w:rsidR="000D7F23">
              <w:rPr>
                <w:rFonts w:ascii="Courier New" w:eastAsia="Courier New" w:hAnsi="Courier New" w:cs="Courier New"/>
                <w:sz w:val="20"/>
              </w:rPr>
              <w:t>64</w:t>
            </w:r>
          </w:p>
        </w:tc>
      </w:tr>
      <w:tr w:rsidR="00934F88" w:rsidRPr="00934F88" w14:paraId="40C531E6" w14:textId="77777777" w:rsidTr="00986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C1A58F" w14:textId="77777777" w:rsidR="00934F88" w:rsidRPr="00934F88" w:rsidRDefault="00934F88" w:rsidP="00934F88">
            <w:pPr>
              <w:spacing w:after="1" w:line="260" w:lineRule="auto"/>
              <w:ind w:left="-5" w:right="4"/>
              <w:jc w:val="left"/>
              <w:rPr>
                <w:rFonts w:ascii="Courier New" w:eastAsia="Courier New" w:hAnsi="Courier New" w:cs="Courier New"/>
                <w:sz w:val="20"/>
              </w:rPr>
            </w:pPr>
            <w:r w:rsidRPr="00934F88">
              <w:rPr>
                <w:rFonts w:ascii="Courier New" w:eastAsia="Courier New" w:hAnsi="Courier New" w:cs="Courier New"/>
                <w:sz w:val="20"/>
              </w:rPr>
              <w:t>Host Bits</w:t>
            </w:r>
          </w:p>
        </w:tc>
        <w:tc>
          <w:tcPr>
            <w:tcW w:w="4675" w:type="dxa"/>
          </w:tcPr>
          <w:p w14:paraId="31F93724" w14:textId="7788A062" w:rsidR="00934F88" w:rsidRPr="00934F88" w:rsidRDefault="00C51349" w:rsidP="00934F88">
            <w:pPr>
              <w:spacing w:after="1" w:line="260" w:lineRule="auto"/>
              <w:ind w:left="-5" w:right="4"/>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sz w:val="20"/>
              </w:rPr>
            </w:pPr>
            <w:r>
              <w:rPr>
                <w:rFonts w:ascii="Courier New" w:eastAsia="Courier New" w:hAnsi="Courier New" w:cs="Courier New"/>
                <w:sz w:val="20"/>
              </w:rPr>
              <w:t>5</w:t>
            </w:r>
          </w:p>
        </w:tc>
      </w:tr>
      <w:tr w:rsidR="00934F88" w:rsidRPr="00934F88" w14:paraId="0F126F7F" w14:textId="77777777" w:rsidTr="00986CE3">
        <w:tc>
          <w:tcPr>
            <w:cnfStyle w:val="001000000000" w:firstRow="0" w:lastRow="0" w:firstColumn="1" w:lastColumn="0" w:oddVBand="0" w:evenVBand="0" w:oddHBand="0" w:evenHBand="0" w:firstRowFirstColumn="0" w:firstRowLastColumn="0" w:lastRowFirstColumn="0" w:lastRowLastColumn="0"/>
            <w:tcW w:w="4675" w:type="dxa"/>
          </w:tcPr>
          <w:p w14:paraId="68182BE1" w14:textId="77777777" w:rsidR="00934F88" w:rsidRPr="00934F88" w:rsidRDefault="00934F88" w:rsidP="00934F88">
            <w:pPr>
              <w:spacing w:after="1" w:line="260" w:lineRule="auto"/>
              <w:ind w:left="-5" w:right="4"/>
              <w:jc w:val="left"/>
              <w:rPr>
                <w:rFonts w:ascii="Courier New" w:eastAsia="Courier New" w:hAnsi="Courier New" w:cs="Courier New"/>
                <w:sz w:val="20"/>
              </w:rPr>
            </w:pPr>
            <w:r w:rsidRPr="00934F88">
              <w:rPr>
                <w:rFonts w:ascii="Courier New" w:eastAsia="Courier New" w:hAnsi="Courier New" w:cs="Courier New"/>
                <w:sz w:val="20"/>
              </w:rPr>
              <w:t>Total Addresses</w:t>
            </w:r>
          </w:p>
        </w:tc>
        <w:tc>
          <w:tcPr>
            <w:tcW w:w="4675" w:type="dxa"/>
          </w:tcPr>
          <w:p w14:paraId="02584317" w14:textId="7A569C35" w:rsidR="00934F88" w:rsidRPr="00934F88" w:rsidRDefault="00934F88" w:rsidP="00934F88">
            <w:pPr>
              <w:spacing w:after="1" w:line="260" w:lineRule="auto"/>
              <w:ind w:left="-5" w:right="4"/>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sz w:val="20"/>
              </w:rPr>
            </w:pPr>
            <w:r w:rsidRPr="00934F88">
              <w:rPr>
                <w:rFonts w:ascii="Courier New" w:eastAsia="Courier New" w:hAnsi="Courier New" w:cs="Courier New"/>
                <w:sz w:val="20"/>
              </w:rPr>
              <w:t>2</w:t>
            </w:r>
            <w:r>
              <w:rPr>
                <w:rFonts w:ascii="Courier New" w:eastAsia="Courier New" w:hAnsi="Courier New" w:cs="Courier New"/>
                <w:sz w:val="20"/>
                <w:vertAlign w:val="superscript"/>
              </w:rPr>
              <w:t>5</w:t>
            </w:r>
            <w:r w:rsidRPr="00B06721">
              <w:rPr>
                <w:rFonts w:ascii="Courier New" w:eastAsia="Courier New" w:hAnsi="Courier New" w:cs="Courier New"/>
                <w:sz w:val="20"/>
              </w:rPr>
              <w:t>=</w:t>
            </w:r>
            <w:r>
              <w:rPr>
                <w:rFonts w:ascii="Courier New" w:eastAsia="Courier New" w:hAnsi="Courier New" w:cs="Courier New"/>
                <w:sz w:val="20"/>
              </w:rPr>
              <w:t>32</w:t>
            </w:r>
          </w:p>
        </w:tc>
      </w:tr>
      <w:tr w:rsidR="00934F88" w:rsidRPr="00934F88" w14:paraId="2B01C7F7" w14:textId="77777777" w:rsidTr="00986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14C2013" w14:textId="77777777" w:rsidR="00934F88" w:rsidRPr="00934F88" w:rsidRDefault="00934F88" w:rsidP="00934F88">
            <w:pPr>
              <w:spacing w:after="1" w:line="260" w:lineRule="auto"/>
              <w:ind w:left="-5" w:right="4"/>
              <w:jc w:val="left"/>
              <w:rPr>
                <w:rFonts w:ascii="Courier New" w:eastAsia="Courier New" w:hAnsi="Courier New" w:cs="Courier New"/>
                <w:sz w:val="20"/>
              </w:rPr>
            </w:pPr>
            <w:r w:rsidRPr="00934F88">
              <w:rPr>
                <w:rFonts w:ascii="Courier New" w:eastAsia="Courier New" w:hAnsi="Courier New" w:cs="Courier New"/>
                <w:sz w:val="20"/>
              </w:rPr>
              <w:t>Usable Addresses</w:t>
            </w:r>
          </w:p>
        </w:tc>
        <w:tc>
          <w:tcPr>
            <w:tcW w:w="4675" w:type="dxa"/>
          </w:tcPr>
          <w:p w14:paraId="70774793" w14:textId="75DBD628" w:rsidR="00934F88" w:rsidRPr="00934F88" w:rsidRDefault="00934F88" w:rsidP="00934F88">
            <w:pPr>
              <w:spacing w:after="1" w:line="260" w:lineRule="auto"/>
              <w:ind w:left="-5" w:right="4"/>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sz w:val="20"/>
              </w:rPr>
            </w:pPr>
            <w:r>
              <w:rPr>
                <w:rFonts w:ascii="Courier New" w:eastAsia="Courier New" w:hAnsi="Courier New" w:cs="Courier New"/>
                <w:sz w:val="20"/>
              </w:rPr>
              <w:t>32-2=30</w:t>
            </w:r>
          </w:p>
        </w:tc>
      </w:tr>
      <w:tr w:rsidR="00934F88" w:rsidRPr="00934F88" w14:paraId="0D725DBB" w14:textId="77777777" w:rsidTr="00986CE3">
        <w:tc>
          <w:tcPr>
            <w:cnfStyle w:val="001000000000" w:firstRow="0" w:lastRow="0" w:firstColumn="1" w:lastColumn="0" w:oddVBand="0" w:evenVBand="0" w:oddHBand="0" w:evenHBand="0" w:firstRowFirstColumn="0" w:firstRowLastColumn="0" w:lastRowFirstColumn="0" w:lastRowLastColumn="0"/>
            <w:tcW w:w="4675" w:type="dxa"/>
          </w:tcPr>
          <w:p w14:paraId="7E61286B" w14:textId="77777777" w:rsidR="00934F88" w:rsidRPr="00934F88" w:rsidRDefault="00934F88" w:rsidP="00934F88">
            <w:pPr>
              <w:spacing w:after="1" w:line="260" w:lineRule="auto"/>
              <w:ind w:left="-5" w:right="4"/>
              <w:jc w:val="left"/>
              <w:rPr>
                <w:rFonts w:ascii="Courier New" w:eastAsia="Courier New" w:hAnsi="Courier New" w:cs="Courier New"/>
                <w:sz w:val="20"/>
              </w:rPr>
            </w:pPr>
            <w:r w:rsidRPr="00934F88">
              <w:rPr>
                <w:rFonts w:ascii="Courier New" w:eastAsia="Courier New" w:hAnsi="Courier New" w:cs="Courier New"/>
                <w:sz w:val="20"/>
              </w:rPr>
              <w:t>Broadcast Address</w:t>
            </w:r>
          </w:p>
        </w:tc>
        <w:tc>
          <w:tcPr>
            <w:tcW w:w="4675" w:type="dxa"/>
          </w:tcPr>
          <w:p w14:paraId="70587AF8" w14:textId="253862BB" w:rsidR="00934F88" w:rsidRPr="00934F88" w:rsidRDefault="000D1459" w:rsidP="00934F88">
            <w:pPr>
              <w:spacing w:after="1" w:line="260" w:lineRule="auto"/>
              <w:ind w:left="-5" w:right="4"/>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sz w:val="20"/>
              </w:rPr>
            </w:pPr>
            <w:r>
              <w:rPr>
                <w:rFonts w:ascii="Courier New" w:eastAsia="Courier New" w:hAnsi="Courier New" w:cs="Courier New"/>
                <w:sz w:val="20"/>
              </w:rPr>
              <w:t>192.168.0.</w:t>
            </w:r>
            <w:r w:rsidR="000150F9">
              <w:rPr>
                <w:rFonts w:ascii="Courier New" w:eastAsia="Courier New" w:hAnsi="Courier New" w:cs="Courier New"/>
                <w:sz w:val="20"/>
              </w:rPr>
              <w:t>95</w:t>
            </w:r>
          </w:p>
        </w:tc>
      </w:tr>
      <w:tr w:rsidR="00934F88" w:rsidRPr="00934F88" w14:paraId="39CFA066" w14:textId="77777777" w:rsidTr="00986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782761E" w14:textId="77777777" w:rsidR="00934F88" w:rsidRPr="00934F88" w:rsidRDefault="00934F88" w:rsidP="00934F88">
            <w:pPr>
              <w:spacing w:after="1" w:line="260" w:lineRule="auto"/>
              <w:ind w:left="-5" w:right="4"/>
              <w:jc w:val="left"/>
              <w:rPr>
                <w:rFonts w:ascii="Courier New" w:eastAsia="Courier New" w:hAnsi="Courier New" w:cs="Courier New"/>
                <w:sz w:val="20"/>
              </w:rPr>
            </w:pPr>
            <w:r w:rsidRPr="00934F88">
              <w:rPr>
                <w:rFonts w:ascii="Courier New" w:eastAsia="Courier New" w:hAnsi="Courier New" w:cs="Courier New"/>
                <w:sz w:val="20"/>
              </w:rPr>
              <w:t>Host Range</w:t>
            </w:r>
          </w:p>
        </w:tc>
        <w:tc>
          <w:tcPr>
            <w:tcW w:w="4675" w:type="dxa"/>
          </w:tcPr>
          <w:p w14:paraId="62FA5D06" w14:textId="38DF0FAF" w:rsidR="00934F88" w:rsidRPr="00934F88" w:rsidRDefault="000D1459" w:rsidP="00934F88">
            <w:pPr>
              <w:spacing w:after="1" w:line="260" w:lineRule="auto"/>
              <w:ind w:left="-5" w:right="4"/>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sz w:val="20"/>
              </w:rPr>
            </w:pPr>
            <w:r>
              <w:rPr>
                <w:rFonts w:ascii="Courier New" w:eastAsia="Courier New" w:hAnsi="Courier New" w:cs="Courier New"/>
                <w:sz w:val="20"/>
              </w:rPr>
              <w:t>192.168.0.</w:t>
            </w:r>
            <w:r w:rsidR="000150F9">
              <w:rPr>
                <w:rFonts w:ascii="Courier New" w:eastAsia="Courier New" w:hAnsi="Courier New" w:cs="Courier New"/>
                <w:sz w:val="20"/>
              </w:rPr>
              <w:t>65</w:t>
            </w:r>
            <w:r>
              <w:rPr>
                <w:rFonts w:ascii="Courier New" w:eastAsia="Courier New" w:hAnsi="Courier New" w:cs="Courier New"/>
                <w:sz w:val="20"/>
              </w:rPr>
              <w:t>-192.168.0.</w:t>
            </w:r>
            <w:r w:rsidR="000150F9">
              <w:rPr>
                <w:rFonts w:ascii="Courier New" w:eastAsia="Courier New" w:hAnsi="Courier New" w:cs="Courier New"/>
                <w:sz w:val="20"/>
              </w:rPr>
              <w:t>94</w:t>
            </w:r>
          </w:p>
        </w:tc>
      </w:tr>
    </w:tbl>
    <w:p w14:paraId="0BCAD085" w14:textId="77777777" w:rsidR="004442A4" w:rsidRDefault="004442A4" w:rsidP="008605B2">
      <w:pPr>
        <w:spacing w:after="1" w:line="260" w:lineRule="auto"/>
        <w:ind w:left="-5" w:right="4"/>
        <w:rPr>
          <w:rFonts w:ascii="Courier New" w:eastAsia="Courier New" w:hAnsi="Courier New" w:cs="Courier New"/>
          <w:sz w:val="20"/>
        </w:rPr>
      </w:pPr>
    </w:p>
    <w:p w14:paraId="2DD3BF77" w14:textId="77777777" w:rsidR="00866CA9" w:rsidRDefault="00866CA9" w:rsidP="008605B2">
      <w:pPr>
        <w:spacing w:after="1" w:line="260" w:lineRule="auto"/>
        <w:ind w:left="-5" w:right="4"/>
        <w:rPr>
          <w:rFonts w:ascii="Courier New" w:eastAsia="Courier New" w:hAnsi="Courier New" w:cs="Courier New"/>
          <w:sz w:val="20"/>
        </w:rPr>
      </w:pPr>
    </w:p>
    <w:bookmarkEnd w:id="50"/>
    <w:p w14:paraId="0B62D83E" w14:textId="3BD4704C" w:rsidR="000D1459" w:rsidRPr="000D1459" w:rsidRDefault="000D1459" w:rsidP="000D1459">
      <w:pPr>
        <w:spacing w:after="1" w:line="260" w:lineRule="auto"/>
        <w:ind w:left="-5" w:right="4"/>
        <w:rPr>
          <w:rFonts w:ascii="Courier New" w:eastAsia="Courier New" w:hAnsi="Courier New" w:cs="Courier New"/>
          <w:sz w:val="20"/>
        </w:rPr>
      </w:pPr>
      <w:r w:rsidRPr="000D1459">
        <w:rPr>
          <w:rFonts w:ascii="Courier New" w:eastAsia="Courier New" w:hAnsi="Courier New" w:cs="Courier New"/>
          <w:sz w:val="20"/>
        </w:rPr>
        <w:t>192.168.0.</w:t>
      </w:r>
      <w:r w:rsidR="00894349">
        <w:rPr>
          <w:rFonts w:ascii="Courier New" w:eastAsia="Courier New" w:hAnsi="Courier New" w:cs="Courier New"/>
          <w:sz w:val="20"/>
        </w:rPr>
        <w:t>96</w:t>
      </w:r>
      <w:r>
        <w:rPr>
          <w:rFonts w:ascii="Courier New" w:eastAsia="Courier New" w:hAnsi="Courier New" w:cs="Courier New"/>
          <w:sz w:val="20"/>
        </w:rPr>
        <w:t>/27</w:t>
      </w:r>
    </w:p>
    <w:tbl>
      <w:tblPr>
        <w:tblStyle w:val="GridTable3-Accent2"/>
        <w:tblW w:w="0" w:type="auto"/>
        <w:tblLook w:val="04A0" w:firstRow="1" w:lastRow="0" w:firstColumn="1" w:lastColumn="0" w:noHBand="0" w:noVBand="1"/>
      </w:tblPr>
      <w:tblGrid>
        <w:gridCol w:w="4675"/>
        <w:gridCol w:w="4675"/>
      </w:tblGrid>
      <w:tr w:rsidR="000D1459" w:rsidRPr="000D1459" w14:paraId="6DE6949F" w14:textId="77777777" w:rsidTr="00986CE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6A0E74CC" w14:textId="684CFEB9" w:rsidR="000D1459" w:rsidRPr="000D1459" w:rsidRDefault="00A441A9" w:rsidP="000D1459">
            <w:pPr>
              <w:spacing w:after="1" w:line="260" w:lineRule="auto"/>
              <w:ind w:left="-5" w:right="4"/>
              <w:jc w:val="left"/>
              <w:rPr>
                <w:rFonts w:ascii="Courier New" w:eastAsia="Courier New" w:hAnsi="Courier New" w:cs="Courier New"/>
                <w:sz w:val="20"/>
              </w:rPr>
            </w:pPr>
            <w:r>
              <w:rPr>
                <w:rFonts w:ascii="Courier New" w:eastAsia="Courier New" w:hAnsi="Courier New" w:cs="Courier New"/>
                <w:sz w:val="20"/>
              </w:rPr>
              <w:t>N</w:t>
            </w:r>
            <w:r w:rsidR="000D1459" w:rsidRPr="000D1459">
              <w:rPr>
                <w:rFonts w:ascii="Courier New" w:eastAsia="Courier New" w:hAnsi="Courier New" w:cs="Courier New"/>
                <w:sz w:val="20"/>
              </w:rPr>
              <w:t>etmask(</w:t>
            </w:r>
            <w:r>
              <w:rPr>
                <w:rFonts w:ascii="Courier New" w:eastAsia="Courier New" w:hAnsi="Courier New" w:cs="Courier New"/>
                <w:sz w:val="20"/>
              </w:rPr>
              <w:t>Decimal</w:t>
            </w:r>
            <w:r w:rsidR="000D1459" w:rsidRPr="000D1459">
              <w:rPr>
                <w:rFonts w:ascii="Courier New" w:eastAsia="Courier New" w:hAnsi="Courier New" w:cs="Courier New"/>
                <w:sz w:val="20"/>
              </w:rPr>
              <w:t>)</w:t>
            </w:r>
          </w:p>
        </w:tc>
        <w:tc>
          <w:tcPr>
            <w:tcW w:w="4675" w:type="dxa"/>
          </w:tcPr>
          <w:p w14:paraId="47A3B1BE" w14:textId="2FDC6FB1" w:rsidR="000D1459" w:rsidRPr="000D1459" w:rsidRDefault="000D1459" w:rsidP="000D1459">
            <w:pPr>
              <w:spacing w:after="1" w:line="260" w:lineRule="auto"/>
              <w:ind w:left="-5" w:right="4"/>
              <w:cnfStyle w:val="100000000000" w:firstRow="1" w:lastRow="0" w:firstColumn="0" w:lastColumn="0" w:oddVBand="0" w:evenVBand="0" w:oddHBand="0" w:evenHBand="0" w:firstRowFirstColumn="0" w:firstRowLastColumn="0" w:lastRowFirstColumn="0" w:lastRowLastColumn="0"/>
              <w:rPr>
                <w:rFonts w:ascii="Courier New" w:eastAsia="Courier New" w:hAnsi="Courier New" w:cs="Courier New"/>
                <w:sz w:val="20"/>
              </w:rPr>
            </w:pPr>
            <w:r w:rsidRPr="000D1459">
              <w:rPr>
                <w:rFonts w:ascii="Courier New" w:eastAsia="Courier New" w:hAnsi="Courier New" w:cs="Courier New"/>
                <w:sz w:val="20"/>
              </w:rPr>
              <w:t>255.255.255.</w:t>
            </w:r>
            <w:r>
              <w:rPr>
                <w:rFonts w:ascii="Courier New" w:eastAsia="Courier New" w:hAnsi="Courier New" w:cs="Courier New"/>
                <w:sz w:val="20"/>
              </w:rPr>
              <w:t>224</w:t>
            </w:r>
          </w:p>
        </w:tc>
      </w:tr>
      <w:tr w:rsidR="000D1459" w:rsidRPr="000D1459" w14:paraId="54E49DA8" w14:textId="77777777" w:rsidTr="00986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3D08BC6" w14:textId="77777777" w:rsidR="000D1459" w:rsidRPr="000D1459" w:rsidRDefault="000D1459" w:rsidP="000D1459">
            <w:pPr>
              <w:spacing w:after="1" w:line="260" w:lineRule="auto"/>
              <w:ind w:left="-5" w:right="4"/>
              <w:jc w:val="left"/>
              <w:rPr>
                <w:rFonts w:ascii="Courier New" w:eastAsia="Courier New" w:hAnsi="Courier New" w:cs="Courier New"/>
                <w:sz w:val="20"/>
              </w:rPr>
            </w:pPr>
            <w:r w:rsidRPr="000D1459">
              <w:rPr>
                <w:rFonts w:ascii="Courier New" w:eastAsia="Courier New" w:hAnsi="Courier New" w:cs="Courier New"/>
                <w:sz w:val="20"/>
              </w:rPr>
              <w:t>Netmask(Binary)</w:t>
            </w:r>
          </w:p>
        </w:tc>
        <w:tc>
          <w:tcPr>
            <w:tcW w:w="4675" w:type="dxa"/>
          </w:tcPr>
          <w:p w14:paraId="528F0CA3" w14:textId="689AF896" w:rsidR="000D1459" w:rsidRPr="000D1459" w:rsidRDefault="00A44052" w:rsidP="000D1459">
            <w:pPr>
              <w:spacing w:after="1" w:line="260" w:lineRule="auto"/>
              <w:ind w:left="-5" w:right="4"/>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sz w:val="20"/>
              </w:rPr>
            </w:pPr>
            <w:r w:rsidRPr="00A44052">
              <w:rPr>
                <w:rFonts w:ascii="Courier New" w:eastAsia="Courier New" w:hAnsi="Courier New" w:cs="Courier New"/>
                <w:sz w:val="20"/>
              </w:rPr>
              <w:tab/>
              <w:t>11111111.11111111.11111111.11100000</w:t>
            </w:r>
          </w:p>
        </w:tc>
      </w:tr>
      <w:tr w:rsidR="000D1459" w:rsidRPr="000D1459" w14:paraId="7B12497D" w14:textId="77777777" w:rsidTr="00986CE3">
        <w:tc>
          <w:tcPr>
            <w:cnfStyle w:val="001000000000" w:firstRow="0" w:lastRow="0" w:firstColumn="1" w:lastColumn="0" w:oddVBand="0" w:evenVBand="0" w:oddHBand="0" w:evenHBand="0" w:firstRowFirstColumn="0" w:firstRowLastColumn="0" w:lastRowFirstColumn="0" w:lastRowLastColumn="0"/>
            <w:tcW w:w="4675" w:type="dxa"/>
          </w:tcPr>
          <w:p w14:paraId="481B7C8F" w14:textId="77777777" w:rsidR="000D1459" w:rsidRPr="000D1459" w:rsidRDefault="000D1459" w:rsidP="000D1459">
            <w:pPr>
              <w:spacing w:after="1" w:line="260" w:lineRule="auto"/>
              <w:ind w:left="-5" w:right="4"/>
              <w:jc w:val="left"/>
              <w:rPr>
                <w:rFonts w:ascii="Courier New" w:eastAsia="Courier New" w:hAnsi="Courier New" w:cs="Courier New"/>
                <w:sz w:val="20"/>
              </w:rPr>
            </w:pPr>
            <w:r w:rsidRPr="000D1459">
              <w:rPr>
                <w:rFonts w:ascii="Courier New" w:eastAsia="Courier New" w:hAnsi="Courier New" w:cs="Courier New"/>
                <w:sz w:val="20"/>
              </w:rPr>
              <w:t>Network address(Decimal)</w:t>
            </w:r>
          </w:p>
        </w:tc>
        <w:tc>
          <w:tcPr>
            <w:tcW w:w="4675" w:type="dxa"/>
          </w:tcPr>
          <w:p w14:paraId="61865FB3" w14:textId="49C3C5DC" w:rsidR="000D1459" w:rsidRPr="000D1459" w:rsidRDefault="000150F9" w:rsidP="000D1459">
            <w:pPr>
              <w:spacing w:after="1" w:line="260" w:lineRule="auto"/>
              <w:ind w:left="-5" w:right="4"/>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sz w:val="20"/>
              </w:rPr>
            </w:pPr>
            <w:r>
              <w:rPr>
                <w:rFonts w:ascii="Courier New" w:eastAsia="Courier New" w:hAnsi="Courier New" w:cs="Courier New"/>
                <w:sz w:val="20"/>
              </w:rPr>
              <w:t>192.168.0</w:t>
            </w:r>
            <w:r w:rsidR="00917DF6">
              <w:rPr>
                <w:rFonts w:ascii="Courier New" w:eastAsia="Courier New" w:hAnsi="Courier New" w:cs="Courier New"/>
                <w:sz w:val="20"/>
              </w:rPr>
              <w:t>.96</w:t>
            </w:r>
          </w:p>
        </w:tc>
      </w:tr>
      <w:tr w:rsidR="000D1459" w:rsidRPr="000D1459" w14:paraId="36DAC048" w14:textId="77777777" w:rsidTr="00986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79A3D18" w14:textId="77777777" w:rsidR="000D1459" w:rsidRPr="000D1459" w:rsidRDefault="000D1459" w:rsidP="000D1459">
            <w:pPr>
              <w:spacing w:after="1" w:line="260" w:lineRule="auto"/>
              <w:ind w:left="-5" w:right="4"/>
              <w:jc w:val="left"/>
              <w:rPr>
                <w:rFonts w:ascii="Courier New" w:eastAsia="Courier New" w:hAnsi="Courier New" w:cs="Courier New"/>
                <w:sz w:val="20"/>
              </w:rPr>
            </w:pPr>
            <w:r w:rsidRPr="000D1459">
              <w:rPr>
                <w:rFonts w:ascii="Courier New" w:eastAsia="Courier New" w:hAnsi="Courier New" w:cs="Courier New"/>
                <w:sz w:val="20"/>
              </w:rPr>
              <w:t>Host Bits</w:t>
            </w:r>
          </w:p>
        </w:tc>
        <w:tc>
          <w:tcPr>
            <w:tcW w:w="4675" w:type="dxa"/>
          </w:tcPr>
          <w:p w14:paraId="43267EC9" w14:textId="77777777" w:rsidR="000D1459" w:rsidRPr="000D1459" w:rsidRDefault="000D1459" w:rsidP="000D1459">
            <w:pPr>
              <w:spacing w:after="1" w:line="260" w:lineRule="auto"/>
              <w:ind w:left="-5" w:right="4"/>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sz w:val="20"/>
              </w:rPr>
            </w:pPr>
            <w:r w:rsidRPr="000D1459">
              <w:rPr>
                <w:rFonts w:ascii="Courier New" w:eastAsia="Courier New" w:hAnsi="Courier New" w:cs="Courier New"/>
                <w:sz w:val="20"/>
              </w:rPr>
              <w:t>8</w:t>
            </w:r>
          </w:p>
        </w:tc>
      </w:tr>
      <w:tr w:rsidR="000D1459" w:rsidRPr="000D1459" w14:paraId="2B8CC9C1" w14:textId="77777777" w:rsidTr="00986CE3">
        <w:tc>
          <w:tcPr>
            <w:cnfStyle w:val="001000000000" w:firstRow="0" w:lastRow="0" w:firstColumn="1" w:lastColumn="0" w:oddVBand="0" w:evenVBand="0" w:oddHBand="0" w:evenHBand="0" w:firstRowFirstColumn="0" w:firstRowLastColumn="0" w:lastRowFirstColumn="0" w:lastRowLastColumn="0"/>
            <w:tcW w:w="4675" w:type="dxa"/>
          </w:tcPr>
          <w:p w14:paraId="010F6D24" w14:textId="77777777" w:rsidR="000D1459" w:rsidRPr="000D1459" w:rsidRDefault="000D1459" w:rsidP="000D1459">
            <w:pPr>
              <w:spacing w:after="1" w:line="260" w:lineRule="auto"/>
              <w:ind w:left="-5" w:right="4"/>
              <w:jc w:val="left"/>
              <w:rPr>
                <w:rFonts w:ascii="Courier New" w:eastAsia="Courier New" w:hAnsi="Courier New" w:cs="Courier New"/>
                <w:sz w:val="20"/>
              </w:rPr>
            </w:pPr>
            <w:r w:rsidRPr="000D1459">
              <w:rPr>
                <w:rFonts w:ascii="Courier New" w:eastAsia="Courier New" w:hAnsi="Courier New" w:cs="Courier New"/>
                <w:sz w:val="20"/>
              </w:rPr>
              <w:t>Total Addresses</w:t>
            </w:r>
          </w:p>
        </w:tc>
        <w:tc>
          <w:tcPr>
            <w:tcW w:w="4675" w:type="dxa"/>
          </w:tcPr>
          <w:p w14:paraId="47DAAF88" w14:textId="17DE2115" w:rsidR="000D1459" w:rsidRPr="000D1459" w:rsidRDefault="000D1459" w:rsidP="000D1459">
            <w:pPr>
              <w:spacing w:after="1" w:line="260" w:lineRule="auto"/>
              <w:ind w:left="-5" w:right="4"/>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sz w:val="20"/>
              </w:rPr>
            </w:pPr>
            <w:r w:rsidRPr="000D1459">
              <w:rPr>
                <w:rFonts w:ascii="Courier New" w:eastAsia="Courier New" w:hAnsi="Courier New" w:cs="Courier New"/>
                <w:sz w:val="20"/>
              </w:rPr>
              <w:t>2</w:t>
            </w:r>
            <w:r w:rsidR="008935E6" w:rsidRPr="008935E6">
              <w:rPr>
                <w:rFonts w:ascii="Courier New" w:eastAsia="Courier New" w:hAnsi="Courier New" w:cs="Courier New"/>
                <w:sz w:val="20"/>
                <w:vertAlign w:val="superscript"/>
              </w:rPr>
              <w:t>8</w:t>
            </w:r>
            <w:r w:rsidRPr="000D1459">
              <w:rPr>
                <w:rFonts w:ascii="Courier New" w:eastAsia="Courier New" w:hAnsi="Courier New" w:cs="Courier New"/>
                <w:sz w:val="20"/>
              </w:rPr>
              <w:t>=32</w:t>
            </w:r>
          </w:p>
        </w:tc>
      </w:tr>
      <w:tr w:rsidR="000D1459" w:rsidRPr="000D1459" w14:paraId="452DF7F0" w14:textId="77777777" w:rsidTr="00986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324ABC8" w14:textId="77777777" w:rsidR="000D1459" w:rsidRPr="000D1459" w:rsidRDefault="000D1459" w:rsidP="000D1459">
            <w:pPr>
              <w:spacing w:after="1" w:line="260" w:lineRule="auto"/>
              <w:ind w:left="-5" w:right="4"/>
              <w:jc w:val="left"/>
              <w:rPr>
                <w:rFonts w:ascii="Courier New" w:eastAsia="Courier New" w:hAnsi="Courier New" w:cs="Courier New"/>
                <w:sz w:val="20"/>
              </w:rPr>
            </w:pPr>
            <w:r w:rsidRPr="000D1459">
              <w:rPr>
                <w:rFonts w:ascii="Courier New" w:eastAsia="Courier New" w:hAnsi="Courier New" w:cs="Courier New"/>
                <w:sz w:val="20"/>
              </w:rPr>
              <w:t>Usable Addresses</w:t>
            </w:r>
          </w:p>
        </w:tc>
        <w:tc>
          <w:tcPr>
            <w:tcW w:w="4675" w:type="dxa"/>
          </w:tcPr>
          <w:p w14:paraId="40DEFA1D" w14:textId="77777777" w:rsidR="000D1459" w:rsidRPr="000D1459" w:rsidRDefault="000D1459" w:rsidP="000D1459">
            <w:pPr>
              <w:spacing w:after="1" w:line="260" w:lineRule="auto"/>
              <w:ind w:left="-5" w:right="4"/>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sz w:val="20"/>
              </w:rPr>
            </w:pPr>
            <w:r w:rsidRPr="000D1459">
              <w:rPr>
                <w:rFonts w:ascii="Courier New" w:eastAsia="Courier New" w:hAnsi="Courier New" w:cs="Courier New"/>
                <w:sz w:val="20"/>
              </w:rPr>
              <w:t>32-2=30</w:t>
            </w:r>
          </w:p>
        </w:tc>
      </w:tr>
      <w:tr w:rsidR="000D1459" w:rsidRPr="000D1459" w14:paraId="1B224FD2" w14:textId="77777777" w:rsidTr="00986CE3">
        <w:tc>
          <w:tcPr>
            <w:cnfStyle w:val="001000000000" w:firstRow="0" w:lastRow="0" w:firstColumn="1" w:lastColumn="0" w:oddVBand="0" w:evenVBand="0" w:oddHBand="0" w:evenHBand="0" w:firstRowFirstColumn="0" w:firstRowLastColumn="0" w:lastRowFirstColumn="0" w:lastRowLastColumn="0"/>
            <w:tcW w:w="4675" w:type="dxa"/>
          </w:tcPr>
          <w:p w14:paraId="0F8D7E05" w14:textId="77777777" w:rsidR="000D1459" w:rsidRPr="000D1459" w:rsidRDefault="000D1459" w:rsidP="000D1459">
            <w:pPr>
              <w:spacing w:after="1" w:line="260" w:lineRule="auto"/>
              <w:ind w:left="-5" w:right="4"/>
              <w:jc w:val="left"/>
              <w:rPr>
                <w:rFonts w:ascii="Courier New" w:eastAsia="Courier New" w:hAnsi="Courier New" w:cs="Courier New"/>
                <w:sz w:val="20"/>
              </w:rPr>
            </w:pPr>
            <w:r w:rsidRPr="000D1459">
              <w:rPr>
                <w:rFonts w:ascii="Courier New" w:eastAsia="Courier New" w:hAnsi="Courier New" w:cs="Courier New"/>
                <w:sz w:val="20"/>
              </w:rPr>
              <w:t>Broadcast Address</w:t>
            </w:r>
          </w:p>
        </w:tc>
        <w:tc>
          <w:tcPr>
            <w:tcW w:w="4675" w:type="dxa"/>
          </w:tcPr>
          <w:p w14:paraId="42283266" w14:textId="77777777" w:rsidR="000D1459" w:rsidRPr="000D1459" w:rsidRDefault="000D1459" w:rsidP="000D1459">
            <w:pPr>
              <w:spacing w:after="1" w:line="260" w:lineRule="auto"/>
              <w:ind w:left="-5" w:right="4"/>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sz w:val="20"/>
              </w:rPr>
            </w:pPr>
            <w:r w:rsidRPr="000D1459">
              <w:rPr>
                <w:rFonts w:ascii="Courier New" w:eastAsia="Courier New" w:hAnsi="Courier New" w:cs="Courier New"/>
                <w:sz w:val="20"/>
              </w:rPr>
              <w:t>192.168.0.127</w:t>
            </w:r>
          </w:p>
        </w:tc>
      </w:tr>
      <w:tr w:rsidR="000D1459" w:rsidRPr="000D1459" w14:paraId="474ADBFB" w14:textId="77777777" w:rsidTr="00986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E5CD9D3" w14:textId="77777777" w:rsidR="000D1459" w:rsidRPr="000D1459" w:rsidRDefault="000D1459" w:rsidP="000D1459">
            <w:pPr>
              <w:spacing w:after="1" w:line="260" w:lineRule="auto"/>
              <w:ind w:left="-5" w:right="4"/>
              <w:jc w:val="left"/>
              <w:rPr>
                <w:rFonts w:ascii="Courier New" w:eastAsia="Courier New" w:hAnsi="Courier New" w:cs="Courier New"/>
                <w:sz w:val="20"/>
              </w:rPr>
            </w:pPr>
            <w:r w:rsidRPr="000D1459">
              <w:rPr>
                <w:rFonts w:ascii="Courier New" w:eastAsia="Courier New" w:hAnsi="Courier New" w:cs="Courier New"/>
                <w:sz w:val="20"/>
              </w:rPr>
              <w:t>Host Range</w:t>
            </w:r>
          </w:p>
        </w:tc>
        <w:tc>
          <w:tcPr>
            <w:tcW w:w="4675" w:type="dxa"/>
          </w:tcPr>
          <w:p w14:paraId="1B1D1F6A" w14:textId="77777777" w:rsidR="000D1459" w:rsidRPr="000D1459" w:rsidRDefault="000D1459" w:rsidP="000D1459">
            <w:pPr>
              <w:spacing w:after="1" w:line="260" w:lineRule="auto"/>
              <w:ind w:left="-5" w:right="4"/>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sz w:val="20"/>
              </w:rPr>
            </w:pPr>
            <w:r w:rsidRPr="000D1459">
              <w:rPr>
                <w:rFonts w:ascii="Courier New" w:eastAsia="Courier New" w:hAnsi="Courier New" w:cs="Courier New"/>
                <w:sz w:val="20"/>
              </w:rPr>
              <w:t>192.168.0.97-192.168.0.126</w:t>
            </w:r>
          </w:p>
        </w:tc>
      </w:tr>
    </w:tbl>
    <w:p w14:paraId="1DE6080C" w14:textId="77777777" w:rsidR="000D1459" w:rsidRPr="000D1459" w:rsidRDefault="000D1459" w:rsidP="000D1459">
      <w:pPr>
        <w:spacing w:after="1" w:line="260" w:lineRule="auto"/>
        <w:ind w:left="-5" w:right="4"/>
        <w:rPr>
          <w:rFonts w:ascii="Courier New" w:eastAsia="Courier New" w:hAnsi="Courier New" w:cs="Courier New"/>
          <w:sz w:val="20"/>
        </w:rPr>
      </w:pPr>
    </w:p>
    <w:p w14:paraId="67D45679" w14:textId="00DE7309" w:rsidR="00917DF6" w:rsidRPr="00917DF6" w:rsidRDefault="00917DF6" w:rsidP="00917DF6">
      <w:pPr>
        <w:spacing w:after="1" w:line="260" w:lineRule="auto"/>
        <w:ind w:left="-5" w:right="4"/>
        <w:rPr>
          <w:rFonts w:ascii="Courier New" w:eastAsia="Courier New" w:hAnsi="Courier New" w:cs="Courier New"/>
          <w:sz w:val="20"/>
        </w:rPr>
      </w:pPr>
      <w:bookmarkStart w:id="51" w:name="_Hlk185919632"/>
      <w:r w:rsidRPr="00917DF6">
        <w:rPr>
          <w:rFonts w:ascii="Courier New" w:eastAsia="Courier New" w:hAnsi="Courier New" w:cs="Courier New"/>
          <w:sz w:val="20"/>
        </w:rPr>
        <w:t>192.168.0.</w:t>
      </w:r>
      <w:r>
        <w:rPr>
          <w:rFonts w:ascii="Courier New" w:eastAsia="Courier New" w:hAnsi="Courier New" w:cs="Courier New"/>
          <w:sz w:val="20"/>
        </w:rPr>
        <w:t>128</w:t>
      </w:r>
      <w:r w:rsidRPr="00917DF6">
        <w:rPr>
          <w:rFonts w:ascii="Courier New" w:eastAsia="Courier New" w:hAnsi="Courier New" w:cs="Courier New"/>
          <w:sz w:val="20"/>
        </w:rPr>
        <w:t>/27</w:t>
      </w:r>
    </w:p>
    <w:tbl>
      <w:tblPr>
        <w:tblStyle w:val="GridTable3-Accent2"/>
        <w:tblW w:w="0" w:type="auto"/>
        <w:tblLook w:val="04A0" w:firstRow="1" w:lastRow="0" w:firstColumn="1" w:lastColumn="0" w:noHBand="0" w:noVBand="1"/>
      </w:tblPr>
      <w:tblGrid>
        <w:gridCol w:w="4675"/>
        <w:gridCol w:w="4675"/>
      </w:tblGrid>
      <w:tr w:rsidR="00917DF6" w:rsidRPr="00917DF6" w14:paraId="2D9788C5" w14:textId="77777777" w:rsidTr="00986CE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58065CF0" w14:textId="27D4D081" w:rsidR="00917DF6" w:rsidRPr="00917DF6" w:rsidRDefault="005C262E" w:rsidP="00917DF6">
            <w:pPr>
              <w:spacing w:after="1" w:line="260" w:lineRule="auto"/>
              <w:ind w:left="-5" w:right="4"/>
              <w:jc w:val="left"/>
              <w:rPr>
                <w:rFonts w:ascii="Courier New" w:eastAsia="Courier New" w:hAnsi="Courier New" w:cs="Courier New"/>
                <w:sz w:val="20"/>
              </w:rPr>
            </w:pPr>
            <w:r>
              <w:rPr>
                <w:rFonts w:ascii="Courier New" w:eastAsia="Courier New" w:hAnsi="Courier New" w:cs="Courier New"/>
                <w:sz w:val="20"/>
              </w:rPr>
              <w:t>N</w:t>
            </w:r>
            <w:r w:rsidR="00917DF6" w:rsidRPr="00917DF6">
              <w:rPr>
                <w:rFonts w:ascii="Courier New" w:eastAsia="Courier New" w:hAnsi="Courier New" w:cs="Courier New"/>
                <w:sz w:val="20"/>
              </w:rPr>
              <w:t>etmask(</w:t>
            </w:r>
            <w:r>
              <w:rPr>
                <w:rFonts w:ascii="Courier New" w:eastAsia="Courier New" w:hAnsi="Courier New" w:cs="Courier New"/>
                <w:sz w:val="20"/>
              </w:rPr>
              <w:t>Decimal</w:t>
            </w:r>
            <w:r w:rsidR="00917DF6" w:rsidRPr="00917DF6">
              <w:rPr>
                <w:rFonts w:ascii="Courier New" w:eastAsia="Courier New" w:hAnsi="Courier New" w:cs="Courier New"/>
                <w:sz w:val="20"/>
              </w:rPr>
              <w:t>)</w:t>
            </w:r>
          </w:p>
        </w:tc>
        <w:tc>
          <w:tcPr>
            <w:tcW w:w="4675" w:type="dxa"/>
          </w:tcPr>
          <w:p w14:paraId="07283C22" w14:textId="07A87D2D" w:rsidR="00917DF6" w:rsidRPr="00917DF6" w:rsidRDefault="00917DF6" w:rsidP="00917DF6">
            <w:pPr>
              <w:spacing w:after="1" w:line="260" w:lineRule="auto"/>
              <w:ind w:left="-5" w:right="4"/>
              <w:cnfStyle w:val="100000000000" w:firstRow="1" w:lastRow="0" w:firstColumn="0" w:lastColumn="0" w:oddVBand="0" w:evenVBand="0" w:oddHBand="0" w:evenHBand="0" w:firstRowFirstColumn="0" w:firstRowLastColumn="0" w:lastRowFirstColumn="0" w:lastRowLastColumn="0"/>
              <w:rPr>
                <w:rFonts w:ascii="Courier New" w:eastAsia="Courier New" w:hAnsi="Courier New" w:cs="Courier New"/>
                <w:sz w:val="20"/>
              </w:rPr>
            </w:pPr>
            <w:r w:rsidRPr="00917DF6">
              <w:rPr>
                <w:rFonts w:ascii="Courier New" w:eastAsia="Courier New" w:hAnsi="Courier New" w:cs="Courier New"/>
                <w:sz w:val="20"/>
              </w:rPr>
              <w:t>255.255.255.</w:t>
            </w:r>
            <w:r>
              <w:rPr>
                <w:rFonts w:ascii="Courier New" w:eastAsia="Courier New" w:hAnsi="Courier New" w:cs="Courier New"/>
                <w:sz w:val="20"/>
              </w:rPr>
              <w:t>224</w:t>
            </w:r>
          </w:p>
        </w:tc>
      </w:tr>
      <w:tr w:rsidR="00917DF6" w:rsidRPr="00917DF6" w14:paraId="78D63CE6" w14:textId="77777777" w:rsidTr="00986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764759B" w14:textId="77777777" w:rsidR="00917DF6" w:rsidRPr="00917DF6" w:rsidRDefault="00917DF6" w:rsidP="00917DF6">
            <w:pPr>
              <w:spacing w:after="1" w:line="260" w:lineRule="auto"/>
              <w:ind w:left="-5" w:right="4"/>
              <w:jc w:val="left"/>
              <w:rPr>
                <w:rFonts w:ascii="Courier New" w:eastAsia="Courier New" w:hAnsi="Courier New" w:cs="Courier New"/>
                <w:sz w:val="20"/>
              </w:rPr>
            </w:pPr>
            <w:r w:rsidRPr="00917DF6">
              <w:rPr>
                <w:rFonts w:ascii="Courier New" w:eastAsia="Courier New" w:hAnsi="Courier New" w:cs="Courier New"/>
                <w:sz w:val="20"/>
              </w:rPr>
              <w:t>Netmask(Binary)</w:t>
            </w:r>
          </w:p>
        </w:tc>
        <w:tc>
          <w:tcPr>
            <w:tcW w:w="4675" w:type="dxa"/>
          </w:tcPr>
          <w:p w14:paraId="1400AC14" w14:textId="4F204B04" w:rsidR="00917DF6" w:rsidRPr="00917DF6" w:rsidRDefault="000530CF" w:rsidP="00917DF6">
            <w:pPr>
              <w:spacing w:after="1" w:line="260" w:lineRule="auto"/>
              <w:ind w:left="-5" w:right="4"/>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sz w:val="20"/>
              </w:rPr>
            </w:pPr>
            <w:r w:rsidRPr="000530CF">
              <w:rPr>
                <w:rFonts w:ascii="Courier New" w:eastAsia="Courier New" w:hAnsi="Courier New" w:cs="Courier New"/>
                <w:sz w:val="20"/>
              </w:rPr>
              <w:t>11111111.11111111.11111111.11100000</w:t>
            </w:r>
          </w:p>
        </w:tc>
      </w:tr>
      <w:tr w:rsidR="00917DF6" w:rsidRPr="00917DF6" w14:paraId="1460AD5D" w14:textId="77777777" w:rsidTr="00986CE3">
        <w:tc>
          <w:tcPr>
            <w:cnfStyle w:val="001000000000" w:firstRow="0" w:lastRow="0" w:firstColumn="1" w:lastColumn="0" w:oddVBand="0" w:evenVBand="0" w:oddHBand="0" w:evenHBand="0" w:firstRowFirstColumn="0" w:firstRowLastColumn="0" w:lastRowFirstColumn="0" w:lastRowLastColumn="0"/>
            <w:tcW w:w="4675" w:type="dxa"/>
          </w:tcPr>
          <w:p w14:paraId="4DC45472" w14:textId="77777777" w:rsidR="00917DF6" w:rsidRPr="00917DF6" w:rsidRDefault="00917DF6" w:rsidP="00917DF6">
            <w:pPr>
              <w:spacing w:after="1" w:line="260" w:lineRule="auto"/>
              <w:ind w:left="-5" w:right="4"/>
              <w:jc w:val="left"/>
              <w:rPr>
                <w:rFonts w:ascii="Courier New" w:eastAsia="Courier New" w:hAnsi="Courier New" w:cs="Courier New"/>
                <w:sz w:val="20"/>
              </w:rPr>
            </w:pPr>
            <w:r w:rsidRPr="00917DF6">
              <w:rPr>
                <w:rFonts w:ascii="Courier New" w:eastAsia="Courier New" w:hAnsi="Courier New" w:cs="Courier New"/>
                <w:sz w:val="20"/>
              </w:rPr>
              <w:t>Network address(Decimal)</w:t>
            </w:r>
          </w:p>
        </w:tc>
        <w:tc>
          <w:tcPr>
            <w:tcW w:w="4675" w:type="dxa"/>
          </w:tcPr>
          <w:p w14:paraId="7FE8786B" w14:textId="53F8E1F0" w:rsidR="00917DF6" w:rsidRPr="00917DF6" w:rsidRDefault="0000715E" w:rsidP="00917DF6">
            <w:pPr>
              <w:spacing w:after="1" w:line="260" w:lineRule="auto"/>
              <w:ind w:left="-5" w:right="4"/>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sz w:val="20"/>
              </w:rPr>
            </w:pPr>
            <w:r>
              <w:rPr>
                <w:rFonts w:ascii="Courier New" w:eastAsia="Courier New" w:hAnsi="Courier New" w:cs="Courier New"/>
                <w:sz w:val="20"/>
              </w:rPr>
              <w:t>192.168.0.128</w:t>
            </w:r>
          </w:p>
        </w:tc>
      </w:tr>
      <w:tr w:rsidR="00917DF6" w:rsidRPr="00917DF6" w14:paraId="6BBA041D" w14:textId="77777777" w:rsidTr="00986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BE79270" w14:textId="77777777" w:rsidR="00917DF6" w:rsidRPr="00917DF6" w:rsidRDefault="00917DF6" w:rsidP="00917DF6">
            <w:pPr>
              <w:spacing w:after="1" w:line="260" w:lineRule="auto"/>
              <w:ind w:left="-5" w:right="4"/>
              <w:jc w:val="left"/>
              <w:rPr>
                <w:rFonts w:ascii="Courier New" w:eastAsia="Courier New" w:hAnsi="Courier New" w:cs="Courier New"/>
                <w:sz w:val="20"/>
              </w:rPr>
            </w:pPr>
            <w:r w:rsidRPr="00917DF6">
              <w:rPr>
                <w:rFonts w:ascii="Courier New" w:eastAsia="Courier New" w:hAnsi="Courier New" w:cs="Courier New"/>
                <w:sz w:val="20"/>
              </w:rPr>
              <w:t>Host Bits</w:t>
            </w:r>
          </w:p>
        </w:tc>
        <w:tc>
          <w:tcPr>
            <w:tcW w:w="4675" w:type="dxa"/>
          </w:tcPr>
          <w:p w14:paraId="5DE9C1BB" w14:textId="77777777" w:rsidR="00917DF6" w:rsidRPr="00917DF6" w:rsidRDefault="00917DF6" w:rsidP="00917DF6">
            <w:pPr>
              <w:spacing w:after="1" w:line="260" w:lineRule="auto"/>
              <w:ind w:left="-5" w:right="4"/>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sz w:val="20"/>
              </w:rPr>
            </w:pPr>
            <w:r w:rsidRPr="00917DF6">
              <w:rPr>
                <w:rFonts w:ascii="Courier New" w:eastAsia="Courier New" w:hAnsi="Courier New" w:cs="Courier New"/>
                <w:sz w:val="20"/>
              </w:rPr>
              <w:t>8</w:t>
            </w:r>
          </w:p>
        </w:tc>
      </w:tr>
      <w:tr w:rsidR="00917DF6" w:rsidRPr="00917DF6" w14:paraId="20B28F57" w14:textId="77777777" w:rsidTr="00986CE3">
        <w:tc>
          <w:tcPr>
            <w:cnfStyle w:val="001000000000" w:firstRow="0" w:lastRow="0" w:firstColumn="1" w:lastColumn="0" w:oddVBand="0" w:evenVBand="0" w:oddHBand="0" w:evenHBand="0" w:firstRowFirstColumn="0" w:firstRowLastColumn="0" w:lastRowFirstColumn="0" w:lastRowLastColumn="0"/>
            <w:tcW w:w="4675" w:type="dxa"/>
          </w:tcPr>
          <w:p w14:paraId="5A3CBCED" w14:textId="77777777" w:rsidR="00917DF6" w:rsidRPr="00917DF6" w:rsidRDefault="00917DF6" w:rsidP="00917DF6">
            <w:pPr>
              <w:spacing w:after="1" w:line="260" w:lineRule="auto"/>
              <w:ind w:left="-5" w:right="4"/>
              <w:jc w:val="left"/>
              <w:rPr>
                <w:rFonts w:ascii="Courier New" w:eastAsia="Courier New" w:hAnsi="Courier New" w:cs="Courier New"/>
                <w:sz w:val="20"/>
              </w:rPr>
            </w:pPr>
            <w:r w:rsidRPr="00917DF6">
              <w:rPr>
                <w:rFonts w:ascii="Courier New" w:eastAsia="Courier New" w:hAnsi="Courier New" w:cs="Courier New"/>
                <w:sz w:val="20"/>
              </w:rPr>
              <w:t>Total Addresses</w:t>
            </w:r>
          </w:p>
        </w:tc>
        <w:tc>
          <w:tcPr>
            <w:tcW w:w="4675" w:type="dxa"/>
          </w:tcPr>
          <w:p w14:paraId="6728BB9E" w14:textId="49E95681" w:rsidR="00917DF6" w:rsidRPr="00917DF6" w:rsidRDefault="00917DF6" w:rsidP="00917DF6">
            <w:pPr>
              <w:spacing w:after="1" w:line="260" w:lineRule="auto"/>
              <w:ind w:left="-5" w:right="4"/>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sz w:val="20"/>
              </w:rPr>
            </w:pPr>
            <w:r w:rsidRPr="00917DF6">
              <w:rPr>
                <w:rFonts w:ascii="Courier New" w:eastAsia="Courier New" w:hAnsi="Courier New" w:cs="Courier New"/>
                <w:sz w:val="20"/>
              </w:rPr>
              <w:t>2</w:t>
            </w:r>
            <w:r w:rsidR="00A44052" w:rsidRPr="00A44052">
              <w:rPr>
                <w:rFonts w:ascii="Courier New" w:eastAsia="Courier New" w:hAnsi="Courier New" w:cs="Courier New"/>
                <w:sz w:val="20"/>
                <w:vertAlign w:val="superscript"/>
              </w:rPr>
              <w:t>8</w:t>
            </w:r>
            <w:r w:rsidRPr="00917DF6">
              <w:rPr>
                <w:rFonts w:ascii="Courier New" w:eastAsia="Courier New" w:hAnsi="Courier New" w:cs="Courier New"/>
                <w:sz w:val="20"/>
                <w:vertAlign w:val="superscript"/>
              </w:rPr>
              <w:t>=</w:t>
            </w:r>
            <w:r w:rsidRPr="00917DF6">
              <w:rPr>
                <w:rFonts w:ascii="Courier New" w:eastAsia="Courier New" w:hAnsi="Courier New" w:cs="Courier New"/>
                <w:sz w:val="20"/>
              </w:rPr>
              <w:t>32</w:t>
            </w:r>
          </w:p>
        </w:tc>
      </w:tr>
      <w:tr w:rsidR="00917DF6" w:rsidRPr="00917DF6" w14:paraId="072D26B9" w14:textId="77777777" w:rsidTr="00986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D31C881" w14:textId="77777777" w:rsidR="00917DF6" w:rsidRPr="00917DF6" w:rsidRDefault="00917DF6" w:rsidP="00917DF6">
            <w:pPr>
              <w:spacing w:after="1" w:line="260" w:lineRule="auto"/>
              <w:ind w:left="-5" w:right="4"/>
              <w:jc w:val="left"/>
              <w:rPr>
                <w:rFonts w:ascii="Courier New" w:eastAsia="Courier New" w:hAnsi="Courier New" w:cs="Courier New"/>
                <w:sz w:val="20"/>
              </w:rPr>
            </w:pPr>
            <w:r w:rsidRPr="00917DF6">
              <w:rPr>
                <w:rFonts w:ascii="Courier New" w:eastAsia="Courier New" w:hAnsi="Courier New" w:cs="Courier New"/>
                <w:sz w:val="20"/>
              </w:rPr>
              <w:t>Usable Addresses</w:t>
            </w:r>
          </w:p>
        </w:tc>
        <w:tc>
          <w:tcPr>
            <w:tcW w:w="4675" w:type="dxa"/>
          </w:tcPr>
          <w:p w14:paraId="79E5FD23" w14:textId="77777777" w:rsidR="00917DF6" w:rsidRPr="00917DF6" w:rsidRDefault="00917DF6" w:rsidP="00917DF6">
            <w:pPr>
              <w:spacing w:after="1" w:line="260" w:lineRule="auto"/>
              <w:ind w:left="-5" w:right="4"/>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sz w:val="20"/>
              </w:rPr>
            </w:pPr>
            <w:r w:rsidRPr="00917DF6">
              <w:rPr>
                <w:rFonts w:ascii="Courier New" w:eastAsia="Courier New" w:hAnsi="Courier New" w:cs="Courier New"/>
                <w:sz w:val="20"/>
              </w:rPr>
              <w:t>32-2=30</w:t>
            </w:r>
          </w:p>
        </w:tc>
      </w:tr>
      <w:tr w:rsidR="00917DF6" w:rsidRPr="00917DF6" w14:paraId="657101D6" w14:textId="77777777" w:rsidTr="00986CE3">
        <w:tc>
          <w:tcPr>
            <w:cnfStyle w:val="001000000000" w:firstRow="0" w:lastRow="0" w:firstColumn="1" w:lastColumn="0" w:oddVBand="0" w:evenVBand="0" w:oddHBand="0" w:evenHBand="0" w:firstRowFirstColumn="0" w:firstRowLastColumn="0" w:lastRowFirstColumn="0" w:lastRowLastColumn="0"/>
            <w:tcW w:w="4675" w:type="dxa"/>
          </w:tcPr>
          <w:p w14:paraId="6A33362F" w14:textId="77777777" w:rsidR="00917DF6" w:rsidRPr="00917DF6" w:rsidRDefault="00917DF6" w:rsidP="00917DF6">
            <w:pPr>
              <w:spacing w:after="1" w:line="260" w:lineRule="auto"/>
              <w:ind w:left="-5" w:right="4"/>
              <w:jc w:val="left"/>
              <w:rPr>
                <w:rFonts w:ascii="Courier New" w:eastAsia="Courier New" w:hAnsi="Courier New" w:cs="Courier New"/>
                <w:sz w:val="20"/>
              </w:rPr>
            </w:pPr>
            <w:r w:rsidRPr="00917DF6">
              <w:rPr>
                <w:rFonts w:ascii="Courier New" w:eastAsia="Courier New" w:hAnsi="Courier New" w:cs="Courier New"/>
                <w:sz w:val="20"/>
              </w:rPr>
              <w:t>Broadcast Address</w:t>
            </w:r>
          </w:p>
        </w:tc>
        <w:tc>
          <w:tcPr>
            <w:tcW w:w="4675" w:type="dxa"/>
          </w:tcPr>
          <w:p w14:paraId="49B2A501" w14:textId="0927557D" w:rsidR="00917DF6" w:rsidRPr="00917DF6" w:rsidRDefault="00917DF6" w:rsidP="00917DF6">
            <w:pPr>
              <w:spacing w:after="1" w:line="260" w:lineRule="auto"/>
              <w:ind w:left="-5" w:right="4"/>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sz w:val="20"/>
              </w:rPr>
            </w:pPr>
            <w:r w:rsidRPr="00917DF6">
              <w:rPr>
                <w:rFonts w:ascii="Courier New" w:eastAsia="Courier New" w:hAnsi="Courier New" w:cs="Courier New"/>
                <w:sz w:val="20"/>
              </w:rPr>
              <w:t>192.168.0.</w:t>
            </w:r>
            <w:r>
              <w:rPr>
                <w:rFonts w:ascii="Courier New" w:eastAsia="Courier New" w:hAnsi="Courier New" w:cs="Courier New"/>
                <w:sz w:val="20"/>
              </w:rPr>
              <w:t>159</w:t>
            </w:r>
          </w:p>
        </w:tc>
      </w:tr>
      <w:tr w:rsidR="00917DF6" w:rsidRPr="00917DF6" w14:paraId="27DC1EA2" w14:textId="77777777" w:rsidTr="00986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604CDA" w14:textId="77777777" w:rsidR="00917DF6" w:rsidRPr="00917DF6" w:rsidRDefault="00917DF6" w:rsidP="00917DF6">
            <w:pPr>
              <w:spacing w:after="1" w:line="260" w:lineRule="auto"/>
              <w:ind w:left="-5" w:right="4"/>
              <w:jc w:val="left"/>
              <w:rPr>
                <w:rFonts w:ascii="Courier New" w:eastAsia="Courier New" w:hAnsi="Courier New" w:cs="Courier New"/>
                <w:sz w:val="20"/>
              </w:rPr>
            </w:pPr>
            <w:r w:rsidRPr="00917DF6">
              <w:rPr>
                <w:rFonts w:ascii="Courier New" w:eastAsia="Courier New" w:hAnsi="Courier New" w:cs="Courier New"/>
                <w:sz w:val="20"/>
              </w:rPr>
              <w:t>Host Range</w:t>
            </w:r>
          </w:p>
        </w:tc>
        <w:tc>
          <w:tcPr>
            <w:tcW w:w="4675" w:type="dxa"/>
          </w:tcPr>
          <w:p w14:paraId="7871266D" w14:textId="53D3D1CA" w:rsidR="00917DF6" w:rsidRPr="00917DF6" w:rsidRDefault="00917DF6" w:rsidP="00917DF6">
            <w:pPr>
              <w:spacing w:after="1" w:line="260" w:lineRule="auto"/>
              <w:ind w:left="-5" w:right="4"/>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sz w:val="20"/>
              </w:rPr>
            </w:pPr>
            <w:r w:rsidRPr="00917DF6">
              <w:rPr>
                <w:rFonts w:ascii="Courier New" w:eastAsia="Courier New" w:hAnsi="Courier New" w:cs="Courier New"/>
                <w:sz w:val="20"/>
              </w:rPr>
              <w:t>192.168.0.</w:t>
            </w:r>
            <w:r>
              <w:rPr>
                <w:rFonts w:ascii="Courier New" w:eastAsia="Courier New" w:hAnsi="Courier New" w:cs="Courier New"/>
                <w:sz w:val="20"/>
              </w:rPr>
              <w:t>129</w:t>
            </w:r>
            <w:r w:rsidRPr="00917DF6">
              <w:rPr>
                <w:rFonts w:ascii="Courier New" w:eastAsia="Courier New" w:hAnsi="Courier New" w:cs="Courier New"/>
                <w:sz w:val="20"/>
              </w:rPr>
              <w:t>-192.168.0.</w:t>
            </w:r>
            <w:r>
              <w:rPr>
                <w:rFonts w:ascii="Courier New" w:eastAsia="Courier New" w:hAnsi="Courier New" w:cs="Courier New"/>
                <w:sz w:val="20"/>
              </w:rPr>
              <w:t>158</w:t>
            </w:r>
          </w:p>
        </w:tc>
      </w:tr>
      <w:bookmarkEnd w:id="51"/>
    </w:tbl>
    <w:p w14:paraId="428FEA38" w14:textId="77777777" w:rsidR="00917DF6" w:rsidRPr="00917DF6" w:rsidRDefault="00917DF6" w:rsidP="00917DF6">
      <w:pPr>
        <w:spacing w:after="1" w:line="260" w:lineRule="auto"/>
        <w:ind w:left="-5" w:right="4"/>
        <w:rPr>
          <w:rFonts w:ascii="Courier New" w:eastAsia="Courier New" w:hAnsi="Courier New" w:cs="Courier New"/>
          <w:sz w:val="20"/>
        </w:rPr>
      </w:pPr>
    </w:p>
    <w:p w14:paraId="3B6EEE7D" w14:textId="06E7247A" w:rsidR="000D1459" w:rsidRDefault="00A6489E" w:rsidP="008605B2">
      <w:pPr>
        <w:spacing w:after="1" w:line="260" w:lineRule="auto"/>
        <w:ind w:left="-5" w:right="4"/>
        <w:rPr>
          <w:rFonts w:ascii="Courier New" w:eastAsia="Courier New" w:hAnsi="Courier New" w:cs="Courier New"/>
          <w:sz w:val="20"/>
        </w:rPr>
      </w:pPr>
      <w:r>
        <w:rPr>
          <w:rFonts w:ascii="Courier New" w:eastAsia="Courier New" w:hAnsi="Courier New" w:cs="Courier New"/>
          <w:sz w:val="20"/>
        </w:rPr>
        <w:t>192.168.0.192/27</w:t>
      </w:r>
    </w:p>
    <w:tbl>
      <w:tblPr>
        <w:tblStyle w:val="GridTable3-Accent2"/>
        <w:tblW w:w="0" w:type="auto"/>
        <w:tblLook w:val="04A0" w:firstRow="1" w:lastRow="0" w:firstColumn="1" w:lastColumn="0" w:noHBand="0" w:noVBand="1"/>
      </w:tblPr>
      <w:tblGrid>
        <w:gridCol w:w="4675"/>
        <w:gridCol w:w="4675"/>
      </w:tblGrid>
      <w:tr w:rsidR="00A6489E" w14:paraId="4F234748" w14:textId="77777777" w:rsidTr="00986CE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7FF3800A" w14:textId="77777777" w:rsidR="00A6489E" w:rsidRDefault="00A6489E" w:rsidP="00986CE3">
            <w:pPr>
              <w:spacing w:after="1" w:line="260" w:lineRule="auto"/>
              <w:ind w:right="4"/>
              <w:rPr>
                <w:rFonts w:ascii="Courier New" w:eastAsia="Courier New" w:hAnsi="Courier New" w:cs="Courier New"/>
                <w:sz w:val="20"/>
              </w:rPr>
            </w:pPr>
            <w:r>
              <w:rPr>
                <w:rFonts w:ascii="Courier New" w:eastAsia="Courier New" w:hAnsi="Courier New" w:cs="Courier New"/>
                <w:sz w:val="20"/>
              </w:rPr>
              <w:t>IP Address on the network(Decimal)</w:t>
            </w:r>
          </w:p>
        </w:tc>
        <w:tc>
          <w:tcPr>
            <w:tcW w:w="4675" w:type="dxa"/>
          </w:tcPr>
          <w:p w14:paraId="3B83ECE1" w14:textId="7FA483DA" w:rsidR="00A6489E" w:rsidRDefault="00A6489E" w:rsidP="00986CE3">
            <w:pPr>
              <w:spacing w:after="1" w:line="260" w:lineRule="auto"/>
              <w:ind w:right="4"/>
              <w:cnfStyle w:val="100000000000" w:firstRow="1" w:lastRow="0" w:firstColumn="0" w:lastColumn="0" w:oddVBand="0" w:evenVBand="0" w:oddHBand="0" w:evenHBand="0" w:firstRowFirstColumn="0" w:firstRowLastColumn="0" w:lastRowFirstColumn="0" w:lastRowLastColumn="0"/>
              <w:rPr>
                <w:rFonts w:ascii="Courier New" w:eastAsia="Courier New" w:hAnsi="Courier New" w:cs="Courier New"/>
                <w:sz w:val="20"/>
              </w:rPr>
            </w:pPr>
            <w:r>
              <w:rPr>
                <w:rFonts w:ascii="Courier New" w:eastAsia="Courier New" w:hAnsi="Courier New" w:cs="Courier New"/>
                <w:sz w:val="20"/>
              </w:rPr>
              <w:t>192.168.0.200</w:t>
            </w:r>
          </w:p>
        </w:tc>
      </w:tr>
      <w:tr w:rsidR="00A6489E" w14:paraId="426B0E75" w14:textId="77777777" w:rsidTr="00986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772834E" w14:textId="21707F2E" w:rsidR="00A6489E" w:rsidRDefault="00A6489E" w:rsidP="00986CE3">
            <w:pPr>
              <w:spacing w:after="1" w:line="260" w:lineRule="auto"/>
              <w:ind w:right="4"/>
              <w:rPr>
                <w:rFonts w:ascii="Courier New" w:eastAsia="Courier New" w:hAnsi="Courier New" w:cs="Courier New"/>
                <w:sz w:val="20"/>
              </w:rPr>
            </w:pPr>
            <w:r>
              <w:rPr>
                <w:rFonts w:ascii="Courier New" w:eastAsia="Courier New" w:hAnsi="Courier New" w:cs="Courier New"/>
                <w:sz w:val="20"/>
              </w:rPr>
              <w:t>Used netmask(</w:t>
            </w:r>
            <w:r w:rsidR="006C0CC3">
              <w:rPr>
                <w:rFonts w:ascii="Courier New" w:eastAsia="Courier New" w:hAnsi="Courier New" w:cs="Courier New"/>
                <w:sz w:val="20"/>
              </w:rPr>
              <w:t>Decimal</w:t>
            </w:r>
            <w:r>
              <w:rPr>
                <w:rFonts w:ascii="Courier New" w:eastAsia="Courier New" w:hAnsi="Courier New" w:cs="Courier New"/>
                <w:sz w:val="20"/>
              </w:rPr>
              <w:t>)</w:t>
            </w:r>
          </w:p>
        </w:tc>
        <w:tc>
          <w:tcPr>
            <w:tcW w:w="4675" w:type="dxa"/>
          </w:tcPr>
          <w:p w14:paraId="1F23FB43" w14:textId="3EE3F0DB" w:rsidR="00A6489E" w:rsidRDefault="00A6489E" w:rsidP="00986CE3">
            <w:pPr>
              <w:spacing w:after="1" w:line="260" w:lineRule="auto"/>
              <w:ind w:right="4"/>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sz w:val="20"/>
              </w:rPr>
            </w:pPr>
            <w:r>
              <w:rPr>
                <w:rFonts w:ascii="Courier New" w:eastAsia="Courier New" w:hAnsi="Courier New" w:cs="Courier New"/>
                <w:sz w:val="20"/>
              </w:rPr>
              <w:t>255.255.255.224</w:t>
            </w:r>
          </w:p>
        </w:tc>
      </w:tr>
      <w:tr w:rsidR="00A6489E" w14:paraId="7062CEB9" w14:textId="77777777" w:rsidTr="00986CE3">
        <w:tc>
          <w:tcPr>
            <w:cnfStyle w:val="001000000000" w:firstRow="0" w:lastRow="0" w:firstColumn="1" w:lastColumn="0" w:oddVBand="0" w:evenVBand="0" w:oddHBand="0" w:evenHBand="0" w:firstRowFirstColumn="0" w:firstRowLastColumn="0" w:lastRowFirstColumn="0" w:lastRowLastColumn="0"/>
            <w:tcW w:w="4675" w:type="dxa"/>
          </w:tcPr>
          <w:p w14:paraId="20168588" w14:textId="77777777" w:rsidR="00A6489E" w:rsidRDefault="00A6489E" w:rsidP="00986CE3">
            <w:pPr>
              <w:spacing w:after="1" w:line="260" w:lineRule="auto"/>
              <w:ind w:right="4"/>
              <w:rPr>
                <w:rFonts w:ascii="Courier New" w:eastAsia="Courier New" w:hAnsi="Courier New" w:cs="Courier New"/>
                <w:sz w:val="20"/>
              </w:rPr>
            </w:pPr>
            <w:r>
              <w:rPr>
                <w:rFonts w:ascii="Courier New" w:eastAsia="Courier New" w:hAnsi="Courier New" w:cs="Courier New"/>
                <w:sz w:val="20"/>
              </w:rPr>
              <w:t>IP Address(Binary)</w:t>
            </w:r>
          </w:p>
        </w:tc>
        <w:tc>
          <w:tcPr>
            <w:tcW w:w="4675" w:type="dxa"/>
          </w:tcPr>
          <w:p w14:paraId="1B0D82E2" w14:textId="6BA7CC9C" w:rsidR="00A6489E" w:rsidRDefault="002A1601" w:rsidP="002A1601">
            <w:pPr>
              <w:tabs>
                <w:tab w:val="left" w:pos="1390"/>
              </w:tabs>
              <w:spacing w:after="1" w:line="260" w:lineRule="auto"/>
              <w:ind w:right="4"/>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sz w:val="20"/>
              </w:rPr>
            </w:pPr>
            <w:r w:rsidRPr="002A1601">
              <w:rPr>
                <w:rFonts w:ascii="Courier New" w:eastAsia="Courier New" w:hAnsi="Courier New" w:cs="Courier New"/>
                <w:sz w:val="20"/>
              </w:rPr>
              <w:t>11000000.10101000.00000000.11001000</w:t>
            </w:r>
          </w:p>
        </w:tc>
      </w:tr>
      <w:tr w:rsidR="00A6489E" w14:paraId="7CA7FE01" w14:textId="77777777" w:rsidTr="00986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9A17902" w14:textId="77777777" w:rsidR="00A6489E" w:rsidRDefault="00A6489E" w:rsidP="00986CE3">
            <w:pPr>
              <w:spacing w:after="1" w:line="260" w:lineRule="auto"/>
              <w:ind w:right="4"/>
              <w:rPr>
                <w:rFonts w:ascii="Courier New" w:eastAsia="Courier New" w:hAnsi="Courier New" w:cs="Courier New"/>
                <w:sz w:val="20"/>
              </w:rPr>
            </w:pPr>
            <w:r>
              <w:rPr>
                <w:rFonts w:ascii="Courier New" w:eastAsia="Courier New" w:hAnsi="Courier New" w:cs="Courier New"/>
                <w:sz w:val="20"/>
              </w:rPr>
              <w:t>Netmask(Binary)</w:t>
            </w:r>
          </w:p>
        </w:tc>
        <w:tc>
          <w:tcPr>
            <w:tcW w:w="4675" w:type="dxa"/>
          </w:tcPr>
          <w:p w14:paraId="62AC077C" w14:textId="396F0A4A" w:rsidR="00A6489E" w:rsidRDefault="002A1601" w:rsidP="00986CE3">
            <w:pPr>
              <w:spacing w:after="1" w:line="260" w:lineRule="auto"/>
              <w:ind w:right="4"/>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sz w:val="20"/>
              </w:rPr>
            </w:pPr>
            <w:r w:rsidRPr="002A1601">
              <w:rPr>
                <w:rFonts w:ascii="Courier New" w:eastAsia="Courier New" w:hAnsi="Courier New" w:cs="Courier New"/>
                <w:sz w:val="20"/>
              </w:rPr>
              <w:t>11111111.11111111.11111111.11100000</w:t>
            </w:r>
          </w:p>
        </w:tc>
      </w:tr>
      <w:tr w:rsidR="00A6489E" w14:paraId="502F900E" w14:textId="77777777" w:rsidTr="00986CE3">
        <w:tc>
          <w:tcPr>
            <w:cnfStyle w:val="001000000000" w:firstRow="0" w:lastRow="0" w:firstColumn="1" w:lastColumn="0" w:oddVBand="0" w:evenVBand="0" w:oddHBand="0" w:evenHBand="0" w:firstRowFirstColumn="0" w:firstRowLastColumn="0" w:lastRowFirstColumn="0" w:lastRowLastColumn="0"/>
            <w:tcW w:w="4675" w:type="dxa"/>
          </w:tcPr>
          <w:p w14:paraId="53C86406" w14:textId="77777777" w:rsidR="00A6489E" w:rsidRDefault="00A6489E" w:rsidP="00986CE3">
            <w:pPr>
              <w:spacing w:after="1" w:line="260" w:lineRule="auto"/>
              <w:ind w:right="4"/>
              <w:rPr>
                <w:rFonts w:ascii="Courier New" w:eastAsia="Courier New" w:hAnsi="Courier New" w:cs="Courier New"/>
                <w:sz w:val="20"/>
              </w:rPr>
            </w:pPr>
            <w:r>
              <w:rPr>
                <w:rFonts w:ascii="Courier New" w:eastAsia="Courier New" w:hAnsi="Courier New" w:cs="Courier New"/>
                <w:sz w:val="20"/>
              </w:rPr>
              <w:t>Network Address(Binary)</w:t>
            </w:r>
          </w:p>
        </w:tc>
        <w:tc>
          <w:tcPr>
            <w:tcW w:w="4675" w:type="dxa"/>
          </w:tcPr>
          <w:p w14:paraId="49B2172A" w14:textId="3FF5259E" w:rsidR="00A6489E" w:rsidRDefault="00844550" w:rsidP="00986CE3">
            <w:pPr>
              <w:spacing w:after="1" w:line="260" w:lineRule="auto"/>
              <w:ind w:right="4"/>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sz w:val="20"/>
              </w:rPr>
            </w:pPr>
            <w:r w:rsidRPr="00844550">
              <w:rPr>
                <w:rFonts w:ascii="Courier New" w:eastAsia="Courier New" w:hAnsi="Courier New" w:cs="Courier New"/>
                <w:sz w:val="20"/>
              </w:rPr>
              <w:t>11000000.10101000.00000000.11000000</w:t>
            </w:r>
          </w:p>
        </w:tc>
      </w:tr>
      <w:tr w:rsidR="00A6489E" w14:paraId="0247FF48" w14:textId="77777777" w:rsidTr="00986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BB65535" w14:textId="77777777" w:rsidR="00A6489E" w:rsidRDefault="00A6489E" w:rsidP="00986CE3">
            <w:pPr>
              <w:spacing w:after="1" w:line="260" w:lineRule="auto"/>
              <w:ind w:right="4"/>
              <w:rPr>
                <w:rFonts w:ascii="Courier New" w:eastAsia="Courier New" w:hAnsi="Courier New" w:cs="Courier New"/>
                <w:sz w:val="20"/>
              </w:rPr>
            </w:pPr>
            <w:r>
              <w:rPr>
                <w:rFonts w:ascii="Courier New" w:eastAsia="Courier New" w:hAnsi="Courier New" w:cs="Courier New"/>
                <w:sz w:val="20"/>
              </w:rPr>
              <w:t>Network address(Decimal)</w:t>
            </w:r>
          </w:p>
        </w:tc>
        <w:tc>
          <w:tcPr>
            <w:tcW w:w="4675" w:type="dxa"/>
          </w:tcPr>
          <w:p w14:paraId="2CEFB037" w14:textId="769EEC2C" w:rsidR="00A6489E" w:rsidRDefault="00A6489E" w:rsidP="00986CE3">
            <w:pPr>
              <w:spacing w:after="1" w:line="260" w:lineRule="auto"/>
              <w:ind w:right="4"/>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sz w:val="20"/>
              </w:rPr>
            </w:pPr>
            <w:r>
              <w:rPr>
                <w:rFonts w:ascii="Courier New" w:eastAsia="Courier New" w:hAnsi="Courier New" w:cs="Courier New"/>
                <w:sz w:val="20"/>
              </w:rPr>
              <w:t>192.168.192</w:t>
            </w:r>
          </w:p>
        </w:tc>
      </w:tr>
      <w:tr w:rsidR="00A6489E" w14:paraId="79CBD296" w14:textId="77777777" w:rsidTr="00986CE3">
        <w:tc>
          <w:tcPr>
            <w:cnfStyle w:val="001000000000" w:firstRow="0" w:lastRow="0" w:firstColumn="1" w:lastColumn="0" w:oddVBand="0" w:evenVBand="0" w:oddHBand="0" w:evenHBand="0" w:firstRowFirstColumn="0" w:firstRowLastColumn="0" w:lastRowFirstColumn="0" w:lastRowLastColumn="0"/>
            <w:tcW w:w="4675" w:type="dxa"/>
          </w:tcPr>
          <w:p w14:paraId="1F1923B5" w14:textId="77777777" w:rsidR="00A6489E" w:rsidRDefault="00A6489E" w:rsidP="00986CE3">
            <w:pPr>
              <w:spacing w:after="1" w:line="260" w:lineRule="auto"/>
              <w:ind w:right="4"/>
              <w:rPr>
                <w:rFonts w:ascii="Courier New" w:eastAsia="Courier New" w:hAnsi="Courier New" w:cs="Courier New"/>
                <w:sz w:val="20"/>
              </w:rPr>
            </w:pPr>
            <w:r>
              <w:rPr>
                <w:rFonts w:ascii="Courier New" w:eastAsia="Courier New" w:hAnsi="Courier New" w:cs="Courier New"/>
                <w:sz w:val="20"/>
              </w:rPr>
              <w:t>Host Bits</w:t>
            </w:r>
          </w:p>
        </w:tc>
        <w:tc>
          <w:tcPr>
            <w:tcW w:w="4675" w:type="dxa"/>
          </w:tcPr>
          <w:p w14:paraId="227B933A" w14:textId="64CE26DF" w:rsidR="00A6489E" w:rsidRDefault="00A6489E" w:rsidP="00986CE3">
            <w:pPr>
              <w:spacing w:after="1" w:line="260" w:lineRule="auto"/>
              <w:ind w:right="4"/>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sz w:val="20"/>
              </w:rPr>
            </w:pPr>
            <w:r>
              <w:rPr>
                <w:rFonts w:ascii="Courier New" w:eastAsia="Courier New" w:hAnsi="Courier New" w:cs="Courier New"/>
                <w:sz w:val="20"/>
              </w:rPr>
              <w:t>5</w:t>
            </w:r>
          </w:p>
        </w:tc>
      </w:tr>
      <w:tr w:rsidR="00A6489E" w14:paraId="78970864" w14:textId="77777777" w:rsidTr="00986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5ABF61" w14:textId="77777777" w:rsidR="00A6489E" w:rsidRDefault="00A6489E" w:rsidP="00986CE3">
            <w:pPr>
              <w:spacing w:after="1" w:line="260" w:lineRule="auto"/>
              <w:ind w:right="4"/>
              <w:rPr>
                <w:rFonts w:ascii="Courier New" w:eastAsia="Courier New" w:hAnsi="Courier New" w:cs="Courier New"/>
                <w:sz w:val="20"/>
              </w:rPr>
            </w:pPr>
            <w:r>
              <w:rPr>
                <w:rFonts w:ascii="Courier New" w:eastAsia="Courier New" w:hAnsi="Courier New" w:cs="Courier New"/>
                <w:sz w:val="20"/>
              </w:rPr>
              <w:t>Total Addresses</w:t>
            </w:r>
          </w:p>
        </w:tc>
        <w:tc>
          <w:tcPr>
            <w:tcW w:w="4675" w:type="dxa"/>
          </w:tcPr>
          <w:p w14:paraId="036C9B86" w14:textId="7109D559" w:rsidR="00A6489E" w:rsidRPr="00AD15A5" w:rsidRDefault="00A6489E" w:rsidP="00986CE3">
            <w:pPr>
              <w:spacing w:after="1" w:line="260" w:lineRule="auto"/>
              <w:ind w:right="4"/>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sz w:val="20"/>
              </w:rPr>
            </w:pPr>
            <w:r>
              <w:rPr>
                <w:rFonts w:ascii="Courier New" w:eastAsia="Courier New" w:hAnsi="Courier New" w:cs="Courier New"/>
                <w:sz w:val="20"/>
              </w:rPr>
              <w:t>2</w:t>
            </w:r>
            <w:r>
              <w:rPr>
                <w:rFonts w:ascii="Courier New" w:eastAsia="Courier New" w:hAnsi="Courier New" w:cs="Courier New"/>
                <w:sz w:val="20"/>
                <w:vertAlign w:val="superscript"/>
              </w:rPr>
              <w:t xml:space="preserve">5 </w:t>
            </w:r>
            <w:r w:rsidRPr="00AD15A5">
              <w:rPr>
                <w:rFonts w:ascii="Courier New" w:eastAsia="Courier New" w:hAnsi="Courier New" w:cs="Courier New"/>
                <w:sz w:val="20"/>
              </w:rPr>
              <w:t>=</w:t>
            </w:r>
            <w:r>
              <w:rPr>
                <w:rFonts w:ascii="Courier New" w:eastAsia="Courier New" w:hAnsi="Courier New" w:cs="Courier New"/>
                <w:sz w:val="20"/>
                <w:vertAlign w:val="superscript"/>
              </w:rPr>
              <w:t xml:space="preserve"> </w:t>
            </w:r>
            <w:r w:rsidR="00AD15A5">
              <w:rPr>
                <w:rFonts w:ascii="Courier New" w:eastAsia="Courier New" w:hAnsi="Courier New" w:cs="Courier New"/>
                <w:sz w:val="20"/>
              </w:rPr>
              <w:t>30</w:t>
            </w:r>
          </w:p>
        </w:tc>
      </w:tr>
      <w:tr w:rsidR="00A6489E" w14:paraId="2779174F" w14:textId="77777777" w:rsidTr="00986CE3">
        <w:tc>
          <w:tcPr>
            <w:cnfStyle w:val="001000000000" w:firstRow="0" w:lastRow="0" w:firstColumn="1" w:lastColumn="0" w:oddVBand="0" w:evenVBand="0" w:oddHBand="0" w:evenHBand="0" w:firstRowFirstColumn="0" w:firstRowLastColumn="0" w:lastRowFirstColumn="0" w:lastRowLastColumn="0"/>
            <w:tcW w:w="4675" w:type="dxa"/>
          </w:tcPr>
          <w:p w14:paraId="5529E4AE" w14:textId="77777777" w:rsidR="00A6489E" w:rsidRDefault="00A6489E" w:rsidP="00986CE3">
            <w:pPr>
              <w:spacing w:after="1" w:line="260" w:lineRule="auto"/>
              <w:ind w:right="4"/>
              <w:rPr>
                <w:rFonts w:ascii="Courier New" w:eastAsia="Courier New" w:hAnsi="Courier New" w:cs="Courier New"/>
                <w:sz w:val="20"/>
              </w:rPr>
            </w:pPr>
            <w:r>
              <w:rPr>
                <w:rFonts w:ascii="Courier New" w:eastAsia="Courier New" w:hAnsi="Courier New" w:cs="Courier New"/>
                <w:sz w:val="20"/>
              </w:rPr>
              <w:t>Usable Addresses</w:t>
            </w:r>
          </w:p>
        </w:tc>
        <w:tc>
          <w:tcPr>
            <w:tcW w:w="4675" w:type="dxa"/>
          </w:tcPr>
          <w:p w14:paraId="4336C6E5" w14:textId="21AE9A1B" w:rsidR="00A6489E" w:rsidRDefault="00A6489E" w:rsidP="00986CE3">
            <w:pPr>
              <w:spacing w:after="1" w:line="260" w:lineRule="auto"/>
              <w:ind w:right="4"/>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sz w:val="20"/>
              </w:rPr>
            </w:pPr>
            <w:r>
              <w:rPr>
                <w:rFonts w:ascii="Courier New" w:eastAsia="Courier New" w:hAnsi="Courier New" w:cs="Courier New"/>
                <w:sz w:val="20"/>
              </w:rPr>
              <w:t>32-2=30</w:t>
            </w:r>
          </w:p>
        </w:tc>
      </w:tr>
      <w:tr w:rsidR="00A6489E" w14:paraId="6CD5C43D" w14:textId="77777777" w:rsidTr="00986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B7FFC8D" w14:textId="77777777" w:rsidR="00A6489E" w:rsidRDefault="00A6489E" w:rsidP="00986CE3">
            <w:pPr>
              <w:spacing w:after="1" w:line="260" w:lineRule="auto"/>
              <w:ind w:right="4"/>
              <w:rPr>
                <w:rFonts w:ascii="Courier New" w:eastAsia="Courier New" w:hAnsi="Courier New" w:cs="Courier New"/>
                <w:sz w:val="20"/>
              </w:rPr>
            </w:pPr>
            <w:r>
              <w:rPr>
                <w:rFonts w:ascii="Courier New" w:eastAsia="Courier New" w:hAnsi="Courier New" w:cs="Courier New"/>
                <w:sz w:val="20"/>
              </w:rPr>
              <w:t>Broadcast Address</w:t>
            </w:r>
          </w:p>
        </w:tc>
        <w:tc>
          <w:tcPr>
            <w:tcW w:w="4675" w:type="dxa"/>
          </w:tcPr>
          <w:p w14:paraId="280898AC" w14:textId="3BC61898" w:rsidR="00A6489E" w:rsidRDefault="00A6489E" w:rsidP="00986CE3">
            <w:pPr>
              <w:spacing w:after="1" w:line="260" w:lineRule="auto"/>
              <w:ind w:right="4"/>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sz w:val="20"/>
              </w:rPr>
            </w:pPr>
            <w:r>
              <w:rPr>
                <w:rFonts w:ascii="Courier New" w:eastAsia="Courier New" w:hAnsi="Courier New" w:cs="Courier New"/>
                <w:sz w:val="20"/>
              </w:rPr>
              <w:t>192.168.0.223</w:t>
            </w:r>
          </w:p>
        </w:tc>
      </w:tr>
      <w:tr w:rsidR="00A6489E" w14:paraId="43E6169F" w14:textId="77777777" w:rsidTr="00986CE3">
        <w:tc>
          <w:tcPr>
            <w:cnfStyle w:val="001000000000" w:firstRow="0" w:lastRow="0" w:firstColumn="1" w:lastColumn="0" w:oddVBand="0" w:evenVBand="0" w:oddHBand="0" w:evenHBand="0" w:firstRowFirstColumn="0" w:firstRowLastColumn="0" w:lastRowFirstColumn="0" w:lastRowLastColumn="0"/>
            <w:tcW w:w="4675" w:type="dxa"/>
          </w:tcPr>
          <w:p w14:paraId="5FD65C7B" w14:textId="77777777" w:rsidR="00A6489E" w:rsidRDefault="00A6489E" w:rsidP="00986CE3">
            <w:pPr>
              <w:spacing w:after="1" w:line="260" w:lineRule="auto"/>
              <w:ind w:right="4"/>
              <w:rPr>
                <w:rFonts w:ascii="Courier New" w:eastAsia="Courier New" w:hAnsi="Courier New" w:cs="Courier New"/>
                <w:sz w:val="20"/>
              </w:rPr>
            </w:pPr>
            <w:r>
              <w:rPr>
                <w:rFonts w:ascii="Courier New" w:eastAsia="Courier New" w:hAnsi="Courier New" w:cs="Courier New"/>
                <w:sz w:val="20"/>
              </w:rPr>
              <w:t>Host Range</w:t>
            </w:r>
          </w:p>
        </w:tc>
        <w:tc>
          <w:tcPr>
            <w:tcW w:w="4675" w:type="dxa"/>
          </w:tcPr>
          <w:p w14:paraId="3DA6D27F" w14:textId="707A5723" w:rsidR="00A6489E" w:rsidRDefault="00A6489E" w:rsidP="00986CE3">
            <w:pPr>
              <w:spacing w:after="1" w:line="260" w:lineRule="auto"/>
              <w:ind w:right="4"/>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sz w:val="20"/>
              </w:rPr>
            </w:pPr>
            <w:r>
              <w:rPr>
                <w:rFonts w:ascii="Courier New" w:eastAsia="Courier New" w:hAnsi="Courier New" w:cs="Courier New"/>
                <w:sz w:val="20"/>
              </w:rPr>
              <w:t>192.168.0.193-192.168.0.222</w:t>
            </w:r>
          </w:p>
        </w:tc>
      </w:tr>
    </w:tbl>
    <w:p w14:paraId="7D2C4EAE" w14:textId="77777777" w:rsidR="00A6489E" w:rsidRDefault="00A6489E" w:rsidP="00F93E1D">
      <w:pPr>
        <w:spacing w:after="1" w:line="260" w:lineRule="auto"/>
        <w:ind w:right="4"/>
        <w:rPr>
          <w:rFonts w:ascii="Courier New" w:eastAsia="Courier New" w:hAnsi="Courier New" w:cs="Courier New"/>
          <w:sz w:val="20"/>
        </w:rPr>
      </w:pPr>
    </w:p>
    <w:p w14:paraId="23E6CD79" w14:textId="77777777" w:rsidR="00EE771A" w:rsidRDefault="00EE771A" w:rsidP="00A6489E">
      <w:pPr>
        <w:spacing w:after="1" w:line="260" w:lineRule="auto"/>
        <w:ind w:left="-5" w:right="4"/>
        <w:rPr>
          <w:rFonts w:ascii="Courier New" w:eastAsia="Courier New" w:hAnsi="Courier New" w:cs="Courier New"/>
          <w:sz w:val="20"/>
        </w:rPr>
      </w:pPr>
    </w:p>
    <w:p w14:paraId="158C9251" w14:textId="77777777" w:rsidR="00EE771A" w:rsidRDefault="00EE771A" w:rsidP="00A6489E">
      <w:pPr>
        <w:spacing w:after="1" w:line="260" w:lineRule="auto"/>
        <w:ind w:left="-5" w:right="4"/>
        <w:rPr>
          <w:rFonts w:ascii="Courier New" w:eastAsia="Courier New" w:hAnsi="Courier New" w:cs="Courier New"/>
          <w:sz w:val="20"/>
        </w:rPr>
      </w:pPr>
    </w:p>
    <w:p w14:paraId="43F99167" w14:textId="77777777" w:rsidR="00EE771A" w:rsidRDefault="00EE771A" w:rsidP="00A6489E">
      <w:pPr>
        <w:spacing w:after="1" w:line="260" w:lineRule="auto"/>
        <w:ind w:left="-5" w:right="4"/>
        <w:rPr>
          <w:rFonts w:ascii="Courier New" w:eastAsia="Courier New" w:hAnsi="Courier New" w:cs="Courier New"/>
          <w:sz w:val="20"/>
        </w:rPr>
      </w:pPr>
    </w:p>
    <w:p w14:paraId="7247B545" w14:textId="77777777" w:rsidR="00EE771A" w:rsidRDefault="00EE771A" w:rsidP="00A6489E">
      <w:pPr>
        <w:spacing w:after="1" w:line="260" w:lineRule="auto"/>
        <w:ind w:left="-5" w:right="4"/>
        <w:rPr>
          <w:rFonts w:ascii="Courier New" w:eastAsia="Courier New" w:hAnsi="Courier New" w:cs="Courier New"/>
          <w:sz w:val="20"/>
        </w:rPr>
      </w:pPr>
    </w:p>
    <w:p w14:paraId="1EF1263F" w14:textId="77777777" w:rsidR="00EE771A" w:rsidRDefault="00EE771A" w:rsidP="00A6489E">
      <w:pPr>
        <w:spacing w:after="1" w:line="260" w:lineRule="auto"/>
        <w:ind w:left="-5" w:right="4"/>
        <w:rPr>
          <w:rFonts w:ascii="Courier New" w:eastAsia="Courier New" w:hAnsi="Courier New" w:cs="Courier New"/>
          <w:sz w:val="20"/>
        </w:rPr>
      </w:pPr>
    </w:p>
    <w:p w14:paraId="6DCDDE52" w14:textId="77777777" w:rsidR="00EE771A" w:rsidRDefault="00EE771A" w:rsidP="00A6489E">
      <w:pPr>
        <w:spacing w:after="1" w:line="260" w:lineRule="auto"/>
        <w:ind w:left="-5" w:right="4"/>
        <w:rPr>
          <w:rFonts w:ascii="Courier New" w:eastAsia="Courier New" w:hAnsi="Courier New" w:cs="Courier New"/>
          <w:sz w:val="20"/>
        </w:rPr>
      </w:pPr>
    </w:p>
    <w:p w14:paraId="3CF18566" w14:textId="24550C84" w:rsidR="00A6489E" w:rsidRPr="00917DF6" w:rsidRDefault="00A6489E" w:rsidP="00A6489E">
      <w:pPr>
        <w:spacing w:after="1" w:line="260" w:lineRule="auto"/>
        <w:ind w:left="-5" w:right="4"/>
        <w:rPr>
          <w:rFonts w:ascii="Courier New" w:eastAsia="Courier New" w:hAnsi="Courier New" w:cs="Courier New"/>
          <w:sz w:val="20"/>
        </w:rPr>
      </w:pPr>
      <w:r w:rsidRPr="00917DF6">
        <w:rPr>
          <w:rFonts w:ascii="Courier New" w:eastAsia="Courier New" w:hAnsi="Courier New" w:cs="Courier New"/>
          <w:sz w:val="20"/>
        </w:rPr>
        <w:lastRenderedPageBreak/>
        <w:t>192.168.0.</w:t>
      </w:r>
      <w:r w:rsidR="000B4AAD">
        <w:rPr>
          <w:rFonts w:ascii="Courier New" w:eastAsia="Courier New" w:hAnsi="Courier New" w:cs="Courier New"/>
          <w:sz w:val="20"/>
        </w:rPr>
        <w:t>224/30</w:t>
      </w:r>
    </w:p>
    <w:tbl>
      <w:tblPr>
        <w:tblStyle w:val="GridTable3-Accent2"/>
        <w:tblW w:w="0" w:type="auto"/>
        <w:tblLook w:val="04A0" w:firstRow="1" w:lastRow="0" w:firstColumn="1" w:lastColumn="0" w:noHBand="0" w:noVBand="1"/>
      </w:tblPr>
      <w:tblGrid>
        <w:gridCol w:w="4675"/>
        <w:gridCol w:w="4675"/>
      </w:tblGrid>
      <w:tr w:rsidR="00A6489E" w:rsidRPr="00917DF6" w14:paraId="798BDCA1" w14:textId="77777777" w:rsidTr="00986CE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18978042" w14:textId="653D1A54" w:rsidR="00A6489E" w:rsidRPr="00917DF6" w:rsidRDefault="00027951" w:rsidP="00986CE3">
            <w:pPr>
              <w:spacing w:after="1" w:line="260" w:lineRule="auto"/>
              <w:ind w:left="-5" w:right="4"/>
              <w:jc w:val="left"/>
              <w:rPr>
                <w:rFonts w:ascii="Courier New" w:eastAsia="Courier New" w:hAnsi="Courier New" w:cs="Courier New"/>
                <w:sz w:val="20"/>
              </w:rPr>
            </w:pPr>
            <w:r>
              <w:rPr>
                <w:rFonts w:ascii="Courier New" w:eastAsia="Courier New" w:hAnsi="Courier New" w:cs="Courier New"/>
                <w:sz w:val="20"/>
              </w:rPr>
              <w:t>N</w:t>
            </w:r>
            <w:r w:rsidR="00A6489E" w:rsidRPr="00917DF6">
              <w:rPr>
                <w:rFonts w:ascii="Courier New" w:eastAsia="Courier New" w:hAnsi="Courier New" w:cs="Courier New"/>
                <w:sz w:val="20"/>
              </w:rPr>
              <w:t>etmask(</w:t>
            </w:r>
            <w:r>
              <w:rPr>
                <w:rFonts w:ascii="Courier New" w:eastAsia="Courier New" w:hAnsi="Courier New" w:cs="Courier New"/>
                <w:sz w:val="20"/>
              </w:rPr>
              <w:t>Decimal</w:t>
            </w:r>
            <w:r w:rsidR="00A6489E" w:rsidRPr="00917DF6">
              <w:rPr>
                <w:rFonts w:ascii="Courier New" w:eastAsia="Courier New" w:hAnsi="Courier New" w:cs="Courier New"/>
                <w:sz w:val="20"/>
              </w:rPr>
              <w:t>)</w:t>
            </w:r>
          </w:p>
        </w:tc>
        <w:tc>
          <w:tcPr>
            <w:tcW w:w="4675" w:type="dxa"/>
          </w:tcPr>
          <w:p w14:paraId="07203487" w14:textId="176F96B3" w:rsidR="00A6489E" w:rsidRPr="00917DF6" w:rsidRDefault="00A6489E" w:rsidP="00986CE3">
            <w:pPr>
              <w:spacing w:after="1" w:line="260" w:lineRule="auto"/>
              <w:ind w:left="-5" w:right="4"/>
              <w:cnfStyle w:val="100000000000" w:firstRow="1" w:lastRow="0" w:firstColumn="0" w:lastColumn="0" w:oddVBand="0" w:evenVBand="0" w:oddHBand="0" w:evenHBand="0" w:firstRowFirstColumn="0" w:firstRowLastColumn="0" w:lastRowFirstColumn="0" w:lastRowLastColumn="0"/>
              <w:rPr>
                <w:rFonts w:ascii="Courier New" w:eastAsia="Courier New" w:hAnsi="Courier New" w:cs="Courier New"/>
                <w:sz w:val="20"/>
              </w:rPr>
            </w:pPr>
            <w:r w:rsidRPr="00917DF6">
              <w:rPr>
                <w:rFonts w:ascii="Courier New" w:eastAsia="Courier New" w:hAnsi="Courier New" w:cs="Courier New"/>
                <w:sz w:val="20"/>
              </w:rPr>
              <w:t>255.255.255.</w:t>
            </w:r>
            <w:r w:rsidR="000B4AAD">
              <w:rPr>
                <w:rFonts w:ascii="Courier New" w:eastAsia="Courier New" w:hAnsi="Courier New" w:cs="Courier New"/>
                <w:sz w:val="20"/>
              </w:rPr>
              <w:t>252</w:t>
            </w:r>
          </w:p>
        </w:tc>
      </w:tr>
      <w:tr w:rsidR="00A6489E" w:rsidRPr="00917DF6" w14:paraId="6F34B353" w14:textId="77777777" w:rsidTr="00986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566ACFD" w14:textId="77777777" w:rsidR="00A6489E" w:rsidRPr="00917DF6" w:rsidRDefault="00A6489E" w:rsidP="00986CE3">
            <w:pPr>
              <w:spacing w:after="1" w:line="260" w:lineRule="auto"/>
              <w:ind w:left="-5" w:right="4"/>
              <w:jc w:val="left"/>
              <w:rPr>
                <w:rFonts w:ascii="Courier New" w:eastAsia="Courier New" w:hAnsi="Courier New" w:cs="Courier New"/>
                <w:sz w:val="20"/>
              </w:rPr>
            </w:pPr>
            <w:r w:rsidRPr="00917DF6">
              <w:rPr>
                <w:rFonts w:ascii="Courier New" w:eastAsia="Courier New" w:hAnsi="Courier New" w:cs="Courier New"/>
                <w:sz w:val="20"/>
              </w:rPr>
              <w:t>Netmask(Binary)</w:t>
            </w:r>
          </w:p>
        </w:tc>
        <w:tc>
          <w:tcPr>
            <w:tcW w:w="4675" w:type="dxa"/>
          </w:tcPr>
          <w:p w14:paraId="1F071EC8" w14:textId="764C3C8A" w:rsidR="00A6489E" w:rsidRPr="00917DF6" w:rsidRDefault="004E1EF0" w:rsidP="00986CE3">
            <w:pPr>
              <w:spacing w:after="1" w:line="260" w:lineRule="auto"/>
              <w:ind w:left="-5" w:right="4"/>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sz w:val="20"/>
              </w:rPr>
            </w:pPr>
            <w:r w:rsidRPr="004E1EF0">
              <w:rPr>
                <w:rFonts w:ascii="Courier New" w:eastAsia="Courier New" w:hAnsi="Courier New" w:cs="Courier New"/>
                <w:sz w:val="20"/>
              </w:rPr>
              <w:tab/>
              <w:t>11111111.11111111.11111111.11111100</w:t>
            </w:r>
          </w:p>
        </w:tc>
      </w:tr>
      <w:tr w:rsidR="00A6489E" w:rsidRPr="00917DF6" w14:paraId="45E44982" w14:textId="77777777" w:rsidTr="00986CE3">
        <w:tc>
          <w:tcPr>
            <w:cnfStyle w:val="001000000000" w:firstRow="0" w:lastRow="0" w:firstColumn="1" w:lastColumn="0" w:oddVBand="0" w:evenVBand="0" w:oddHBand="0" w:evenHBand="0" w:firstRowFirstColumn="0" w:firstRowLastColumn="0" w:lastRowFirstColumn="0" w:lastRowLastColumn="0"/>
            <w:tcW w:w="4675" w:type="dxa"/>
          </w:tcPr>
          <w:p w14:paraId="7CE664CF" w14:textId="77777777" w:rsidR="00A6489E" w:rsidRPr="00917DF6" w:rsidRDefault="00A6489E" w:rsidP="00986CE3">
            <w:pPr>
              <w:spacing w:after="1" w:line="260" w:lineRule="auto"/>
              <w:ind w:left="-5" w:right="4"/>
              <w:jc w:val="left"/>
              <w:rPr>
                <w:rFonts w:ascii="Courier New" w:eastAsia="Courier New" w:hAnsi="Courier New" w:cs="Courier New"/>
                <w:sz w:val="20"/>
              </w:rPr>
            </w:pPr>
            <w:r w:rsidRPr="00917DF6">
              <w:rPr>
                <w:rFonts w:ascii="Courier New" w:eastAsia="Courier New" w:hAnsi="Courier New" w:cs="Courier New"/>
                <w:sz w:val="20"/>
              </w:rPr>
              <w:t>Network address(Decimal)</w:t>
            </w:r>
          </w:p>
        </w:tc>
        <w:tc>
          <w:tcPr>
            <w:tcW w:w="4675" w:type="dxa"/>
          </w:tcPr>
          <w:p w14:paraId="2DB64E3D" w14:textId="7B523BA2" w:rsidR="00A6489E" w:rsidRPr="00917DF6" w:rsidRDefault="00B06721" w:rsidP="00986CE3">
            <w:pPr>
              <w:spacing w:after="1" w:line="260" w:lineRule="auto"/>
              <w:ind w:left="-5" w:right="4"/>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sz w:val="20"/>
              </w:rPr>
            </w:pPr>
            <w:r>
              <w:rPr>
                <w:rFonts w:ascii="Courier New" w:eastAsia="Courier New" w:hAnsi="Courier New" w:cs="Courier New"/>
                <w:sz w:val="20"/>
              </w:rPr>
              <w:t>192.168.0.224</w:t>
            </w:r>
          </w:p>
        </w:tc>
      </w:tr>
      <w:tr w:rsidR="00A6489E" w:rsidRPr="00917DF6" w14:paraId="03870338" w14:textId="77777777" w:rsidTr="00986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1E4E7C7" w14:textId="77777777" w:rsidR="00A6489E" w:rsidRPr="00917DF6" w:rsidRDefault="00A6489E" w:rsidP="00986CE3">
            <w:pPr>
              <w:spacing w:after="1" w:line="260" w:lineRule="auto"/>
              <w:ind w:left="-5" w:right="4"/>
              <w:jc w:val="left"/>
              <w:rPr>
                <w:rFonts w:ascii="Courier New" w:eastAsia="Courier New" w:hAnsi="Courier New" w:cs="Courier New"/>
                <w:sz w:val="20"/>
              </w:rPr>
            </w:pPr>
            <w:r w:rsidRPr="00917DF6">
              <w:rPr>
                <w:rFonts w:ascii="Courier New" w:eastAsia="Courier New" w:hAnsi="Courier New" w:cs="Courier New"/>
                <w:sz w:val="20"/>
              </w:rPr>
              <w:t>Host Bits</w:t>
            </w:r>
          </w:p>
        </w:tc>
        <w:tc>
          <w:tcPr>
            <w:tcW w:w="4675" w:type="dxa"/>
          </w:tcPr>
          <w:p w14:paraId="259C982F" w14:textId="09B1CF6B" w:rsidR="00A6489E" w:rsidRPr="00917DF6" w:rsidRDefault="000B4AAD" w:rsidP="00986CE3">
            <w:pPr>
              <w:spacing w:after="1" w:line="260" w:lineRule="auto"/>
              <w:ind w:left="-5" w:right="4"/>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sz w:val="20"/>
              </w:rPr>
            </w:pPr>
            <w:r>
              <w:rPr>
                <w:rFonts w:ascii="Courier New" w:eastAsia="Courier New" w:hAnsi="Courier New" w:cs="Courier New"/>
                <w:sz w:val="20"/>
              </w:rPr>
              <w:t>2</w:t>
            </w:r>
          </w:p>
        </w:tc>
      </w:tr>
      <w:tr w:rsidR="00A6489E" w:rsidRPr="00917DF6" w14:paraId="580626C5" w14:textId="77777777" w:rsidTr="00986CE3">
        <w:tc>
          <w:tcPr>
            <w:cnfStyle w:val="001000000000" w:firstRow="0" w:lastRow="0" w:firstColumn="1" w:lastColumn="0" w:oddVBand="0" w:evenVBand="0" w:oddHBand="0" w:evenHBand="0" w:firstRowFirstColumn="0" w:firstRowLastColumn="0" w:lastRowFirstColumn="0" w:lastRowLastColumn="0"/>
            <w:tcW w:w="4675" w:type="dxa"/>
          </w:tcPr>
          <w:p w14:paraId="6D931B09" w14:textId="77777777" w:rsidR="00A6489E" w:rsidRPr="00917DF6" w:rsidRDefault="00A6489E" w:rsidP="00986CE3">
            <w:pPr>
              <w:spacing w:after="1" w:line="260" w:lineRule="auto"/>
              <w:ind w:left="-5" w:right="4"/>
              <w:jc w:val="left"/>
              <w:rPr>
                <w:rFonts w:ascii="Courier New" w:eastAsia="Courier New" w:hAnsi="Courier New" w:cs="Courier New"/>
                <w:sz w:val="20"/>
              </w:rPr>
            </w:pPr>
            <w:r w:rsidRPr="00917DF6">
              <w:rPr>
                <w:rFonts w:ascii="Courier New" w:eastAsia="Courier New" w:hAnsi="Courier New" w:cs="Courier New"/>
                <w:sz w:val="20"/>
              </w:rPr>
              <w:t>Total Addresses</w:t>
            </w:r>
          </w:p>
        </w:tc>
        <w:tc>
          <w:tcPr>
            <w:tcW w:w="4675" w:type="dxa"/>
          </w:tcPr>
          <w:p w14:paraId="3F81221A" w14:textId="5166D620" w:rsidR="00A6489E" w:rsidRPr="00917DF6" w:rsidRDefault="00A6489E" w:rsidP="00986CE3">
            <w:pPr>
              <w:spacing w:after="1" w:line="260" w:lineRule="auto"/>
              <w:ind w:left="-5" w:right="4"/>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sz w:val="20"/>
              </w:rPr>
            </w:pPr>
            <w:r w:rsidRPr="00917DF6">
              <w:rPr>
                <w:rFonts w:ascii="Courier New" w:eastAsia="Courier New" w:hAnsi="Courier New" w:cs="Courier New"/>
                <w:sz w:val="20"/>
              </w:rPr>
              <w:t>2</w:t>
            </w:r>
            <w:r w:rsidR="000B4AAD" w:rsidRPr="000B4AAD">
              <w:rPr>
                <w:rFonts w:ascii="Courier New" w:eastAsia="Courier New" w:hAnsi="Courier New" w:cs="Courier New"/>
                <w:sz w:val="20"/>
                <w:vertAlign w:val="superscript"/>
              </w:rPr>
              <w:t>2</w:t>
            </w:r>
            <w:r w:rsidRPr="00917DF6">
              <w:rPr>
                <w:rFonts w:ascii="Courier New" w:eastAsia="Courier New" w:hAnsi="Courier New" w:cs="Courier New"/>
                <w:sz w:val="20"/>
              </w:rPr>
              <w:t>=</w:t>
            </w:r>
            <w:r w:rsidR="000B4AAD" w:rsidRPr="00B06721">
              <w:rPr>
                <w:rFonts w:ascii="Courier New" w:eastAsia="Courier New" w:hAnsi="Courier New" w:cs="Courier New"/>
                <w:sz w:val="20"/>
              </w:rPr>
              <w:t>4</w:t>
            </w:r>
          </w:p>
        </w:tc>
      </w:tr>
      <w:tr w:rsidR="00A6489E" w:rsidRPr="00917DF6" w14:paraId="66E02699" w14:textId="77777777" w:rsidTr="00986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F0A3FE9" w14:textId="77777777" w:rsidR="00A6489E" w:rsidRPr="00917DF6" w:rsidRDefault="00A6489E" w:rsidP="00986CE3">
            <w:pPr>
              <w:spacing w:after="1" w:line="260" w:lineRule="auto"/>
              <w:ind w:left="-5" w:right="4"/>
              <w:jc w:val="left"/>
              <w:rPr>
                <w:rFonts w:ascii="Courier New" w:eastAsia="Courier New" w:hAnsi="Courier New" w:cs="Courier New"/>
                <w:sz w:val="20"/>
              </w:rPr>
            </w:pPr>
            <w:r w:rsidRPr="00917DF6">
              <w:rPr>
                <w:rFonts w:ascii="Courier New" w:eastAsia="Courier New" w:hAnsi="Courier New" w:cs="Courier New"/>
                <w:sz w:val="20"/>
              </w:rPr>
              <w:t>Usable Addresses</w:t>
            </w:r>
          </w:p>
        </w:tc>
        <w:tc>
          <w:tcPr>
            <w:tcW w:w="4675" w:type="dxa"/>
          </w:tcPr>
          <w:p w14:paraId="4742C082" w14:textId="569E5B29" w:rsidR="00A6489E" w:rsidRPr="00917DF6" w:rsidRDefault="000B4AAD" w:rsidP="00986CE3">
            <w:pPr>
              <w:spacing w:after="1" w:line="260" w:lineRule="auto"/>
              <w:ind w:left="-5" w:right="4"/>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sz w:val="20"/>
              </w:rPr>
            </w:pPr>
            <w:r>
              <w:rPr>
                <w:rFonts w:ascii="Courier New" w:eastAsia="Courier New" w:hAnsi="Courier New" w:cs="Courier New"/>
                <w:sz w:val="20"/>
              </w:rPr>
              <w:t>2-2=2</w:t>
            </w:r>
          </w:p>
        </w:tc>
      </w:tr>
      <w:tr w:rsidR="00A6489E" w:rsidRPr="00917DF6" w14:paraId="15C73C62" w14:textId="77777777" w:rsidTr="00986CE3">
        <w:tc>
          <w:tcPr>
            <w:cnfStyle w:val="001000000000" w:firstRow="0" w:lastRow="0" w:firstColumn="1" w:lastColumn="0" w:oddVBand="0" w:evenVBand="0" w:oddHBand="0" w:evenHBand="0" w:firstRowFirstColumn="0" w:firstRowLastColumn="0" w:lastRowFirstColumn="0" w:lastRowLastColumn="0"/>
            <w:tcW w:w="4675" w:type="dxa"/>
          </w:tcPr>
          <w:p w14:paraId="4035A096" w14:textId="77777777" w:rsidR="00A6489E" w:rsidRPr="00917DF6" w:rsidRDefault="00A6489E" w:rsidP="00986CE3">
            <w:pPr>
              <w:spacing w:after="1" w:line="260" w:lineRule="auto"/>
              <w:ind w:left="-5" w:right="4"/>
              <w:jc w:val="left"/>
              <w:rPr>
                <w:rFonts w:ascii="Courier New" w:eastAsia="Courier New" w:hAnsi="Courier New" w:cs="Courier New"/>
                <w:sz w:val="20"/>
              </w:rPr>
            </w:pPr>
            <w:r w:rsidRPr="00917DF6">
              <w:rPr>
                <w:rFonts w:ascii="Courier New" w:eastAsia="Courier New" w:hAnsi="Courier New" w:cs="Courier New"/>
                <w:sz w:val="20"/>
              </w:rPr>
              <w:t>Broadcast Address</w:t>
            </w:r>
          </w:p>
        </w:tc>
        <w:tc>
          <w:tcPr>
            <w:tcW w:w="4675" w:type="dxa"/>
          </w:tcPr>
          <w:p w14:paraId="645E6EA3" w14:textId="040B79AD" w:rsidR="00A6489E" w:rsidRPr="00917DF6" w:rsidRDefault="000B4AAD" w:rsidP="00986CE3">
            <w:pPr>
              <w:spacing w:after="1" w:line="260" w:lineRule="auto"/>
              <w:ind w:left="-5" w:right="4"/>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sz w:val="20"/>
              </w:rPr>
            </w:pPr>
            <w:r>
              <w:rPr>
                <w:rFonts w:ascii="Courier New" w:eastAsia="Courier New" w:hAnsi="Courier New" w:cs="Courier New"/>
                <w:sz w:val="20"/>
              </w:rPr>
              <w:t>192.168.0.227</w:t>
            </w:r>
          </w:p>
        </w:tc>
      </w:tr>
      <w:tr w:rsidR="00A6489E" w:rsidRPr="00917DF6" w14:paraId="479F8B0C" w14:textId="77777777" w:rsidTr="00986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76434ED" w14:textId="77777777" w:rsidR="00A6489E" w:rsidRPr="00917DF6" w:rsidRDefault="00A6489E" w:rsidP="00986CE3">
            <w:pPr>
              <w:spacing w:after="1" w:line="260" w:lineRule="auto"/>
              <w:ind w:left="-5" w:right="4"/>
              <w:jc w:val="left"/>
              <w:rPr>
                <w:rFonts w:ascii="Courier New" w:eastAsia="Courier New" w:hAnsi="Courier New" w:cs="Courier New"/>
                <w:sz w:val="20"/>
              </w:rPr>
            </w:pPr>
            <w:r w:rsidRPr="00917DF6">
              <w:rPr>
                <w:rFonts w:ascii="Courier New" w:eastAsia="Courier New" w:hAnsi="Courier New" w:cs="Courier New"/>
                <w:sz w:val="20"/>
              </w:rPr>
              <w:t>Host Range</w:t>
            </w:r>
          </w:p>
        </w:tc>
        <w:tc>
          <w:tcPr>
            <w:tcW w:w="4675" w:type="dxa"/>
          </w:tcPr>
          <w:p w14:paraId="7A4F19D9" w14:textId="7D4ACFC0" w:rsidR="00A6489E" w:rsidRPr="00917DF6" w:rsidRDefault="000B4AAD" w:rsidP="00986CE3">
            <w:pPr>
              <w:spacing w:after="1" w:line="260" w:lineRule="auto"/>
              <w:ind w:left="-5" w:right="4"/>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sz w:val="20"/>
              </w:rPr>
            </w:pPr>
            <w:r>
              <w:rPr>
                <w:rFonts w:ascii="Courier New" w:eastAsia="Courier New" w:hAnsi="Courier New" w:cs="Courier New"/>
                <w:sz w:val="20"/>
              </w:rPr>
              <w:t>192.168.0.225-192.168.0.226</w:t>
            </w:r>
          </w:p>
        </w:tc>
      </w:tr>
    </w:tbl>
    <w:p w14:paraId="737A44F2" w14:textId="77777777" w:rsidR="00A6489E" w:rsidRDefault="00A6489E" w:rsidP="008605B2">
      <w:pPr>
        <w:spacing w:after="1" w:line="260" w:lineRule="auto"/>
        <w:ind w:left="-5" w:right="4"/>
        <w:rPr>
          <w:rFonts w:ascii="Courier New" w:eastAsia="Courier New" w:hAnsi="Courier New" w:cs="Courier New"/>
          <w:sz w:val="20"/>
        </w:rPr>
      </w:pPr>
    </w:p>
    <w:p w14:paraId="524B2D78" w14:textId="54C882D0" w:rsidR="000B4AAD" w:rsidRPr="000B4AAD" w:rsidRDefault="000B4AAD" w:rsidP="000B4AAD">
      <w:pPr>
        <w:spacing w:after="1" w:line="260" w:lineRule="auto"/>
        <w:ind w:left="-5" w:right="4"/>
        <w:rPr>
          <w:rFonts w:ascii="Courier New" w:eastAsia="Courier New" w:hAnsi="Courier New" w:cs="Courier New"/>
          <w:sz w:val="20"/>
        </w:rPr>
      </w:pPr>
      <w:r w:rsidRPr="000B4AAD">
        <w:rPr>
          <w:rFonts w:ascii="Courier New" w:eastAsia="Courier New" w:hAnsi="Courier New" w:cs="Courier New"/>
          <w:sz w:val="20"/>
        </w:rPr>
        <w:t>192.168.0.</w:t>
      </w:r>
      <w:r>
        <w:rPr>
          <w:rFonts w:ascii="Courier New" w:eastAsia="Courier New" w:hAnsi="Courier New" w:cs="Courier New"/>
          <w:sz w:val="20"/>
        </w:rPr>
        <w:t>228</w:t>
      </w:r>
      <w:r w:rsidRPr="000B4AAD">
        <w:rPr>
          <w:rFonts w:ascii="Courier New" w:eastAsia="Courier New" w:hAnsi="Courier New" w:cs="Courier New"/>
          <w:sz w:val="20"/>
        </w:rPr>
        <w:t>/</w:t>
      </w:r>
      <w:r>
        <w:rPr>
          <w:rFonts w:ascii="Courier New" w:eastAsia="Courier New" w:hAnsi="Courier New" w:cs="Courier New"/>
          <w:sz w:val="20"/>
        </w:rPr>
        <w:t>30</w:t>
      </w:r>
    </w:p>
    <w:tbl>
      <w:tblPr>
        <w:tblStyle w:val="GridTable3-Accent2"/>
        <w:tblW w:w="0" w:type="auto"/>
        <w:tblLook w:val="04A0" w:firstRow="1" w:lastRow="0" w:firstColumn="1" w:lastColumn="0" w:noHBand="0" w:noVBand="1"/>
      </w:tblPr>
      <w:tblGrid>
        <w:gridCol w:w="4675"/>
        <w:gridCol w:w="4675"/>
      </w:tblGrid>
      <w:tr w:rsidR="000B4AAD" w:rsidRPr="000B4AAD" w14:paraId="312E2963" w14:textId="77777777" w:rsidTr="00986CE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291C2F8F" w14:textId="74E52BA1" w:rsidR="000B4AAD" w:rsidRPr="000B4AAD" w:rsidRDefault="00960032" w:rsidP="000B4AAD">
            <w:pPr>
              <w:spacing w:after="1" w:line="260" w:lineRule="auto"/>
              <w:ind w:left="-5" w:right="4"/>
              <w:jc w:val="left"/>
              <w:rPr>
                <w:rFonts w:ascii="Courier New" w:eastAsia="Courier New" w:hAnsi="Courier New" w:cs="Courier New"/>
                <w:sz w:val="20"/>
              </w:rPr>
            </w:pPr>
            <w:r>
              <w:rPr>
                <w:rFonts w:ascii="Courier New" w:eastAsia="Courier New" w:hAnsi="Courier New" w:cs="Courier New"/>
                <w:sz w:val="20"/>
              </w:rPr>
              <w:t>N</w:t>
            </w:r>
            <w:r w:rsidR="000B4AAD" w:rsidRPr="000B4AAD">
              <w:rPr>
                <w:rFonts w:ascii="Courier New" w:eastAsia="Courier New" w:hAnsi="Courier New" w:cs="Courier New"/>
                <w:sz w:val="20"/>
              </w:rPr>
              <w:t>etmask(</w:t>
            </w:r>
            <w:r>
              <w:rPr>
                <w:rFonts w:ascii="Courier New" w:eastAsia="Courier New" w:hAnsi="Courier New" w:cs="Courier New"/>
                <w:sz w:val="20"/>
              </w:rPr>
              <w:t>Decimal</w:t>
            </w:r>
            <w:r w:rsidR="000B4AAD" w:rsidRPr="000B4AAD">
              <w:rPr>
                <w:rFonts w:ascii="Courier New" w:eastAsia="Courier New" w:hAnsi="Courier New" w:cs="Courier New"/>
                <w:sz w:val="20"/>
              </w:rPr>
              <w:t>)</w:t>
            </w:r>
          </w:p>
        </w:tc>
        <w:tc>
          <w:tcPr>
            <w:tcW w:w="4675" w:type="dxa"/>
          </w:tcPr>
          <w:p w14:paraId="3959480F" w14:textId="3032D100" w:rsidR="000B4AAD" w:rsidRPr="000B4AAD" w:rsidRDefault="000B4AAD" w:rsidP="000B4AAD">
            <w:pPr>
              <w:spacing w:after="1" w:line="260" w:lineRule="auto"/>
              <w:ind w:left="-5" w:right="4"/>
              <w:cnfStyle w:val="100000000000" w:firstRow="1" w:lastRow="0" w:firstColumn="0" w:lastColumn="0" w:oddVBand="0" w:evenVBand="0" w:oddHBand="0" w:evenHBand="0" w:firstRowFirstColumn="0" w:firstRowLastColumn="0" w:lastRowFirstColumn="0" w:lastRowLastColumn="0"/>
              <w:rPr>
                <w:rFonts w:ascii="Courier New" w:eastAsia="Courier New" w:hAnsi="Courier New" w:cs="Courier New"/>
                <w:sz w:val="20"/>
              </w:rPr>
            </w:pPr>
            <w:r w:rsidRPr="000B4AAD">
              <w:rPr>
                <w:rFonts w:ascii="Courier New" w:eastAsia="Courier New" w:hAnsi="Courier New" w:cs="Courier New"/>
                <w:sz w:val="20"/>
              </w:rPr>
              <w:t>255.255.255.2</w:t>
            </w:r>
            <w:r>
              <w:rPr>
                <w:rFonts w:ascii="Courier New" w:eastAsia="Courier New" w:hAnsi="Courier New" w:cs="Courier New"/>
                <w:sz w:val="20"/>
              </w:rPr>
              <w:t>52</w:t>
            </w:r>
          </w:p>
        </w:tc>
      </w:tr>
      <w:tr w:rsidR="000B4AAD" w:rsidRPr="000B4AAD" w14:paraId="12FA1734" w14:textId="77777777" w:rsidTr="00986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300367" w14:textId="77777777" w:rsidR="000B4AAD" w:rsidRPr="000B4AAD" w:rsidRDefault="000B4AAD" w:rsidP="000B4AAD">
            <w:pPr>
              <w:spacing w:after="1" w:line="260" w:lineRule="auto"/>
              <w:ind w:left="-5" w:right="4"/>
              <w:jc w:val="left"/>
              <w:rPr>
                <w:rFonts w:ascii="Courier New" w:eastAsia="Courier New" w:hAnsi="Courier New" w:cs="Courier New"/>
                <w:sz w:val="20"/>
              </w:rPr>
            </w:pPr>
            <w:r w:rsidRPr="000B4AAD">
              <w:rPr>
                <w:rFonts w:ascii="Courier New" w:eastAsia="Courier New" w:hAnsi="Courier New" w:cs="Courier New"/>
                <w:sz w:val="20"/>
              </w:rPr>
              <w:t>Netmask(Binary)</w:t>
            </w:r>
          </w:p>
        </w:tc>
        <w:tc>
          <w:tcPr>
            <w:tcW w:w="4675" w:type="dxa"/>
          </w:tcPr>
          <w:p w14:paraId="4FFF5F5B" w14:textId="77777777" w:rsidR="000B4AAD" w:rsidRPr="000B4AAD" w:rsidRDefault="000B4AAD" w:rsidP="000B4AAD">
            <w:pPr>
              <w:spacing w:after="1" w:line="260" w:lineRule="auto"/>
              <w:ind w:left="-5" w:right="4"/>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sz w:val="20"/>
              </w:rPr>
            </w:pPr>
          </w:p>
        </w:tc>
      </w:tr>
      <w:tr w:rsidR="000B4AAD" w:rsidRPr="000B4AAD" w14:paraId="66DB55BE" w14:textId="77777777" w:rsidTr="00986CE3">
        <w:tc>
          <w:tcPr>
            <w:cnfStyle w:val="001000000000" w:firstRow="0" w:lastRow="0" w:firstColumn="1" w:lastColumn="0" w:oddVBand="0" w:evenVBand="0" w:oddHBand="0" w:evenHBand="0" w:firstRowFirstColumn="0" w:firstRowLastColumn="0" w:lastRowFirstColumn="0" w:lastRowLastColumn="0"/>
            <w:tcW w:w="4675" w:type="dxa"/>
          </w:tcPr>
          <w:p w14:paraId="4189673B" w14:textId="77777777" w:rsidR="000B4AAD" w:rsidRPr="000B4AAD" w:rsidRDefault="000B4AAD" w:rsidP="000B4AAD">
            <w:pPr>
              <w:spacing w:after="1" w:line="260" w:lineRule="auto"/>
              <w:ind w:left="-5" w:right="4"/>
              <w:jc w:val="left"/>
              <w:rPr>
                <w:rFonts w:ascii="Courier New" w:eastAsia="Courier New" w:hAnsi="Courier New" w:cs="Courier New"/>
                <w:sz w:val="20"/>
              </w:rPr>
            </w:pPr>
            <w:r w:rsidRPr="000B4AAD">
              <w:rPr>
                <w:rFonts w:ascii="Courier New" w:eastAsia="Courier New" w:hAnsi="Courier New" w:cs="Courier New"/>
                <w:sz w:val="20"/>
              </w:rPr>
              <w:t>Network address(Decimal)</w:t>
            </w:r>
          </w:p>
        </w:tc>
        <w:tc>
          <w:tcPr>
            <w:tcW w:w="4675" w:type="dxa"/>
          </w:tcPr>
          <w:p w14:paraId="4F4A0CD6" w14:textId="2C1152B5" w:rsidR="000B4AAD" w:rsidRPr="000B4AAD" w:rsidRDefault="00F93E1D" w:rsidP="000B4AAD">
            <w:pPr>
              <w:spacing w:after="1" w:line="260" w:lineRule="auto"/>
              <w:ind w:left="-5" w:right="4"/>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sz w:val="20"/>
              </w:rPr>
            </w:pPr>
            <w:r>
              <w:rPr>
                <w:rFonts w:ascii="Courier New" w:eastAsia="Courier New" w:hAnsi="Courier New" w:cs="Courier New"/>
                <w:sz w:val="20"/>
              </w:rPr>
              <w:t>192.168.0.228</w:t>
            </w:r>
          </w:p>
        </w:tc>
      </w:tr>
      <w:tr w:rsidR="000B4AAD" w:rsidRPr="000B4AAD" w14:paraId="13883FD6" w14:textId="77777777" w:rsidTr="00986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775385D" w14:textId="77777777" w:rsidR="000B4AAD" w:rsidRPr="000B4AAD" w:rsidRDefault="000B4AAD" w:rsidP="000B4AAD">
            <w:pPr>
              <w:spacing w:after="1" w:line="260" w:lineRule="auto"/>
              <w:ind w:left="-5" w:right="4"/>
              <w:jc w:val="left"/>
              <w:rPr>
                <w:rFonts w:ascii="Courier New" w:eastAsia="Courier New" w:hAnsi="Courier New" w:cs="Courier New"/>
                <w:sz w:val="20"/>
              </w:rPr>
            </w:pPr>
            <w:r w:rsidRPr="000B4AAD">
              <w:rPr>
                <w:rFonts w:ascii="Courier New" w:eastAsia="Courier New" w:hAnsi="Courier New" w:cs="Courier New"/>
                <w:sz w:val="20"/>
              </w:rPr>
              <w:t>Host Bits</w:t>
            </w:r>
          </w:p>
        </w:tc>
        <w:tc>
          <w:tcPr>
            <w:tcW w:w="4675" w:type="dxa"/>
          </w:tcPr>
          <w:p w14:paraId="36FFEF33" w14:textId="208C0B70" w:rsidR="000B4AAD" w:rsidRPr="000B4AAD" w:rsidRDefault="000B4AAD" w:rsidP="000B4AAD">
            <w:pPr>
              <w:spacing w:after="1" w:line="260" w:lineRule="auto"/>
              <w:ind w:left="-5" w:right="4"/>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sz w:val="20"/>
              </w:rPr>
            </w:pPr>
            <w:r>
              <w:rPr>
                <w:rFonts w:ascii="Courier New" w:eastAsia="Courier New" w:hAnsi="Courier New" w:cs="Courier New"/>
                <w:sz w:val="20"/>
              </w:rPr>
              <w:t>2</w:t>
            </w:r>
          </w:p>
        </w:tc>
      </w:tr>
      <w:tr w:rsidR="000B4AAD" w:rsidRPr="000B4AAD" w14:paraId="2C20F311" w14:textId="77777777" w:rsidTr="00986CE3">
        <w:tc>
          <w:tcPr>
            <w:cnfStyle w:val="001000000000" w:firstRow="0" w:lastRow="0" w:firstColumn="1" w:lastColumn="0" w:oddVBand="0" w:evenVBand="0" w:oddHBand="0" w:evenHBand="0" w:firstRowFirstColumn="0" w:firstRowLastColumn="0" w:lastRowFirstColumn="0" w:lastRowLastColumn="0"/>
            <w:tcW w:w="4675" w:type="dxa"/>
          </w:tcPr>
          <w:p w14:paraId="6D05B315" w14:textId="77777777" w:rsidR="000B4AAD" w:rsidRPr="000B4AAD" w:rsidRDefault="000B4AAD" w:rsidP="000B4AAD">
            <w:pPr>
              <w:spacing w:after="1" w:line="260" w:lineRule="auto"/>
              <w:ind w:left="-5" w:right="4"/>
              <w:jc w:val="left"/>
              <w:rPr>
                <w:rFonts w:ascii="Courier New" w:eastAsia="Courier New" w:hAnsi="Courier New" w:cs="Courier New"/>
                <w:sz w:val="20"/>
              </w:rPr>
            </w:pPr>
            <w:r w:rsidRPr="000B4AAD">
              <w:rPr>
                <w:rFonts w:ascii="Courier New" w:eastAsia="Courier New" w:hAnsi="Courier New" w:cs="Courier New"/>
                <w:sz w:val="20"/>
              </w:rPr>
              <w:t>Total Addresses</w:t>
            </w:r>
          </w:p>
        </w:tc>
        <w:tc>
          <w:tcPr>
            <w:tcW w:w="4675" w:type="dxa"/>
          </w:tcPr>
          <w:p w14:paraId="0EB40B44" w14:textId="00DF4D05" w:rsidR="000B4AAD" w:rsidRPr="000B4AAD" w:rsidRDefault="000B4AAD" w:rsidP="000B4AAD">
            <w:pPr>
              <w:spacing w:after="1" w:line="260" w:lineRule="auto"/>
              <w:ind w:left="-5" w:right="4"/>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sz w:val="20"/>
              </w:rPr>
            </w:pPr>
            <w:r w:rsidRPr="000B4AAD">
              <w:rPr>
                <w:rFonts w:ascii="Courier New" w:eastAsia="Courier New" w:hAnsi="Courier New" w:cs="Courier New"/>
                <w:sz w:val="20"/>
              </w:rPr>
              <w:t>2</w:t>
            </w:r>
            <w:r w:rsidR="004B4A85" w:rsidRPr="004B4A85">
              <w:rPr>
                <w:rFonts w:ascii="Courier New" w:eastAsia="Courier New" w:hAnsi="Courier New" w:cs="Courier New"/>
                <w:sz w:val="20"/>
                <w:vertAlign w:val="superscript"/>
              </w:rPr>
              <w:t>2</w:t>
            </w:r>
            <w:r w:rsidR="004B4A85" w:rsidRPr="00882956">
              <w:rPr>
                <w:rFonts w:ascii="Courier New" w:eastAsia="Courier New" w:hAnsi="Courier New" w:cs="Courier New"/>
                <w:sz w:val="20"/>
              </w:rPr>
              <w:t>=</w:t>
            </w:r>
            <w:r w:rsidR="004B4A85" w:rsidRPr="004B4A85">
              <w:rPr>
                <w:rFonts w:ascii="Courier New" w:eastAsia="Courier New" w:hAnsi="Courier New" w:cs="Courier New"/>
                <w:sz w:val="20"/>
              </w:rPr>
              <w:t>4</w:t>
            </w:r>
          </w:p>
        </w:tc>
      </w:tr>
      <w:tr w:rsidR="000B4AAD" w:rsidRPr="000B4AAD" w14:paraId="066A067D" w14:textId="77777777" w:rsidTr="00986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71991F8" w14:textId="77777777" w:rsidR="000B4AAD" w:rsidRPr="000B4AAD" w:rsidRDefault="000B4AAD" w:rsidP="000B4AAD">
            <w:pPr>
              <w:spacing w:after="1" w:line="260" w:lineRule="auto"/>
              <w:ind w:left="-5" w:right="4"/>
              <w:jc w:val="left"/>
              <w:rPr>
                <w:rFonts w:ascii="Courier New" w:eastAsia="Courier New" w:hAnsi="Courier New" w:cs="Courier New"/>
                <w:sz w:val="20"/>
              </w:rPr>
            </w:pPr>
            <w:r w:rsidRPr="000B4AAD">
              <w:rPr>
                <w:rFonts w:ascii="Courier New" w:eastAsia="Courier New" w:hAnsi="Courier New" w:cs="Courier New"/>
                <w:sz w:val="20"/>
              </w:rPr>
              <w:t>Usable Addresses</w:t>
            </w:r>
          </w:p>
        </w:tc>
        <w:tc>
          <w:tcPr>
            <w:tcW w:w="4675" w:type="dxa"/>
          </w:tcPr>
          <w:p w14:paraId="7B0192CF" w14:textId="41B2BBFC" w:rsidR="000B4AAD" w:rsidRPr="000B4AAD" w:rsidRDefault="004B4A85" w:rsidP="000B4AAD">
            <w:pPr>
              <w:spacing w:after="1" w:line="260" w:lineRule="auto"/>
              <w:ind w:left="-5" w:right="4"/>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sz w:val="20"/>
              </w:rPr>
            </w:pPr>
            <w:r>
              <w:rPr>
                <w:rFonts w:ascii="Courier New" w:eastAsia="Courier New" w:hAnsi="Courier New" w:cs="Courier New"/>
                <w:sz w:val="20"/>
              </w:rPr>
              <w:t>2-2=2</w:t>
            </w:r>
          </w:p>
        </w:tc>
      </w:tr>
      <w:tr w:rsidR="000B4AAD" w:rsidRPr="000B4AAD" w14:paraId="4FB3B87B" w14:textId="77777777" w:rsidTr="00986CE3">
        <w:tc>
          <w:tcPr>
            <w:cnfStyle w:val="001000000000" w:firstRow="0" w:lastRow="0" w:firstColumn="1" w:lastColumn="0" w:oddVBand="0" w:evenVBand="0" w:oddHBand="0" w:evenHBand="0" w:firstRowFirstColumn="0" w:firstRowLastColumn="0" w:lastRowFirstColumn="0" w:lastRowLastColumn="0"/>
            <w:tcW w:w="4675" w:type="dxa"/>
          </w:tcPr>
          <w:p w14:paraId="2C87A37B" w14:textId="77777777" w:rsidR="000B4AAD" w:rsidRPr="000B4AAD" w:rsidRDefault="000B4AAD" w:rsidP="000B4AAD">
            <w:pPr>
              <w:spacing w:after="1" w:line="260" w:lineRule="auto"/>
              <w:ind w:left="-5" w:right="4"/>
              <w:jc w:val="left"/>
              <w:rPr>
                <w:rFonts w:ascii="Courier New" w:eastAsia="Courier New" w:hAnsi="Courier New" w:cs="Courier New"/>
                <w:sz w:val="20"/>
              </w:rPr>
            </w:pPr>
            <w:r w:rsidRPr="000B4AAD">
              <w:rPr>
                <w:rFonts w:ascii="Courier New" w:eastAsia="Courier New" w:hAnsi="Courier New" w:cs="Courier New"/>
                <w:sz w:val="20"/>
              </w:rPr>
              <w:t>Broadcast Address</w:t>
            </w:r>
          </w:p>
        </w:tc>
        <w:tc>
          <w:tcPr>
            <w:tcW w:w="4675" w:type="dxa"/>
          </w:tcPr>
          <w:p w14:paraId="6A9776C1" w14:textId="7561A317" w:rsidR="000B4AAD" w:rsidRPr="000B4AAD" w:rsidRDefault="00B5429B" w:rsidP="000B4AAD">
            <w:pPr>
              <w:spacing w:after="1" w:line="260" w:lineRule="auto"/>
              <w:ind w:left="-5" w:right="4"/>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sz w:val="20"/>
              </w:rPr>
            </w:pPr>
            <w:r>
              <w:rPr>
                <w:rFonts w:ascii="Courier New" w:eastAsia="Courier New" w:hAnsi="Courier New" w:cs="Courier New"/>
                <w:sz w:val="20"/>
              </w:rPr>
              <w:t>192.168.0.231</w:t>
            </w:r>
          </w:p>
        </w:tc>
      </w:tr>
      <w:tr w:rsidR="000B4AAD" w:rsidRPr="000B4AAD" w14:paraId="568FE6EC" w14:textId="77777777" w:rsidTr="00986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CB935E1" w14:textId="77777777" w:rsidR="000B4AAD" w:rsidRPr="000B4AAD" w:rsidRDefault="000B4AAD" w:rsidP="000B4AAD">
            <w:pPr>
              <w:spacing w:after="1" w:line="260" w:lineRule="auto"/>
              <w:ind w:left="-5" w:right="4"/>
              <w:jc w:val="left"/>
              <w:rPr>
                <w:rFonts w:ascii="Courier New" w:eastAsia="Courier New" w:hAnsi="Courier New" w:cs="Courier New"/>
                <w:sz w:val="20"/>
              </w:rPr>
            </w:pPr>
            <w:r w:rsidRPr="000B4AAD">
              <w:rPr>
                <w:rFonts w:ascii="Courier New" w:eastAsia="Courier New" w:hAnsi="Courier New" w:cs="Courier New"/>
                <w:sz w:val="20"/>
              </w:rPr>
              <w:t>Host Range</w:t>
            </w:r>
          </w:p>
        </w:tc>
        <w:tc>
          <w:tcPr>
            <w:tcW w:w="4675" w:type="dxa"/>
          </w:tcPr>
          <w:p w14:paraId="2854C17F" w14:textId="6E32D9FA" w:rsidR="000B4AAD" w:rsidRPr="000B4AAD" w:rsidRDefault="00B5429B" w:rsidP="000B4AAD">
            <w:pPr>
              <w:spacing w:after="1" w:line="260" w:lineRule="auto"/>
              <w:ind w:left="-5" w:right="4"/>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sz w:val="20"/>
              </w:rPr>
            </w:pPr>
            <w:r>
              <w:rPr>
                <w:rFonts w:ascii="Courier New" w:eastAsia="Courier New" w:hAnsi="Courier New" w:cs="Courier New"/>
                <w:sz w:val="20"/>
              </w:rPr>
              <w:t>192.168.0.229-192.168.0.230</w:t>
            </w:r>
          </w:p>
        </w:tc>
      </w:tr>
    </w:tbl>
    <w:p w14:paraId="1B298ACD" w14:textId="77777777" w:rsidR="004442A4" w:rsidRDefault="004442A4" w:rsidP="008605B2">
      <w:pPr>
        <w:spacing w:after="1" w:line="260" w:lineRule="auto"/>
        <w:ind w:left="-5" w:right="4"/>
        <w:rPr>
          <w:rFonts w:ascii="Courier New" w:eastAsia="Courier New" w:hAnsi="Courier New" w:cs="Courier New"/>
          <w:sz w:val="20"/>
        </w:rPr>
      </w:pPr>
    </w:p>
    <w:p w14:paraId="00406DA6" w14:textId="2E7674AE" w:rsidR="00B5429B" w:rsidRPr="00B5429B" w:rsidRDefault="00B5429B" w:rsidP="00B5429B">
      <w:pPr>
        <w:spacing w:after="1" w:line="260" w:lineRule="auto"/>
        <w:ind w:left="-5" w:right="4"/>
        <w:rPr>
          <w:rFonts w:ascii="Courier New" w:eastAsia="Courier New" w:hAnsi="Courier New" w:cs="Courier New"/>
          <w:sz w:val="20"/>
        </w:rPr>
      </w:pPr>
      <w:r w:rsidRPr="00B5429B">
        <w:rPr>
          <w:rFonts w:ascii="Courier New" w:eastAsia="Courier New" w:hAnsi="Courier New" w:cs="Courier New"/>
          <w:sz w:val="20"/>
        </w:rPr>
        <w:t>192.168.0.</w:t>
      </w:r>
      <w:r>
        <w:rPr>
          <w:rFonts w:ascii="Courier New" w:eastAsia="Courier New" w:hAnsi="Courier New" w:cs="Courier New"/>
          <w:sz w:val="20"/>
        </w:rPr>
        <w:t>232</w:t>
      </w:r>
      <w:r w:rsidRPr="00B5429B">
        <w:rPr>
          <w:rFonts w:ascii="Courier New" w:eastAsia="Courier New" w:hAnsi="Courier New" w:cs="Courier New"/>
          <w:sz w:val="20"/>
        </w:rPr>
        <w:t>/</w:t>
      </w:r>
      <w:r>
        <w:rPr>
          <w:rFonts w:ascii="Courier New" w:eastAsia="Courier New" w:hAnsi="Courier New" w:cs="Courier New"/>
          <w:sz w:val="20"/>
        </w:rPr>
        <w:t>30</w:t>
      </w:r>
    </w:p>
    <w:tbl>
      <w:tblPr>
        <w:tblStyle w:val="GridTable3-Accent2"/>
        <w:tblW w:w="0" w:type="auto"/>
        <w:tblLook w:val="04A0" w:firstRow="1" w:lastRow="0" w:firstColumn="1" w:lastColumn="0" w:noHBand="0" w:noVBand="1"/>
      </w:tblPr>
      <w:tblGrid>
        <w:gridCol w:w="4675"/>
        <w:gridCol w:w="4675"/>
      </w:tblGrid>
      <w:tr w:rsidR="00B5429B" w:rsidRPr="00B5429B" w14:paraId="6B6B6552" w14:textId="77777777" w:rsidTr="00986CE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42BB2955" w14:textId="6DDCBF43" w:rsidR="00B5429B" w:rsidRPr="00B5429B" w:rsidRDefault="00F93E1D" w:rsidP="00B5429B">
            <w:pPr>
              <w:spacing w:after="1" w:line="260" w:lineRule="auto"/>
              <w:ind w:left="-5" w:right="4"/>
              <w:jc w:val="left"/>
              <w:rPr>
                <w:rFonts w:ascii="Courier New" w:eastAsia="Courier New" w:hAnsi="Courier New" w:cs="Courier New"/>
                <w:sz w:val="20"/>
              </w:rPr>
            </w:pPr>
            <w:r>
              <w:rPr>
                <w:rFonts w:ascii="Courier New" w:eastAsia="Courier New" w:hAnsi="Courier New" w:cs="Courier New"/>
                <w:sz w:val="20"/>
              </w:rPr>
              <w:t>N</w:t>
            </w:r>
            <w:r w:rsidR="00B5429B" w:rsidRPr="00B5429B">
              <w:rPr>
                <w:rFonts w:ascii="Courier New" w:eastAsia="Courier New" w:hAnsi="Courier New" w:cs="Courier New"/>
                <w:sz w:val="20"/>
              </w:rPr>
              <w:t>etmask(</w:t>
            </w:r>
            <w:r>
              <w:rPr>
                <w:rFonts w:ascii="Courier New" w:eastAsia="Courier New" w:hAnsi="Courier New" w:cs="Courier New"/>
                <w:sz w:val="20"/>
              </w:rPr>
              <w:t>Decimal</w:t>
            </w:r>
            <w:r w:rsidR="00B5429B" w:rsidRPr="00B5429B">
              <w:rPr>
                <w:rFonts w:ascii="Courier New" w:eastAsia="Courier New" w:hAnsi="Courier New" w:cs="Courier New"/>
                <w:sz w:val="20"/>
              </w:rPr>
              <w:t>)</w:t>
            </w:r>
          </w:p>
        </w:tc>
        <w:tc>
          <w:tcPr>
            <w:tcW w:w="4675" w:type="dxa"/>
          </w:tcPr>
          <w:p w14:paraId="212D8C48" w14:textId="66250FE9" w:rsidR="00B5429B" w:rsidRPr="00B5429B" w:rsidRDefault="00B5429B" w:rsidP="00B5429B">
            <w:pPr>
              <w:spacing w:after="1" w:line="260" w:lineRule="auto"/>
              <w:ind w:left="-5" w:right="4"/>
              <w:cnfStyle w:val="100000000000" w:firstRow="1" w:lastRow="0" w:firstColumn="0" w:lastColumn="0" w:oddVBand="0" w:evenVBand="0" w:oddHBand="0" w:evenHBand="0" w:firstRowFirstColumn="0" w:firstRowLastColumn="0" w:lastRowFirstColumn="0" w:lastRowLastColumn="0"/>
              <w:rPr>
                <w:rFonts w:ascii="Courier New" w:eastAsia="Courier New" w:hAnsi="Courier New" w:cs="Courier New"/>
                <w:sz w:val="20"/>
              </w:rPr>
            </w:pPr>
            <w:r w:rsidRPr="00B5429B">
              <w:rPr>
                <w:rFonts w:ascii="Courier New" w:eastAsia="Courier New" w:hAnsi="Courier New" w:cs="Courier New"/>
                <w:sz w:val="20"/>
              </w:rPr>
              <w:t>255.255.255.</w:t>
            </w:r>
            <w:r>
              <w:rPr>
                <w:rFonts w:ascii="Courier New" w:eastAsia="Courier New" w:hAnsi="Courier New" w:cs="Courier New"/>
                <w:sz w:val="20"/>
              </w:rPr>
              <w:t>252</w:t>
            </w:r>
          </w:p>
        </w:tc>
      </w:tr>
      <w:tr w:rsidR="00B5429B" w:rsidRPr="00B5429B" w14:paraId="19332FE7" w14:textId="77777777" w:rsidTr="00986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FD8BB4D" w14:textId="77777777" w:rsidR="00B5429B" w:rsidRPr="00B5429B" w:rsidRDefault="00B5429B" w:rsidP="00B5429B">
            <w:pPr>
              <w:spacing w:after="1" w:line="260" w:lineRule="auto"/>
              <w:ind w:left="-5" w:right="4"/>
              <w:jc w:val="left"/>
              <w:rPr>
                <w:rFonts w:ascii="Courier New" w:eastAsia="Courier New" w:hAnsi="Courier New" w:cs="Courier New"/>
                <w:sz w:val="20"/>
              </w:rPr>
            </w:pPr>
            <w:r w:rsidRPr="00B5429B">
              <w:rPr>
                <w:rFonts w:ascii="Courier New" w:eastAsia="Courier New" w:hAnsi="Courier New" w:cs="Courier New"/>
                <w:sz w:val="20"/>
              </w:rPr>
              <w:t>Netmask(Binary)</w:t>
            </w:r>
          </w:p>
        </w:tc>
        <w:tc>
          <w:tcPr>
            <w:tcW w:w="4675" w:type="dxa"/>
          </w:tcPr>
          <w:p w14:paraId="58964DCA" w14:textId="2A41198E" w:rsidR="00B5429B" w:rsidRPr="00B5429B" w:rsidRDefault="00170DBE" w:rsidP="00B5429B">
            <w:pPr>
              <w:spacing w:after="1" w:line="260" w:lineRule="auto"/>
              <w:ind w:left="-5" w:right="4"/>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sz w:val="20"/>
              </w:rPr>
            </w:pPr>
            <w:r w:rsidRPr="00170DBE">
              <w:rPr>
                <w:rFonts w:ascii="Courier New" w:eastAsia="Courier New" w:hAnsi="Courier New" w:cs="Courier New"/>
                <w:sz w:val="20"/>
              </w:rPr>
              <w:tab/>
              <w:t>11111111.11111111.11111111.11111100</w:t>
            </w:r>
          </w:p>
        </w:tc>
      </w:tr>
      <w:tr w:rsidR="00B5429B" w:rsidRPr="00B5429B" w14:paraId="14BBC692" w14:textId="77777777" w:rsidTr="00986CE3">
        <w:tc>
          <w:tcPr>
            <w:cnfStyle w:val="001000000000" w:firstRow="0" w:lastRow="0" w:firstColumn="1" w:lastColumn="0" w:oddVBand="0" w:evenVBand="0" w:oddHBand="0" w:evenHBand="0" w:firstRowFirstColumn="0" w:firstRowLastColumn="0" w:lastRowFirstColumn="0" w:lastRowLastColumn="0"/>
            <w:tcW w:w="4675" w:type="dxa"/>
          </w:tcPr>
          <w:p w14:paraId="6BF3DCD5" w14:textId="77777777" w:rsidR="00B5429B" w:rsidRPr="00B5429B" w:rsidRDefault="00B5429B" w:rsidP="00B5429B">
            <w:pPr>
              <w:spacing w:after="1" w:line="260" w:lineRule="auto"/>
              <w:ind w:left="-5" w:right="4"/>
              <w:jc w:val="left"/>
              <w:rPr>
                <w:rFonts w:ascii="Courier New" w:eastAsia="Courier New" w:hAnsi="Courier New" w:cs="Courier New"/>
                <w:sz w:val="20"/>
              </w:rPr>
            </w:pPr>
            <w:r w:rsidRPr="00B5429B">
              <w:rPr>
                <w:rFonts w:ascii="Courier New" w:eastAsia="Courier New" w:hAnsi="Courier New" w:cs="Courier New"/>
                <w:sz w:val="20"/>
              </w:rPr>
              <w:t>Network address(Decimal)</w:t>
            </w:r>
          </w:p>
        </w:tc>
        <w:tc>
          <w:tcPr>
            <w:tcW w:w="4675" w:type="dxa"/>
          </w:tcPr>
          <w:p w14:paraId="056BD44A" w14:textId="05A0AF6C" w:rsidR="00B5429B" w:rsidRPr="00B5429B" w:rsidRDefault="00F66DCA" w:rsidP="00B5429B">
            <w:pPr>
              <w:spacing w:after="1" w:line="260" w:lineRule="auto"/>
              <w:ind w:left="-5" w:right="4"/>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sz w:val="20"/>
              </w:rPr>
            </w:pPr>
            <w:r>
              <w:rPr>
                <w:rFonts w:ascii="Courier New" w:eastAsia="Courier New" w:hAnsi="Courier New" w:cs="Courier New"/>
                <w:sz w:val="20"/>
              </w:rPr>
              <w:t>192.168.0.232</w:t>
            </w:r>
          </w:p>
        </w:tc>
      </w:tr>
      <w:tr w:rsidR="00B5429B" w:rsidRPr="00B5429B" w14:paraId="05E38E51" w14:textId="77777777" w:rsidTr="00986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2BD7E8C" w14:textId="77777777" w:rsidR="00B5429B" w:rsidRPr="00B5429B" w:rsidRDefault="00B5429B" w:rsidP="00B5429B">
            <w:pPr>
              <w:spacing w:after="1" w:line="260" w:lineRule="auto"/>
              <w:ind w:left="-5" w:right="4"/>
              <w:jc w:val="left"/>
              <w:rPr>
                <w:rFonts w:ascii="Courier New" w:eastAsia="Courier New" w:hAnsi="Courier New" w:cs="Courier New"/>
                <w:sz w:val="20"/>
              </w:rPr>
            </w:pPr>
            <w:r w:rsidRPr="00B5429B">
              <w:rPr>
                <w:rFonts w:ascii="Courier New" w:eastAsia="Courier New" w:hAnsi="Courier New" w:cs="Courier New"/>
                <w:sz w:val="20"/>
              </w:rPr>
              <w:t>Host Bits</w:t>
            </w:r>
          </w:p>
        </w:tc>
        <w:tc>
          <w:tcPr>
            <w:tcW w:w="4675" w:type="dxa"/>
          </w:tcPr>
          <w:p w14:paraId="3AAC7A7B" w14:textId="53EE1402" w:rsidR="00B5429B" w:rsidRPr="00B5429B" w:rsidRDefault="00B5429B" w:rsidP="00B5429B">
            <w:pPr>
              <w:spacing w:after="1" w:line="260" w:lineRule="auto"/>
              <w:ind w:left="-5" w:right="4"/>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sz w:val="20"/>
              </w:rPr>
            </w:pPr>
            <w:r>
              <w:rPr>
                <w:rFonts w:ascii="Courier New" w:eastAsia="Courier New" w:hAnsi="Courier New" w:cs="Courier New"/>
                <w:sz w:val="20"/>
              </w:rPr>
              <w:t>2</w:t>
            </w:r>
          </w:p>
        </w:tc>
      </w:tr>
      <w:tr w:rsidR="00B5429B" w:rsidRPr="00B5429B" w14:paraId="0DA3DB9A" w14:textId="77777777" w:rsidTr="00986CE3">
        <w:tc>
          <w:tcPr>
            <w:cnfStyle w:val="001000000000" w:firstRow="0" w:lastRow="0" w:firstColumn="1" w:lastColumn="0" w:oddVBand="0" w:evenVBand="0" w:oddHBand="0" w:evenHBand="0" w:firstRowFirstColumn="0" w:firstRowLastColumn="0" w:lastRowFirstColumn="0" w:lastRowLastColumn="0"/>
            <w:tcW w:w="4675" w:type="dxa"/>
          </w:tcPr>
          <w:p w14:paraId="05D76470" w14:textId="77777777" w:rsidR="00B5429B" w:rsidRPr="00B5429B" w:rsidRDefault="00B5429B" w:rsidP="00B5429B">
            <w:pPr>
              <w:spacing w:after="1" w:line="260" w:lineRule="auto"/>
              <w:ind w:left="-5" w:right="4"/>
              <w:jc w:val="left"/>
              <w:rPr>
                <w:rFonts w:ascii="Courier New" w:eastAsia="Courier New" w:hAnsi="Courier New" w:cs="Courier New"/>
                <w:sz w:val="20"/>
              </w:rPr>
            </w:pPr>
            <w:r w:rsidRPr="00B5429B">
              <w:rPr>
                <w:rFonts w:ascii="Courier New" w:eastAsia="Courier New" w:hAnsi="Courier New" w:cs="Courier New"/>
                <w:sz w:val="20"/>
              </w:rPr>
              <w:t>Total Addresses</w:t>
            </w:r>
          </w:p>
        </w:tc>
        <w:tc>
          <w:tcPr>
            <w:tcW w:w="4675" w:type="dxa"/>
          </w:tcPr>
          <w:p w14:paraId="3334DA34" w14:textId="14FF7D4F" w:rsidR="00B5429B" w:rsidRPr="00B5429B" w:rsidRDefault="00B5429B" w:rsidP="00B5429B">
            <w:pPr>
              <w:spacing w:after="1" w:line="260" w:lineRule="auto"/>
              <w:ind w:left="-5" w:right="4"/>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sz w:val="20"/>
              </w:rPr>
            </w:pPr>
            <w:r>
              <w:rPr>
                <w:rFonts w:ascii="Courier New" w:eastAsia="Courier New" w:hAnsi="Courier New" w:cs="Courier New"/>
                <w:sz w:val="20"/>
              </w:rPr>
              <w:t>2</w:t>
            </w:r>
            <w:r>
              <w:rPr>
                <w:rFonts w:ascii="Courier New" w:eastAsia="Courier New" w:hAnsi="Courier New" w:cs="Courier New"/>
                <w:sz w:val="20"/>
                <w:vertAlign w:val="superscript"/>
              </w:rPr>
              <w:t>2</w:t>
            </w:r>
            <w:r w:rsidRPr="00882956">
              <w:rPr>
                <w:rFonts w:ascii="Courier New" w:eastAsia="Courier New" w:hAnsi="Courier New" w:cs="Courier New"/>
                <w:sz w:val="20"/>
              </w:rPr>
              <w:t>=4</w:t>
            </w:r>
          </w:p>
        </w:tc>
      </w:tr>
      <w:tr w:rsidR="00B5429B" w:rsidRPr="00B5429B" w14:paraId="30A3E26F" w14:textId="77777777" w:rsidTr="00986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22C6D33" w14:textId="77777777" w:rsidR="00B5429B" w:rsidRPr="00B5429B" w:rsidRDefault="00B5429B" w:rsidP="00B5429B">
            <w:pPr>
              <w:spacing w:after="1" w:line="260" w:lineRule="auto"/>
              <w:ind w:left="-5" w:right="4"/>
              <w:jc w:val="left"/>
              <w:rPr>
                <w:rFonts w:ascii="Courier New" w:eastAsia="Courier New" w:hAnsi="Courier New" w:cs="Courier New"/>
                <w:sz w:val="20"/>
              </w:rPr>
            </w:pPr>
            <w:r w:rsidRPr="00B5429B">
              <w:rPr>
                <w:rFonts w:ascii="Courier New" w:eastAsia="Courier New" w:hAnsi="Courier New" w:cs="Courier New"/>
                <w:sz w:val="20"/>
              </w:rPr>
              <w:t>Usable Addresses</w:t>
            </w:r>
          </w:p>
        </w:tc>
        <w:tc>
          <w:tcPr>
            <w:tcW w:w="4675" w:type="dxa"/>
          </w:tcPr>
          <w:p w14:paraId="5D661797" w14:textId="61097865" w:rsidR="00B5429B" w:rsidRPr="00B5429B" w:rsidRDefault="00882956" w:rsidP="00B5429B">
            <w:pPr>
              <w:spacing w:after="1" w:line="260" w:lineRule="auto"/>
              <w:ind w:left="-5" w:right="4"/>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sz w:val="20"/>
              </w:rPr>
            </w:pPr>
            <w:r>
              <w:rPr>
                <w:rFonts w:ascii="Courier New" w:eastAsia="Courier New" w:hAnsi="Courier New" w:cs="Courier New"/>
                <w:sz w:val="20"/>
              </w:rPr>
              <w:t>2-2=2</w:t>
            </w:r>
          </w:p>
        </w:tc>
      </w:tr>
      <w:tr w:rsidR="00B5429B" w:rsidRPr="00B5429B" w14:paraId="72B6BA8B" w14:textId="77777777" w:rsidTr="00986CE3">
        <w:tc>
          <w:tcPr>
            <w:cnfStyle w:val="001000000000" w:firstRow="0" w:lastRow="0" w:firstColumn="1" w:lastColumn="0" w:oddVBand="0" w:evenVBand="0" w:oddHBand="0" w:evenHBand="0" w:firstRowFirstColumn="0" w:firstRowLastColumn="0" w:lastRowFirstColumn="0" w:lastRowLastColumn="0"/>
            <w:tcW w:w="4675" w:type="dxa"/>
          </w:tcPr>
          <w:p w14:paraId="1A32895A" w14:textId="77777777" w:rsidR="00B5429B" w:rsidRPr="00B5429B" w:rsidRDefault="00B5429B" w:rsidP="00B5429B">
            <w:pPr>
              <w:spacing w:after="1" w:line="260" w:lineRule="auto"/>
              <w:ind w:left="-5" w:right="4"/>
              <w:jc w:val="left"/>
              <w:rPr>
                <w:rFonts w:ascii="Courier New" w:eastAsia="Courier New" w:hAnsi="Courier New" w:cs="Courier New"/>
                <w:sz w:val="20"/>
              </w:rPr>
            </w:pPr>
            <w:r w:rsidRPr="00B5429B">
              <w:rPr>
                <w:rFonts w:ascii="Courier New" w:eastAsia="Courier New" w:hAnsi="Courier New" w:cs="Courier New"/>
                <w:sz w:val="20"/>
              </w:rPr>
              <w:t>Broadcast Address</w:t>
            </w:r>
          </w:p>
        </w:tc>
        <w:tc>
          <w:tcPr>
            <w:tcW w:w="4675" w:type="dxa"/>
          </w:tcPr>
          <w:p w14:paraId="1FCC110C" w14:textId="0980C9EA" w:rsidR="00B5429B" w:rsidRPr="00B5429B" w:rsidRDefault="00B5429B" w:rsidP="00B5429B">
            <w:pPr>
              <w:spacing w:after="1" w:line="260" w:lineRule="auto"/>
              <w:ind w:left="-5" w:right="4"/>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sz w:val="20"/>
              </w:rPr>
            </w:pPr>
            <w:r w:rsidRPr="00B5429B">
              <w:rPr>
                <w:rFonts w:ascii="Courier New" w:eastAsia="Courier New" w:hAnsi="Courier New" w:cs="Courier New"/>
                <w:sz w:val="20"/>
              </w:rPr>
              <w:t>192.168.0.</w:t>
            </w:r>
            <w:r w:rsidR="009E7652">
              <w:rPr>
                <w:rFonts w:ascii="Courier New" w:eastAsia="Courier New" w:hAnsi="Courier New" w:cs="Courier New"/>
                <w:sz w:val="20"/>
              </w:rPr>
              <w:t>23</w:t>
            </w:r>
            <w:r w:rsidR="00882956">
              <w:rPr>
                <w:rFonts w:ascii="Courier New" w:eastAsia="Courier New" w:hAnsi="Courier New" w:cs="Courier New"/>
                <w:sz w:val="20"/>
              </w:rPr>
              <w:t>5</w:t>
            </w:r>
          </w:p>
        </w:tc>
      </w:tr>
      <w:tr w:rsidR="00B5429B" w:rsidRPr="00B5429B" w14:paraId="22B800C2" w14:textId="77777777" w:rsidTr="00986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71F67BF" w14:textId="77777777" w:rsidR="00B5429B" w:rsidRPr="00B5429B" w:rsidRDefault="00B5429B" w:rsidP="00B5429B">
            <w:pPr>
              <w:spacing w:after="1" w:line="260" w:lineRule="auto"/>
              <w:ind w:left="-5" w:right="4"/>
              <w:jc w:val="left"/>
              <w:rPr>
                <w:rFonts w:ascii="Courier New" w:eastAsia="Courier New" w:hAnsi="Courier New" w:cs="Courier New"/>
                <w:sz w:val="20"/>
              </w:rPr>
            </w:pPr>
            <w:r w:rsidRPr="00B5429B">
              <w:rPr>
                <w:rFonts w:ascii="Courier New" w:eastAsia="Courier New" w:hAnsi="Courier New" w:cs="Courier New"/>
                <w:sz w:val="20"/>
              </w:rPr>
              <w:t>Host Range</w:t>
            </w:r>
          </w:p>
        </w:tc>
        <w:tc>
          <w:tcPr>
            <w:tcW w:w="4675" w:type="dxa"/>
          </w:tcPr>
          <w:p w14:paraId="3ADBF0F7" w14:textId="3F4E3F48" w:rsidR="00B5429B" w:rsidRPr="00B5429B" w:rsidRDefault="009E7652" w:rsidP="00B5429B">
            <w:pPr>
              <w:spacing w:after="1" w:line="260" w:lineRule="auto"/>
              <w:ind w:left="-5" w:right="4"/>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sz w:val="20"/>
              </w:rPr>
            </w:pPr>
            <w:r>
              <w:rPr>
                <w:rFonts w:ascii="Courier New" w:eastAsia="Courier New" w:hAnsi="Courier New" w:cs="Courier New"/>
                <w:sz w:val="20"/>
              </w:rPr>
              <w:t>192.168.0.233-192.168.0.234</w:t>
            </w:r>
          </w:p>
        </w:tc>
      </w:tr>
    </w:tbl>
    <w:p w14:paraId="4E21D7E9" w14:textId="77777777" w:rsidR="004442A4" w:rsidRDefault="004442A4" w:rsidP="008605B2">
      <w:pPr>
        <w:spacing w:after="1" w:line="260" w:lineRule="auto"/>
        <w:ind w:left="-5" w:right="4"/>
        <w:rPr>
          <w:rFonts w:ascii="Courier New" w:eastAsia="Courier New" w:hAnsi="Courier New" w:cs="Courier New"/>
          <w:sz w:val="20"/>
        </w:rPr>
      </w:pPr>
    </w:p>
    <w:p w14:paraId="70B5ECBA" w14:textId="45EEB43F" w:rsidR="00B5429B" w:rsidRPr="00B5429B" w:rsidRDefault="00B5429B" w:rsidP="00B5429B">
      <w:pPr>
        <w:spacing w:after="1" w:line="260" w:lineRule="auto"/>
        <w:ind w:left="-5" w:right="4"/>
        <w:rPr>
          <w:rFonts w:ascii="Courier New" w:eastAsia="Courier New" w:hAnsi="Courier New" w:cs="Courier New"/>
          <w:sz w:val="20"/>
        </w:rPr>
      </w:pPr>
      <w:r w:rsidRPr="00B5429B">
        <w:rPr>
          <w:rFonts w:ascii="Courier New" w:eastAsia="Courier New" w:hAnsi="Courier New" w:cs="Courier New"/>
          <w:sz w:val="20"/>
        </w:rPr>
        <w:t>192.168.0.</w:t>
      </w:r>
      <w:r>
        <w:rPr>
          <w:rFonts w:ascii="Courier New" w:eastAsia="Courier New" w:hAnsi="Courier New" w:cs="Courier New"/>
          <w:sz w:val="20"/>
        </w:rPr>
        <w:t>240</w:t>
      </w:r>
      <w:r w:rsidRPr="00B5429B">
        <w:rPr>
          <w:rFonts w:ascii="Courier New" w:eastAsia="Courier New" w:hAnsi="Courier New" w:cs="Courier New"/>
          <w:sz w:val="20"/>
        </w:rPr>
        <w:t>/</w:t>
      </w:r>
      <w:r>
        <w:rPr>
          <w:rFonts w:ascii="Courier New" w:eastAsia="Courier New" w:hAnsi="Courier New" w:cs="Courier New"/>
          <w:sz w:val="20"/>
        </w:rPr>
        <w:t>30</w:t>
      </w:r>
    </w:p>
    <w:tbl>
      <w:tblPr>
        <w:tblStyle w:val="GridTable3-Accent2"/>
        <w:tblW w:w="0" w:type="auto"/>
        <w:tblLook w:val="04A0" w:firstRow="1" w:lastRow="0" w:firstColumn="1" w:lastColumn="0" w:noHBand="0" w:noVBand="1"/>
      </w:tblPr>
      <w:tblGrid>
        <w:gridCol w:w="4675"/>
        <w:gridCol w:w="4675"/>
      </w:tblGrid>
      <w:tr w:rsidR="00B5429B" w:rsidRPr="00B5429B" w14:paraId="320BC64D" w14:textId="77777777" w:rsidTr="00986CE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0E479B07" w14:textId="69064508" w:rsidR="00B5429B" w:rsidRPr="00B5429B" w:rsidRDefault="00F66DCA" w:rsidP="00B5429B">
            <w:pPr>
              <w:spacing w:after="1" w:line="260" w:lineRule="auto"/>
              <w:ind w:left="-5" w:right="4"/>
              <w:jc w:val="left"/>
              <w:rPr>
                <w:rFonts w:ascii="Courier New" w:eastAsia="Courier New" w:hAnsi="Courier New" w:cs="Courier New"/>
                <w:sz w:val="20"/>
              </w:rPr>
            </w:pPr>
            <w:r>
              <w:rPr>
                <w:rFonts w:ascii="Courier New" w:eastAsia="Courier New" w:hAnsi="Courier New" w:cs="Courier New"/>
                <w:sz w:val="20"/>
              </w:rPr>
              <w:t>N</w:t>
            </w:r>
            <w:r w:rsidR="00B5429B" w:rsidRPr="00B5429B">
              <w:rPr>
                <w:rFonts w:ascii="Courier New" w:eastAsia="Courier New" w:hAnsi="Courier New" w:cs="Courier New"/>
                <w:sz w:val="20"/>
              </w:rPr>
              <w:t>etmask(</w:t>
            </w:r>
            <w:r>
              <w:rPr>
                <w:rFonts w:ascii="Courier New" w:eastAsia="Courier New" w:hAnsi="Courier New" w:cs="Courier New"/>
                <w:sz w:val="20"/>
              </w:rPr>
              <w:t>Decimal</w:t>
            </w:r>
            <w:r w:rsidR="00B5429B" w:rsidRPr="00B5429B">
              <w:rPr>
                <w:rFonts w:ascii="Courier New" w:eastAsia="Courier New" w:hAnsi="Courier New" w:cs="Courier New"/>
                <w:sz w:val="20"/>
              </w:rPr>
              <w:t>)</w:t>
            </w:r>
          </w:p>
        </w:tc>
        <w:tc>
          <w:tcPr>
            <w:tcW w:w="4675" w:type="dxa"/>
          </w:tcPr>
          <w:p w14:paraId="6C130DF8" w14:textId="56EDEA08" w:rsidR="00B5429B" w:rsidRPr="00B5429B" w:rsidRDefault="00B5429B" w:rsidP="00B5429B">
            <w:pPr>
              <w:spacing w:after="1" w:line="260" w:lineRule="auto"/>
              <w:ind w:left="-5" w:right="4"/>
              <w:cnfStyle w:val="100000000000" w:firstRow="1" w:lastRow="0" w:firstColumn="0" w:lastColumn="0" w:oddVBand="0" w:evenVBand="0" w:oddHBand="0" w:evenHBand="0" w:firstRowFirstColumn="0" w:firstRowLastColumn="0" w:lastRowFirstColumn="0" w:lastRowLastColumn="0"/>
              <w:rPr>
                <w:rFonts w:ascii="Courier New" w:eastAsia="Courier New" w:hAnsi="Courier New" w:cs="Courier New"/>
                <w:sz w:val="20"/>
              </w:rPr>
            </w:pPr>
            <w:r w:rsidRPr="00B5429B">
              <w:rPr>
                <w:rFonts w:ascii="Courier New" w:eastAsia="Courier New" w:hAnsi="Courier New" w:cs="Courier New"/>
                <w:sz w:val="20"/>
              </w:rPr>
              <w:t>255.255.255.</w:t>
            </w:r>
            <w:r w:rsidR="00882956">
              <w:rPr>
                <w:rFonts w:ascii="Courier New" w:eastAsia="Courier New" w:hAnsi="Courier New" w:cs="Courier New"/>
                <w:sz w:val="20"/>
              </w:rPr>
              <w:t>252</w:t>
            </w:r>
          </w:p>
        </w:tc>
      </w:tr>
      <w:tr w:rsidR="00B5429B" w:rsidRPr="00B5429B" w14:paraId="4DC77EF8" w14:textId="77777777" w:rsidTr="00986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ED6DFF1" w14:textId="77777777" w:rsidR="00B5429B" w:rsidRPr="00B5429B" w:rsidRDefault="00B5429B" w:rsidP="00B5429B">
            <w:pPr>
              <w:spacing w:after="1" w:line="260" w:lineRule="auto"/>
              <w:ind w:left="-5" w:right="4"/>
              <w:jc w:val="left"/>
              <w:rPr>
                <w:rFonts w:ascii="Courier New" w:eastAsia="Courier New" w:hAnsi="Courier New" w:cs="Courier New"/>
                <w:sz w:val="20"/>
              </w:rPr>
            </w:pPr>
            <w:r w:rsidRPr="00B5429B">
              <w:rPr>
                <w:rFonts w:ascii="Courier New" w:eastAsia="Courier New" w:hAnsi="Courier New" w:cs="Courier New"/>
                <w:sz w:val="20"/>
              </w:rPr>
              <w:t>Netmask(Binary)</w:t>
            </w:r>
          </w:p>
        </w:tc>
        <w:tc>
          <w:tcPr>
            <w:tcW w:w="4675" w:type="dxa"/>
          </w:tcPr>
          <w:p w14:paraId="445A0D92" w14:textId="1B14A332" w:rsidR="00B5429B" w:rsidRPr="00B5429B" w:rsidRDefault="009C5D45" w:rsidP="00B5429B">
            <w:pPr>
              <w:spacing w:after="1" w:line="260" w:lineRule="auto"/>
              <w:ind w:left="-5" w:right="4"/>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sz w:val="20"/>
              </w:rPr>
            </w:pPr>
            <w:r w:rsidRPr="009C5D45">
              <w:rPr>
                <w:rFonts w:ascii="Courier New" w:eastAsia="Courier New" w:hAnsi="Courier New" w:cs="Courier New"/>
                <w:sz w:val="20"/>
              </w:rPr>
              <w:t>11111111.11111111.11111111.11111100</w:t>
            </w:r>
          </w:p>
        </w:tc>
      </w:tr>
      <w:tr w:rsidR="00B5429B" w:rsidRPr="00B5429B" w14:paraId="7DA49047" w14:textId="77777777" w:rsidTr="00986CE3">
        <w:tc>
          <w:tcPr>
            <w:cnfStyle w:val="001000000000" w:firstRow="0" w:lastRow="0" w:firstColumn="1" w:lastColumn="0" w:oddVBand="0" w:evenVBand="0" w:oddHBand="0" w:evenHBand="0" w:firstRowFirstColumn="0" w:firstRowLastColumn="0" w:lastRowFirstColumn="0" w:lastRowLastColumn="0"/>
            <w:tcW w:w="4675" w:type="dxa"/>
          </w:tcPr>
          <w:p w14:paraId="3968D2DF" w14:textId="77777777" w:rsidR="00B5429B" w:rsidRPr="00B5429B" w:rsidRDefault="00B5429B" w:rsidP="00B5429B">
            <w:pPr>
              <w:spacing w:after="1" w:line="260" w:lineRule="auto"/>
              <w:ind w:left="-5" w:right="4"/>
              <w:jc w:val="left"/>
              <w:rPr>
                <w:rFonts w:ascii="Courier New" w:eastAsia="Courier New" w:hAnsi="Courier New" w:cs="Courier New"/>
                <w:sz w:val="20"/>
              </w:rPr>
            </w:pPr>
            <w:r w:rsidRPr="00B5429B">
              <w:rPr>
                <w:rFonts w:ascii="Courier New" w:eastAsia="Courier New" w:hAnsi="Courier New" w:cs="Courier New"/>
                <w:sz w:val="20"/>
              </w:rPr>
              <w:t>Network address(Decimal)</w:t>
            </w:r>
          </w:p>
        </w:tc>
        <w:tc>
          <w:tcPr>
            <w:tcW w:w="4675" w:type="dxa"/>
          </w:tcPr>
          <w:p w14:paraId="056E905A" w14:textId="349D7E5F" w:rsidR="00B5429B" w:rsidRPr="00B5429B" w:rsidRDefault="00945C18" w:rsidP="00B5429B">
            <w:pPr>
              <w:spacing w:after="1" w:line="260" w:lineRule="auto"/>
              <w:ind w:left="-5" w:right="4"/>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sz w:val="20"/>
              </w:rPr>
            </w:pPr>
            <w:r>
              <w:rPr>
                <w:rFonts w:ascii="Courier New" w:eastAsia="Courier New" w:hAnsi="Courier New" w:cs="Courier New"/>
                <w:sz w:val="20"/>
              </w:rPr>
              <w:t>192.168.0.240</w:t>
            </w:r>
          </w:p>
        </w:tc>
      </w:tr>
      <w:tr w:rsidR="00B5429B" w:rsidRPr="00B5429B" w14:paraId="47E457ED" w14:textId="77777777" w:rsidTr="00986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D3FEDDA" w14:textId="77777777" w:rsidR="00B5429B" w:rsidRPr="00B5429B" w:rsidRDefault="00B5429B" w:rsidP="00B5429B">
            <w:pPr>
              <w:spacing w:after="1" w:line="260" w:lineRule="auto"/>
              <w:ind w:left="-5" w:right="4"/>
              <w:jc w:val="left"/>
              <w:rPr>
                <w:rFonts w:ascii="Courier New" w:eastAsia="Courier New" w:hAnsi="Courier New" w:cs="Courier New"/>
                <w:sz w:val="20"/>
              </w:rPr>
            </w:pPr>
            <w:r w:rsidRPr="00B5429B">
              <w:rPr>
                <w:rFonts w:ascii="Courier New" w:eastAsia="Courier New" w:hAnsi="Courier New" w:cs="Courier New"/>
                <w:sz w:val="20"/>
              </w:rPr>
              <w:t>Host Bits</w:t>
            </w:r>
          </w:p>
        </w:tc>
        <w:tc>
          <w:tcPr>
            <w:tcW w:w="4675" w:type="dxa"/>
          </w:tcPr>
          <w:p w14:paraId="089499FE" w14:textId="7CB46683" w:rsidR="00B5429B" w:rsidRPr="00B5429B" w:rsidRDefault="00B5429B" w:rsidP="00B5429B">
            <w:pPr>
              <w:spacing w:after="1" w:line="260" w:lineRule="auto"/>
              <w:ind w:left="-5" w:right="4"/>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sz w:val="20"/>
              </w:rPr>
            </w:pPr>
            <w:r>
              <w:rPr>
                <w:rFonts w:ascii="Courier New" w:eastAsia="Courier New" w:hAnsi="Courier New" w:cs="Courier New"/>
                <w:sz w:val="20"/>
              </w:rPr>
              <w:t>2</w:t>
            </w:r>
          </w:p>
        </w:tc>
      </w:tr>
      <w:tr w:rsidR="00B5429B" w:rsidRPr="00B5429B" w14:paraId="24F1851F" w14:textId="77777777" w:rsidTr="00986CE3">
        <w:tc>
          <w:tcPr>
            <w:cnfStyle w:val="001000000000" w:firstRow="0" w:lastRow="0" w:firstColumn="1" w:lastColumn="0" w:oddVBand="0" w:evenVBand="0" w:oddHBand="0" w:evenHBand="0" w:firstRowFirstColumn="0" w:firstRowLastColumn="0" w:lastRowFirstColumn="0" w:lastRowLastColumn="0"/>
            <w:tcW w:w="4675" w:type="dxa"/>
          </w:tcPr>
          <w:p w14:paraId="1E0DF0D9" w14:textId="77777777" w:rsidR="00B5429B" w:rsidRPr="00B5429B" w:rsidRDefault="00B5429B" w:rsidP="00B5429B">
            <w:pPr>
              <w:spacing w:after="1" w:line="260" w:lineRule="auto"/>
              <w:ind w:left="-5" w:right="4"/>
              <w:jc w:val="left"/>
              <w:rPr>
                <w:rFonts w:ascii="Courier New" w:eastAsia="Courier New" w:hAnsi="Courier New" w:cs="Courier New"/>
                <w:sz w:val="20"/>
              </w:rPr>
            </w:pPr>
            <w:r w:rsidRPr="00B5429B">
              <w:rPr>
                <w:rFonts w:ascii="Courier New" w:eastAsia="Courier New" w:hAnsi="Courier New" w:cs="Courier New"/>
                <w:sz w:val="20"/>
              </w:rPr>
              <w:t>Total Addresses</w:t>
            </w:r>
          </w:p>
        </w:tc>
        <w:tc>
          <w:tcPr>
            <w:tcW w:w="4675" w:type="dxa"/>
          </w:tcPr>
          <w:p w14:paraId="17DD6ED4" w14:textId="62C64408" w:rsidR="00B5429B" w:rsidRPr="00B5429B" w:rsidRDefault="00B5429B" w:rsidP="00B5429B">
            <w:pPr>
              <w:spacing w:after="1" w:line="260" w:lineRule="auto"/>
              <w:ind w:left="-5" w:right="4"/>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sz w:val="20"/>
              </w:rPr>
            </w:pPr>
            <w:r w:rsidRPr="00B5429B">
              <w:rPr>
                <w:rFonts w:ascii="Courier New" w:eastAsia="Courier New" w:hAnsi="Courier New" w:cs="Courier New"/>
                <w:sz w:val="20"/>
              </w:rPr>
              <w:t>2</w:t>
            </w:r>
            <w:r w:rsidR="009E7652" w:rsidRPr="009E7652">
              <w:rPr>
                <w:rFonts w:ascii="Courier New" w:eastAsia="Courier New" w:hAnsi="Courier New" w:cs="Courier New"/>
                <w:sz w:val="20"/>
                <w:vertAlign w:val="superscript"/>
              </w:rPr>
              <w:t>2</w:t>
            </w:r>
            <w:r w:rsidR="009E7652">
              <w:rPr>
                <w:rFonts w:ascii="Courier New" w:eastAsia="Courier New" w:hAnsi="Courier New" w:cs="Courier New"/>
                <w:sz w:val="20"/>
              </w:rPr>
              <w:t>=4</w:t>
            </w:r>
          </w:p>
        </w:tc>
      </w:tr>
      <w:tr w:rsidR="00B5429B" w:rsidRPr="00B5429B" w14:paraId="0B17714D" w14:textId="77777777" w:rsidTr="00986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08CC263" w14:textId="77777777" w:rsidR="00B5429B" w:rsidRPr="00B5429B" w:rsidRDefault="00B5429B" w:rsidP="00B5429B">
            <w:pPr>
              <w:spacing w:after="1" w:line="260" w:lineRule="auto"/>
              <w:ind w:left="-5" w:right="4"/>
              <w:jc w:val="left"/>
              <w:rPr>
                <w:rFonts w:ascii="Courier New" w:eastAsia="Courier New" w:hAnsi="Courier New" w:cs="Courier New"/>
                <w:sz w:val="20"/>
              </w:rPr>
            </w:pPr>
            <w:r w:rsidRPr="00B5429B">
              <w:rPr>
                <w:rFonts w:ascii="Courier New" w:eastAsia="Courier New" w:hAnsi="Courier New" w:cs="Courier New"/>
                <w:sz w:val="20"/>
              </w:rPr>
              <w:t>Usable Addresses</w:t>
            </w:r>
          </w:p>
        </w:tc>
        <w:tc>
          <w:tcPr>
            <w:tcW w:w="4675" w:type="dxa"/>
          </w:tcPr>
          <w:p w14:paraId="130A3EC9" w14:textId="2E5AE128" w:rsidR="00B5429B" w:rsidRPr="00B5429B" w:rsidRDefault="009E7652" w:rsidP="00B5429B">
            <w:pPr>
              <w:spacing w:after="1" w:line="260" w:lineRule="auto"/>
              <w:ind w:left="-5" w:right="4"/>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sz w:val="20"/>
              </w:rPr>
            </w:pPr>
            <w:r>
              <w:rPr>
                <w:rFonts w:ascii="Courier New" w:eastAsia="Courier New" w:hAnsi="Courier New" w:cs="Courier New"/>
                <w:sz w:val="20"/>
              </w:rPr>
              <w:t>2-2=2</w:t>
            </w:r>
          </w:p>
        </w:tc>
      </w:tr>
      <w:tr w:rsidR="00B5429B" w:rsidRPr="00B5429B" w14:paraId="731DE132" w14:textId="77777777" w:rsidTr="00986CE3">
        <w:tc>
          <w:tcPr>
            <w:cnfStyle w:val="001000000000" w:firstRow="0" w:lastRow="0" w:firstColumn="1" w:lastColumn="0" w:oddVBand="0" w:evenVBand="0" w:oddHBand="0" w:evenHBand="0" w:firstRowFirstColumn="0" w:firstRowLastColumn="0" w:lastRowFirstColumn="0" w:lastRowLastColumn="0"/>
            <w:tcW w:w="4675" w:type="dxa"/>
          </w:tcPr>
          <w:p w14:paraId="1D624701" w14:textId="77777777" w:rsidR="00B5429B" w:rsidRPr="00B5429B" w:rsidRDefault="00B5429B" w:rsidP="00B5429B">
            <w:pPr>
              <w:spacing w:after="1" w:line="260" w:lineRule="auto"/>
              <w:ind w:left="-5" w:right="4"/>
              <w:jc w:val="left"/>
              <w:rPr>
                <w:rFonts w:ascii="Courier New" w:eastAsia="Courier New" w:hAnsi="Courier New" w:cs="Courier New"/>
                <w:sz w:val="20"/>
              </w:rPr>
            </w:pPr>
            <w:r w:rsidRPr="00B5429B">
              <w:rPr>
                <w:rFonts w:ascii="Courier New" w:eastAsia="Courier New" w:hAnsi="Courier New" w:cs="Courier New"/>
                <w:sz w:val="20"/>
              </w:rPr>
              <w:t>Broadcast Address</w:t>
            </w:r>
          </w:p>
        </w:tc>
        <w:tc>
          <w:tcPr>
            <w:tcW w:w="4675" w:type="dxa"/>
          </w:tcPr>
          <w:p w14:paraId="5E4AB566" w14:textId="01BAF36D" w:rsidR="00B5429B" w:rsidRPr="00B5429B" w:rsidRDefault="009E7652" w:rsidP="00B5429B">
            <w:pPr>
              <w:spacing w:after="1" w:line="260" w:lineRule="auto"/>
              <w:ind w:left="-5" w:right="4"/>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sz w:val="20"/>
              </w:rPr>
            </w:pPr>
            <w:r>
              <w:rPr>
                <w:rFonts w:ascii="Courier New" w:eastAsia="Courier New" w:hAnsi="Courier New" w:cs="Courier New"/>
                <w:sz w:val="20"/>
              </w:rPr>
              <w:t>192.168.0.243</w:t>
            </w:r>
          </w:p>
        </w:tc>
      </w:tr>
      <w:tr w:rsidR="00B5429B" w:rsidRPr="00B5429B" w14:paraId="0AD70F85" w14:textId="77777777" w:rsidTr="00986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C551E85" w14:textId="77777777" w:rsidR="00B5429B" w:rsidRPr="00B5429B" w:rsidRDefault="00B5429B" w:rsidP="00B5429B">
            <w:pPr>
              <w:spacing w:after="1" w:line="260" w:lineRule="auto"/>
              <w:ind w:left="-5" w:right="4"/>
              <w:jc w:val="left"/>
              <w:rPr>
                <w:rFonts w:ascii="Courier New" w:eastAsia="Courier New" w:hAnsi="Courier New" w:cs="Courier New"/>
                <w:sz w:val="20"/>
              </w:rPr>
            </w:pPr>
            <w:r w:rsidRPr="00B5429B">
              <w:rPr>
                <w:rFonts w:ascii="Courier New" w:eastAsia="Courier New" w:hAnsi="Courier New" w:cs="Courier New"/>
                <w:sz w:val="20"/>
              </w:rPr>
              <w:t>Host Range</w:t>
            </w:r>
          </w:p>
        </w:tc>
        <w:tc>
          <w:tcPr>
            <w:tcW w:w="4675" w:type="dxa"/>
          </w:tcPr>
          <w:p w14:paraId="4880A8C3" w14:textId="4FC3E23F" w:rsidR="00B5429B" w:rsidRPr="00B5429B" w:rsidRDefault="009E7652" w:rsidP="00B5429B">
            <w:pPr>
              <w:spacing w:after="1" w:line="260" w:lineRule="auto"/>
              <w:ind w:left="-5" w:right="4"/>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sz w:val="20"/>
              </w:rPr>
            </w:pPr>
            <w:r>
              <w:rPr>
                <w:rFonts w:ascii="Courier New" w:eastAsia="Courier New" w:hAnsi="Courier New" w:cs="Courier New"/>
                <w:sz w:val="20"/>
              </w:rPr>
              <w:t>192.168.0.241-192.168.0.242</w:t>
            </w:r>
          </w:p>
        </w:tc>
      </w:tr>
    </w:tbl>
    <w:p w14:paraId="34EA4A72" w14:textId="77777777" w:rsidR="004442A4" w:rsidRDefault="004442A4" w:rsidP="008605B2">
      <w:pPr>
        <w:spacing w:after="1" w:line="260" w:lineRule="auto"/>
        <w:ind w:left="-5" w:right="4"/>
        <w:rPr>
          <w:rFonts w:ascii="Courier New" w:eastAsia="Courier New" w:hAnsi="Courier New" w:cs="Courier New"/>
          <w:sz w:val="20"/>
        </w:rPr>
      </w:pPr>
    </w:p>
    <w:p w14:paraId="51F4017E" w14:textId="77777777" w:rsidR="004442A4" w:rsidRDefault="004442A4" w:rsidP="008605B2">
      <w:pPr>
        <w:spacing w:after="1" w:line="260" w:lineRule="auto"/>
        <w:ind w:left="-5" w:right="4"/>
        <w:rPr>
          <w:rFonts w:ascii="Courier New" w:eastAsia="Courier New" w:hAnsi="Courier New" w:cs="Courier New"/>
          <w:sz w:val="20"/>
        </w:rPr>
      </w:pPr>
    </w:p>
    <w:p w14:paraId="4AC88949" w14:textId="77777777" w:rsidR="004442A4" w:rsidRDefault="004442A4" w:rsidP="008605B2">
      <w:pPr>
        <w:spacing w:after="1" w:line="260" w:lineRule="auto"/>
        <w:ind w:left="-5" w:right="4"/>
        <w:rPr>
          <w:rFonts w:ascii="Courier New" w:eastAsia="Courier New" w:hAnsi="Courier New" w:cs="Courier New"/>
          <w:sz w:val="20"/>
        </w:rPr>
      </w:pPr>
    </w:p>
    <w:p w14:paraId="565A11E5" w14:textId="5D81EC03" w:rsidR="009525A9" w:rsidRDefault="009525A9" w:rsidP="008605B2">
      <w:pPr>
        <w:pStyle w:val="Heading2"/>
        <w:numPr>
          <w:ilvl w:val="0"/>
          <w:numId w:val="0"/>
        </w:numPr>
        <w:ind w:left="-5" w:right="4"/>
      </w:pPr>
      <w:bookmarkStart w:id="52" w:name="_Toc186451604"/>
      <w:r w:rsidRPr="011F272D">
        <w:rPr>
          <w:lang w:eastAsia="en-US"/>
        </w:rPr>
        <w:lastRenderedPageBreak/>
        <w:t xml:space="preserve">Appendix </w:t>
      </w:r>
      <w:r w:rsidR="00EE19C3">
        <w:rPr>
          <w:lang w:eastAsia="en-US"/>
        </w:rPr>
        <w:t xml:space="preserve">2 </w:t>
      </w:r>
      <w:r w:rsidR="00767BD5">
        <w:rPr>
          <w:lang w:eastAsia="en-US"/>
        </w:rPr>
        <w:t>Dirb Scan</w:t>
      </w:r>
      <w:bookmarkEnd w:id="52"/>
      <w:r w:rsidR="00767BD5">
        <w:rPr>
          <w:lang w:eastAsia="en-US"/>
        </w:rPr>
        <w:t xml:space="preserve"> </w:t>
      </w:r>
    </w:p>
    <w:p w14:paraId="586D5BDA" w14:textId="3B31679A" w:rsidR="009525A9" w:rsidRDefault="00B856E6" w:rsidP="008605B2">
      <w:pPr>
        <w:ind w:right="4"/>
        <w:rPr>
          <w:rFonts w:ascii="Courier New" w:eastAsia="Courier New" w:hAnsi="Courier New" w:cs="Courier New"/>
          <w:sz w:val="20"/>
        </w:rPr>
      </w:pPr>
      <w:r w:rsidRPr="009B548E">
        <w:rPr>
          <w:noProof/>
        </w:rPr>
        <w:drawing>
          <wp:inline distT="0" distB="0" distL="0" distR="0" wp14:anchorId="7160599B" wp14:editId="066DD998">
            <wp:extent cx="5943600" cy="5485404"/>
            <wp:effectExtent l="0" t="0" r="0" b="1270"/>
            <wp:docPr id="8616425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42568" name="Picture 1" descr="A screenshot of a computer program&#10;&#10;Description automatically generated"/>
                    <pic:cNvPicPr/>
                  </pic:nvPicPr>
                  <pic:blipFill>
                    <a:blip r:embed="rId93"/>
                    <a:stretch>
                      <a:fillRect/>
                    </a:stretch>
                  </pic:blipFill>
                  <pic:spPr>
                    <a:xfrm>
                      <a:off x="0" y="0"/>
                      <a:ext cx="5943600" cy="5485404"/>
                    </a:xfrm>
                    <a:prstGeom prst="rect">
                      <a:avLst/>
                    </a:prstGeom>
                  </pic:spPr>
                </pic:pic>
              </a:graphicData>
            </a:graphic>
          </wp:inline>
        </w:drawing>
      </w:r>
    </w:p>
    <w:p w14:paraId="2DA2B63B" w14:textId="50BFC5AE" w:rsidR="005E244E" w:rsidRDefault="005E244E" w:rsidP="008605B2">
      <w:pPr>
        <w:ind w:right="4"/>
        <w:rPr>
          <w:rFonts w:ascii="Courier New" w:eastAsia="Courier New" w:hAnsi="Courier New" w:cs="Courier New"/>
          <w:sz w:val="20"/>
        </w:rPr>
      </w:pPr>
      <w:r w:rsidRPr="00B80CFC">
        <w:rPr>
          <w:noProof/>
        </w:rPr>
        <w:lastRenderedPageBreak/>
        <w:drawing>
          <wp:inline distT="0" distB="0" distL="0" distR="0" wp14:anchorId="4887B8D3" wp14:editId="1A2870D5">
            <wp:extent cx="5943600" cy="7071515"/>
            <wp:effectExtent l="0" t="0" r="0" b="0"/>
            <wp:docPr id="8010966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96658" name="Picture 1" descr="A screen shot of a computer&#10;&#10;Description automatically generated"/>
                    <pic:cNvPicPr/>
                  </pic:nvPicPr>
                  <pic:blipFill>
                    <a:blip r:embed="rId94"/>
                    <a:stretch>
                      <a:fillRect/>
                    </a:stretch>
                  </pic:blipFill>
                  <pic:spPr>
                    <a:xfrm>
                      <a:off x="0" y="0"/>
                      <a:ext cx="5943600" cy="7071515"/>
                    </a:xfrm>
                    <a:prstGeom prst="rect">
                      <a:avLst/>
                    </a:prstGeom>
                  </pic:spPr>
                </pic:pic>
              </a:graphicData>
            </a:graphic>
          </wp:inline>
        </w:drawing>
      </w:r>
      <w:r w:rsidR="0085556F" w:rsidRPr="00B80CFC">
        <w:rPr>
          <w:noProof/>
        </w:rPr>
        <w:lastRenderedPageBreak/>
        <w:drawing>
          <wp:inline distT="0" distB="0" distL="0" distR="0" wp14:anchorId="680F720F" wp14:editId="195A2A4F">
            <wp:extent cx="5943600" cy="5815946"/>
            <wp:effectExtent l="0" t="0" r="0" b="0"/>
            <wp:docPr id="13539045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04528" name="Picture 1" descr="A screen shot of a computer program&#10;&#10;Description automatically generated"/>
                    <pic:cNvPicPr/>
                  </pic:nvPicPr>
                  <pic:blipFill>
                    <a:blip r:embed="rId95"/>
                    <a:stretch>
                      <a:fillRect/>
                    </a:stretch>
                  </pic:blipFill>
                  <pic:spPr>
                    <a:xfrm>
                      <a:off x="0" y="0"/>
                      <a:ext cx="5943600" cy="5815946"/>
                    </a:xfrm>
                    <a:prstGeom prst="rect">
                      <a:avLst/>
                    </a:prstGeom>
                  </pic:spPr>
                </pic:pic>
              </a:graphicData>
            </a:graphic>
          </wp:inline>
        </w:drawing>
      </w:r>
    </w:p>
    <w:p w14:paraId="2A6A178C" w14:textId="43162C1A" w:rsidR="00CC5198" w:rsidRDefault="00CC5198" w:rsidP="008605B2">
      <w:pPr>
        <w:ind w:right="4"/>
        <w:rPr>
          <w:rFonts w:ascii="Courier New" w:eastAsia="Courier New" w:hAnsi="Courier New" w:cs="Courier New"/>
          <w:sz w:val="20"/>
        </w:rPr>
      </w:pPr>
      <w:r w:rsidRPr="002A1E65">
        <w:rPr>
          <w:noProof/>
        </w:rPr>
        <w:drawing>
          <wp:inline distT="0" distB="0" distL="0" distR="0" wp14:anchorId="44A6BDE8" wp14:editId="24462CFC">
            <wp:extent cx="5943600" cy="1433174"/>
            <wp:effectExtent l="0" t="0" r="0" b="0"/>
            <wp:docPr id="9910445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44583" name="Picture 1" descr="A screen shot of a computer&#10;&#10;Description automatically generated"/>
                    <pic:cNvPicPr/>
                  </pic:nvPicPr>
                  <pic:blipFill>
                    <a:blip r:embed="rId96"/>
                    <a:stretch>
                      <a:fillRect/>
                    </a:stretch>
                  </pic:blipFill>
                  <pic:spPr>
                    <a:xfrm>
                      <a:off x="0" y="0"/>
                      <a:ext cx="5943600" cy="1433174"/>
                    </a:xfrm>
                    <a:prstGeom prst="rect">
                      <a:avLst/>
                    </a:prstGeom>
                  </pic:spPr>
                </pic:pic>
              </a:graphicData>
            </a:graphic>
          </wp:inline>
        </w:drawing>
      </w:r>
    </w:p>
    <w:p w14:paraId="766995FB" w14:textId="4E5CFE5F" w:rsidR="009525A9" w:rsidRDefault="009525A9" w:rsidP="008605B2">
      <w:pPr>
        <w:spacing w:after="0"/>
        <w:ind w:right="4"/>
        <w:jc w:val="right"/>
      </w:pPr>
      <w:r>
        <w:rPr>
          <w:b/>
          <w:sz w:val="90"/>
        </w:rPr>
        <w:t xml:space="preserve"> </w:t>
      </w:r>
    </w:p>
    <w:p w14:paraId="16EB4B60" w14:textId="384CF58D" w:rsidR="00767BD5" w:rsidRDefault="00D05140" w:rsidP="00767BD5">
      <w:pPr>
        <w:pStyle w:val="Heading2"/>
        <w:numPr>
          <w:ilvl w:val="0"/>
          <w:numId w:val="0"/>
        </w:numPr>
        <w:ind w:left="-5" w:right="4"/>
      </w:pPr>
      <w:bookmarkStart w:id="53" w:name="_Toc186451605"/>
      <w:r w:rsidRPr="006108CD">
        <w:rPr>
          <w:noProof/>
        </w:rPr>
        <w:lastRenderedPageBreak/>
        <w:drawing>
          <wp:anchor distT="0" distB="0" distL="114300" distR="114300" simplePos="0" relativeHeight="251659264" behindDoc="0" locked="0" layoutInCell="1" allowOverlap="1" wp14:anchorId="2C271AA5" wp14:editId="2BDAFC61">
            <wp:simplePos x="0" y="0"/>
            <wp:positionH relativeFrom="page">
              <wp:posOffset>466725</wp:posOffset>
            </wp:positionH>
            <wp:positionV relativeFrom="paragraph">
              <wp:posOffset>371475</wp:posOffset>
            </wp:positionV>
            <wp:extent cx="7143750" cy="2571750"/>
            <wp:effectExtent l="0" t="0" r="0" b="0"/>
            <wp:wrapNone/>
            <wp:docPr id="10644381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3818" name="Picture 1" descr="A black background with white tex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7143750" cy="2571750"/>
                    </a:xfrm>
                    <a:prstGeom prst="rect">
                      <a:avLst/>
                    </a:prstGeom>
                  </pic:spPr>
                </pic:pic>
              </a:graphicData>
            </a:graphic>
            <wp14:sizeRelH relativeFrom="page">
              <wp14:pctWidth>0</wp14:pctWidth>
            </wp14:sizeRelH>
            <wp14:sizeRelV relativeFrom="page">
              <wp14:pctHeight>0</wp14:pctHeight>
            </wp14:sizeRelV>
          </wp:anchor>
        </w:drawing>
      </w:r>
      <w:r w:rsidR="00767BD5" w:rsidRPr="011F272D">
        <w:rPr>
          <w:lang w:eastAsia="en-US"/>
        </w:rPr>
        <w:t xml:space="preserve">Appendix </w:t>
      </w:r>
      <w:r w:rsidR="00767BD5">
        <w:rPr>
          <w:lang w:eastAsia="en-US"/>
        </w:rPr>
        <w:t>3 Nikto Scan</w:t>
      </w:r>
      <w:bookmarkEnd w:id="53"/>
      <w:r w:rsidR="00767BD5">
        <w:rPr>
          <w:lang w:eastAsia="en-US"/>
        </w:rPr>
        <w:t xml:space="preserve"> </w:t>
      </w:r>
    </w:p>
    <w:p w14:paraId="13E22E1A" w14:textId="7C753A5D" w:rsidR="00665C65" w:rsidRDefault="00665C65" w:rsidP="00767BD5">
      <w:pPr>
        <w:spacing w:after="0"/>
        <w:ind w:right="4"/>
        <w:rPr>
          <w:b/>
          <w:sz w:val="90"/>
        </w:rPr>
      </w:pPr>
    </w:p>
    <w:p w14:paraId="12838091" w14:textId="2DE76451" w:rsidR="00D05140" w:rsidRDefault="00D05140" w:rsidP="00767BD5">
      <w:pPr>
        <w:spacing w:after="0"/>
        <w:ind w:right="4"/>
        <w:rPr>
          <w:b/>
          <w:sz w:val="90"/>
        </w:rPr>
      </w:pPr>
    </w:p>
    <w:p w14:paraId="31D61DC6" w14:textId="5298ED9C" w:rsidR="00D05140" w:rsidRDefault="00D05140" w:rsidP="00767BD5">
      <w:pPr>
        <w:spacing w:after="0"/>
        <w:ind w:right="4"/>
        <w:rPr>
          <w:b/>
          <w:sz w:val="90"/>
        </w:rPr>
      </w:pPr>
    </w:p>
    <w:p w14:paraId="5D47ED03" w14:textId="77777777" w:rsidR="00D05140" w:rsidRDefault="00D05140" w:rsidP="00767BD5">
      <w:pPr>
        <w:spacing w:after="0"/>
        <w:ind w:right="4"/>
        <w:rPr>
          <w:b/>
          <w:sz w:val="90"/>
        </w:rPr>
      </w:pPr>
    </w:p>
    <w:p w14:paraId="69AD18FC" w14:textId="2219C568" w:rsidR="00767BD5" w:rsidRDefault="00767BD5" w:rsidP="00767BD5">
      <w:pPr>
        <w:pStyle w:val="Heading2"/>
        <w:numPr>
          <w:ilvl w:val="0"/>
          <w:numId w:val="0"/>
        </w:numPr>
        <w:ind w:left="-5" w:right="4"/>
        <w:rPr>
          <w:lang w:eastAsia="en-US"/>
        </w:rPr>
      </w:pPr>
      <w:bookmarkStart w:id="54" w:name="_Toc186451606"/>
      <w:r w:rsidRPr="011F272D">
        <w:rPr>
          <w:lang w:eastAsia="en-US"/>
        </w:rPr>
        <w:lastRenderedPageBreak/>
        <w:t xml:space="preserve">Appendix </w:t>
      </w:r>
      <w:r>
        <w:rPr>
          <w:lang w:eastAsia="en-US"/>
        </w:rPr>
        <w:t xml:space="preserve">4 </w:t>
      </w:r>
      <w:r w:rsidR="00D161D5">
        <w:rPr>
          <w:lang w:eastAsia="en-US"/>
        </w:rPr>
        <w:t>WPScan</w:t>
      </w:r>
      <w:bookmarkEnd w:id="54"/>
      <w:r w:rsidR="00D161D5">
        <w:rPr>
          <w:lang w:eastAsia="en-US"/>
        </w:rPr>
        <w:t xml:space="preserve"> </w:t>
      </w:r>
    </w:p>
    <w:p w14:paraId="70268BD3" w14:textId="58E6DC34" w:rsidR="0078362C" w:rsidRPr="0078362C" w:rsidRDefault="002170A1" w:rsidP="0078362C">
      <w:pPr>
        <w:rPr>
          <w:lang w:eastAsia="en-US"/>
        </w:rPr>
      </w:pPr>
      <w:r>
        <w:rPr>
          <w:noProof/>
          <w:lang w:eastAsia="en-US"/>
        </w:rPr>
        <w:drawing>
          <wp:inline distT="0" distB="0" distL="0" distR="0" wp14:anchorId="6DE630DE" wp14:editId="203CD5E8">
            <wp:extent cx="6120765" cy="5480685"/>
            <wp:effectExtent l="0" t="0" r="0" b="5715"/>
            <wp:docPr id="1032292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20765" cy="5480685"/>
                    </a:xfrm>
                    <a:prstGeom prst="rect">
                      <a:avLst/>
                    </a:prstGeom>
                    <a:noFill/>
                  </pic:spPr>
                </pic:pic>
              </a:graphicData>
            </a:graphic>
          </wp:inline>
        </w:drawing>
      </w:r>
    </w:p>
    <w:p w14:paraId="7D0C1038" w14:textId="1FA0A6E2" w:rsidR="00D05140" w:rsidRDefault="0078362C" w:rsidP="00767BD5">
      <w:pPr>
        <w:spacing w:after="0"/>
        <w:ind w:right="4"/>
        <w:rPr>
          <w:noProof/>
        </w:rPr>
      </w:pPr>
      <w:r w:rsidRPr="005864C1">
        <w:rPr>
          <w:noProof/>
        </w:rPr>
        <w:lastRenderedPageBreak/>
        <w:drawing>
          <wp:inline distT="0" distB="0" distL="0" distR="0" wp14:anchorId="5F8E4D06" wp14:editId="712EE964">
            <wp:extent cx="5943600" cy="5734544"/>
            <wp:effectExtent l="0" t="0" r="0" b="0"/>
            <wp:docPr id="267761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61749" name="Picture 1" descr="A screenshot of a computer&#10;&#10;Description automatically generated"/>
                    <pic:cNvPicPr/>
                  </pic:nvPicPr>
                  <pic:blipFill>
                    <a:blip r:embed="rId99"/>
                    <a:stretch>
                      <a:fillRect/>
                    </a:stretch>
                  </pic:blipFill>
                  <pic:spPr>
                    <a:xfrm>
                      <a:off x="0" y="0"/>
                      <a:ext cx="5943600" cy="5734544"/>
                    </a:xfrm>
                    <a:prstGeom prst="rect">
                      <a:avLst/>
                    </a:prstGeom>
                  </pic:spPr>
                </pic:pic>
              </a:graphicData>
            </a:graphic>
          </wp:inline>
        </w:drawing>
      </w:r>
    </w:p>
    <w:p w14:paraId="26A2BE30" w14:textId="77777777" w:rsidR="00D05140" w:rsidRDefault="00D05140" w:rsidP="00767BD5">
      <w:pPr>
        <w:spacing w:after="0"/>
        <w:ind w:right="4"/>
        <w:rPr>
          <w:noProof/>
        </w:rPr>
      </w:pPr>
    </w:p>
    <w:p w14:paraId="2900431D" w14:textId="77777777" w:rsidR="00D05140" w:rsidRDefault="00D05140" w:rsidP="00767BD5">
      <w:pPr>
        <w:spacing w:after="0"/>
        <w:ind w:right="4"/>
        <w:rPr>
          <w:noProof/>
        </w:rPr>
      </w:pPr>
    </w:p>
    <w:p w14:paraId="5AB778F9" w14:textId="77777777" w:rsidR="00D05140" w:rsidRDefault="00D05140" w:rsidP="00767BD5">
      <w:pPr>
        <w:spacing w:after="0"/>
        <w:ind w:right="4"/>
        <w:rPr>
          <w:noProof/>
        </w:rPr>
      </w:pPr>
    </w:p>
    <w:p w14:paraId="24B9C934" w14:textId="77777777" w:rsidR="00D05140" w:rsidRDefault="00D05140" w:rsidP="00767BD5">
      <w:pPr>
        <w:spacing w:after="0"/>
        <w:ind w:right="4"/>
        <w:rPr>
          <w:noProof/>
        </w:rPr>
      </w:pPr>
    </w:p>
    <w:p w14:paraId="77EB209D" w14:textId="77777777" w:rsidR="00D05140" w:rsidRDefault="00D05140" w:rsidP="00767BD5">
      <w:pPr>
        <w:spacing w:after="0"/>
        <w:ind w:right="4"/>
        <w:rPr>
          <w:noProof/>
        </w:rPr>
      </w:pPr>
    </w:p>
    <w:p w14:paraId="7DB5EE1D" w14:textId="77777777" w:rsidR="00D05140" w:rsidRDefault="00D05140" w:rsidP="00767BD5">
      <w:pPr>
        <w:spacing w:after="0"/>
        <w:ind w:right="4"/>
        <w:rPr>
          <w:noProof/>
        </w:rPr>
      </w:pPr>
    </w:p>
    <w:p w14:paraId="6238DABB" w14:textId="77777777" w:rsidR="00D05140" w:rsidRDefault="00D05140" w:rsidP="00767BD5">
      <w:pPr>
        <w:spacing w:after="0"/>
        <w:ind w:right="4"/>
        <w:rPr>
          <w:noProof/>
        </w:rPr>
      </w:pPr>
    </w:p>
    <w:p w14:paraId="44603CB3" w14:textId="48D09C45" w:rsidR="00D611C3" w:rsidRDefault="00D611C3" w:rsidP="00767BD5">
      <w:pPr>
        <w:spacing w:after="0"/>
        <w:ind w:right="4"/>
        <w:rPr>
          <w:b/>
          <w:sz w:val="90"/>
        </w:rPr>
      </w:pPr>
    </w:p>
    <w:p w14:paraId="663FA4E0" w14:textId="32192AA5" w:rsidR="00D161D5" w:rsidRDefault="00D161D5" w:rsidP="0030019D">
      <w:pPr>
        <w:pStyle w:val="Heading2"/>
        <w:numPr>
          <w:ilvl w:val="0"/>
          <w:numId w:val="0"/>
        </w:numPr>
        <w:ind w:left="-5" w:right="4"/>
      </w:pPr>
      <w:bookmarkStart w:id="55" w:name="_Toc186451607"/>
      <w:r w:rsidRPr="011F272D">
        <w:rPr>
          <w:lang w:eastAsia="en-US"/>
        </w:rPr>
        <w:lastRenderedPageBreak/>
        <w:t xml:space="preserve">Appendix </w:t>
      </w:r>
      <w:r>
        <w:rPr>
          <w:lang w:eastAsia="en-US"/>
        </w:rPr>
        <w:t xml:space="preserve">5 </w:t>
      </w:r>
      <w:r w:rsidR="00CD0051">
        <w:rPr>
          <w:lang w:eastAsia="en-US"/>
        </w:rPr>
        <w:t>Metasploit</w:t>
      </w:r>
      <w:bookmarkEnd w:id="55"/>
      <w:r w:rsidR="00CD0051">
        <w:rPr>
          <w:lang w:eastAsia="en-US"/>
        </w:rPr>
        <w:t xml:space="preserve"> </w:t>
      </w:r>
    </w:p>
    <w:p w14:paraId="570F9E4D" w14:textId="66AE338E" w:rsidR="005A6734" w:rsidRDefault="0030019D" w:rsidP="0030019D">
      <w:r>
        <w:t xml:space="preserve">Metasploit </w:t>
      </w:r>
      <w:r w:rsidR="00B97674">
        <w:t>on 192.168.0.242</w:t>
      </w:r>
    </w:p>
    <w:p w14:paraId="53739A1E" w14:textId="03C72DE3" w:rsidR="00B97674" w:rsidRDefault="006B63CC" w:rsidP="0030019D">
      <w:r w:rsidRPr="005D41A9">
        <w:rPr>
          <w:noProof/>
        </w:rPr>
        <w:drawing>
          <wp:inline distT="0" distB="0" distL="0" distR="0" wp14:anchorId="0B380375" wp14:editId="6481E1EA">
            <wp:extent cx="5943600" cy="3703804"/>
            <wp:effectExtent l="0" t="0" r="0" b="0"/>
            <wp:docPr id="14237359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35984" name="Picture 1" descr="A screen shot of a computer&#10;&#10;Description automatically generated"/>
                    <pic:cNvPicPr/>
                  </pic:nvPicPr>
                  <pic:blipFill>
                    <a:blip r:embed="rId100"/>
                    <a:stretch>
                      <a:fillRect/>
                    </a:stretch>
                  </pic:blipFill>
                  <pic:spPr>
                    <a:xfrm>
                      <a:off x="0" y="0"/>
                      <a:ext cx="5943600" cy="3703804"/>
                    </a:xfrm>
                    <a:prstGeom prst="rect">
                      <a:avLst/>
                    </a:prstGeom>
                  </pic:spPr>
                </pic:pic>
              </a:graphicData>
            </a:graphic>
          </wp:inline>
        </w:drawing>
      </w:r>
    </w:p>
    <w:p w14:paraId="496FC791" w14:textId="587AF3CD" w:rsidR="006B63CC" w:rsidRDefault="00E170F3" w:rsidP="0030019D">
      <w:r w:rsidRPr="00C65555">
        <w:rPr>
          <w:noProof/>
        </w:rPr>
        <w:drawing>
          <wp:inline distT="0" distB="0" distL="0" distR="0" wp14:anchorId="7FE7D69C" wp14:editId="02685E4F">
            <wp:extent cx="5943600" cy="3501532"/>
            <wp:effectExtent l="0" t="0" r="0" b="3810"/>
            <wp:docPr id="96575576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55763" name="Picture 1" descr="A computer screen shot of text&#10;&#10;Description automatically generated"/>
                    <pic:cNvPicPr/>
                  </pic:nvPicPr>
                  <pic:blipFill>
                    <a:blip r:embed="rId101"/>
                    <a:stretch>
                      <a:fillRect/>
                    </a:stretch>
                  </pic:blipFill>
                  <pic:spPr>
                    <a:xfrm>
                      <a:off x="0" y="0"/>
                      <a:ext cx="5943600" cy="3501532"/>
                    </a:xfrm>
                    <a:prstGeom prst="rect">
                      <a:avLst/>
                    </a:prstGeom>
                  </pic:spPr>
                </pic:pic>
              </a:graphicData>
            </a:graphic>
          </wp:inline>
        </w:drawing>
      </w:r>
    </w:p>
    <w:p w14:paraId="0E763018" w14:textId="1AD46927" w:rsidR="00A77847" w:rsidRDefault="00A77847" w:rsidP="0030019D">
      <w:r w:rsidRPr="00191B72">
        <w:rPr>
          <w:noProof/>
        </w:rPr>
        <w:lastRenderedPageBreak/>
        <w:drawing>
          <wp:inline distT="0" distB="0" distL="0" distR="0" wp14:anchorId="61D2AB52" wp14:editId="00CC461F">
            <wp:extent cx="5943600" cy="1369655"/>
            <wp:effectExtent l="0" t="0" r="0" b="2540"/>
            <wp:docPr id="13969614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61435" name="Picture 1" descr="A screenshot of a computer program&#10;&#10;Description automatically generated"/>
                    <pic:cNvPicPr/>
                  </pic:nvPicPr>
                  <pic:blipFill>
                    <a:blip r:embed="rId102"/>
                    <a:stretch>
                      <a:fillRect/>
                    </a:stretch>
                  </pic:blipFill>
                  <pic:spPr>
                    <a:xfrm>
                      <a:off x="0" y="0"/>
                      <a:ext cx="5943600" cy="1369655"/>
                    </a:xfrm>
                    <a:prstGeom prst="rect">
                      <a:avLst/>
                    </a:prstGeom>
                  </pic:spPr>
                </pic:pic>
              </a:graphicData>
            </a:graphic>
          </wp:inline>
        </w:drawing>
      </w:r>
    </w:p>
    <w:p w14:paraId="0DE64D70" w14:textId="6299A6DB" w:rsidR="00E73823" w:rsidRDefault="00E73823" w:rsidP="0030019D">
      <w:r w:rsidRPr="00E73823">
        <w:rPr>
          <w:noProof/>
        </w:rPr>
        <w:drawing>
          <wp:inline distT="0" distB="0" distL="0" distR="0" wp14:anchorId="3BA3034A" wp14:editId="6EB8A9F9">
            <wp:extent cx="5943600" cy="663575"/>
            <wp:effectExtent l="0" t="0" r="0" b="3175"/>
            <wp:docPr id="469359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59792" name=""/>
                    <pic:cNvPicPr/>
                  </pic:nvPicPr>
                  <pic:blipFill>
                    <a:blip r:embed="rId103"/>
                    <a:stretch>
                      <a:fillRect/>
                    </a:stretch>
                  </pic:blipFill>
                  <pic:spPr>
                    <a:xfrm>
                      <a:off x="0" y="0"/>
                      <a:ext cx="5943600" cy="663575"/>
                    </a:xfrm>
                    <a:prstGeom prst="rect">
                      <a:avLst/>
                    </a:prstGeom>
                  </pic:spPr>
                </pic:pic>
              </a:graphicData>
            </a:graphic>
          </wp:inline>
        </w:drawing>
      </w:r>
    </w:p>
    <w:p w14:paraId="4407FA2D" w14:textId="6677C9E4" w:rsidR="000F2A33" w:rsidRDefault="000F2A33" w:rsidP="0030019D">
      <w:r>
        <w:rPr>
          <w:noProof/>
        </w:rPr>
        <w:drawing>
          <wp:inline distT="0" distB="0" distL="0" distR="0" wp14:anchorId="1C891715" wp14:editId="52473FA5">
            <wp:extent cx="5363322" cy="1438476"/>
            <wp:effectExtent l="0" t="0" r="0" b="9525"/>
            <wp:docPr id="21217314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7">
                      <a:extLst>
                        <a:ext uri="{28A0092B-C50C-407E-A947-70E740481C1C}">
                          <a14:useLocalDpi xmlns:a14="http://schemas.microsoft.com/office/drawing/2010/main" val="0"/>
                        </a:ext>
                      </a:extLst>
                    </a:blip>
                    <a:stretch>
                      <a:fillRect/>
                    </a:stretch>
                  </pic:blipFill>
                  <pic:spPr>
                    <a:xfrm>
                      <a:off x="0" y="0"/>
                      <a:ext cx="5363322" cy="1438476"/>
                    </a:xfrm>
                    <a:prstGeom prst="rect">
                      <a:avLst/>
                    </a:prstGeom>
                  </pic:spPr>
                </pic:pic>
              </a:graphicData>
            </a:graphic>
          </wp:inline>
        </w:drawing>
      </w:r>
    </w:p>
    <w:p w14:paraId="3596E3CC" w14:textId="09BD6B20" w:rsidR="00B04837" w:rsidRDefault="00B04837" w:rsidP="0030019D">
      <w:r w:rsidRPr="00756EAB">
        <w:rPr>
          <w:noProof/>
        </w:rPr>
        <w:drawing>
          <wp:inline distT="0" distB="0" distL="0" distR="0" wp14:anchorId="42C35436" wp14:editId="2C38E989">
            <wp:extent cx="5943600" cy="3617468"/>
            <wp:effectExtent l="0" t="0" r="0" b="2540"/>
            <wp:docPr id="75031427"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46344" name="Picture 1" descr="A computer screen shot of a computer program&#10;&#10;Description automatically generated"/>
                    <pic:cNvPicPr/>
                  </pic:nvPicPr>
                  <pic:blipFill>
                    <a:blip r:embed="rId78"/>
                    <a:stretch>
                      <a:fillRect/>
                    </a:stretch>
                  </pic:blipFill>
                  <pic:spPr>
                    <a:xfrm>
                      <a:off x="0" y="0"/>
                      <a:ext cx="5943600" cy="3617468"/>
                    </a:xfrm>
                    <a:prstGeom prst="rect">
                      <a:avLst/>
                    </a:prstGeom>
                  </pic:spPr>
                </pic:pic>
              </a:graphicData>
            </a:graphic>
          </wp:inline>
        </w:drawing>
      </w:r>
    </w:p>
    <w:p w14:paraId="78CBC1BA" w14:textId="54855DDF" w:rsidR="00624CD1" w:rsidRDefault="00624CD1" w:rsidP="0030019D">
      <w:r>
        <w:t>Metasploit for password cracking – 13.13.13.13</w:t>
      </w:r>
    </w:p>
    <w:p w14:paraId="12390A6B" w14:textId="31515A4D" w:rsidR="00624CD1" w:rsidRDefault="00624CD1" w:rsidP="0030019D">
      <w:r w:rsidRPr="004D67E4">
        <w:rPr>
          <w:noProof/>
        </w:rPr>
        <w:lastRenderedPageBreak/>
        <w:drawing>
          <wp:inline distT="0" distB="0" distL="0" distR="0" wp14:anchorId="190214FD" wp14:editId="04F0B486">
            <wp:extent cx="5943600" cy="2250280"/>
            <wp:effectExtent l="0" t="0" r="0" b="0"/>
            <wp:docPr id="161487578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13749" name="Picture 1" descr="A screenshot of a computer screen&#10;&#10;Description automatically generated"/>
                    <pic:cNvPicPr/>
                  </pic:nvPicPr>
                  <pic:blipFill>
                    <a:blip r:embed="rId54"/>
                    <a:stretch>
                      <a:fillRect/>
                    </a:stretch>
                  </pic:blipFill>
                  <pic:spPr>
                    <a:xfrm>
                      <a:off x="0" y="0"/>
                      <a:ext cx="5943600" cy="2250280"/>
                    </a:xfrm>
                    <a:prstGeom prst="rect">
                      <a:avLst/>
                    </a:prstGeom>
                  </pic:spPr>
                </pic:pic>
              </a:graphicData>
            </a:graphic>
          </wp:inline>
        </w:drawing>
      </w:r>
    </w:p>
    <w:p w14:paraId="09104B9E" w14:textId="658E9220" w:rsidR="00A0286F" w:rsidRDefault="00A0286F" w:rsidP="0030019D">
      <w:r w:rsidRPr="00D23C2D">
        <w:rPr>
          <w:noProof/>
        </w:rPr>
        <w:drawing>
          <wp:inline distT="0" distB="0" distL="0" distR="0" wp14:anchorId="2988D049" wp14:editId="15E8290A">
            <wp:extent cx="5943600" cy="2083775"/>
            <wp:effectExtent l="0" t="0" r="0" b="0"/>
            <wp:docPr id="75262262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00005" name="Picture 1" descr="A screen shot of a computer&#10;&#10;Description automatically generated"/>
                    <pic:cNvPicPr/>
                  </pic:nvPicPr>
                  <pic:blipFill>
                    <a:blip r:embed="rId55"/>
                    <a:stretch>
                      <a:fillRect/>
                    </a:stretch>
                  </pic:blipFill>
                  <pic:spPr>
                    <a:xfrm>
                      <a:off x="0" y="0"/>
                      <a:ext cx="5943600" cy="2083775"/>
                    </a:xfrm>
                    <a:prstGeom prst="rect">
                      <a:avLst/>
                    </a:prstGeom>
                  </pic:spPr>
                </pic:pic>
              </a:graphicData>
            </a:graphic>
          </wp:inline>
        </w:drawing>
      </w:r>
    </w:p>
    <w:p w14:paraId="299415E6" w14:textId="77777777" w:rsidR="00673FF7" w:rsidRDefault="00673FF7" w:rsidP="00D161D5">
      <w:pPr>
        <w:pStyle w:val="Heading2"/>
        <w:numPr>
          <w:ilvl w:val="0"/>
          <w:numId w:val="0"/>
        </w:numPr>
        <w:ind w:left="-5" w:right="4"/>
        <w:rPr>
          <w:lang w:eastAsia="en-US"/>
        </w:rPr>
      </w:pPr>
    </w:p>
    <w:p w14:paraId="766E73BC" w14:textId="77777777" w:rsidR="00673FF7" w:rsidRDefault="00673FF7" w:rsidP="00D161D5">
      <w:pPr>
        <w:pStyle w:val="Heading2"/>
        <w:numPr>
          <w:ilvl w:val="0"/>
          <w:numId w:val="0"/>
        </w:numPr>
        <w:ind w:left="-5" w:right="4"/>
        <w:rPr>
          <w:lang w:eastAsia="en-US"/>
        </w:rPr>
      </w:pPr>
    </w:p>
    <w:p w14:paraId="21F65A5E" w14:textId="065AFB38" w:rsidR="00D161D5" w:rsidRDefault="00D161D5" w:rsidP="00D161D5">
      <w:pPr>
        <w:pStyle w:val="Heading2"/>
        <w:numPr>
          <w:ilvl w:val="0"/>
          <w:numId w:val="0"/>
        </w:numPr>
        <w:ind w:left="-5" w:right="4"/>
      </w:pPr>
      <w:bookmarkStart w:id="56" w:name="_Toc186451608"/>
      <w:r w:rsidRPr="011F272D">
        <w:rPr>
          <w:lang w:eastAsia="en-US"/>
        </w:rPr>
        <w:t xml:space="preserve">Appendix </w:t>
      </w:r>
      <w:r w:rsidR="00CD0051">
        <w:rPr>
          <w:lang w:eastAsia="en-US"/>
        </w:rPr>
        <w:t>6</w:t>
      </w:r>
      <w:r>
        <w:rPr>
          <w:lang w:eastAsia="en-US"/>
        </w:rPr>
        <w:t xml:space="preserve"> </w:t>
      </w:r>
      <w:r w:rsidR="00CD0051">
        <w:rPr>
          <w:lang w:eastAsia="en-US"/>
        </w:rPr>
        <w:t>NMAP Scans</w:t>
      </w:r>
      <w:bookmarkEnd w:id="56"/>
    </w:p>
    <w:p w14:paraId="05DBADD9" w14:textId="6F91998D" w:rsidR="00D161D5" w:rsidRDefault="000A3B72" w:rsidP="00CB23FA">
      <w:r>
        <w:t>Nmap scan on 192.168.0.192/27</w:t>
      </w:r>
    </w:p>
    <w:p w14:paraId="42E94537" w14:textId="3B827AD8" w:rsidR="000A3B72" w:rsidRDefault="00AA0C91" w:rsidP="00CB23FA">
      <w:r>
        <w:rPr>
          <w:noProof/>
        </w:rPr>
        <w:lastRenderedPageBreak/>
        <w:drawing>
          <wp:inline distT="0" distB="0" distL="0" distR="0" wp14:anchorId="17AF7B77" wp14:editId="5C0B962A">
            <wp:extent cx="5943600" cy="4520563"/>
            <wp:effectExtent l="0" t="0" r="0" b="0"/>
            <wp:docPr id="1806395827" name="Picture 1806395827"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95827" name="Picture 1806395827" descr="A computer screen shot of a computer program&#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943600" cy="4520563"/>
                    </a:xfrm>
                    <a:prstGeom prst="rect">
                      <a:avLst/>
                    </a:prstGeom>
                  </pic:spPr>
                </pic:pic>
              </a:graphicData>
            </a:graphic>
          </wp:inline>
        </w:drawing>
      </w:r>
    </w:p>
    <w:p w14:paraId="3453ECE4" w14:textId="77777777" w:rsidR="008F69C4" w:rsidRDefault="008F69C4" w:rsidP="00CB23FA"/>
    <w:p w14:paraId="145DB885" w14:textId="77777777" w:rsidR="008F69C4" w:rsidRDefault="008F69C4" w:rsidP="00CB23FA"/>
    <w:p w14:paraId="47A64C65" w14:textId="77777777" w:rsidR="008F69C4" w:rsidRDefault="008F69C4" w:rsidP="00CB23FA"/>
    <w:p w14:paraId="59B7502D" w14:textId="77777777" w:rsidR="008F69C4" w:rsidRDefault="008F69C4" w:rsidP="00CB23FA"/>
    <w:p w14:paraId="5474A06E" w14:textId="77777777" w:rsidR="008F69C4" w:rsidRDefault="008F69C4" w:rsidP="00CB23FA"/>
    <w:p w14:paraId="1C3C6774" w14:textId="77777777" w:rsidR="008F69C4" w:rsidRDefault="008F69C4" w:rsidP="00CB23FA"/>
    <w:p w14:paraId="0A9C2892" w14:textId="77777777" w:rsidR="008F69C4" w:rsidRDefault="008F69C4" w:rsidP="00CB23FA"/>
    <w:p w14:paraId="1080B1F8" w14:textId="77777777" w:rsidR="008F69C4" w:rsidRDefault="008F69C4" w:rsidP="00CB23FA"/>
    <w:p w14:paraId="6D9188FF" w14:textId="77777777" w:rsidR="008F69C4" w:rsidRDefault="008F69C4" w:rsidP="00CB23FA"/>
    <w:p w14:paraId="05A00511" w14:textId="77777777" w:rsidR="008F69C4" w:rsidRDefault="008F69C4" w:rsidP="00CB23FA"/>
    <w:p w14:paraId="7B256D6D" w14:textId="77777777" w:rsidR="008F69C4" w:rsidRDefault="008F69C4" w:rsidP="00CB23FA"/>
    <w:p w14:paraId="74A8FC14" w14:textId="77777777" w:rsidR="008F69C4" w:rsidRDefault="008F69C4" w:rsidP="00CB23FA"/>
    <w:p w14:paraId="68F7C0B3" w14:textId="540BBAD0" w:rsidR="00BE38AF" w:rsidRDefault="00BE38AF" w:rsidP="00CB23FA">
      <w:r>
        <w:lastRenderedPageBreak/>
        <w:t>Nmap scan on 192.168.0</w:t>
      </w:r>
      <w:r w:rsidR="008F69C4">
        <w:t>1</w:t>
      </w:r>
      <w:r>
        <w:t>/24</w:t>
      </w:r>
      <w:r w:rsidR="008F69C4">
        <w:rPr>
          <w:noProof/>
        </w:rPr>
        <w:drawing>
          <wp:anchor distT="0" distB="0" distL="0" distR="0" simplePos="0" relativeHeight="251663360" behindDoc="0" locked="0" layoutInCell="0" allowOverlap="1" wp14:anchorId="0F2051F0" wp14:editId="432DFC76">
            <wp:simplePos x="0" y="0"/>
            <wp:positionH relativeFrom="column">
              <wp:posOffset>0</wp:posOffset>
            </wp:positionH>
            <wp:positionV relativeFrom="paragraph">
              <wp:posOffset>285750</wp:posOffset>
            </wp:positionV>
            <wp:extent cx="6120130" cy="5187950"/>
            <wp:effectExtent l="0" t="0" r="0" b="0"/>
            <wp:wrapSquare wrapText="largest"/>
            <wp:docPr id="1" name="Image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A computer screen shot of a computer&#10;&#10;Description automatically generated"/>
                    <pic:cNvPicPr>
                      <a:picLocks noChangeAspect="1" noChangeArrowheads="1"/>
                    </pic:cNvPicPr>
                  </pic:nvPicPr>
                  <pic:blipFill>
                    <a:blip r:embed="rId105"/>
                    <a:stretch>
                      <a:fillRect/>
                    </a:stretch>
                  </pic:blipFill>
                  <pic:spPr bwMode="auto">
                    <a:xfrm>
                      <a:off x="0" y="0"/>
                      <a:ext cx="6120130" cy="5187950"/>
                    </a:xfrm>
                    <a:prstGeom prst="rect">
                      <a:avLst/>
                    </a:prstGeom>
                    <a:noFill/>
                  </pic:spPr>
                </pic:pic>
              </a:graphicData>
            </a:graphic>
          </wp:anchor>
        </w:drawing>
      </w:r>
    </w:p>
    <w:p w14:paraId="080F5CDF" w14:textId="77777777" w:rsidR="00673FF7" w:rsidRDefault="00673FF7" w:rsidP="00CB23FA"/>
    <w:p w14:paraId="2415DAA7" w14:textId="77777777" w:rsidR="00673FF7" w:rsidRDefault="00673FF7" w:rsidP="00CB23FA"/>
    <w:p w14:paraId="2E941814" w14:textId="77777777" w:rsidR="00673FF7" w:rsidRDefault="00673FF7" w:rsidP="00CB23FA"/>
    <w:p w14:paraId="1ACB01B0" w14:textId="77777777" w:rsidR="00673FF7" w:rsidRDefault="00673FF7" w:rsidP="00CB23FA"/>
    <w:p w14:paraId="0EDA76C9" w14:textId="77777777" w:rsidR="00673FF7" w:rsidRDefault="00673FF7" w:rsidP="00CB23FA"/>
    <w:p w14:paraId="52987D22" w14:textId="77777777" w:rsidR="00673FF7" w:rsidRDefault="00673FF7" w:rsidP="00CB23FA"/>
    <w:p w14:paraId="4E2E99F4" w14:textId="77777777" w:rsidR="00673FF7" w:rsidRDefault="00673FF7" w:rsidP="00CB23FA"/>
    <w:p w14:paraId="40433B69" w14:textId="77777777" w:rsidR="00673FF7" w:rsidRDefault="00673FF7" w:rsidP="00CB23FA"/>
    <w:p w14:paraId="4EDD0B4A" w14:textId="77777777" w:rsidR="00673FF7" w:rsidRDefault="00673FF7" w:rsidP="00CB23FA"/>
    <w:p w14:paraId="507DF105" w14:textId="77777777" w:rsidR="00673FF7" w:rsidRDefault="00673FF7" w:rsidP="00CB23FA"/>
    <w:p w14:paraId="6FF51434" w14:textId="77777777" w:rsidR="00673FF7" w:rsidRDefault="00673FF7" w:rsidP="00CB23FA"/>
    <w:p w14:paraId="2B5D08DF" w14:textId="47678A53" w:rsidR="0090097F" w:rsidRDefault="00AA0C91" w:rsidP="00CB23FA">
      <w:r>
        <w:t>Nmap scan on 192.168.0.200/24</w:t>
      </w:r>
      <w:r w:rsidR="0090097F">
        <w:rPr>
          <w:noProof/>
        </w:rPr>
        <w:drawing>
          <wp:anchor distT="0" distB="0" distL="0" distR="0" simplePos="0" relativeHeight="251661312" behindDoc="0" locked="0" layoutInCell="0" allowOverlap="1" wp14:anchorId="08B49F27" wp14:editId="142667BF">
            <wp:simplePos x="0" y="0"/>
            <wp:positionH relativeFrom="column">
              <wp:posOffset>0</wp:posOffset>
            </wp:positionH>
            <wp:positionV relativeFrom="paragraph">
              <wp:posOffset>285750</wp:posOffset>
            </wp:positionV>
            <wp:extent cx="6120130" cy="6894195"/>
            <wp:effectExtent l="0" t="0" r="0" b="0"/>
            <wp:wrapSquare wrapText="largest"/>
            <wp:docPr id="3" name="Image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A screenshot of a computer program&#10;&#10;Description automatically generated"/>
                    <pic:cNvPicPr>
                      <a:picLocks noChangeAspect="1" noChangeArrowheads="1"/>
                    </pic:cNvPicPr>
                  </pic:nvPicPr>
                  <pic:blipFill>
                    <a:blip r:embed="rId106"/>
                    <a:stretch>
                      <a:fillRect/>
                    </a:stretch>
                  </pic:blipFill>
                  <pic:spPr bwMode="auto">
                    <a:xfrm>
                      <a:off x="0" y="0"/>
                      <a:ext cx="6120130" cy="6894195"/>
                    </a:xfrm>
                    <a:prstGeom prst="rect">
                      <a:avLst/>
                    </a:prstGeom>
                    <a:noFill/>
                  </pic:spPr>
                </pic:pic>
              </a:graphicData>
            </a:graphic>
          </wp:anchor>
        </w:drawing>
      </w:r>
    </w:p>
    <w:p w14:paraId="510BA8A3" w14:textId="69563387" w:rsidR="009525A9" w:rsidRDefault="009525A9" w:rsidP="008605B2">
      <w:pPr>
        <w:spacing w:after="0"/>
        <w:ind w:right="4"/>
        <w:jc w:val="right"/>
      </w:pPr>
    </w:p>
    <w:p w14:paraId="4DC0547A" w14:textId="77777777" w:rsidR="009525A9" w:rsidRDefault="009525A9" w:rsidP="008605B2">
      <w:pPr>
        <w:spacing w:after="159"/>
        <w:ind w:right="4"/>
        <w:jc w:val="center"/>
        <w:rPr>
          <w:b/>
        </w:rPr>
      </w:pPr>
    </w:p>
    <w:p w14:paraId="6F33D284" w14:textId="77777777" w:rsidR="008F69C4" w:rsidRDefault="008F69C4" w:rsidP="008605B2">
      <w:pPr>
        <w:spacing w:after="159"/>
        <w:ind w:right="4"/>
        <w:jc w:val="center"/>
        <w:rPr>
          <w:b/>
        </w:rPr>
      </w:pPr>
    </w:p>
    <w:p w14:paraId="66318453" w14:textId="16CC0046" w:rsidR="008F69C4" w:rsidRDefault="00C95D7E" w:rsidP="008F69C4">
      <w:r>
        <w:lastRenderedPageBreak/>
        <w:t xml:space="preserve">Nmap scan on Router 1 </w:t>
      </w:r>
    </w:p>
    <w:p w14:paraId="6497B515" w14:textId="38A67A7B" w:rsidR="00C95D7E" w:rsidRDefault="00BA583F" w:rsidP="008F69C4">
      <w:r>
        <w:rPr>
          <w:noProof/>
        </w:rPr>
        <w:drawing>
          <wp:inline distT="0" distB="0" distL="0" distR="0" wp14:anchorId="65B594D3" wp14:editId="2A92C480">
            <wp:extent cx="5676902" cy="4171950"/>
            <wp:effectExtent l="0" t="0" r="0" b="0"/>
            <wp:docPr id="1008860108" name="Picture 1008860108"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60108" name="Picture 1008860108" descr="A computer screen shot of a compu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676902" cy="4171950"/>
                    </a:xfrm>
                    <a:prstGeom prst="rect">
                      <a:avLst/>
                    </a:prstGeom>
                  </pic:spPr>
                </pic:pic>
              </a:graphicData>
            </a:graphic>
          </wp:inline>
        </w:drawing>
      </w:r>
    </w:p>
    <w:p w14:paraId="3741F0CB" w14:textId="62298C4A" w:rsidR="00BA583F" w:rsidRDefault="00002361" w:rsidP="008F69C4">
      <w:r>
        <w:t>Nmap scan on 172.16.221/16/24</w:t>
      </w:r>
    </w:p>
    <w:p w14:paraId="3386E61B" w14:textId="59365A78" w:rsidR="00002361" w:rsidRDefault="00002361" w:rsidP="008F69C4">
      <w:r>
        <w:rPr>
          <w:noProof/>
        </w:rPr>
        <w:drawing>
          <wp:anchor distT="0" distB="0" distL="0" distR="0" simplePos="0" relativeHeight="251665408" behindDoc="0" locked="0" layoutInCell="0" allowOverlap="1" wp14:anchorId="1539A46F" wp14:editId="6BCECED6">
            <wp:simplePos x="0" y="0"/>
            <wp:positionH relativeFrom="column">
              <wp:posOffset>0</wp:posOffset>
            </wp:positionH>
            <wp:positionV relativeFrom="paragraph">
              <wp:posOffset>285115</wp:posOffset>
            </wp:positionV>
            <wp:extent cx="6120130" cy="2277745"/>
            <wp:effectExtent l="0" t="0" r="0" b="0"/>
            <wp:wrapSquare wrapText="largest"/>
            <wp:docPr id="6" name="Image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A screenshot of a computer screen&#10;&#10;Description automatically generated"/>
                    <pic:cNvPicPr>
                      <a:picLocks noChangeAspect="1" noChangeArrowheads="1"/>
                    </pic:cNvPicPr>
                  </pic:nvPicPr>
                  <pic:blipFill>
                    <a:blip r:embed="rId108"/>
                    <a:stretch>
                      <a:fillRect/>
                    </a:stretch>
                  </pic:blipFill>
                  <pic:spPr bwMode="auto">
                    <a:xfrm>
                      <a:off x="0" y="0"/>
                      <a:ext cx="6120130" cy="2277745"/>
                    </a:xfrm>
                    <a:prstGeom prst="rect">
                      <a:avLst/>
                    </a:prstGeom>
                    <a:noFill/>
                  </pic:spPr>
                </pic:pic>
              </a:graphicData>
            </a:graphic>
          </wp:anchor>
        </w:drawing>
      </w:r>
    </w:p>
    <w:p w14:paraId="4C938C20" w14:textId="77777777" w:rsidR="00665C65" w:rsidRDefault="00665C65" w:rsidP="008605B2">
      <w:pPr>
        <w:spacing w:after="159"/>
        <w:ind w:right="4"/>
        <w:jc w:val="center"/>
        <w:rPr>
          <w:b/>
        </w:rPr>
      </w:pPr>
    </w:p>
    <w:p w14:paraId="53737566" w14:textId="734055CA" w:rsidR="009525A9" w:rsidRDefault="009525A9" w:rsidP="008605B2">
      <w:pPr>
        <w:spacing w:after="1"/>
        <w:ind w:right="4"/>
      </w:pPr>
    </w:p>
    <w:p w14:paraId="0F6BB8BA" w14:textId="1BE85F35" w:rsidR="009525A9" w:rsidRDefault="009525A9" w:rsidP="008605B2">
      <w:pPr>
        <w:spacing w:after="1"/>
        <w:ind w:right="4"/>
      </w:pPr>
    </w:p>
    <w:p w14:paraId="6D01C48C" w14:textId="00C5F787" w:rsidR="00351C72" w:rsidRDefault="00002361" w:rsidP="008605B2">
      <w:pPr>
        <w:ind w:right="4"/>
        <w:rPr>
          <w:b/>
        </w:rPr>
      </w:pPr>
      <w:r>
        <w:rPr>
          <w:b/>
        </w:rPr>
        <w:lastRenderedPageBreak/>
        <w:t xml:space="preserve">Nmap scan on Router 2 </w:t>
      </w:r>
    </w:p>
    <w:p w14:paraId="63359301" w14:textId="58BCD913" w:rsidR="00002361" w:rsidRDefault="00BE5EA2" w:rsidP="008605B2">
      <w:pPr>
        <w:ind w:right="4"/>
        <w:rPr>
          <w:b/>
        </w:rPr>
      </w:pPr>
      <w:r w:rsidRPr="00E253E1">
        <w:rPr>
          <w:noProof/>
        </w:rPr>
        <w:drawing>
          <wp:inline distT="0" distB="0" distL="0" distR="0" wp14:anchorId="5FE09BF8" wp14:editId="46CC72C7">
            <wp:extent cx="5572903" cy="3096057"/>
            <wp:effectExtent l="0" t="0" r="8890" b="9525"/>
            <wp:docPr id="38579208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76748" name="Picture 1" descr="A computer screen shot of a computer&#10;&#10;Description automatically generated"/>
                    <pic:cNvPicPr/>
                  </pic:nvPicPr>
                  <pic:blipFill>
                    <a:blip r:embed="rId37"/>
                    <a:stretch>
                      <a:fillRect/>
                    </a:stretch>
                  </pic:blipFill>
                  <pic:spPr>
                    <a:xfrm>
                      <a:off x="0" y="0"/>
                      <a:ext cx="5572903" cy="3096057"/>
                    </a:xfrm>
                    <a:prstGeom prst="rect">
                      <a:avLst/>
                    </a:prstGeom>
                  </pic:spPr>
                </pic:pic>
              </a:graphicData>
            </a:graphic>
          </wp:inline>
        </w:drawing>
      </w:r>
    </w:p>
    <w:p w14:paraId="43D92D31" w14:textId="34D22088" w:rsidR="00BE5EA2" w:rsidRDefault="00DC1DD7" w:rsidP="008605B2">
      <w:pPr>
        <w:ind w:right="4"/>
        <w:rPr>
          <w:b/>
        </w:rPr>
      </w:pPr>
      <w:r>
        <w:rPr>
          <w:b/>
        </w:rPr>
        <w:t xml:space="preserve">Nmap scan on </w:t>
      </w:r>
      <w:r w:rsidR="004442A4">
        <w:rPr>
          <w:b/>
        </w:rPr>
        <w:t>192.168.0.33/27</w:t>
      </w:r>
    </w:p>
    <w:p w14:paraId="09A3F6E9" w14:textId="7243FD64" w:rsidR="00DC1DD7" w:rsidRDefault="00DC1DD7" w:rsidP="008605B2">
      <w:pPr>
        <w:ind w:right="4"/>
        <w:rPr>
          <w:b/>
        </w:rPr>
      </w:pPr>
      <w:r w:rsidRPr="00E7343A">
        <w:rPr>
          <w:noProof/>
        </w:rPr>
        <w:drawing>
          <wp:inline distT="0" distB="0" distL="0" distR="0" wp14:anchorId="355CE0BC" wp14:editId="47266C6E">
            <wp:extent cx="5334744" cy="2905530"/>
            <wp:effectExtent l="0" t="0" r="0" b="9525"/>
            <wp:docPr id="126567266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06770" name="Picture 1" descr="A computer screen shot of a computer&#10;&#10;Description automatically generated"/>
                    <pic:cNvPicPr/>
                  </pic:nvPicPr>
                  <pic:blipFill>
                    <a:blip r:embed="rId40"/>
                    <a:stretch>
                      <a:fillRect/>
                    </a:stretch>
                  </pic:blipFill>
                  <pic:spPr>
                    <a:xfrm>
                      <a:off x="0" y="0"/>
                      <a:ext cx="5334744" cy="2905530"/>
                    </a:xfrm>
                    <a:prstGeom prst="rect">
                      <a:avLst/>
                    </a:prstGeom>
                  </pic:spPr>
                </pic:pic>
              </a:graphicData>
            </a:graphic>
          </wp:inline>
        </w:drawing>
      </w:r>
    </w:p>
    <w:p w14:paraId="5D2D0C96" w14:textId="77777777" w:rsidR="004442A4" w:rsidRDefault="004442A4" w:rsidP="008605B2">
      <w:pPr>
        <w:ind w:right="4"/>
      </w:pPr>
    </w:p>
    <w:p w14:paraId="162B2153" w14:textId="77777777" w:rsidR="004442A4" w:rsidRDefault="004442A4" w:rsidP="008605B2">
      <w:pPr>
        <w:ind w:right="4"/>
      </w:pPr>
    </w:p>
    <w:p w14:paraId="10C8E317" w14:textId="77777777" w:rsidR="004442A4" w:rsidRDefault="004442A4" w:rsidP="008605B2">
      <w:pPr>
        <w:ind w:right="4"/>
      </w:pPr>
    </w:p>
    <w:p w14:paraId="2F32B08E" w14:textId="77777777" w:rsidR="004442A4" w:rsidRDefault="004442A4" w:rsidP="008605B2">
      <w:pPr>
        <w:ind w:right="4"/>
      </w:pPr>
    </w:p>
    <w:p w14:paraId="4DA78800" w14:textId="77777777" w:rsidR="004442A4" w:rsidRDefault="004442A4" w:rsidP="008605B2">
      <w:pPr>
        <w:ind w:right="4"/>
      </w:pPr>
    </w:p>
    <w:p w14:paraId="1D849B64" w14:textId="46ABF374" w:rsidR="00351C72" w:rsidRDefault="009720E2" w:rsidP="008605B2">
      <w:pPr>
        <w:ind w:right="4"/>
      </w:pPr>
      <w:r>
        <w:lastRenderedPageBreak/>
        <w:t xml:space="preserve">Router 3 </w:t>
      </w:r>
    </w:p>
    <w:p w14:paraId="0D384762" w14:textId="43172F0D" w:rsidR="009720E2" w:rsidRDefault="009720E2" w:rsidP="008605B2">
      <w:pPr>
        <w:ind w:right="4"/>
      </w:pPr>
      <w:r w:rsidRPr="000D1926">
        <w:rPr>
          <w:noProof/>
        </w:rPr>
        <w:drawing>
          <wp:inline distT="0" distB="0" distL="0" distR="0" wp14:anchorId="6B74E541" wp14:editId="07502A09">
            <wp:extent cx="5943600" cy="2818246"/>
            <wp:effectExtent l="0" t="0" r="0" b="1270"/>
            <wp:docPr id="1305877198" name="Picture 1" descr="A computer screen shot of a dra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00905" name="Picture 1" descr="A computer screen shot of a dragon&#10;&#10;Description automatically generated"/>
                    <pic:cNvPicPr/>
                  </pic:nvPicPr>
                  <pic:blipFill>
                    <a:blip r:embed="rId58"/>
                    <a:stretch>
                      <a:fillRect/>
                    </a:stretch>
                  </pic:blipFill>
                  <pic:spPr>
                    <a:xfrm>
                      <a:off x="0" y="0"/>
                      <a:ext cx="5943600" cy="2818246"/>
                    </a:xfrm>
                    <a:prstGeom prst="rect">
                      <a:avLst/>
                    </a:prstGeom>
                  </pic:spPr>
                </pic:pic>
              </a:graphicData>
            </a:graphic>
          </wp:inline>
        </w:drawing>
      </w:r>
    </w:p>
    <w:p w14:paraId="73D87B49" w14:textId="52FE9B13" w:rsidR="00744893" w:rsidRDefault="00744893" w:rsidP="008605B2">
      <w:pPr>
        <w:ind w:right="4"/>
      </w:pPr>
      <w:r w:rsidRPr="004C15B0">
        <w:rPr>
          <w:noProof/>
        </w:rPr>
        <w:drawing>
          <wp:inline distT="0" distB="0" distL="0" distR="0" wp14:anchorId="0C9015FA" wp14:editId="3868211B">
            <wp:extent cx="5943600" cy="2704776"/>
            <wp:effectExtent l="0" t="0" r="0" b="635"/>
            <wp:docPr id="829728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13622" name="Picture 1" descr="A screenshot of a computer&#10;&#10;Description automatically generated"/>
                    <pic:cNvPicPr/>
                  </pic:nvPicPr>
                  <pic:blipFill>
                    <a:blip r:embed="rId59"/>
                    <a:stretch>
                      <a:fillRect/>
                    </a:stretch>
                  </pic:blipFill>
                  <pic:spPr>
                    <a:xfrm>
                      <a:off x="0" y="0"/>
                      <a:ext cx="5943600" cy="2704776"/>
                    </a:xfrm>
                    <a:prstGeom prst="rect">
                      <a:avLst/>
                    </a:prstGeom>
                  </pic:spPr>
                </pic:pic>
              </a:graphicData>
            </a:graphic>
          </wp:inline>
        </w:drawing>
      </w:r>
    </w:p>
    <w:p w14:paraId="172FF4E6" w14:textId="49BC7BE0" w:rsidR="004F3FED" w:rsidRDefault="004F3FED" w:rsidP="008605B2">
      <w:pPr>
        <w:ind w:right="4"/>
      </w:pPr>
      <w:r>
        <w:t xml:space="preserve">Nmap scan on </w:t>
      </w:r>
      <w:r w:rsidR="004442A4">
        <w:t>192.168.0.232/30</w:t>
      </w:r>
    </w:p>
    <w:p w14:paraId="3F191BEE" w14:textId="313CE639" w:rsidR="004F3FED" w:rsidRDefault="004F3FED" w:rsidP="008605B2">
      <w:pPr>
        <w:ind w:right="4"/>
      </w:pPr>
      <w:r w:rsidRPr="00A80A49">
        <w:rPr>
          <w:noProof/>
        </w:rPr>
        <w:drawing>
          <wp:inline distT="0" distB="0" distL="0" distR="0" wp14:anchorId="0858E12B" wp14:editId="54C2D489">
            <wp:extent cx="5620534" cy="1705213"/>
            <wp:effectExtent l="0" t="0" r="0" b="9525"/>
            <wp:docPr id="13717564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56464" name="Picture 1" descr="A screen shot of a computer&#10;&#10;Description automatically generated"/>
                    <pic:cNvPicPr/>
                  </pic:nvPicPr>
                  <pic:blipFill>
                    <a:blip r:embed="rId109"/>
                    <a:stretch>
                      <a:fillRect/>
                    </a:stretch>
                  </pic:blipFill>
                  <pic:spPr>
                    <a:xfrm>
                      <a:off x="0" y="0"/>
                      <a:ext cx="5620534" cy="1705213"/>
                    </a:xfrm>
                    <a:prstGeom prst="rect">
                      <a:avLst/>
                    </a:prstGeom>
                  </pic:spPr>
                </pic:pic>
              </a:graphicData>
            </a:graphic>
          </wp:inline>
        </w:drawing>
      </w:r>
    </w:p>
    <w:p w14:paraId="79A7B0F7" w14:textId="77777777" w:rsidR="004F3FED" w:rsidRDefault="004F3FED" w:rsidP="008605B2">
      <w:pPr>
        <w:ind w:right="4"/>
      </w:pPr>
    </w:p>
    <w:p w14:paraId="2BA6DBDA" w14:textId="52C8BA80" w:rsidR="005B04B7" w:rsidRDefault="005B04B7" w:rsidP="008605B2">
      <w:pPr>
        <w:ind w:right="4"/>
      </w:pPr>
      <w:r>
        <w:t>Nmap scan on 192.168.0.128/27</w:t>
      </w:r>
      <w:r w:rsidR="00451D65">
        <w:t xml:space="preserve"> on PC4 </w:t>
      </w:r>
    </w:p>
    <w:p w14:paraId="2FB08738" w14:textId="224049B6" w:rsidR="005B04B7" w:rsidRDefault="005B04B7" w:rsidP="008605B2">
      <w:pPr>
        <w:ind w:right="4"/>
      </w:pPr>
      <w:r w:rsidRPr="00CD3917">
        <w:rPr>
          <w:noProof/>
        </w:rPr>
        <w:drawing>
          <wp:inline distT="0" distB="0" distL="0" distR="0" wp14:anchorId="175880D8" wp14:editId="39539B03">
            <wp:extent cx="5544324" cy="2915057"/>
            <wp:effectExtent l="0" t="0" r="0" b="0"/>
            <wp:docPr id="113305093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50937" name="Picture 1" descr="A computer screen with white text&#10;&#10;Description automatically generated"/>
                    <pic:cNvPicPr/>
                  </pic:nvPicPr>
                  <pic:blipFill>
                    <a:blip r:embed="rId110"/>
                    <a:stretch>
                      <a:fillRect/>
                    </a:stretch>
                  </pic:blipFill>
                  <pic:spPr>
                    <a:xfrm>
                      <a:off x="0" y="0"/>
                      <a:ext cx="5544324" cy="2915057"/>
                    </a:xfrm>
                    <a:prstGeom prst="rect">
                      <a:avLst/>
                    </a:prstGeom>
                  </pic:spPr>
                </pic:pic>
              </a:graphicData>
            </a:graphic>
          </wp:inline>
        </w:drawing>
      </w:r>
    </w:p>
    <w:p w14:paraId="17DF828E" w14:textId="74A051D5" w:rsidR="00892C41" w:rsidRDefault="00892C41" w:rsidP="008605B2">
      <w:pPr>
        <w:ind w:right="4"/>
      </w:pPr>
      <w:r w:rsidRPr="00E45CBF">
        <w:rPr>
          <w:noProof/>
        </w:rPr>
        <w:drawing>
          <wp:inline distT="0" distB="0" distL="0" distR="0" wp14:anchorId="457046D3" wp14:editId="545BD592">
            <wp:extent cx="5943600" cy="3356611"/>
            <wp:effectExtent l="0" t="0" r="0" b="0"/>
            <wp:docPr id="1703203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92907" name="Picture 1" descr="A screenshot of a computer&#10;&#10;Description automatically generated"/>
                    <pic:cNvPicPr/>
                  </pic:nvPicPr>
                  <pic:blipFill>
                    <a:blip r:embed="rId63"/>
                    <a:stretch>
                      <a:fillRect/>
                    </a:stretch>
                  </pic:blipFill>
                  <pic:spPr>
                    <a:xfrm>
                      <a:off x="0" y="0"/>
                      <a:ext cx="5943600" cy="3356611"/>
                    </a:xfrm>
                    <a:prstGeom prst="rect">
                      <a:avLst/>
                    </a:prstGeom>
                  </pic:spPr>
                </pic:pic>
              </a:graphicData>
            </a:graphic>
          </wp:inline>
        </w:drawing>
      </w:r>
    </w:p>
    <w:p w14:paraId="72FFD4FD" w14:textId="77777777" w:rsidR="00C96870" w:rsidRDefault="00C96870" w:rsidP="008605B2">
      <w:pPr>
        <w:ind w:right="4"/>
      </w:pPr>
    </w:p>
    <w:p w14:paraId="6065EF06" w14:textId="77777777" w:rsidR="00C96870" w:rsidRDefault="00C96870" w:rsidP="008605B2">
      <w:pPr>
        <w:ind w:right="4"/>
      </w:pPr>
    </w:p>
    <w:p w14:paraId="3E6C3CF1" w14:textId="77777777" w:rsidR="00C96870" w:rsidRDefault="00C96870" w:rsidP="008605B2">
      <w:pPr>
        <w:ind w:right="4"/>
      </w:pPr>
    </w:p>
    <w:p w14:paraId="7074BDE2" w14:textId="77777777" w:rsidR="00C96870" w:rsidRDefault="00C96870" w:rsidP="008605B2">
      <w:pPr>
        <w:ind w:right="4"/>
      </w:pPr>
    </w:p>
    <w:p w14:paraId="6EBA67B4" w14:textId="77777777" w:rsidR="00C96870" w:rsidRDefault="00C96870" w:rsidP="008605B2">
      <w:pPr>
        <w:ind w:right="4"/>
      </w:pPr>
    </w:p>
    <w:p w14:paraId="49EF71BE" w14:textId="49A58A60" w:rsidR="005B04B7" w:rsidRDefault="005B04B7" w:rsidP="008605B2">
      <w:pPr>
        <w:ind w:right="4"/>
      </w:pPr>
      <w:r>
        <w:t xml:space="preserve">Nmap scan on </w:t>
      </w:r>
      <w:r w:rsidR="00C96870">
        <w:t>13.13.13.13</w:t>
      </w:r>
    </w:p>
    <w:p w14:paraId="0891AA92" w14:textId="574949ED" w:rsidR="00C96870" w:rsidRDefault="00C96870" w:rsidP="008605B2">
      <w:pPr>
        <w:ind w:right="4"/>
      </w:pPr>
      <w:r w:rsidRPr="00A926BC">
        <w:rPr>
          <w:noProof/>
        </w:rPr>
        <w:drawing>
          <wp:inline distT="0" distB="0" distL="0" distR="0" wp14:anchorId="31A5ED5A" wp14:editId="3CEE661E">
            <wp:extent cx="5943600" cy="3016818"/>
            <wp:effectExtent l="0" t="0" r="0" b="0"/>
            <wp:docPr id="164527123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66878" name="Picture 1" descr="A computer screen shot of a program&#10;&#10;Description automatically generated"/>
                    <pic:cNvPicPr/>
                  </pic:nvPicPr>
                  <pic:blipFill>
                    <a:blip r:embed="rId53"/>
                    <a:stretch>
                      <a:fillRect/>
                    </a:stretch>
                  </pic:blipFill>
                  <pic:spPr>
                    <a:xfrm>
                      <a:off x="0" y="0"/>
                      <a:ext cx="5943600" cy="3016818"/>
                    </a:xfrm>
                    <a:prstGeom prst="rect">
                      <a:avLst/>
                    </a:prstGeom>
                  </pic:spPr>
                </pic:pic>
              </a:graphicData>
            </a:graphic>
          </wp:inline>
        </w:drawing>
      </w:r>
    </w:p>
    <w:p w14:paraId="4CA0A896" w14:textId="77777777" w:rsidR="00C96870" w:rsidRDefault="00C96870" w:rsidP="008605B2">
      <w:pPr>
        <w:ind w:right="4"/>
      </w:pPr>
    </w:p>
    <w:sectPr w:rsidR="00C96870" w:rsidSect="004D7B3D">
      <w:footerReference w:type="default" r:id="rId111"/>
      <w:footerReference w:type="first" r:id="rId11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8AE965" w14:textId="77777777" w:rsidR="008C4AA5" w:rsidRDefault="008C4AA5" w:rsidP="004E733D">
      <w:pPr>
        <w:spacing w:after="0" w:line="240" w:lineRule="auto"/>
      </w:pPr>
      <w:r>
        <w:separator/>
      </w:r>
    </w:p>
  </w:endnote>
  <w:endnote w:type="continuationSeparator" w:id="0">
    <w:p w14:paraId="51591297" w14:textId="77777777" w:rsidR="008C4AA5" w:rsidRDefault="008C4AA5" w:rsidP="004E733D">
      <w:pPr>
        <w:spacing w:after="0" w:line="240" w:lineRule="auto"/>
      </w:pPr>
      <w:r>
        <w:continuationSeparator/>
      </w:r>
    </w:p>
  </w:endnote>
  <w:endnote w:type="continuationNotice" w:id="1">
    <w:p w14:paraId="4D3A117D" w14:textId="77777777" w:rsidR="008C4AA5" w:rsidRDefault="008C4AA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68859836"/>
      <w:docPartObj>
        <w:docPartGallery w:val="Page Numbers (Bottom of Page)"/>
        <w:docPartUnique/>
      </w:docPartObj>
    </w:sdtPr>
    <w:sdtEndPr>
      <w:rPr>
        <w:color w:val="7F7F7F" w:themeColor="background1" w:themeShade="7F"/>
        <w:spacing w:val="60"/>
      </w:rPr>
    </w:sdtEndPr>
    <w:sdtContent>
      <w:p w14:paraId="3BB0041D" w14:textId="77777777" w:rsidR="008F0E02" w:rsidRDefault="008F0E02">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A60D20">
          <w:rPr>
            <w:b/>
            <w:bCs/>
            <w:noProof/>
          </w:rPr>
          <w:t>1</w:t>
        </w:r>
        <w:r>
          <w:rPr>
            <w:b/>
            <w:bCs/>
            <w:noProof/>
          </w:rPr>
          <w:fldChar w:fldCharType="end"/>
        </w:r>
        <w:r>
          <w:rPr>
            <w:b/>
            <w:bCs/>
          </w:rPr>
          <w:t xml:space="preserve"> | </w:t>
        </w:r>
        <w:r>
          <w:rPr>
            <w:color w:val="7F7F7F" w:themeColor="background1" w:themeShade="7F"/>
            <w:spacing w:val="60"/>
          </w:rPr>
          <w:t>Page</w:t>
        </w:r>
      </w:p>
    </w:sdtContent>
  </w:sdt>
  <w:p w14:paraId="6A9AAC5E" w14:textId="77777777" w:rsidR="008F0E02" w:rsidRDefault="008F0E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9717893"/>
      <w:docPartObj>
        <w:docPartGallery w:val="Page Numbers (Bottom of Page)"/>
        <w:docPartUnique/>
      </w:docPartObj>
    </w:sdtPr>
    <w:sdtEndPr>
      <w:rPr>
        <w:color w:val="7F7F7F" w:themeColor="background1" w:themeShade="7F"/>
        <w:spacing w:val="60"/>
      </w:rPr>
    </w:sdtEndPr>
    <w:sdtContent>
      <w:p w14:paraId="4DA63E1F" w14:textId="77777777" w:rsidR="008F0E02" w:rsidRDefault="008F0E02" w:rsidP="003363BE">
        <w:pPr>
          <w:pStyle w:val="Footer"/>
          <w:pBdr>
            <w:top w:val="single" w:sz="4" w:space="1" w:color="D9D9D9" w:themeColor="background1" w:themeShade="D9"/>
          </w:pBdr>
          <w:jc w:val="right"/>
          <w:rPr>
            <w:b/>
            <w:bCs/>
          </w:rPr>
        </w:pPr>
        <w:r>
          <w:fldChar w:fldCharType="begin"/>
        </w:r>
        <w:r>
          <w:instrText xml:space="preserve"> PAGE   \* MERGEFORMAT </w:instrText>
        </w:r>
        <w:r>
          <w:fldChar w:fldCharType="separate"/>
        </w:r>
        <w:r w:rsidR="0082606B" w:rsidRPr="0082606B">
          <w:rPr>
            <w:b/>
            <w:bCs/>
            <w:noProof/>
          </w:rPr>
          <w:t>9</w:t>
        </w:r>
        <w:r>
          <w:rPr>
            <w:b/>
            <w:bCs/>
            <w:noProof/>
          </w:rPr>
          <w:fldChar w:fldCharType="end"/>
        </w:r>
        <w:r>
          <w:rPr>
            <w:b/>
            <w:bCs/>
          </w:rPr>
          <w:t xml:space="preserve"> | </w:t>
        </w:r>
        <w:r>
          <w:rPr>
            <w:color w:val="7F7F7F" w:themeColor="background1" w:themeShade="7F"/>
            <w:spacing w:val="60"/>
          </w:rPr>
          <w:t>Page</w:t>
        </w:r>
      </w:p>
    </w:sdtContent>
  </w:sdt>
  <w:p w14:paraId="7DAA0AF2" w14:textId="77777777" w:rsidR="008F0E02" w:rsidRDefault="008F0E0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53404089"/>
      <w:docPartObj>
        <w:docPartGallery w:val="Page Numbers (Bottom of Page)"/>
        <w:docPartUnique/>
      </w:docPartObj>
    </w:sdtPr>
    <w:sdtEndPr>
      <w:rPr>
        <w:color w:val="7F7F7F" w:themeColor="background1" w:themeShade="7F"/>
        <w:spacing w:val="60"/>
      </w:rPr>
    </w:sdtEndPr>
    <w:sdtContent>
      <w:p w14:paraId="73637C21" w14:textId="77777777" w:rsidR="008F0E02" w:rsidRDefault="008F0E02">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A60D20">
          <w:rPr>
            <w:b/>
            <w:bCs/>
            <w:noProof/>
          </w:rPr>
          <w:t>1</w:t>
        </w:r>
        <w:r>
          <w:rPr>
            <w:b/>
            <w:bCs/>
            <w:noProof/>
          </w:rPr>
          <w:fldChar w:fldCharType="end"/>
        </w:r>
        <w:r>
          <w:rPr>
            <w:b/>
            <w:bCs/>
          </w:rPr>
          <w:t xml:space="preserve"> | </w:t>
        </w:r>
        <w:r>
          <w:rPr>
            <w:color w:val="7F7F7F" w:themeColor="background1" w:themeShade="7F"/>
            <w:spacing w:val="60"/>
          </w:rPr>
          <w:t>Page</w:t>
        </w:r>
      </w:p>
    </w:sdtContent>
  </w:sdt>
  <w:p w14:paraId="4A9DF14D" w14:textId="77777777" w:rsidR="008F0E02" w:rsidRPr="00A60D20" w:rsidRDefault="008F0E02" w:rsidP="00A60D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610EEF" w14:textId="77777777" w:rsidR="008C4AA5" w:rsidRDefault="008C4AA5" w:rsidP="004E733D">
      <w:pPr>
        <w:spacing w:after="0" w:line="240" w:lineRule="auto"/>
      </w:pPr>
      <w:r>
        <w:separator/>
      </w:r>
    </w:p>
  </w:footnote>
  <w:footnote w:type="continuationSeparator" w:id="0">
    <w:p w14:paraId="47CD1B10" w14:textId="77777777" w:rsidR="008C4AA5" w:rsidRDefault="008C4AA5" w:rsidP="004E733D">
      <w:pPr>
        <w:spacing w:after="0" w:line="240" w:lineRule="auto"/>
      </w:pPr>
      <w:r>
        <w:continuationSeparator/>
      </w:r>
    </w:p>
  </w:footnote>
  <w:footnote w:type="continuationNotice" w:id="1">
    <w:p w14:paraId="23EEFAC2" w14:textId="77777777" w:rsidR="008C4AA5" w:rsidRDefault="008C4AA5">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Q1tBBo6GZVE6IA" int2:id="WorWiNc8">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E3D3A"/>
    <w:multiLevelType w:val="hybridMultilevel"/>
    <w:tmpl w:val="1C846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91D05"/>
    <w:multiLevelType w:val="hybridMultilevel"/>
    <w:tmpl w:val="19D67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352EF5"/>
    <w:multiLevelType w:val="hybridMultilevel"/>
    <w:tmpl w:val="F754ED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08D34D8"/>
    <w:multiLevelType w:val="hybridMultilevel"/>
    <w:tmpl w:val="6600792E"/>
    <w:lvl w:ilvl="0" w:tplc="363ACEEE">
      <w:start w:val="1"/>
      <w:numFmt w:val="decimal"/>
      <w:lvlText w:val="%1."/>
      <w:lvlJc w:val="left"/>
      <w:pPr>
        <w:ind w:left="720" w:hanging="360"/>
      </w:pPr>
    </w:lvl>
    <w:lvl w:ilvl="1" w:tplc="021AE256">
      <w:start w:val="1"/>
      <w:numFmt w:val="lowerLetter"/>
      <w:lvlText w:val="%2."/>
      <w:lvlJc w:val="left"/>
      <w:pPr>
        <w:ind w:left="1440" w:hanging="360"/>
      </w:pPr>
    </w:lvl>
    <w:lvl w:ilvl="2" w:tplc="8D9649C0">
      <w:start w:val="1"/>
      <w:numFmt w:val="lowerRoman"/>
      <w:lvlText w:val="%3."/>
      <w:lvlJc w:val="right"/>
      <w:pPr>
        <w:ind w:left="2160" w:hanging="180"/>
      </w:pPr>
    </w:lvl>
    <w:lvl w:ilvl="3" w:tplc="BC2A2B94">
      <w:start w:val="1"/>
      <w:numFmt w:val="decimal"/>
      <w:lvlText w:val="%4."/>
      <w:lvlJc w:val="left"/>
      <w:pPr>
        <w:ind w:left="2880" w:hanging="360"/>
      </w:pPr>
    </w:lvl>
    <w:lvl w:ilvl="4" w:tplc="44FCF088">
      <w:start w:val="1"/>
      <w:numFmt w:val="lowerLetter"/>
      <w:lvlText w:val="%5."/>
      <w:lvlJc w:val="left"/>
      <w:pPr>
        <w:ind w:left="3600" w:hanging="360"/>
      </w:pPr>
    </w:lvl>
    <w:lvl w:ilvl="5" w:tplc="581A6906">
      <w:start w:val="1"/>
      <w:numFmt w:val="lowerRoman"/>
      <w:lvlText w:val="%6."/>
      <w:lvlJc w:val="right"/>
      <w:pPr>
        <w:ind w:left="4320" w:hanging="180"/>
      </w:pPr>
    </w:lvl>
    <w:lvl w:ilvl="6" w:tplc="6EDEBB5C">
      <w:start w:val="1"/>
      <w:numFmt w:val="decimal"/>
      <w:lvlText w:val="%7."/>
      <w:lvlJc w:val="left"/>
      <w:pPr>
        <w:ind w:left="5040" w:hanging="360"/>
      </w:pPr>
    </w:lvl>
    <w:lvl w:ilvl="7" w:tplc="31C84FBA">
      <w:start w:val="1"/>
      <w:numFmt w:val="lowerLetter"/>
      <w:lvlText w:val="%8."/>
      <w:lvlJc w:val="left"/>
      <w:pPr>
        <w:ind w:left="5760" w:hanging="360"/>
      </w:pPr>
    </w:lvl>
    <w:lvl w:ilvl="8" w:tplc="EF6CBE14">
      <w:start w:val="1"/>
      <w:numFmt w:val="lowerRoman"/>
      <w:lvlText w:val="%9."/>
      <w:lvlJc w:val="right"/>
      <w:pPr>
        <w:ind w:left="6480" w:hanging="180"/>
      </w:pPr>
    </w:lvl>
  </w:abstractNum>
  <w:abstractNum w:abstractNumId="4" w15:restartNumberingAfterBreak="0">
    <w:nsid w:val="1482775B"/>
    <w:multiLevelType w:val="multilevel"/>
    <w:tmpl w:val="580AFCB0"/>
    <w:lvl w:ilvl="0">
      <w:start w:val="1"/>
      <w:numFmt w:val="decimal"/>
      <w:pStyle w:val="Heading1"/>
      <w:lvlText w:val="%1"/>
      <w:lvlJc w:val="left"/>
      <w:pPr>
        <w:ind w:left="5394"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53C4FD8"/>
    <w:multiLevelType w:val="hybridMultilevel"/>
    <w:tmpl w:val="CF50B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5238B5"/>
    <w:multiLevelType w:val="hybridMultilevel"/>
    <w:tmpl w:val="89D65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A607F7"/>
    <w:multiLevelType w:val="hybridMultilevel"/>
    <w:tmpl w:val="60041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9A3207"/>
    <w:multiLevelType w:val="hybridMultilevel"/>
    <w:tmpl w:val="EAF440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8E90654"/>
    <w:multiLevelType w:val="hybridMultilevel"/>
    <w:tmpl w:val="FA96E058"/>
    <w:lvl w:ilvl="0" w:tplc="08090001">
      <w:start w:val="1"/>
      <w:numFmt w:val="bullet"/>
      <w:lvlText w:val=""/>
      <w:lvlJc w:val="left"/>
      <w:pPr>
        <w:ind w:left="739" w:hanging="360"/>
      </w:pPr>
      <w:rPr>
        <w:rFonts w:ascii="Symbol" w:hAnsi="Symbol" w:hint="default"/>
      </w:rPr>
    </w:lvl>
    <w:lvl w:ilvl="1" w:tplc="08090003" w:tentative="1">
      <w:start w:val="1"/>
      <w:numFmt w:val="bullet"/>
      <w:lvlText w:val="o"/>
      <w:lvlJc w:val="left"/>
      <w:pPr>
        <w:ind w:left="1459" w:hanging="360"/>
      </w:pPr>
      <w:rPr>
        <w:rFonts w:ascii="Courier New" w:hAnsi="Courier New" w:cs="Courier New" w:hint="default"/>
      </w:rPr>
    </w:lvl>
    <w:lvl w:ilvl="2" w:tplc="08090005" w:tentative="1">
      <w:start w:val="1"/>
      <w:numFmt w:val="bullet"/>
      <w:lvlText w:val=""/>
      <w:lvlJc w:val="left"/>
      <w:pPr>
        <w:ind w:left="2179" w:hanging="360"/>
      </w:pPr>
      <w:rPr>
        <w:rFonts w:ascii="Wingdings" w:hAnsi="Wingdings" w:hint="default"/>
      </w:rPr>
    </w:lvl>
    <w:lvl w:ilvl="3" w:tplc="08090001" w:tentative="1">
      <w:start w:val="1"/>
      <w:numFmt w:val="bullet"/>
      <w:lvlText w:val=""/>
      <w:lvlJc w:val="left"/>
      <w:pPr>
        <w:ind w:left="2899" w:hanging="360"/>
      </w:pPr>
      <w:rPr>
        <w:rFonts w:ascii="Symbol" w:hAnsi="Symbol" w:hint="default"/>
      </w:rPr>
    </w:lvl>
    <w:lvl w:ilvl="4" w:tplc="08090003" w:tentative="1">
      <w:start w:val="1"/>
      <w:numFmt w:val="bullet"/>
      <w:lvlText w:val="o"/>
      <w:lvlJc w:val="left"/>
      <w:pPr>
        <w:ind w:left="3619" w:hanging="360"/>
      </w:pPr>
      <w:rPr>
        <w:rFonts w:ascii="Courier New" w:hAnsi="Courier New" w:cs="Courier New" w:hint="default"/>
      </w:rPr>
    </w:lvl>
    <w:lvl w:ilvl="5" w:tplc="08090005" w:tentative="1">
      <w:start w:val="1"/>
      <w:numFmt w:val="bullet"/>
      <w:lvlText w:val=""/>
      <w:lvlJc w:val="left"/>
      <w:pPr>
        <w:ind w:left="4339" w:hanging="360"/>
      </w:pPr>
      <w:rPr>
        <w:rFonts w:ascii="Wingdings" w:hAnsi="Wingdings" w:hint="default"/>
      </w:rPr>
    </w:lvl>
    <w:lvl w:ilvl="6" w:tplc="08090001" w:tentative="1">
      <w:start w:val="1"/>
      <w:numFmt w:val="bullet"/>
      <w:lvlText w:val=""/>
      <w:lvlJc w:val="left"/>
      <w:pPr>
        <w:ind w:left="5059" w:hanging="360"/>
      </w:pPr>
      <w:rPr>
        <w:rFonts w:ascii="Symbol" w:hAnsi="Symbol" w:hint="default"/>
      </w:rPr>
    </w:lvl>
    <w:lvl w:ilvl="7" w:tplc="08090003" w:tentative="1">
      <w:start w:val="1"/>
      <w:numFmt w:val="bullet"/>
      <w:lvlText w:val="o"/>
      <w:lvlJc w:val="left"/>
      <w:pPr>
        <w:ind w:left="5779" w:hanging="360"/>
      </w:pPr>
      <w:rPr>
        <w:rFonts w:ascii="Courier New" w:hAnsi="Courier New" w:cs="Courier New" w:hint="default"/>
      </w:rPr>
    </w:lvl>
    <w:lvl w:ilvl="8" w:tplc="08090005" w:tentative="1">
      <w:start w:val="1"/>
      <w:numFmt w:val="bullet"/>
      <w:lvlText w:val=""/>
      <w:lvlJc w:val="left"/>
      <w:pPr>
        <w:ind w:left="6499" w:hanging="360"/>
      </w:pPr>
      <w:rPr>
        <w:rFonts w:ascii="Wingdings" w:hAnsi="Wingdings" w:hint="default"/>
      </w:rPr>
    </w:lvl>
  </w:abstractNum>
  <w:abstractNum w:abstractNumId="10" w15:restartNumberingAfterBreak="0">
    <w:nsid w:val="3B515488"/>
    <w:multiLevelType w:val="hybridMultilevel"/>
    <w:tmpl w:val="268E7E6E"/>
    <w:lvl w:ilvl="0" w:tplc="AEB01C1E">
      <w:numFmt w:val="bullet"/>
      <w:lvlText w:val="•"/>
      <w:lvlJc w:val="left"/>
      <w:pPr>
        <w:ind w:left="1089" w:hanging="360"/>
      </w:pPr>
      <w:rPr>
        <w:rFonts w:ascii="Calibri" w:eastAsia="Calibri" w:hAnsi="Calibri" w:cs="Calibri"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11" w15:restartNumberingAfterBreak="0">
    <w:nsid w:val="3CF25FE2"/>
    <w:multiLevelType w:val="hybridMultilevel"/>
    <w:tmpl w:val="5F8635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D7E3EF6"/>
    <w:multiLevelType w:val="hybridMultilevel"/>
    <w:tmpl w:val="4202C902"/>
    <w:lvl w:ilvl="0" w:tplc="E2CAF5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1B5B14"/>
    <w:multiLevelType w:val="hybridMultilevel"/>
    <w:tmpl w:val="D0528778"/>
    <w:lvl w:ilvl="0" w:tplc="0809000F">
      <w:start w:val="1"/>
      <w:numFmt w:val="decimal"/>
      <w:lvlText w:val="%1."/>
      <w:lvlJc w:val="left"/>
      <w:pPr>
        <w:ind w:left="715" w:hanging="360"/>
      </w:pPr>
    </w:lvl>
    <w:lvl w:ilvl="1" w:tplc="08090019" w:tentative="1">
      <w:start w:val="1"/>
      <w:numFmt w:val="lowerLetter"/>
      <w:lvlText w:val="%2."/>
      <w:lvlJc w:val="left"/>
      <w:pPr>
        <w:ind w:left="1435" w:hanging="360"/>
      </w:pPr>
    </w:lvl>
    <w:lvl w:ilvl="2" w:tplc="0809001B" w:tentative="1">
      <w:start w:val="1"/>
      <w:numFmt w:val="lowerRoman"/>
      <w:lvlText w:val="%3."/>
      <w:lvlJc w:val="right"/>
      <w:pPr>
        <w:ind w:left="2155" w:hanging="180"/>
      </w:pPr>
    </w:lvl>
    <w:lvl w:ilvl="3" w:tplc="0809000F" w:tentative="1">
      <w:start w:val="1"/>
      <w:numFmt w:val="decimal"/>
      <w:lvlText w:val="%4."/>
      <w:lvlJc w:val="left"/>
      <w:pPr>
        <w:ind w:left="2875" w:hanging="360"/>
      </w:pPr>
    </w:lvl>
    <w:lvl w:ilvl="4" w:tplc="08090019" w:tentative="1">
      <w:start w:val="1"/>
      <w:numFmt w:val="lowerLetter"/>
      <w:lvlText w:val="%5."/>
      <w:lvlJc w:val="left"/>
      <w:pPr>
        <w:ind w:left="3595" w:hanging="360"/>
      </w:pPr>
    </w:lvl>
    <w:lvl w:ilvl="5" w:tplc="0809001B" w:tentative="1">
      <w:start w:val="1"/>
      <w:numFmt w:val="lowerRoman"/>
      <w:lvlText w:val="%6."/>
      <w:lvlJc w:val="right"/>
      <w:pPr>
        <w:ind w:left="4315" w:hanging="180"/>
      </w:pPr>
    </w:lvl>
    <w:lvl w:ilvl="6" w:tplc="0809000F" w:tentative="1">
      <w:start w:val="1"/>
      <w:numFmt w:val="decimal"/>
      <w:lvlText w:val="%7."/>
      <w:lvlJc w:val="left"/>
      <w:pPr>
        <w:ind w:left="5035" w:hanging="360"/>
      </w:pPr>
    </w:lvl>
    <w:lvl w:ilvl="7" w:tplc="08090019" w:tentative="1">
      <w:start w:val="1"/>
      <w:numFmt w:val="lowerLetter"/>
      <w:lvlText w:val="%8."/>
      <w:lvlJc w:val="left"/>
      <w:pPr>
        <w:ind w:left="5755" w:hanging="360"/>
      </w:pPr>
    </w:lvl>
    <w:lvl w:ilvl="8" w:tplc="0809001B" w:tentative="1">
      <w:start w:val="1"/>
      <w:numFmt w:val="lowerRoman"/>
      <w:lvlText w:val="%9."/>
      <w:lvlJc w:val="right"/>
      <w:pPr>
        <w:ind w:left="6475" w:hanging="180"/>
      </w:pPr>
    </w:lvl>
  </w:abstractNum>
  <w:abstractNum w:abstractNumId="14" w15:restartNumberingAfterBreak="0">
    <w:nsid w:val="3F5E3053"/>
    <w:multiLevelType w:val="hybridMultilevel"/>
    <w:tmpl w:val="31501312"/>
    <w:lvl w:ilvl="0" w:tplc="AEB01C1E">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0545A7"/>
    <w:multiLevelType w:val="hybridMultilevel"/>
    <w:tmpl w:val="8C481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BF4704"/>
    <w:multiLevelType w:val="hybridMultilevel"/>
    <w:tmpl w:val="5DB67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797606"/>
    <w:multiLevelType w:val="hybridMultilevel"/>
    <w:tmpl w:val="E13A2516"/>
    <w:lvl w:ilvl="0" w:tplc="AEB01C1E">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8B187F"/>
    <w:multiLevelType w:val="hybridMultilevel"/>
    <w:tmpl w:val="3FEEF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485A27"/>
    <w:multiLevelType w:val="hybridMultilevel"/>
    <w:tmpl w:val="9DA8C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78B6F2F"/>
    <w:multiLevelType w:val="hybridMultilevel"/>
    <w:tmpl w:val="4F8E6E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9C6003D"/>
    <w:multiLevelType w:val="hybridMultilevel"/>
    <w:tmpl w:val="8F76072C"/>
    <w:lvl w:ilvl="0" w:tplc="D65290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3C31A22"/>
    <w:multiLevelType w:val="hybridMultilevel"/>
    <w:tmpl w:val="70A62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650321"/>
    <w:multiLevelType w:val="hybridMultilevel"/>
    <w:tmpl w:val="78ACF4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3976EDE"/>
    <w:multiLevelType w:val="hybridMultilevel"/>
    <w:tmpl w:val="77E6337A"/>
    <w:lvl w:ilvl="0" w:tplc="AEB01C1E">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3A973FB"/>
    <w:multiLevelType w:val="hybridMultilevel"/>
    <w:tmpl w:val="CABE8BC2"/>
    <w:lvl w:ilvl="0" w:tplc="14267DC0">
      <w:start w:val="1"/>
      <w:numFmt w:val="bullet"/>
      <w:lvlText w:val=""/>
      <w:lvlJc w:val="left"/>
      <w:pPr>
        <w:ind w:left="379" w:hanging="360"/>
      </w:pPr>
      <w:rPr>
        <w:rFonts w:ascii="Symbol" w:hAnsi="Symbol" w:hint="default"/>
      </w:rPr>
    </w:lvl>
    <w:lvl w:ilvl="1" w:tplc="8E6663E2">
      <w:start w:val="1"/>
      <w:numFmt w:val="bullet"/>
      <w:lvlText w:val="o"/>
      <w:lvlJc w:val="left"/>
      <w:pPr>
        <w:ind w:left="1099" w:hanging="360"/>
      </w:pPr>
      <w:rPr>
        <w:rFonts w:ascii="Courier New" w:hAnsi="Courier New" w:hint="default"/>
      </w:rPr>
    </w:lvl>
    <w:lvl w:ilvl="2" w:tplc="57D27BFA">
      <w:start w:val="1"/>
      <w:numFmt w:val="bullet"/>
      <w:lvlText w:val=""/>
      <w:lvlJc w:val="left"/>
      <w:pPr>
        <w:ind w:left="1819" w:hanging="360"/>
      </w:pPr>
      <w:rPr>
        <w:rFonts w:ascii="Wingdings" w:hAnsi="Wingdings" w:hint="default"/>
      </w:rPr>
    </w:lvl>
    <w:lvl w:ilvl="3" w:tplc="C6740E28">
      <w:start w:val="1"/>
      <w:numFmt w:val="bullet"/>
      <w:lvlText w:val=""/>
      <w:lvlJc w:val="left"/>
      <w:pPr>
        <w:ind w:left="2539" w:hanging="360"/>
      </w:pPr>
      <w:rPr>
        <w:rFonts w:ascii="Symbol" w:hAnsi="Symbol" w:hint="default"/>
      </w:rPr>
    </w:lvl>
    <w:lvl w:ilvl="4" w:tplc="680878CE">
      <w:start w:val="1"/>
      <w:numFmt w:val="bullet"/>
      <w:lvlText w:val="o"/>
      <w:lvlJc w:val="left"/>
      <w:pPr>
        <w:ind w:left="3259" w:hanging="360"/>
      </w:pPr>
      <w:rPr>
        <w:rFonts w:ascii="Courier New" w:hAnsi="Courier New" w:hint="default"/>
      </w:rPr>
    </w:lvl>
    <w:lvl w:ilvl="5" w:tplc="12C43656">
      <w:start w:val="1"/>
      <w:numFmt w:val="bullet"/>
      <w:lvlText w:val=""/>
      <w:lvlJc w:val="left"/>
      <w:pPr>
        <w:ind w:left="3979" w:hanging="360"/>
      </w:pPr>
      <w:rPr>
        <w:rFonts w:ascii="Wingdings" w:hAnsi="Wingdings" w:hint="default"/>
      </w:rPr>
    </w:lvl>
    <w:lvl w:ilvl="6" w:tplc="DB8881C2">
      <w:start w:val="1"/>
      <w:numFmt w:val="bullet"/>
      <w:lvlText w:val=""/>
      <w:lvlJc w:val="left"/>
      <w:pPr>
        <w:ind w:left="4699" w:hanging="360"/>
      </w:pPr>
      <w:rPr>
        <w:rFonts w:ascii="Symbol" w:hAnsi="Symbol" w:hint="default"/>
      </w:rPr>
    </w:lvl>
    <w:lvl w:ilvl="7" w:tplc="98A2F05A">
      <w:start w:val="1"/>
      <w:numFmt w:val="bullet"/>
      <w:lvlText w:val="o"/>
      <w:lvlJc w:val="left"/>
      <w:pPr>
        <w:ind w:left="5419" w:hanging="360"/>
      </w:pPr>
      <w:rPr>
        <w:rFonts w:ascii="Courier New" w:hAnsi="Courier New" w:hint="default"/>
      </w:rPr>
    </w:lvl>
    <w:lvl w:ilvl="8" w:tplc="32DA66F0">
      <w:start w:val="1"/>
      <w:numFmt w:val="bullet"/>
      <w:lvlText w:val=""/>
      <w:lvlJc w:val="left"/>
      <w:pPr>
        <w:ind w:left="6139" w:hanging="360"/>
      </w:pPr>
      <w:rPr>
        <w:rFonts w:ascii="Wingdings" w:hAnsi="Wingdings" w:hint="default"/>
      </w:rPr>
    </w:lvl>
  </w:abstractNum>
  <w:abstractNum w:abstractNumId="26" w15:restartNumberingAfterBreak="0">
    <w:nsid w:val="6FF73222"/>
    <w:multiLevelType w:val="hybridMultilevel"/>
    <w:tmpl w:val="1BB698D2"/>
    <w:lvl w:ilvl="0" w:tplc="4A1A2AEE">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0BE1344"/>
    <w:multiLevelType w:val="hybridMultilevel"/>
    <w:tmpl w:val="9542A90E"/>
    <w:lvl w:ilvl="0" w:tplc="1C821180">
      <w:start w:val="1"/>
      <w:numFmt w:val="bullet"/>
      <w:lvlText w:val=""/>
      <w:lvlJc w:val="left"/>
      <w:pPr>
        <w:ind w:left="720" w:hanging="360"/>
      </w:pPr>
      <w:rPr>
        <w:rFonts w:ascii="Symbol" w:hAnsi="Symbol" w:hint="default"/>
      </w:rPr>
    </w:lvl>
    <w:lvl w:ilvl="1" w:tplc="992CC2A6">
      <w:start w:val="1"/>
      <w:numFmt w:val="bullet"/>
      <w:lvlText w:val="o"/>
      <w:lvlJc w:val="left"/>
      <w:pPr>
        <w:ind w:left="1440" w:hanging="360"/>
      </w:pPr>
      <w:rPr>
        <w:rFonts w:ascii="Courier New" w:hAnsi="Courier New" w:hint="default"/>
      </w:rPr>
    </w:lvl>
    <w:lvl w:ilvl="2" w:tplc="0B0C130C">
      <w:start w:val="1"/>
      <w:numFmt w:val="bullet"/>
      <w:lvlText w:val=""/>
      <w:lvlJc w:val="left"/>
      <w:pPr>
        <w:ind w:left="2160" w:hanging="360"/>
      </w:pPr>
      <w:rPr>
        <w:rFonts w:ascii="Wingdings" w:hAnsi="Wingdings" w:hint="default"/>
      </w:rPr>
    </w:lvl>
    <w:lvl w:ilvl="3" w:tplc="2FDEA5CC">
      <w:start w:val="1"/>
      <w:numFmt w:val="bullet"/>
      <w:lvlText w:val=""/>
      <w:lvlJc w:val="left"/>
      <w:pPr>
        <w:ind w:left="2880" w:hanging="360"/>
      </w:pPr>
      <w:rPr>
        <w:rFonts w:ascii="Symbol" w:hAnsi="Symbol" w:hint="default"/>
      </w:rPr>
    </w:lvl>
    <w:lvl w:ilvl="4" w:tplc="2E5CE49E">
      <w:start w:val="1"/>
      <w:numFmt w:val="bullet"/>
      <w:lvlText w:val="o"/>
      <w:lvlJc w:val="left"/>
      <w:pPr>
        <w:ind w:left="3600" w:hanging="360"/>
      </w:pPr>
      <w:rPr>
        <w:rFonts w:ascii="Courier New" w:hAnsi="Courier New" w:hint="default"/>
      </w:rPr>
    </w:lvl>
    <w:lvl w:ilvl="5" w:tplc="0E16B41C">
      <w:start w:val="1"/>
      <w:numFmt w:val="bullet"/>
      <w:lvlText w:val=""/>
      <w:lvlJc w:val="left"/>
      <w:pPr>
        <w:ind w:left="4320" w:hanging="360"/>
      </w:pPr>
      <w:rPr>
        <w:rFonts w:ascii="Wingdings" w:hAnsi="Wingdings" w:hint="default"/>
      </w:rPr>
    </w:lvl>
    <w:lvl w:ilvl="6" w:tplc="37D657DC">
      <w:start w:val="1"/>
      <w:numFmt w:val="bullet"/>
      <w:lvlText w:val=""/>
      <w:lvlJc w:val="left"/>
      <w:pPr>
        <w:ind w:left="5040" w:hanging="360"/>
      </w:pPr>
      <w:rPr>
        <w:rFonts w:ascii="Symbol" w:hAnsi="Symbol" w:hint="default"/>
      </w:rPr>
    </w:lvl>
    <w:lvl w:ilvl="7" w:tplc="0372922A">
      <w:start w:val="1"/>
      <w:numFmt w:val="bullet"/>
      <w:lvlText w:val="o"/>
      <w:lvlJc w:val="left"/>
      <w:pPr>
        <w:ind w:left="5760" w:hanging="360"/>
      </w:pPr>
      <w:rPr>
        <w:rFonts w:ascii="Courier New" w:hAnsi="Courier New" w:hint="default"/>
      </w:rPr>
    </w:lvl>
    <w:lvl w:ilvl="8" w:tplc="F8847AB0">
      <w:start w:val="1"/>
      <w:numFmt w:val="bullet"/>
      <w:lvlText w:val=""/>
      <w:lvlJc w:val="left"/>
      <w:pPr>
        <w:ind w:left="6480" w:hanging="360"/>
      </w:pPr>
      <w:rPr>
        <w:rFonts w:ascii="Wingdings" w:hAnsi="Wingdings" w:hint="default"/>
      </w:rPr>
    </w:lvl>
  </w:abstractNum>
  <w:abstractNum w:abstractNumId="28" w15:restartNumberingAfterBreak="0">
    <w:nsid w:val="78BD337D"/>
    <w:multiLevelType w:val="hybridMultilevel"/>
    <w:tmpl w:val="464096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A4752D9"/>
    <w:multiLevelType w:val="hybridMultilevel"/>
    <w:tmpl w:val="1C600ECA"/>
    <w:lvl w:ilvl="0" w:tplc="AEB01C1E">
      <w:numFmt w:val="bullet"/>
      <w:lvlText w:val="•"/>
      <w:lvlJc w:val="left"/>
      <w:pPr>
        <w:ind w:left="1089" w:hanging="360"/>
      </w:pPr>
      <w:rPr>
        <w:rFonts w:ascii="Calibri" w:eastAsia="Calibri" w:hAnsi="Calibri" w:cs="Calibri"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30" w15:restartNumberingAfterBreak="0">
    <w:nsid w:val="7D782A11"/>
    <w:multiLevelType w:val="hybridMultilevel"/>
    <w:tmpl w:val="F9280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DCD72BF"/>
    <w:multiLevelType w:val="hybridMultilevel"/>
    <w:tmpl w:val="314CB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38057693">
    <w:abstractNumId w:val="3"/>
  </w:num>
  <w:num w:numId="2" w16cid:durableId="1683820003">
    <w:abstractNumId w:val="25"/>
  </w:num>
  <w:num w:numId="3" w16cid:durableId="435296550">
    <w:abstractNumId w:val="27"/>
  </w:num>
  <w:num w:numId="4" w16cid:durableId="174879183">
    <w:abstractNumId w:val="4"/>
  </w:num>
  <w:num w:numId="5" w16cid:durableId="78920378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1342216">
    <w:abstractNumId w:val="4"/>
  </w:num>
  <w:num w:numId="7" w16cid:durableId="789514242">
    <w:abstractNumId w:val="4"/>
  </w:num>
  <w:num w:numId="8" w16cid:durableId="656420786">
    <w:abstractNumId w:val="4"/>
  </w:num>
  <w:num w:numId="9" w16cid:durableId="471991848">
    <w:abstractNumId w:val="4"/>
  </w:num>
  <w:num w:numId="10" w16cid:durableId="1925411824">
    <w:abstractNumId w:val="4"/>
  </w:num>
  <w:num w:numId="11" w16cid:durableId="1815678704">
    <w:abstractNumId w:val="4"/>
  </w:num>
  <w:num w:numId="12" w16cid:durableId="1597903365">
    <w:abstractNumId w:val="4"/>
  </w:num>
  <w:num w:numId="13" w16cid:durableId="1854610524">
    <w:abstractNumId w:val="4"/>
  </w:num>
  <w:num w:numId="14" w16cid:durableId="1855336349">
    <w:abstractNumId w:val="4"/>
  </w:num>
  <w:num w:numId="15" w16cid:durableId="1252474168">
    <w:abstractNumId w:val="4"/>
  </w:num>
  <w:num w:numId="16" w16cid:durableId="1827084872">
    <w:abstractNumId w:val="12"/>
  </w:num>
  <w:num w:numId="17" w16cid:durableId="2132898131">
    <w:abstractNumId w:val="7"/>
  </w:num>
  <w:num w:numId="18" w16cid:durableId="1609123309">
    <w:abstractNumId w:val="6"/>
  </w:num>
  <w:num w:numId="19" w16cid:durableId="1724981509">
    <w:abstractNumId w:val="19"/>
  </w:num>
  <w:num w:numId="20" w16cid:durableId="583958020">
    <w:abstractNumId w:val="15"/>
  </w:num>
  <w:num w:numId="21" w16cid:durableId="368802533">
    <w:abstractNumId w:val="16"/>
  </w:num>
  <w:num w:numId="22" w16cid:durableId="1506356113">
    <w:abstractNumId w:val="5"/>
  </w:num>
  <w:num w:numId="23" w16cid:durableId="1058211404">
    <w:abstractNumId w:val="22"/>
  </w:num>
  <w:num w:numId="24" w16cid:durableId="1333068134">
    <w:abstractNumId w:val="18"/>
  </w:num>
  <w:num w:numId="25" w16cid:durableId="87040678">
    <w:abstractNumId w:val="1"/>
  </w:num>
  <w:num w:numId="26" w16cid:durableId="105127459">
    <w:abstractNumId w:val="31"/>
  </w:num>
  <w:num w:numId="27" w16cid:durableId="1556700965">
    <w:abstractNumId w:val="21"/>
  </w:num>
  <w:num w:numId="28" w16cid:durableId="1470440425">
    <w:abstractNumId w:val="30"/>
  </w:num>
  <w:num w:numId="29" w16cid:durableId="1164200523">
    <w:abstractNumId w:val="0"/>
  </w:num>
  <w:num w:numId="30" w16cid:durableId="1976138797">
    <w:abstractNumId w:val="20"/>
  </w:num>
  <w:num w:numId="31" w16cid:durableId="1103186106">
    <w:abstractNumId w:val="2"/>
  </w:num>
  <w:num w:numId="32" w16cid:durableId="619726306">
    <w:abstractNumId w:val="24"/>
  </w:num>
  <w:num w:numId="33" w16cid:durableId="727339453">
    <w:abstractNumId w:val="10"/>
  </w:num>
  <w:num w:numId="34" w16cid:durableId="870993691">
    <w:abstractNumId w:val="29"/>
  </w:num>
  <w:num w:numId="35" w16cid:durableId="1974866019">
    <w:abstractNumId w:val="14"/>
  </w:num>
  <w:num w:numId="36" w16cid:durableId="2015259986">
    <w:abstractNumId w:val="17"/>
  </w:num>
  <w:num w:numId="37" w16cid:durableId="1151824546">
    <w:abstractNumId w:val="28"/>
  </w:num>
  <w:num w:numId="38" w16cid:durableId="481970854">
    <w:abstractNumId w:val="9"/>
  </w:num>
  <w:num w:numId="39" w16cid:durableId="1828131351">
    <w:abstractNumId w:val="26"/>
  </w:num>
  <w:num w:numId="40" w16cid:durableId="1915124496">
    <w:abstractNumId w:val="23"/>
  </w:num>
  <w:num w:numId="41" w16cid:durableId="188030938">
    <w:abstractNumId w:val="8"/>
  </w:num>
  <w:num w:numId="42" w16cid:durableId="1922174494">
    <w:abstractNumId w:val="11"/>
  </w:num>
  <w:num w:numId="43" w16cid:durableId="12037161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attachedTemplate r:id="rId1"/>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62BC"/>
    <w:rsid w:val="00000D86"/>
    <w:rsid w:val="000011A2"/>
    <w:rsid w:val="00001745"/>
    <w:rsid w:val="00002361"/>
    <w:rsid w:val="00002621"/>
    <w:rsid w:val="00002ED5"/>
    <w:rsid w:val="0000342A"/>
    <w:rsid w:val="0000359B"/>
    <w:rsid w:val="00004AF5"/>
    <w:rsid w:val="00005AB3"/>
    <w:rsid w:val="0000628C"/>
    <w:rsid w:val="00006E7D"/>
    <w:rsid w:val="0000715E"/>
    <w:rsid w:val="000150F9"/>
    <w:rsid w:val="00017DDB"/>
    <w:rsid w:val="00021F96"/>
    <w:rsid w:val="0002597F"/>
    <w:rsid w:val="000271C7"/>
    <w:rsid w:val="00027573"/>
    <w:rsid w:val="00027951"/>
    <w:rsid w:val="00033441"/>
    <w:rsid w:val="000371EC"/>
    <w:rsid w:val="00041C24"/>
    <w:rsid w:val="00041D46"/>
    <w:rsid w:val="000422AD"/>
    <w:rsid w:val="00042795"/>
    <w:rsid w:val="00042A87"/>
    <w:rsid w:val="0004542C"/>
    <w:rsid w:val="00046389"/>
    <w:rsid w:val="00046C3A"/>
    <w:rsid w:val="0005090A"/>
    <w:rsid w:val="00052190"/>
    <w:rsid w:val="0005250C"/>
    <w:rsid w:val="00052A11"/>
    <w:rsid w:val="000530CF"/>
    <w:rsid w:val="000536A9"/>
    <w:rsid w:val="0005417B"/>
    <w:rsid w:val="0005479F"/>
    <w:rsid w:val="0005506E"/>
    <w:rsid w:val="00055091"/>
    <w:rsid w:val="000569F3"/>
    <w:rsid w:val="00057C3D"/>
    <w:rsid w:val="00062F13"/>
    <w:rsid w:val="000657FD"/>
    <w:rsid w:val="0006681D"/>
    <w:rsid w:val="00067213"/>
    <w:rsid w:val="00070460"/>
    <w:rsid w:val="000713B0"/>
    <w:rsid w:val="000729E8"/>
    <w:rsid w:val="000738D3"/>
    <w:rsid w:val="00075D39"/>
    <w:rsid w:val="00076114"/>
    <w:rsid w:val="00077F34"/>
    <w:rsid w:val="000800EA"/>
    <w:rsid w:val="00082221"/>
    <w:rsid w:val="00082CFD"/>
    <w:rsid w:val="00084131"/>
    <w:rsid w:val="00084F90"/>
    <w:rsid w:val="00086D25"/>
    <w:rsid w:val="000914F1"/>
    <w:rsid w:val="000920B6"/>
    <w:rsid w:val="000939F9"/>
    <w:rsid w:val="00094829"/>
    <w:rsid w:val="00096870"/>
    <w:rsid w:val="000A320F"/>
    <w:rsid w:val="000A36FC"/>
    <w:rsid w:val="000A3B72"/>
    <w:rsid w:val="000A646B"/>
    <w:rsid w:val="000A65F2"/>
    <w:rsid w:val="000A6679"/>
    <w:rsid w:val="000B0E5A"/>
    <w:rsid w:val="000B1ACA"/>
    <w:rsid w:val="000B23BF"/>
    <w:rsid w:val="000B26CE"/>
    <w:rsid w:val="000B3F8A"/>
    <w:rsid w:val="000B4AAD"/>
    <w:rsid w:val="000B584E"/>
    <w:rsid w:val="000B58C1"/>
    <w:rsid w:val="000C0527"/>
    <w:rsid w:val="000C25D6"/>
    <w:rsid w:val="000C2A52"/>
    <w:rsid w:val="000C4F7C"/>
    <w:rsid w:val="000C72AE"/>
    <w:rsid w:val="000D107D"/>
    <w:rsid w:val="000D1459"/>
    <w:rsid w:val="000D17CB"/>
    <w:rsid w:val="000D3612"/>
    <w:rsid w:val="000D593E"/>
    <w:rsid w:val="000D7464"/>
    <w:rsid w:val="000D769B"/>
    <w:rsid w:val="000D7F23"/>
    <w:rsid w:val="000E0F68"/>
    <w:rsid w:val="000E1800"/>
    <w:rsid w:val="000E28C3"/>
    <w:rsid w:val="000E547A"/>
    <w:rsid w:val="000E680F"/>
    <w:rsid w:val="000F0C10"/>
    <w:rsid w:val="000F1854"/>
    <w:rsid w:val="000F1DC5"/>
    <w:rsid w:val="000F218F"/>
    <w:rsid w:val="000F2A33"/>
    <w:rsid w:val="000F30B6"/>
    <w:rsid w:val="000F3421"/>
    <w:rsid w:val="000F4B7A"/>
    <w:rsid w:val="000F4C58"/>
    <w:rsid w:val="00100CD1"/>
    <w:rsid w:val="001012C1"/>
    <w:rsid w:val="001012C5"/>
    <w:rsid w:val="00101338"/>
    <w:rsid w:val="001014AC"/>
    <w:rsid w:val="00105426"/>
    <w:rsid w:val="001061A6"/>
    <w:rsid w:val="00111A55"/>
    <w:rsid w:val="00112965"/>
    <w:rsid w:val="00114214"/>
    <w:rsid w:val="001150BF"/>
    <w:rsid w:val="00115FFF"/>
    <w:rsid w:val="001164F9"/>
    <w:rsid w:val="00117274"/>
    <w:rsid w:val="00120F0A"/>
    <w:rsid w:val="001263C1"/>
    <w:rsid w:val="001279BD"/>
    <w:rsid w:val="0013062D"/>
    <w:rsid w:val="00132682"/>
    <w:rsid w:val="00132B83"/>
    <w:rsid w:val="001333C0"/>
    <w:rsid w:val="00134BA5"/>
    <w:rsid w:val="00141C18"/>
    <w:rsid w:val="00150CE1"/>
    <w:rsid w:val="00151ECD"/>
    <w:rsid w:val="00153582"/>
    <w:rsid w:val="00153ED9"/>
    <w:rsid w:val="00154C09"/>
    <w:rsid w:val="00155E74"/>
    <w:rsid w:val="001568EF"/>
    <w:rsid w:val="0015796E"/>
    <w:rsid w:val="00160EBD"/>
    <w:rsid w:val="00161132"/>
    <w:rsid w:val="001615BD"/>
    <w:rsid w:val="00161777"/>
    <w:rsid w:val="00161BAD"/>
    <w:rsid w:val="00164182"/>
    <w:rsid w:val="00164929"/>
    <w:rsid w:val="00166259"/>
    <w:rsid w:val="001677DD"/>
    <w:rsid w:val="00170718"/>
    <w:rsid w:val="00170DBE"/>
    <w:rsid w:val="001712C7"/>
    <w:rsid w:val="00172BA2"/>
    <w:rsid w:val="001731AF"/>
    <w:rsid w:val="001744A9"/>
    <w:rsid w:val="001747A6"/>
    <w:rsid w:val="001752F8"/>
    <w:rsid w:val="00175FBA"/>
    <w:rsid w:val="0017676B"/>
    <w:rsid w:val="00176CC9"/>
    <w:rsid w:val="00176FA5"/>
    <w:rsid w:val="0017739C"/>
    <w:rsid w:val="0017778D"/>
    <w:rsid w:val="0018077F"/>
    <w:rsid w:val="00181835"/>
    <w:rsid w:val="00182CA1"/>
    <w:rsid w:val="00185D6C"/>
    <w:rsid w:val="00187B44"/>
    <w:rsid w:val="001905B9"/>
    <w:rsid w:val="001920A3"/>
    <w:rsid w:val="00193FE5"/>
    <w:rsid w:val="00197EE6"/>
    <w:rsid w:val="001A2241"/>
    <w:rsid w:val="001A4AE9"/>
    <w:rsid w:val="001B03A4"/>
    <w:rsid w:val="001B03A6"/>
    <w:rsid w:val="001B5034"/>
    <w:rsid w:val="001B705D"/>
    <w:rsid w:val="001C062F"/>
    <w:rsid w:val="001C0BA6"/>
    <w:rsid w:val="001C0CB2"/>
    <w:rsid w:val="001C0F16"/>
    <w:rsid w:val="001C29EB"/>
    <w:rsid w:val="001C30AA"/>
    <w:rsid w:val="001C560F"/>
    <w:rsid w:val="001C5B30"/>
    <w:rsid w:val="001C630F"/>
    <w:rsid w:val="001D1620"/>
    <w:rsid w:val="001D26FF"/>
    <w:rsid w:val="001D3A63"/>
    <w:rsid w:val="001D4803"/>
    <w:rsid w:val="001D72CB"/>
    <w:rsid w:val="001E2C3C"/>
    <w:rsid w:val="001E3330"/>
    <w:rsid w:val="001E3FBB"/>
    <w:rsid w:val="001E5B3F"/>
    <w:rsid w:val="001F109A"/>
    <w:rsid w:val="001F1740"/>
    <w:rsid w:val="001F2976"/>
    <w:rsid w:val="001F5472"/>
    <w:rsid w:val="001F584E"/>
    <w:rsid w:val="001F714A"/>
    <w:rsid w:val="001F72D7"/>
    <w:rsid w:val="001F7709"/>
    <w:rsid w:val="00211CD5"/>
    <w:rsid w:val="0021369B"/>
    <w:rsid w:val="00216713"/>
    <w:rsid w:val="002170A1"/>
    <w:rsid w:val="0022030D"/>
    <w:rsid w:val="00221B08"/>
    <w:rsid w:val="00221D5F"/>
    <w:rsid w:val="002221BB"/>
    <w:rsid w:val="00226FDD"/>
    <w:rsid w:val="002312FC"/>
    <w:rsid w:val="00234FC8"/>
    <w:rsid w:val="002371F6"/>
    <w:rsid w:val="00237274"/>
    <w:rsid w:val="00240E81"/>
    <w:rsid w:val="002410E5"/>
    <w:rsid w:val="00241BB3"/>
    <w:rsid w:val="00245A58"/>
    <w:rsid w:val="002515F9"/>
    <w:rsid w:val="00252621"/>
    <w:rsid w:val="00252B1C"/>
    <w:rsid w:val="0025386A"/>
    <w:rsid w:val="00254AF1"/>
    <w:rsid w:val="002552AE"/>
    <w:rsid w:val="00255D5A"/>
    <w:rsid w:val="00256944"/>
    <w:rsid w:val="00261788"/>
    <w:rsid w:val="00261816"/>
    <w:rsid w:val="002619C4"/>
    <w:rsid w:val="00262CDE"/>
    <w:rsid w:val="002645BD"/>
    <w:rsid w:val="002647B1"/>
    <w:rsid w:val="002656DA"/>
    <w:rsid w:val="00266B9E"/>
    <w:rsid w:val="00270591"/>
    <w:rsid w:val="002710C7"/>
    <w:rsid w:val="00271CFF"/>
    <w:rsid w:val="0027218F"/>
    <w:rsid w:val="00272287"/>
    <w:rsid w:val="00272A75"/>
    <w:rsid w:val="0027575E"/>
    <w:rsid w:val="0027580B"/>
    <w:rsid w:val="00276A2E"/>
    <w:rsid w:val="002835FC"/>
    <w:rsid w:val="0028659A"/>
    <w:rsid w:val="002876A4"/>
    <w:rsid w:val="0028776D"/>
    <w:rsid w:val="0029222F"/>
    <w:rsid w:val="00293C28"/>
    <w:rsid w:val="00294DE8"/>
    <w:rsid w:val="00294E8C"/>
    <w:rsid w:val="00294EE1"/>
    <w:rsid w:val="00297C99"/>
    <w:rsid w:val="002A0AA0"/>
    <w:rsid w:val="002A1601"/>
    <w:rsid w:val="002A2C63"/>
    <w:rsid w:val="002A4FBB"/>
    <w:rsid w:val="002A5489"/>
    <w:rsid w:val="002A5A33"/>
    <w:rsid w:val="002A625F"/>
    <w:rsid w:val="002A7524"/>
    <w:rsid w:val="002B106F"/>
    <w:rsid w:val="002B3AE3"/>
    <w:rsid w:val="002B3FDF"/>
    <w:rsid w:val="002B7A98"/>
    <w:rsid w:val="002C38A4"/>
    <w:rsid w:val="002C3B58"/>
    <w:rsid w:val="002C3DF3"/>
    <w:rsid w:val="002C46EF"/>
    <w:rsid w:val="002C4A95"/>
    <w:rsid w:val="002C5C6B"/>
    <w:rsid w:val="002C6201"/>
    <w:rsid w:val="002C751C"/>
    <w:rsid w:val="002C7FA3"/>
    <w:rsid w:val="002D097C"/>
    <w:rsid w:val="002D3331"/>
    <w:rsid w:val="002E117C"/>
    <w:rsid w:val="002E1900"/>
    <w:rsid w:val="002E64FC"/>
    <w:rsid w:val="002E653A"/>
    <w:rsid w:val="002F1635"/>
    <w:rsid w:val="002F222B"/>
    <w:rsid w:val="002F4FE4"/>
    <w:rsid w:val="002F5336"/>
    <w:rsid w:val="002F776C"/>
    <w:rsid w:val="002F7D97"/>
    <w:rsid w:val="0030019D"/>
    <w:rsid w:val="0030070E"/>
    <w:rsid w:val="00301357"/>
    <w:rsid w:val="003025AC"/>
    <w:rsid w:val="0030622F"/>
    <w:rsid w:val="00310261"/>
    <w:rsid w:val="00311A51"/>
    <w:rsid w:val="00312640"/>
    <w:rsid w:val="0031674F"/>
    <w:rsid w:val="00316D2D"/>
    <w:rsid w:val="0032326F"/>
    <w:rsid w:val="00324220"/>
    <w:rsid w:val="00326F65"/>
    <w:rsid w:val="0032766C"/>
    <w:rsid w:val="00327D6F"/>
    <w:rsid w:val="00332381"/>
    <w:rsid w:val="00334F77"/>
    <w:rsid w:val="003359DD"/>
    <w:rsid w:val="003363BE"/>
    <w:rsid w:val="003363BF"/>
    <w:rsid w:val="00340E97"/>
    <w:rsid w:val="00341658"/>
    <w:rsid w:val="00343E57"/>
    <w:rsid w:val="003448D3"/>
    <w:rsid w:val="0034768D"/>
    <w:rsid w:val="0035148E"/>
    <w:rsid w:val="00351C72"/>
    <w:rsid w:val="00355C53"/>
    <w:rsid w:val="00357794"/>
    <w:rsid w:val="003577EE"/>
    <w:rsid w:val="0035CEC2"/>
    <w:rsid w:val="00361494"/>
    <w:rsid w:val="00361C50"/>
    <w:rsid w:val="00363300"/>
    <w:rsid w:val="00363312"/>
    <w:rsid w:val="0036387E"/>
    <w:rsid w:val="00364162"/>
    <w:rsid w:val="00364FEF"/>
    <w:rsid w:val="003668A8"/>
    <w:rsid w:val="003722FF"/>
    <w:rsid w:val="00372EAF"/>
    <w:rsid w:val="00381DFC"/>
    <w:rsid w:val="003833A0"/>
    <w:rsid w:val="00383F4F"/>
    <w:rsid w:val="00385B2E"/>
    <w:rsid w:val="0038775A"/>
    <w:rsid w:val="00392AAE"/>
    <w:rsid w:val="003935F5"/>
    <w:rsid w:val="00396DFB"/>
    <w:rsid w:val="003A0F3F"/>
    <w:rsid w:val="003A3AC4"/>
    <w:rsid w:val="003A42DE"/>
    <w:rsid w:val="003A5BBE"/>
    <w:rsid w:val="003B009F"/>
    <w:rsid w:val="003B0FDA"/>
    <w:rsid w:val="003B2FF8"/>
    <w:rsid w:val="003B3B8B"/>
    <w:rsid w:val="003B582B"/>
    <w:rsid w:val="003B7B86"/>
    <w:rsid w:val="003C1AA2"/>
    <w:rsid w:val="003C24FF"/>
    <w:rsid w:val="003C37E3"/>
    <w:rsid w:val="003C73E7"/>
    <w:rsid w:val="003C7753"/>
    <w:rsid w:val="003D24BB"/>
    <w:rsid w:val="003D60D2"/>
    <w:rsid w:val="003D6842"/>
    <w:rsid w:val="003D7BD0"/>
    <w:rsid w:val="003E29E2"/>
    <w:rsid w:val="003E52AE"/>
    <w:rsid w:val="003E6051"/>
    <w:rsid w:val="003E63DD"/>
    <w:rsid w:val="003E6BC0"/>
    <w:rsid w:val="003E7707"/>
    <w:rsid w:val="003E7F7D"/>
    <w:rsid w:val="003F0C17"/>
    <w:rsid w:val="003F1E0D"/>
    <w:rsid w:val="003F1EA4"/>
    <w:rsid w:val="003F2154"/>
    <w:rsid w:val="003F2206"/>
    <w:rsid w:val="003F2F7E"/>
    <w:rsid w:val="003F4AE8"/>
    <w:rsid w:val="004005B2"/>
    <w:rsid w:val="00401B8A"/>
    <w:rsid w:val="00401F5C"/>
    <w:rsid w:val="00404615"/>
    <w:rsid w:val="00410C6A"/>
    <w:rsid w:val="0041154A"/>
    <w:rsid w:val="00411BC5"/>
    <w:rsid w:val="00413098"/>
    <w:rsid w:val="00413956"/>
    <w:rsid w:val="00414011"/>
    <w:rsid w:val="0041454B"/>
    <w:rsid w:val="00415291"/>
    <w:rsid w:val="00415375"/>
    <w:rsid w:val="00420DCC"/>
    <w:rsid w:val="004231C8"/>
    <w:rsid w:val="004256F5"/>
    <w:rsid w:val="004258EA"/>
    <w:rsid w:val="00425A1D"/>
    <w:rsid w:val="00425E82"/>
    <w:rsid w:val="004260A7"/>
    <w:rsid w:val="00426245"/>
    <w:rsid w:val="0042775B"/>
    <w:rsid w:val="004302A4"/>
    <w:rsid w:val="00430C5C"/>
    <w:rsid w:val="004338F7"/>
    <w:rsid w:val="00434E55"/>
    <w:rsid w:val="00434EB7"/>
    <w:rsid w:val="004364E9"/>
    <w:rsid w:val="004369FA"/>
    <w:rsid w:val="00440291"/>
    <w:rsid w:val="0044124F"/>
    <w:rsid w:val="00441971"/>
    <w:rsid w:val="004427FE"/>
    <w:rsid w:val="004442A4"/>
    <w:rsid w:val="00444878"/>
    <w:rsid w:val="00444EAB"/>
    <w:rsid w:val="00445716"/>
    <w:rsid w:val="00445CDF"/>
    <w:rsid w:val="00445F6F"/>
    <w:rsid w:val="00447745"/>
    <w:rsid w:val="0045005A"/>
    <w:rsid w:val="004502F8"/>
    <w:rsid w:val="00450403"/>
    <w:rsid w:val="00450451"/>
    <w:rsid w:val="00450B4A"/>
    <w:rsid w:val="00451D65"/>
    <w:rsid w:val="00453A81"/>
    <w:rsid w:val="0046275C"/>
    <w:rsid w:val="00462E57"/>
    <w:rsid w:val="00465585"/>
    <w:rsid w:val="00465826"/>
    <w:rsid w:val="00465BD8"/>
    <w:rsid w:val="00465FB8"/>
    <w:rsid w:val="00471607"/>
    <w:rsid w:val="00474E2E"/>
    <w:rsid w:val="00475402"/>
    <w:rsid w:val="00475705"/>
    <w:rsid w:val="00477B81"/>
    <w:rsid w:val="00481CA9"/>
    <w:rsid w:val="00483124"/>
    <w:rsid w:val="0048356D"/>
    <w:rsid w:val="00484A7D"/>
    <w:rsid w:val="0049226A"/>
    <w:rsid w:val="00493395"/>
    <w:rsid w:val="00494674"/>
    <w:rsid w:val="004950F4"/>
    <w:rsid w:val="00497472"/>
    <w:rsid w:val="00497BFC"/>
    <w:rsid w:val="004A08E2"/>
    <w:rsid w:val="004A1EDF"/>
    <w:rsid w:val="004A221C"/>
    <w:rsid w:val="004A31B1"/>
    <w:rsid w:val="004A5876"/>
    <w:rsid w:val="004A7857"/>
    <w:rsid w:val="004B0062"/>
    <w:rsid w:val="004B4A85"/>
    <w:rsid w:val="004B5052"/>
    <w:rsid w:val="004C1F06"/>
    <w:rsid w:val="004C23C8"/>
    <w:rsid w:val="004C514E"/>
    <w:rsid w:val="004C5DAB"/>
    <w:rsid w:val="004C6299"/>
    <w:rsid w:val="004C6BF5"/>
    <w:rsid w:val="004D09D3"/>
    <w:rsid w:val="004D157E"/>
    <w:rsid w:val="004D2BC3"/>
    <w:rsid w:val="004D3007"/>
    <w:rsid w:val="004D3791"/>
    <w:rsid w:val="004D4127"/>
    <w:rsid w:val="004D623F"/>
    <w:rsid w:val="004D705C"/>
    <w:rsid w:val="004D7B15"/>
    <w:rsid w:val="004D7B3D"/>
    <w:rsid w:val="004D7F56"/>
    <w:rsid w:val="004E1EF0"/>
    <w:rsid w:val="004E2EAF"/>
    <w:rsid w:val="004E3329"/>
    <w:rsid w:val="004E3683"/>
    <w:rsid w:val="004E4390"/>
    <w:rsid w:val="004E46B6"/>
    <w:rsid w:val="004E492A"/>
    <w:rsid w:val="004E5961"/>
    <w:rsid w:val="004E69E6"/>
    <w:rsid w:val="004E6D29"/>
    <w:rsid w:val="004E6D59"/>
    <w:rsid w:val="004E733D"/>
    <w:rsid w:val="004F0323"/>
    <w:rsid w:val="004F0C68"/>
    <w:rsid w:val="004F2C3B"/>
    <w:rsid w:val="004F3FED"/>
    <w:rsid w:val="004F57D6"/>
    <w:rsid w:val="004F6222"/>
    <w:rsid w:val="004F752E"/>
    <w:rsid w:val="004F784F"/>
    <w:rsid w:val="005015D3"/>
    <w:rsid w:val="005033F7"/>
    <w:rsid w:val="005043C2"/>
    <w:rsid w:val="005043CB"/>
    <w:rsid w:val="00506895"/>
    <w:rsid w:val="00511F22"/>
    <w:rsid w:val="005120D8"/>
    <w:rsid w:val="005201BA"/>
    <w:rsid w:val="0052281A"/>
    <w:rsid w:val="00522856"/>
    <w:rsid w:val="00522FCC"/>
    <w:rsid w:val="0052308D"/>
    <w:rsid w:val="0052428F"/>
    <w:rsid w:val="00524493"/>
    <w:rsid w:val="005252A0"/>
    <w:rsid w:val="00525481"/>
    <w:rsid w:val="00527338"/>
    <w:rsid w:val="0053020B"/>
    <w:rsid w:val="005303F6"/>
    <w:rsid w:val="0053233E"/>
    <w:rsid w:val="0053266D"/>
    <w:rsid w:val="00534C98"/>
    <w:rsid w:val="00544CFD"/>
    <w:rsid w:val="00544D18"/>
    <w:rsid w:val="00544DF4"/>
    <w:rsid w:val="00545DFE"/>
    <w:rsid w:val="00547C89"/>
    <w:rsid w:val="00551C17"/>
    <w:rsid w:val="00552D64"/>
    <w:rsid w:val="00553174"/>
    <w:rsid w:val="00553764"/>
    <w:rsid w:val="005539D6"/>
    <w:rsid w:val="0055440F"/>
    <w:rsid w:val="005578D2"/>
    <w:rsid w:val="00560460"/>
    <w:rsid w:val="0056604D"/>
    <w:rsid w:val="0056630F"/>
    <w:rsid w:val="0056633B"/>
    <w:rsid w:val="00567617"/>
    <w:rsid w:val="005706A0"/>
    <w:rsid w:val="00571843"/>
    <w:rsid w:val="0057275B"/>
    <w:rsid w:val="0057414F"/>
    <w:rsid w:val="00574B53"/>
    <w:rsid w:val="0057696D"/>
    <w:rsid w:val="00580FDB"/>
    <w:rsid w:val="00582F1D"/>
    <w:rsid w:val="00583BC2"/>
    <w:rsid w:val="00584DB0"/>
    <w:rsid w:val="00586BCC"/>
    <w:rsid w:val="00587B00"/>
    <w:rsid w:val="00590D4B"/>
    <w:rsid w:val="00591F0F"/>
    <w:rsid w:val="00595131"/>
    <w:rsid w:val="00595CA6"/>
    <w:rsid w:val="00596C70"/>
    <w:rsid w:val="00597983"/>
    <w:rsid w:val="005A0180"/>
    <w:rsid w:val="005A03B2"/>
    <w:rsid w:val="005A0648"/>
    <w:rsid w:val="005A153D"/>
    <w:rsid w:val="005A258E"/>
    <w:rsid w:val="005A423E"/>
    <w:rsid w:val="005A480D"/>
    <w:rsid w:val="005A50D0"/>
    <w:rsid w:val="005A6734"/>
    <w:rsid w:val="005A7B15"/>
    <w:rsid w:val="005B04B7"/>
    <w:rsid w:val="005B0B9D"/>
    <w:rsid w:val="005B0E0A"/>
    <w:rsid w:val="005B1153"/>
    <w:rsid w:val="005B22D8"/>
    <w:rsid w:val="005B3DD7"/>
    <w:rsid w:val="005B5310"/>
    <w:rsid w:val="005B6F4C"/>
    <w:rsid w:val="005B6F90"/>
    <w:rsid w:val="005B7834"/>
    <w:rsid w:val="005C18C8"/>
    <w:rsid w:val="005C262E"/>
    <w:rsid w:val="005C368B"/>
    <w:rsid w:val="005C4657"/>
    <w:rsid w:val="005C7DAE"/>
    <w:rsid w:val="005C7E61"/>
    <w:rsid w:val="005D45CB"/>
    <w:rsid w:val="005D4D8E"/>
    <w:rsid w:val="005D59ED"/>
    <w:rsid w:val="005D5E52"/>
    <w:rsid w:val="005D61B2"/>
    <w:rsid w:val="005D652F"/>
    <w:rsid w:val="005E05EA"/>
    <w:rsid w:val="005E2364"/>
    <w:rsid w:val="005E244E"/>
    <w:rsid w:val="005E2EB6"/>
    <w:rsid w:val="005E33D0"/>
    <w:rsid w:val="005E4D57"/>
    <w:rsid w:val="005E55CE"/>
    <w:rsid w:val="005E69FA"/>
    <w:rsid w:val="005E7D17"/>
    <w:rsid w:val="005F36B2"/>
    <w:rsid w:val="005F4308"/>
    <w:rsid w:val="005F4BF0"/>
    <w:rsid w:val="005F4D33"/>
    <w:rsid w:val="005F6955"/>
    <w:rsid w:val="00600857"/>
    <w:rsid w:val="0060145E"/>
    <w:rsid w:val="00603552"/>
    <w:rsid w:val="00605786"/>
    <w:rsid w:val="006068C6"/>
    <w:rsid w:val="00610194"/>
    <w:rsid w:val="00611BDB"/>
    <w:rsid w:val="00614220"/>
    <w:rsid w:val="006152FB"/>
    <w:rsid w:val="00615FF8"/>
    <w:rsid w:val="00616386"/>
    <w:rsid w:val="00623DB9"/>
    <w:rsid w:val="00623E07"/>
    <w:rsid w:val="0062422C"/>
    <w:rsid w:val="00624CD1"/>
    <w:rsid w:val="00625BA0"/>
    <w:rsid w:val="00625DE0"/>
    <w:rsid w:val="00627316"/>
    <w:rsid w:val="00630590"/>
    <w:rsid w:val="00641147"/>
    <w:rsid w:val="006416B8"/>
    <w:rsid w:val="006435E8"/>
    <w:rsid w:val="00643C2D"/>
    <w:rsid w:val="00644167"/>
    <w:rsid w:val="00644D1F"/>
    <w:rsid w:val="0064540C"/>
    <w:rsid w:val="00646D1B"/>
    <w:rsid w:val="0064754E"/>
    <w:rsid w:val="00647FDE"/>
    <w:rsid w:val="00651D2A"/>
    <w:rsid w:val="00651DA6"/>
    <w:rsid w:val="00652ED1"/>
    <w:rsid w:val="006534AD"/>
    <w:rsid w:val="00653708"/>
    <w:rsid w:val="0065524C"/>
    <w:rsid w:val="00655C69"/>
    <w:rsid w:val="006565D4"/>
    <w:rsid w:val="00657C47"/>
    <w:rsid w:val="00661F1F"/>
    <w:rsid w:val="00662682"/>
    <w:rsid w:val="00664880"/>
    <w:rsid w:val="00665AAA"/>
    <w:rsid w:val="00665C65"/>
    <w:rsid w:val="00666CE8"/>
    <w:rsid w:val="006735A9"/>
    <w:rsid w:val="00673FF7"/>
    <w:rsid w:val="00675D85"/>
    <w:rsid w:val="00676C4B"/>
    <w:rsid w:val="00677010"/>
    <w:rsid w:val="00680DB5"/>
    <w:rsid w:val="00682728"/>
    <w:rsid w:val="00682B37"/>
    <w:rsid w:val="00682C57"/>
    <w:rsid w:val="0068478E"/>
    <w:rsid w:val="0068534C"/>
    <w:rsid w:val="0068750D"/>
    <w:rsid w:val="00691A03"/>
    <w:rsid w:val="00691FBA"/>
    <w:rsid w:val="00696D21"/>
    <w:rsid w:val="00697469"/>
    <w:rsid w:val="00697913"/>
    <w:rsid w:val="00697EDB"/>
    <w:rsid w:val="006A0ED0"/>
    <w:rsid w:val="006A1B93"/>
    <w:rsid w:val="006A231D"/>
    <w:rsid w:val="006A59AD"/>
    <w:rsid w:val="006B3185"/>
    <w:rsid w:val="006B3346"/>
    <w:rsid w:val="006B38D2"/>
    <w:rsid w:val="006B45A0"/>
    <w:rsid w:val="006B4D69"/>
    <w:rsid w:val="006B63CC"/>
    <w:rsid w:val="006B67E9"/>
    <w:rsid w:val="006B70AD"/>
    <w:rsid w:val="006B73E7"/>
    <w:rsid w:val="006B7D2D"/>
    <w:rsid w:val="006C0A48"/>
    <w:rsid w:val="006C0CC3"/>
    <w:rsid w:val="006C1240"/>
    <w:rsid w:val="006C1C7B"/>
    <w:rsid w:val="006C2D2A"/>
    <w:rsid w:val="006C498B"/>
    <w:rsid w:val="006C4A5E"/>
    <w:rsid w:val="006C53CB"/>
    <w:rsid w:val="006C5D8E"/>
    <w:rsid w:val="006C6324"/>
    <w:rsid w:val="006C6590"/>
    <w:rsid w:val="006D08A9"/>
    <w:rsid w:val="006D2124"/>
    <w:rsid w:val="006D3AC5"/>
    <w:rsid w:val="006D6084"/>
    <w:rsid w:val="006D6925"/>
    <w:rsid w:val="006D6B7B"/>
    <w:rsid w:val="006D7165"/>
    <w:rsid w:val="006E1B3B"/>
    <w:rsid w:val="006E20CF"/>
    <w:rsid w:val="006E2872"/>
    <w:rsid w:val="006E34CB"/>
    <w:rsid w:val="006E55B6"/>
    <w:rsid w:val="006E6E42"/>
    <w:rsid w:val="006E7C23"/>
    <w:rsid w:val="006F4C01"/>
    <w:rsid w:val="006F4D5C"/>
    <w:rsid w:val="006F7A32"/>
    <w:rsid w:val="007027A3"/>
    <w:rsid w:val="00703967"/>
    <w:rsid w:val="00704E77"/>
    <w:rsid w:val="00705674"/>
    <w:rsid w:val="00706443"/>
    <w:rsid w:val="00706840"/>
    <w:rsid w:val="00710449"/>
    <w:rsid w:val="007115C1"/>
    <w:rsid w:val="00712DC9"/>
    <w:rsid w:val="0071560E"/>
    <w:rsid w:val="007156F7"/>
    <w:rsid w:val="0071705A"/>
    <w:rsid w:val="00717A5A"/>
    <w:rsid w:val="007213B6"/>
    <w:rsid w:val="00725F9E"/>
    <w:rsid w:val="00726340"/>
    <w:rsid w:val="00727181"/>
    <w:rsid w:val="00731653"/>
    <w:rsid w:val="0073397F"/>
    <w:rsid w:val="00734297"/>
    <w:rsid w:val="007347CE"/>
    <w:rsid w:val="00736E49"/>
    <w:rsid w:val="0073746D"/>
    <w:rsid w:val="007379DF"/>
    <w:rsid w:val="00737FB9"/>
    <w:rsid w:val="00741FB6"/>
    <w:rsid w:val="00742214"/>
    <w:rsid w:val="00742C93"/>
    <w:rsid w:val="00743BF4"/>
    <w:rsid w:val="00744893"/>
    <w:rsid w:val="0074506C"/>
    <w:rsid w:val="0074657E"/>
    <w:rsid w:val="00746BCE"/>
    <w:rsid w:val="00747C66"/>
    <w:rsid w:val="00747CB8"/>
    <w:rsid w:val="00747FF0"/>
    <w:rsid w:val="007503BE"/>
    <w:rsid w:val="007515C1"/>
    <w:rsid w:val="0075397F"/>
    <w:rsid w:val="007540FC"/>
    <w:rsid w:val="00756FB2"/>
    <w:rsid w:val="00757ECB"/>
    <w:rsid w:val="00762E36"/>
    <w:rsid w:val="00764D74"/>
    <w:rsid w:val="007673FA"/>
    <w:rsid w:val="00767702"/>
    <w:rsid w:val="00767BD5"/>
    <w:rsid w:val="007710C4"/>
    <w:rsid w:val="00773D21"/>
    <w:rsid w:val="00774F0F"/>
    <w:rsid w:val="0077527C"/>
    <w:rsid w:val="007756CC"/>
    <w:rsid w:val="00775982"/>
    <w:rsid w:val="007774D1"/>
    <w:rsid w:val="0078040C"/>
    <w:rsid w:val="00782321"/>
    <w:rsid w:val="0078362C"/>
    <w:rsid w:val="00783B71"/>
    <w:rsid w:val="007857E9"/>
    <w:rsid w:val="00785BEF"/>
    <w:rsid w:val="0078600F"/>
    <w:rsid w:val="0078704C"/>
    <w:rsid w:val="0079137D"/>
    <w:rsid w:val="007922BE"/>
    <w:rsid w:val="00792A94"/>
    <w:rsid w:val="007931C3"/>
    <w:rsid w:val="00793AFF"/>
    <w:rsid w:val="00794654"/>
    <w:rsid w:val="00795759"/>
    <w:rsid w:val="007960F7"/>
    <w:rsid w:val="0079716F"/>
    <w:rsid w:val="007A2FF0"/>
    <w:rsid w:val="007A4AE4"/>
    <w:rsid w:val="007A6C82"/>
    <w:rsid w:val="007A75EE"/>
    <w:rsid w:val="007A7741"/>
    <w:rsid w:val="007A7F7A"/>
    <w:rsid w:val="007B0E24"/>
    <w:rsid w:val="007B0E83"/>
    <w:rsid w:val="007B1334"/>
    <w:rsid w:val="007B28B2"/>
    <w:rsid w:val="007B29D0"/>
    <w:rsid w:val="007B5228"/>
    <w:rsid w:val="007B59CE"/>
    <w:rsid w:val="007B5FBE"/>
    <w:rsid w:val="007C0F58"/>
    <w:rsid w:val="007C2FFC"/>
    <w:rsid w:val="007C3BB7"/>
    <w:rsid w:val="007C4B61"/>
    <w:rsid w:val="007D1A7B"/>
    <w:rsid w:val="007D2643"/>
    <w:rsid w:val="007D2D1C"/>
    <w:rsid w:val="007D73BA"/>
    <w:rsid w:val="007D7762"/>
    <w:rsid w:val="007D7E00"/>
    <w:rsid w:val="007E13C3"/>
    <w:rsid w:val="007E6354"/>
    <w:rsid w:val="007F25BB"/>
    <w:rsid w:val="007F5900"/>
    <w:rsid w:val="007F605F"/>
    <w:rsid w:val="007F73C7"/>
    <w:rsid w:val="00800DF0"/>
    <w:rsid w:val="00801886"/>
    <w:rsid w:val="00801BA7"/>
    <w:rsid w:val="00801DD3"/>
    <w:rsid w:val="00803F9A"/>
    <w:rsid w:val="00805031"/>
    <w:rsid w:val="00806349"/>
    <w:rsid w:val="0080721F"/>
    <w:rsid w:val="00810358"/>
    <w:rsid w:val="00811096"/>
    <w:rsid w:val="0081128B"/>
    <w:rsid w:val="00812E78"/>
    <w:rsid w:val="008131B2"/>
    <w:rsid w:val="00813256"/>
    <w:rsid w:val="0081325F"/>
    <w:rsid w:val="008168CF"/>
    <w:rsid w:val="00816E71"/>
    <w:rsid w:val="008203FF"/>
    <w:rsid w:val="00820BEA"/>
    <w:rsid w:val="00824027"/>
    <w:rsid w:val="008248EB"/>
    <w:rsid w:val="00825C83"/>
    <w:rsid w:val="0082606B"/>
    <w:rsid w:val="00826B1A"/>
    <w:rsid w:val="008301BD"/>
    <w:rsid w:val="008307DF"/>
    <w:rsid w:val="0083176E"/>
    <w:rsid w:val="00833EA1"/>
    <w:rsid w:val="00835F18"/>
    <w:rsid w:val="00835FDA"/>
    <w:rsid w:val="008368D3"/>
    <w:rsid w:val="00836DEE"/>
    <w:rsid w:val="0084144E"/>
    <w:rsid w:val="00843E50"/>
    <w:rsid w:val="00844550"/>
    <w:rsid w:val="0084460F"/>
    <w:rsid w:val="00844733"/>
    <w:rsid w:val="0084481B"/>
    <w:rsid w:val="008455AC"/>
    <w:rsid w:val="00845FB7"/>
    <w:rsid w:val="00846236"/>
    <w:rsid w:val="00846817"/>
    <w:rsid w:val="0084791A"/>
    <w:rsid w:val="0085074D"/>
    <w:rsid w:val="00850BA4"/>
    <w:rsid w:val="00850BD5"/>
    <w:rsid w:val="008513F8"/>
    <w:rsid w:val="00851AD0"/>
    <w:rsid w:val="008552D1"/>
    <w:rsid w:val="0085556F"/>
    <w:rsid w:val="00856F1C"/>
    <w:rsid w:val="008605B2"/>
    <w:rsid w:val="00861232"/>
    <w:rsid w:val="0086261C"/>
    <w:rsid w:val="00862AD7"/>
    <w:rsid w:val="00863336"/>
    <w:rsid w:val="00863626"/>
    <w:rsid w:val="00863D37"/>
    <w:rsid w:val="0086446B"/>
    <w:rsid w:val="00865937"/>
    <w:rsid w:val="00865F45"/>
    <w:rsid w:val="00866177"/>
    <w:rsid w:val="008667F2"/>
    <w:rsid w:val="00866889"/>
    <w:rsid w:val="00866CA9"/>
    <w:rsid w:val="00866CD5"/>
    <w:rsid w:val="00867480"/>
    <w:rsid w:val="0086750C"/>
    <w:rsid w:val="00871BD9"/>
    <w:rsid w:val="00872118"/>
    <w:rsid w:val="00874775"/>
    <w:rsid w:val="008750A3"/>
    <w:rsid w:val="008756CB"/>
    <w:rsid w:val="008758B2"/>
    <w:rsid w:val="008777E8"/>
    <w:rsid w:val="00880936"/>
    <w:rsid w:val="00880C5A"/>
    <w:rsid w:val="00880EAF"/>
    <w:rsid w:val="008819DF"/>
    <w:rsid w:val="00882956"/>
    <w:rsid w:val="00883F02"/>
    <w:rsid w:val="00886C59"/>
    <w:rsid w:val="00890E07"/>
    <w:rsid w:val="0089137A"/>
    <w:rsid w:val="00892C41"/>
    <w:rsid w:val="00892EAB"/>
    <w:rsid w:val="008935E6"/>
    <w:rsid w:val="00894349"/>
    <w:rsid w:val="00895817"/>
    <w:rsid w:val="00895E2C"/>
    <w:rsid w:val="008964A4"/>
    <w:rsid w:val="00896FCB"/>
    <w:rsid w:val="008A101C"/>
    <w:rsid w:val="008A12DB"/>
    <w:rsid w:val="008A20E1"/>
    <w:rsid w:val="008A5165"/>
    <w:rsid w:val="008A58E3"/>
    <w:rsid w:val="008B08AC"/>
    <w:rsid w:val="008B1B11"/>
    <w:rsid w:val="008B24B8"/>
    <w:rsid w:val="008B2ADC"/>
    <w:rsid w:val="008B2D73"/>
    <w:rsid w:val="008B3F19"/>
    <w:rsid w:val="008B49FF"/>
    <w:rsid w:val="008B5E07"/>
    <w:rsid w:val="008B6F7D"/>
    <w:rsid w:val="008B75C0"/>
    <w:rsid w:val="008B7EEA"/>
    <w:rsid w:val="008C0EA5"/>
    <w:rsid w:val="008C22B3"/>
    <w:rsid w:val="008C2637"/>
    <w:rsid w:val="008C4AA5"/>
    <w:rsid w:val="008D0835"/>
    <w:rsid w:val="008D1159"/>
    <w:rsid w:val="008D2431"/>
    <w:rsid w:val="008D2705"/>
    <w:rsid w:val="008D3AD9"/>
    <w:rsid w:val="008D4200"/>
    <w:rsid w:val="008D52DE"/>
    <w:rsid w:val="008E1BE8"/>
    <w:rsid w:val="008E29CE"/>
    <w:rsid w:val="008E2FED"/>
    <w:rsid w:val="008E3C7D"/>
    <w:rsid w:val="008E488A"/>
    <w:rsid w:val="008E7D28"/>
    <w:rsid w:val="008F0287"/>
    <w:rsid w:val="008F09AB"/>
    <w:rsid w:val="008F0E02"/>
    <w:rsid w:val="008F13C7"/>
    <w:rsid w:val="008F16BA"/>
    <w:rsid w:val="008F5B8F"/>
    <w:rsid w:val="008F667D"/>
    <w:rsid w:val="008F69C4"/>
    <w:rsid w:val="008F6D89"/>
    <w:rsid w:val="009005E8"/>
    <w:rsid w:val="0090097F"/>
    <w:rsid w:val="00900E4E"/>
    <w:rsid w:val="00901319"/>
    <w:rsid w:val="00906984"/>
    <w:rsid w:val="00906CA9"/>
    <w:rsid w:val="00907CC7"/>
    <w:rsid w:val="00910FB2"/>
    <w:rsid w:val="00911C1F"/>
    <w:rsid w:val="009120AA"/>
    <w:rsid w:val="0091241B"/>
    <w:rsid w:val="0091549F"/>
    <w:rsid w:val="00915D2C"/>
    <w:rsid w:val="00915FB2"/>
    <w:rsid w:val="009161DE"/>
    <w:rsid w:val="00916B48"/>
    <w:rsid w:val="00917DF6"/>
    <w:rsid w:val="00922077"/>
    <w:rsid w:val="0092418F"/>
    <w:rsid w:val="009245F6"/>
    <w:rsid w:val="0092505C"/>
    <w:rsid w:val="009259DB"/>
    <w:rsid w:val="00927DC9"/>
    <w:rsid w:val="009332F4"/>
    <w:rsid w:val="0093466B"/>
    <w:rsid w:val="00934F88"/>
    <w:rsid w:val="009400C7"/>
    <w:rsid w:val="00941322"/>
    <w:rsid w:val="00942037"/>
    <w:rsid w:val="009427EC"/>
    <w:rsid w:val="00943279"/>
    <w:rsid w:val="009435B4"/>
    <w:rsid w:val="00943F8F"/>
    <w:rsid w:val="00945C18"/>
    <w:rsid w:val="009462BD"/>
    <w:rsid w:val="00947A76"/>
    <w:rsid w:val="00950A92"/>
    <w:rsid w:val="009516C6"/>
    <w:rsid w:val="009525A9"/>
    <w:rsid w:val="009547CF"/>
    <w:rsid w:val="0095522D"/>
    <w:rsid w:val="009559DE"/>
    <w:rsid w:val="00955D40"/>
    <w:rsid w:val="00960032"/>
    <w:rsid w:val="00960A75"/>
    <w:rsid w:val="009627B3"/>
    <w:rsid w:val="0096301D"/>
    <w:rsid w:val="00963A47"/>
    <w:rsid w:val="009644F2"/>
    <w:rsid w:val="009663BA"/>
    <w:rsid w:val="00967F2E"/>
    <w:rsid w:val="009720E2"/>
    <w:rsid w:val="00974F37"/>
    <w:rsid w:val="00976110"/>
    <w:rsid w:val="00976D53"/>
    <w:rsid w:val="00976ECA"/>
    <w:rsid w:val="00977C14"/>
    <w:rsid w:val="00977C19"/>
    <w:rsid w:val="00977F38"/>
    <w:rsid w:val="009782BD"/>
    <w:rsid w:val="0098231E"/>
    <w:rsid w:val="00983234"/>
    <w:rsid w:val="009833AA"/>
    <w:rsid w:val="00985DED"/>
    <w:rsid w:val="009867EB"/>
    <w:rsid w:val="00986BAB"/>
    <w:rsid w:val="0099010E"/>
    <w:rsid w:val="009903AF"/>
    <w:rsid w:val="00991C84"/>
    <w:rsid w:val="00992423"/>
    <w:rsid w:val="0099244C"/>
    <w:rsid w:val="009924C9"/>
    <w:rsid w:val="009A0486"/>
    <w:rsid w:val="009A0625"/>
    <w:rsid w:val="009A0D16"/>
    <w:rsid w:val="009A1BE8"/>
    <w:rsid w:val="009A241B"/>
    <w:rsid w:val="009A27BB"/>
    <w:rsid w:val="009A28B8"/>
    <w:rsid w:val="009A307C"/>
    <w:rsid w:val="009A40B4"/>
    <w:rsid w:val="009B1CB0"/>
    <w:rsid w:val="009B21E5"/>
    <w:rsid w:val="009B37D2"/>
    <w:rsid w:val="009B3A74"/>
    <w:rsid w:val="009B4528"/>
    <w:rsid w:val="009C0780"/>
    <w:rsid w:val="009C1A03"/>
    <w:rsid w:val="009C2064"/>
    <w:rsid w:val="009C2696"/>
    <w:rsid w:val="009C5438"/>
    <w:rsid w:val="009C5531"/>
    <w:rsid w:val="009C5D45"/>
    <w:rsid w:val="009C66C3"/>
    <w:rsid w:val="009D0812"/>
    <w:rsid w:val="009D1AB7"/>
    <w:rsid w:val="009D2940"/>
    <w:rsid w:val="009D35FE"/>
    <w:rsid w:val="009D6ABB"/>
    <w:rsid w:val="009D7D11"/>
    <w:rsid w:val="009E070C"/>
    <w:rsid w:val="009E0CBC"/>
    <w:rsid w:val="009E19AA"/>
    <w:rsid w:val="009E3BA6"/>
    <w:rsid w:val="009E4C95"/>
    <w:rsid w:val="009E5167"/>
    <w:rsid w:val="009E6651"/>
    <w:rsid w:val="009E7652"/>
    <w:rsid w:val="009F298A"/>
    <w:rsid w:val="009F366D"/>
    <w:rsid w:val="009F5151"/>
    <w:rsid w:val="00A02708"/>
    <w:rsid w:val="00A0286F"/>
    <w:rsid w:val="00A03EDE"/>
    <w:rsid w:val="00A041FC"/>
    <w:rsid w:val="00A049CC"/>
    <w:rsid w:val="00A04C1E"/>
    <w:rsid w:val="00A0582C"/>
    <w:rsid w:val="00A05D96"/>
    <w:rsid w:val="00A12BE0"/>
    <w:rsid w:val="00A1477E"/>
    <w:rsid w:val="00A14918"/>
    <w:rsid w:val="00A156B9"/>
    <w:rsid w:val="00A1642C"/>
    <w:rsid w:val="00A16D88"/>
    <w:rsid w:val="00A20874"/>
    <w:rsid w:val="00A209D4"/>
    <w:rsid w:val="00A20BBF"/>
    <w:rsid w:val="00A23206"/>
    <w:rsid w:val="00A23406"/>
    <w:rsid w:val="00A252FA"/>
    <w:rsid w:val="00A25F4C"/>
    <w:rsid w:val="00A26D73"/>
    <w:rsid w:val="00A274EC"/>
    <w:rsid w:val="00A27506"/>
    <w:rsid w:val="00A33129"/>
    <w:rsid w:val="00A33159"/>
    <w:rsid w:val="00A33E68"/>
    <w:rsid w:val="00A35A48"/>
    <w:rsid w:val="00A362BC"/>
    <w:rsid w:val="00A371DD"/>
    <w:rsid w:val="00A4056B"/>
    <w:rsid w:val="00A40ED5"/>
    <w:rsid w:val="00A41078"/>
    <w:rsid w:val="00A41BBC"/>
    <w:rsid w:val="00A429AA"/>
    <w:rsid w:val="00A44052"/>
    <w:rsid w:val="00A441A9"/>
    <w:rsid w:val="00A44E6E"/>
    <w:rsid w:val="00A45FD0"/>
    <w:rsid w:val="00A47122"/>
    <w:rsid w:val="00A478E8"/>
    <w:rsid w:val="00A50E2A"/>
    <w:rsid w:val="00A53FE6"/>
    <w:rsid w:val="00A556EF"/>
    <w:rsid w:val="00A573B7"/>
    <w:rsid w:val="00A57C39"/>
    <w:rsid w:val="00A6010F"/>
    <w:rsid w:val="00A60217"/>
    <w:rsid w:val="00A60C74"/>
    <w:rsid w:val="00A60D20"/>
    <w:rsid w:val="00A61BC2"/>
    <w:rsid w:val="00A62544"/>
    <w:rsid w:val="00A62815"/>
    <w:rsid w:val="00A63F67"/>
    <w:rsid w:val="00A6489E"/>
    <w:rsid w:val="00A72A01"/>
    <w:rsid w:val="00A737E8"/>
    <w:rsid w:val="00A7416C"/>
    <w:rsid w:val="00A76C9D"/>
    <w:rsid w:val="00A77847"/>
    <w:rsid w:val="00A77FEE"/>
    <w:rsid w:val="00A80B40"/>
    <w:rsid w:val="00A826B7"/>
    <w:rsid w:val="00A82C89"/>
    <w:rsid w:val="00A90AF4"/>
    <w:rsid w:val="00A917B0"/>
    <w:rsid w:val="00A92775"/>
    <w:rsid w:val="00A94A5A"/>
    <w:rsid w:val="00A95155"/>
    <w:rsid w:val="00A95595"/>
    <w:rsid w:val="00A97187"/>
    <w:rsid w:val="00AA0C91"/>
    <w:rsid w:val="00AA1455"/>
    <w:rsid w:val="00AA1F8B"/>
    <w:rsid w:val="00AA3A25"/>
    <w:rsid w:val="00AA43C9"/>
    <w:rsid w:val="00AA5C56"/>
    <w:rsid w:val="00AA5F5B"/>
    <w:rsid w:val="00AA5FD5"/>
    <w:rsid w:val="00AA7393"/>
    <w:rsid w:val="00AB2B19"/>
    <w:rsid w:val="00AB3FC5"/>
    <w:rsid w:val="00AB6950"/>
    <w:rsid w:val="00AB69ED"/>
    <w:rsid w:val="00AC000C"/>
    <w:rsid w:val="00AC01AE"/>
    <w:rsid w:val="00AC0458"/>
    <w:rsid w:val="00AC49D7"/>
    <w:rsid w:val="00AD15A5"/>
    <w:rsid w:val="00AD2653"/>
    <w:rsid w:val="00AD4556"/>
    <w:rsid w:val="00AD59AD"/>
    <w:rsid w:val="00AD6978"/>
    <w:rsid w:val="00AD7757"/>
    <w:rsid w:val="00AD7E32"/>
    <w:rsid w:val="00AE0E83"/>
    <w:rsid w:val="00AE0FE6"/>
    <w:rsid w:val="00AE2678"/>
    <w:rsid w:val="00AE349C"/>
    <w:rsid w:val="00AE4E8C"/>
    <w:rsid w:val="00AE7B8C"/>
    <w:rsid w:val="00AF132C"/>
    <w:rsid w:val="00AF47C9"/>
    <w:rsid w:val="00AF4D3A"/>
    <w:rsid w:val="00AF51B3"/>
    <w:rsid w:val="00AF7489"/>
    <w:rsid w:val="00AF7FCE"/>
    <w:rsid w:val="00B00A3C"/>
    <w:rsid w:val="00B012BD"/>
    <w:rsid w:val="00B028C7"/>
    <w:rsid w:val="00B02A2F"/>
    <w:rsid w:val="00B03FE5"/>
    <w:rsid w:val="00B04355"/>
    <w:rsid w:val="00B04837"/>
    <w:rsid w:val="00B0494C"/>
    <w:rsid w:val="00B05A54"/>
    <w:rsid w:val="00B05F7C"/>
    <w:rsid w:val="00B06721"/>
    <w:rsid w:val="00B10656"/>
    <w:rsid w:val="00B115EE"/>
    <w:rsid w:val="00B14042"/>
    <w:rsid w:val="00B22E9E"/>
    <w:rsid w:val="00B25BFB"/>
    <w:rsid w:val="00B26F34"/>
    <w:rsid w:val="00B27E09"/>
    <w:rsid w:val="00B33571"/>
    <w:rsid w:val="00B344E2"/>
    <w:rsid w:val="00B366AD"/>
    <w:rsid w:val="00B37212"/>
    <w:rsid w:val="00B374F9"/>
    <w:rsid w:val="00B4014C"/>
    <w:rsid w:val="00B41B5C"/>
    <w:rsid w:val="00B44DF5"/>
    <w:rsid w:val="00B508AD"/>
    <w:rsid w:val="00B52410"/>
    <w:rsid w:val="00B539F0"/>
    <w:rsid w:val="00B5429B"/>
    <w:rsid w:val="00B6111B"/>
    <w:rsid w:val="00B62B29"/>
    <w:rsid w:val="00B63B2D"/>
    <w:rsid w:val="00B642FE"/>
    <w:rsid w:val="00B655A1"/>
    <w:rsid w:val="00B6703F"/>
    <w:rsid w:val="00B7105A"/>
    <w:rsid w:val="00B7253D"/>
    <w:rsid w:val="00B725E1"/>
    <w:rsid w:val="00B72628"/>
    <w:rsid w:val="00B729FE"/>
    <w:rsid w:val="00B73A9B"/>
    <w:rsid w:val="00B73C4E"/>
    <w:rsid w:val="00B73E5B"/>
    <w:rsid w:val="00B76596"/>
    <w:rsid w:val="00B77D59"/>
    <w:rsid w:val="00B81CF6"/>
    <w:rsid w:val="00B85422"/>
    <w:rsid w:val="00B856E6"/>
    <w:rsid w:val="00B87400"/>
    <w:rsid w:val="00B8770E"/>
    <w:rsid w:val="00B87B53"/>
    <w:rsid w:val="00B87FEA"/>
    <w:rsid w:val="00B93782"/>
    <w:rsid w:val="00B93BE7"/>
    <w:rsid w:val="00B97674"/>
    <w:rsid w:val="00BA01E0"/>
    <w:rsid w:val="00BA0356"/>
    <w:rsid w:val="00BA2B05"/>
    <w:rsid w:val="00BA3289"/>
    <w:rsid w:val="00BA3FB6"/>
    <w:rsid w:val="00BA4804"/>
    <w:rsid w:val="00BA535F"/>
    <w:rsid w:val="00BA583F"/>
    <w:rsid w:val="00BA5CAC"/>
    <w:rsid w:val="00BA662B"/>
    <w:rsid w:val="00BA7AE1"/>
    <w:rsid w:val="00BA7B65"/>
    <w:rsid w:val="00BB023C"/>
    <w:rsid w:val="00BB047E"/>
    <w:rsid w:val="00BB05D6"/>
    <w:rsid w:val="00BB1EE4"/>
    <w:rsid w:val="00BB4FE2"/>
    <w:rsid w:val="00BC19CF"/>
    <w:rsid w:val="00BC26DF"/>
    <w:rsid w:val="00BC313C"/>
    <w:rsid w:val="00BC3385"/>
    <w:rsid w:val="00BC3A78"/>
    <w:rsid w:val="00BC7981"/>
    <w:rsid w:val="00BC7FA6"/>
    <w:rsid w:val="00BD1664"/>
    <w:rsid w:val="00BD1E60"/>
    <w:rsid w:val="00BD5600"/>
    <w:rsid w:val="00BD6CB4"/>
    <w:rsid w:val="00BD7317"/>
    <w:rsid w:val="00BE1D84"/>
    <w:rsid w:val="00BE38AF"/>
    <w:rsid w:val="00BE5EA2"/>
    <w:rsid w:val="00BE6B72"/>
    <w:rsid w:val="00BF2405"/>
    <w:rsid w:val="00BF7281"/>
    <w:rsid w:val="00BF77A9"/>
    <w:rsid w:val="00BF7DCE"/>
    <w:rsid w:val="00C00CEE"/>
    <w:rsid w:val="00C00F7F"/>
    <w:rsid w:val="00C0168D"/>
    <w:rsid w:val="00C05404"/>
    <w:rsid w:val="00C102BB"/>
    <w:rsid w:val="00C1109F"/>
    <w:rsid w:val="00C12B5B"/>
    <w:rsid w:val="00C15448"/>
    <w:rsid w:val="00C16045"/>
    <w:rsid w:val="00C176AA"/>
    <w:rsid w:val="00C21DBC"/>
    <w:rsid w:val="00C22EC3"/>
    <w:rsid w:val="00C24F28"/>
    <w:rsid w:val="00C2704F"/>
    <w:rsid w:val="00C270C9"/>
    <w:rsid w:val="00C27A48"/>
    <w:rsid w:val="00C301A6"/>
    <w:rsid w:val="00C308A5"/>
    <w:rsid w:val="00C32129"/>
    <w:rsid w:val="00C329D6"/>
    <w:rsid w:val="00C3323E"/>
    <w:rsid w:val="00C34786"/>
    <w:rsid w:val="00C412B4"/>
    <w:rsid w:val="00C45DD4"/>
    <w:rsid w:val="00C46D6C"/>
    <w:rsid w:val="00C5090A"/>
    <w:rsid w:val="00C51349"/>
    <w:rsid w:val="00C51AA9"/>
    <w:rsid w:val="00C545A5"/>
    <w:rsid w:val="00C57763"/>
    <w:rsid w:val="00C617C0"/>
    <w:rsid w:val="00C6504C"/>
    <w:rsid w:val="00C6602D"/>
    <w:rsid w:val="00C6653E"/>
    <w:rsid w:val="00C67F6E"/>
    <w:rsid w:val="00C72C5F"/>
    <w:rsid w:val="00C73EA0"/>
    <w:rsid w:val="00C7425A"/>
    <w:rsid w:val="00C83917"/>
    <w:rsid w:val="00C83B52"/>
    <w:rsid w:val="00C83E04"/>
    <w:rsid w:val="00C85EFE"/>
    <w:rsid w:val="00C90288"/>
    <w:rsid w:val="00C902A9"/>
    <w:rsid w:val="00C91C4E"/>
    <w:rsid w:val="00C93759"/>
    <w:rsid w:val="00C9498A"/>
    <w:rsid w:val="00C959A8"/>
    <w:rsid w:val="00C95D7E"/>
    <w:rsid w:val="00C961DD"/>
    <w:rsid w:val="00C96870"/>
    <w:rsid w:val="00C96AE2"/>
    <w:rsid w:val="00C973F9"/>
    <w:rsid w:val="00C976DF"/>
    <w:rsid w:val="00CA18E0"/>
    <w:rsid w:val="00CA1B76"/>
    <w:rsid w:val="00CA1DFA"/>
    <w:rsid w:val="00CA319B"/>
    <w:rsid w:val="00CA5897"/>
    <w:rsid w:val="00CA6E30"/>
    <w:rsid w:val="00CA73E4"/>
    <w:rsid w:val="00CA7705"/>
    <w:rsid w:val="00CB2230"/>
    <w:rsid w:val="00CB23FA"/>
    <w:rsid w:val="00CB7CD5"/>
    <w:rsid w:val="00CC12E1"/>
    <w:rsid w:val="00CC15B5"/>
    <w:rsid w:val="00CC1948"/>
    <w:rsid w:val="00CC269F"/>
    <w:rsid w:val="00CC35B7"/>
    <w:rsid w:val="00CC4A5F"/>
    <w:rsid w:val="00CC5198"/>
    <w:rsid w:val="00CC588C"/>
    <w:rsid w:val="00CC5E4F"/>
    <w:rsid w:val="00CD0051"/>
    <w:rsid w:val="00CD403C"/>
    <w:rsid w:val="00CD5854"/>
    <w:rsid w:val="00CD72C8"/>
    <w:rsid w:val="00CE0134"/>
    <w:rsid w:val="00CE09C5"/>
    <w:rsid w:val="00CE13B3"/>
    <w:rsid w:val="00CE20A4"/>
    <w:rsid w:val="00CE394C"/>
    <w:rsid w:val="00CE4F0D"/>
    <w:rsid w:val="00CF0101"/>
    <w:rsid w:val="00CF01E4"/>
    <w:rsid w:val="00CF05C8"/>
    <w:rsid w:val="00CF1209"/>
    <w:rsid w:val="00CF28ED"/>
    <w:rsid w:val="00CF30CE"/>
    <w:rsid w:val="00CF61D1"/>
    <w:rsid w:val="00CF6E29"/>
    <w:rsid w:val="00D00E65"/>
    <w:rsid w:val="00D0250D"/>
    <w:rsid w:val="00D03D63"/>
    <w:rsid w:val="00D04B60"/>
    <w:rsid w:val="00D04E2A"/>
    <w:rsid w:val="00D05140"/>
    <w:rsid w:val="00D074B9"/>
    <w:rsid w:val="00D07F68"/>
    <w:rsid w:val="00D13E49"/>
    <w:rsid w:val="00D14FD4"/>
    <w:rsid w:val="00D1522F"/>
    <w:rsid w:val="00D15DAC"/>
    <w:rsid w:val="00D161D5"/>
    <w:rsid w:val="00D16277"/>
    <w:rsid w:val="00D20977"/>
    <w:rsid w:val="00D21384"/>
    <w:rsid w:val="00D23CA3"/>
    <w:rsid w:val="00D2517A"/>
    <w:rsid w:val="00D26B48"/>
    <w:rsid w:val="00D26F56"/>
    <w:rsid w:val="00D316F3"/>
    <w:rsid w:val="00D3352A"/>
    <w:rsid w:val="00D33F3A"/>
    <w:rsid w:val="00D368FA"/>
    <w:rsid w:val="00D40120"/>
    <w:rsid w:val="00D4046B"/>
    <w:rsid w:val="00D40F41"/>
    <w:rsid w:val="00D43A28"/>
    <w:rsid w:val="00D442F1"/>
    <w:rsid w:val="00D444D0"/>
    <w:rsid w:val="00D51047"/>
    <w:rsid w:val="00D524A2"/>
    <w:rsid w:val="00D528CA"/>
    <w:rsid w:val="00D533BB"/>
    <w:rsid w:val="00D53D0D"/>
    <w:rsid w:val="00D57D5E"/>
    <w:rsid w:val="00D60EA5"/>
    <w:rsid w:val="00D611C3"/>
    <w:rsid w:val="00D61A2F"/>
    <w:rsid w:val="00D61F9B"/>
    <w:rsid w:val="00D65ACF"/>
    <w:rsid w:val="00D66E9E"/>
    <w:rsid w:val="00D753FA"/>
    <w:rsid w:val="00D76E40"/>
    <w:rsid w:val="00D76FA8"/>
    <w:rsid w:val="00D828F5"/>
    <w:rsid w:val="00D82D75"/>
    <w:rsid w:val="00D82EC1"/>
    <w:rsid w:val="00D84A96"/>
    <w:rsid w:val="00D873E3"/>
    <w:rsid w:val="00D908EC"/>
    <w:rsid w:val="00D90E6B"/>
    <w:rsid w:val="00D95A0D"/>
    <w:rsid w:val="00D9718A"/>
    <w:rsid w:val="00DA2B35"/>
    <w:rsid w:val="00DA4E65"/>
    <w:rsid w:val="00DB06E1"/>
    <w:rsid w:val="00DC186F"/>
    <w:rsid w:val="00DC1878"/>
    <w:rsid w:val="00DC1DD7"/>
    <w:rsid w:val="00DC3412"/>
    <w:rsid w:val="00DC3422"/>
    <w:rsid w:val="00DC381B"/>
    <w:rsid w:val="00DC50DF"/>
    <w:rsid w:val="00DC6DEA"/>
    <w:rsid w:val="00DC708E"/>
    <w:rsid w:val="00DD1CC9"/>
    <w:rsid w:val="00DD22DB"/>
    <w:rsid w:val="00DD278D"/>
    <w:rsid w:val="00DE0B86"/>
    <w:rsid w:val="00DE29FA"/>
    <w:rsid w:val="00DE2CFE"/>
    <w:rsid w:val="00DF555A"/>
    <w:rsid w:val="00DF5686"/>
    <w:rsid w:val="00E0024C"/>
    <w:rsid w:val="00E01220"/>
    <w:rsid w:val="00E012A8"/>
    <w:rsid w:val="00E02D28"/>
    <w:rsid w:val="00E0433F"/>
    <w:rsid w:val="00E065AF"/>
    <w:rsid w:val="00E07ABA"/>
    <w:rsid w:val="00E13CA4"/>
    <w:rsid w:val="00E16774"/>
    <w:rsid w:val="00E170F3"/>
    <w:rsid w:val="00E17874"/>
    <w:rsid w:val="00E17B45"/>
    <w:rsid w:val="00E20720"/>
    <w:rsid w:val="00E23587"/>
    <w:rsid w:val="00E2510F"/>
    <w:rsid w:val="00E302C9"/>
    <w:rsid w:val="00E404F1"/>
    <w:rsid w:val="00E41C3F"/>
    <w:rsid w:val="00E41D3F"/>
    <w:rsid w:val="00E44ECE"/>
    <w:rsid w:val="00E45C09"/>
    <w:rsid w:val="00E46959"/>
    <w:rsid w:val="00E508E3"/>
    <w:rsid w:val="00E509A3"/>
    <w:rsid w:val="00E510D4"/>
    <w:rsid w:val="00E5143B"/>
    <w:rsid w:val="00E52CFB"/>
    <w:rsid w:val="00E56045"/>
    <w:rsid w:val="00E56D7D"/>
    <w:rsid w:val="00E6095A"/>
    <w:rsid w:val="00E63BD4"/>
    <w:rsid w:val="00E6459F"/>
    <w:rsid w:val="00E64C75"/>
    <w:rsid w:val="00E652CC"/>
    <w:rsid w:val="00E73823"/>
    <w:rsid w:val="00E74142"/>
    <w:rsid w:val="00E747D3"/>
    <w:rsid w:val="00E765EE"/>
    <w:rsid w:val="00E775F4"/>
    <w:rsid w:val="00E81061"/>
    <w:rsid w:val="00E81150"/>
    <w:rsid w:val="00E81EF5"/>
    <w:rsid w:val="00E8358F"/>
    <w:rsid w:val="00E8410B"/>
    <w:rsid w:val="00E84C2C"/>
    <w:rsid w:val="00E9200E"/>
    <w:rsid w:val="00E935C0"/>
    <w:rsid w:val="00E96CBC"/>
    <w:rsid w:val="00EA104E"/>
    <w:rsid w:val="00EA129C"/>
    <w:rsid w:val="00EA32B1"/>
    <w:rsid w:val="00EA3AE3"/>
    <w:rsid w:val="00EA5753"/>
    <w:rsid w:val="00EB1549"/>
    <w:rsid w:val="00EB3D25"/>
    <w:rsid w:val="00EB5C6B"/>
    <w:rsid w:val="00EB7123"/>
    <w:rsid w:val="00EB779C"/>
    <w:rsid w:val="00EC1253"/>
    <w:rsid w:val="00EC27F5"/>
    <w:rsid w:val="00EC3A4E"/>
    <w:rsid w:val="00EC5D1D"/>
    <w:rsid w:val="00EC622F"/>
    <w:rsid w:val="00EC73DF"/>
    <w:rsid w:val="00ED0BB7"/>
    <w:rsid w:val="00ED1F47"/>
    <w:rsid w:val="00ED28CD"/>
    <w:rsid w:val="00ED3C98"/>
    <w:rsid w:val="00ED4021"/>
    <w:rsid w:val="00ED51C9"/>
    <w:rsid w:val="00ED725E"/>
    <w:rsid w:val="00ED7A86"/>
    <w:rsid w:val="00EE06FB"/>
    <w:rsid w:val="00EE19C3"/>
    <w:rsid w:val="00EE5533"/>
    <w:rsid w:val="00EE76E9"/>
    <w:rsid w:val="00EE771A"/>
    <w:rsid w:val="00EF0F41"/>
    <w:rsid w:val="00EF4C6B"/>
    <w:rsid w:val="00EF5198"/>
    <w:rsid w:val="00EF752F"/>
    <w:rsid w:val="00EF7AD7"/>
    <w:rsid w:val="00F00345"/>
    <w:rsid w:val="00F004B6"/>
    <w:rsid w:val="00F00D6A"/>
    <w:rsid w:val="00F019AD"/>
    <w:rsid w:val="00F01B76"/>
    <w:rsid w:val="00F01C13"/>
    <w:rsid w:val="00F0407E"/>
    <w:rsid w:val="00F05544"/>
    <w:rsid w:val="00F06436"/>
    <w:rsid w:val="00F12A52"/>
    <w:rsid w:val="00F135AD"/>
    <w:rsid w:val="00F14D2B"/>
    <w:rsid w:val="00F1577C"/>
    <w:rsid w:val="00F15C6D"/>
    <w:rsid w:val="00F16BA2"/>
    <w:rsid w:val="00F170D0"/>
    <w:rsid w:val="00F23E6A"/>
    <w:rsid w:val="00F25AF8"/>
    <w:rsid w:val="00F3462A"/>
    <w:rsid w:val="00F35B3B"/>
    <w:rsid w:val="00F363D4"/>
    <w:rsid w:val="00F36483"/>
    <w:rsid w:val="00F3738F"/>
    <w:rsid w:val="00F43E9D"/>
    <w:rsid w:val="00F45169"/>
    <w:rsid w:val="00F47A41"/>
    <w:rsid w:val="00F524AF"/>
    <w:rsid w:val="00F530CC"/>
    <w:rsid w:val="00F549F7"/>
    <w:rsid w:val="00F551DD"/>
    <w:rsid w:val="00F61395"/>
    <w:rsid w:val="00F632E6"/>
    <w:rsid w:val="00F63B8B"/>
    <w:rsid w:val="00F6513C"/>
    <w:rsid w:val="00F662A3"/>
    <w:rsid w:val="00F66DCA"/>
    <w:rsid w:val="00F72734"/>
    <w:rsid w:val="00F72FAD"/>
    <w:rsid w:val="00F736AC"/>
    <w:rsid w:val="00F76EFE"/>
    <w:rsid w:val="00F77AE9"/>
    <w:rsid w:val="00F8198B"/>
    <w:rsid w:val="00F85741"/>
    <w:rsid w:val="00F92EEF"/>
    <w:rsid w:val="00F93E1D"/>
    <w:rsid w:val="00F94425"/>
    <w:rsid w:val="00F9567A"/>
    <w:rsid w:val="00F96899"/>
    <w:rsid w:val="00F96CD8"/>
    <w:rsid w:val="00FA0CB0"/>
    <w:rsid w:val="00FA297F"/>
    <w:rsid w:val="00FA2EA1"/>
    <w:rsid w:val="00FA4AB1"/>
    <w:rsid w:val="00FA7DD4"/>
    <w:rsid w:val="00FA7FC7"/>
    <w:rsid w:val="00FB02E0"/>
    <w:rsid w:val="00FB0DAE"/>
    <w:rsid w:val="00FB22D3"/>
    <w:rsid w:val="00FB2818"/>
    <w:rsid w:val="00FB28FD"/>
    <w:rsid w:val="00FB3D0A"/>
    <w:rsid w:val="00FB6077"/>
    <w:rsid w:val="00FB6354"/>
    <w:rsid w:val="00FC1287"/>
    <w:rsid w:val="00FC1B27"/>
    <w:rsid w:val="00FC1D31"/>
    <w:rsid w:val="00FC20B5"/>
    <w:rsid w:val="00FC385F"/>
    <w:rsid w:val="00FC3E2B"/>
    <w:rsid w:val="00FC468E"/>
    <w:rsid w:val="00FC6043"/>
    <w:rsid w:val="00FC767C"/>
    <w:rsid w:val="00FD0023"/>
    <w:rsid w:val="00FD166F"/>
    <w:rsid w:val="00FD2FE0"/>
    <w:rsid w:val="00FD4CBF"/>
    <w:rsid w:val="00FE0C18"/>
    <w:rsid w:val="00FE21BE"/>
    <w:rsid w:val="00FE3CC5"/>
    <w:rsid w:val="00FE468B"/>
    <w:rsid w:val="00FE4AC4"/>
    <w:rsid w:val="00FE5B95"/>
    <w:rsid w:val="00FE688F"/>
    <w:rsid w:val="00FF2026"/>
    <w:rsid w:val="00FF2692"/>
    <w:rsid w:val="00FF51EB"/>
    <w:rsid w:val="00FF67CB"/>
    <w:rsid w:val="00FF69A5"/>
    <w:rsid w:val="00FF7616"/>
    <w:rsid w:val="0115038A"/>
    <w:rsid w:val="011F272D"/>
    <w:rsid w:val="0139F0C2"/>
    <w:rsid w:val="01B82CFA"/>
    <w:rsid w:val="02245189"/>
    <w:rsid w:val="03C7FEE3"/>
    <w:rsid w:val="03EB0AA7"/>
    <w:rsid w:val="05588643"/>
    <w:rsid w:val="0560A20C"/>
    <w:rsid w:val="05B4EA05"/>
    <w:rsid w:val="05B591A6"/>
    <w:rsid w:val="05E01A8F"/>
    <w:rsid w:val="0715D043"/>
    <w:rsid w:val="0811CE40"/>
    <w:rsid w:val="0896F5D8"/>
    <w:rsid w:val="0973AAB6"/>
    <w:rsid w:val="0A58C005"/>
    <w:rsid w:val="0B48E3D9"/>
    <w:rsid w:val="0BE1E2F3"/>
    <w:rsid w:val="0C0D37BE"/>
    <w:rsid w:val="0D52F22F"/>
    <w:rsid w:val="0DCCDB74"/>
    <w:rsid w:val="0DD4A580"/>
    <w:rsid w:val="0E4B7661"/>
    <w:rsid w:val="0E6A1A1A"/>
    <w:rsid w:val="106035BD"/>
    <w:rsid w:val="106CC10D"/>
    <w:rsid w:val="1100DA3D"/>
    <w:rsid w:val="11026B89"/>
    <w:rsid w:val="118055E4"/>
    <w:rsid w:val="11C4F508"/>
    <w:rsid w:val="12808B7D"/>
    <w:rsid w:val="129127AA"/>
    <w:rsid w:val="130A134A"/>
    <w:rsid w:val="13C759C1"/>
    <w:rsid w:val="15100CB7"/>
    <w:rsid w:val="15277B61"/>
    <w:rsid w:val="1569BEC2"/>
    <w:rsid w:val="178C8E2A"/>
    <w:rsid w:val="184FC55C"/>
    <w:rsid w:val="1AAE1003"/>
    <w:rsid w:val="1B61B45F"/>
    <w:rsid w:val="1BD2BC26"/>
    <w:rsid w:val="1CD3558A"/>
    <w:rsid w:val="1D67DE4B"/>
    <w:rsid w:val="1E22CE0F"/>
    <w:rsid w:val="1E7FB38B"/>
    <w:rsid w:val="1E9FF67D"/>
    <w:rsid w:val="207765AF"/>
    <w:rsid w:val="2077A922"/>
    <w:rsid w:val="208A59B5"/>
    <w:rsid w:val="21220410"/>
    <w:rsid w:val="21314E89"/>
    <w:rsid w:val="22470F58"/>
    <w:rsid w:val="224758DC"/>
    <w:rsid w:val="234C9EF3"/>
    <w:rsid w:val="24145923"/>
    <w:rsid w:val="24223E39"/>
    <w:rsid w:val="2425EF05"/>
    <w:rsid w:val="24292774"/>
    <w:rsid w:val="25ABF312"/>
    <w:rsid w:val="26C690B2"/>
    <w:rsid w:val="286749BE"/>
    <w:rsid w:val="28AD920B"/>
    <w:rsid w:val="2ACFCDF0"/>
    <w:rsid w:val="2AE53E42"/>
    <w:rsid w:val="2AF60D07"/>
    <w:rsid w:val="2B608B84"/>
    <w:rsid w:val="2C8547E5"/>
    <w:rsid w:val="2CEDA97C"/>
    <w:rsid w:val="2CF86FE5"/>
    <w:rsid w:val="2E6940CE"/>
    <w:rsid w:val="2E786198"/>
    <w:rsid w:val="2F1BBA00"/>
    <w:rsid w:val="2F88B1FA"/>
    <w:rsid w:val="300AE88C"/>
    <w:rsid w:val="31052867"/>
    <w:rsid w:val="31968F66"/>
    <w:rsid w:val="31E2875C"/>
    <w:rsid w:val="323304DC"/>
    <w:rsid w:val="3319B21F"/>
    <w:rsid w:val="3372DE96"/>
    <w:rsid w:val="33CA1BDF"/>
    <w:rsid w:val="34C6478E"/>
    <w:rsid w:val="3503949F"/>
    <w:rsid w:val="354D0FC1"/>
    <w:rsid w:val="3563091C"/>
    <w:rsid w:val="3592664A"/>
    <w:rsid w:val="366FA0AD"/>
    <w:rsid w:val="3693B45C"/>
    <w:rsid w:val="36D3B9F7"/>
    <w:rsid w:val="376E3221"/>
    <w:rsid w:val="38C6B1DC"/>
    <w:rsid w:val="393C9C2F"/>
    <w:rsid w:val="39965D5E"/>
    <w:rsid w:val="3A16074B"/>
    <w:rsid w:val="3C5D87AC"/>
    <w:rsid w:val="3D14BA4C"/>
    <w:rsid w:val="3D4D0530"/>
    <w:rsid w:val="3DBF8AA5"/>
    <w:rsid w:val="3DCBF10B"/>
    <w:rsid w:val="3E62832D"/>
    <w:rsid w:val="3E997BA3"/>
    <w:rsid w:val="3F785FC4"/>
    <w:rsid w:val="40D7F83F"/>
    <w:rsid w:val="41744DDE"/>
    <w:rsid w:val="4191E9AD"/>
    <w:rsid w:val="41F49FD4"/>
    <w:rsid w:val="42D6ACDD"/>
    <w:rsid w:val="456C04E4"/>
    <w:rsid w:val="46B75395"/>
    <w:rsid w:val="46CB229E"/>
    <w:rsid w:val="46D5005B"/>
    <w:rsid w:val="4705BAE6"/>
    <w:rsid w:val="47597357"/>
    <w:rsid w:val="47778375"/>
    <w:rsid w:val="479DCA91"/>
    <w:rsid w:val="47E9C3C3"/>
    <w:rsid w:val="484E7355"/>
    <w:rsid w:val="48E72D08"/>
    <w:rsid w:val="48EAA9EE"/>
    <w:rsid w:val="49567824"/>
    <w:rsid w:val="4A4CE548"/>
    <w:rsid w:val="4AEF8194"/>
    <w:rsid w:val="4C45EEBD"/>
    <w:rsid w:val="4D0A9981"/>
    <w:rsid w:val="4D5738D9"/>
    <w:rsid w:val="4DE68434"/>
    <w:rsid w:val="4E74566D"/>
    <w:rsid w:val="4EC60075"/>
    <w:rsid w:val="4F0B8CC8"/>
    <w:rsid w:val="4F18300C"/>
    <w:rsid w:val="4FABAA56"/>
    <w:rsid w:val="50907E9D"/>
    <w:rsid w:val="52154744"/>
    <w:rsid w:val="52F47784"/>
    <w:rsid w:val="5324A71D"/>
    <w:rsid w:val="557EF9A6"/>
    <w:rsid w:val="564EA178"/>
    <w:rsid w:val="56A068DC"/>
    <w:rsid w:val="56F4119C"/>
    <w:rsid w:val="5755865A"/>
    <w:rsid w:val="575DEEE3"/>
    <w:rsid w:val="577BB3AA"/>
    <w:rsid w:val="57DE97B6"/>
    <w:rsid w:val="59E12576"/>
    <w:rsid w:val="5A41FB5F"/>
    <w:rsid w:val="5A6F870C"/>
    <w:rsid w:val="5B03C9B9"/>
    <w:rsid w:val="5B40FAF7"/>
    <w:rsid w:val="5BA99552"/>
    <w:rsid w:val="5C6C96C7"/>
    <w:rsid w:val="5C9424BC"/>
    <w:rsid w:val="5CEE6C6B"/>
    <w:rsid w:val="5DA45AAE"/>
    <w:rsid w:val="5E3FB4B0"/>
    <w:rsid w:val="5FB22253"/>
    <w:rsid w:val="5FEF5B47"/>
    <w:rsid w:val="6032EF12"/>
    <w:rsid w:val="615F1B9B"/>
    <w:rsid w:val="617E91DC"/>
    <w:rsid w:val="617F6DE7"/>
    <w:rsid w:val="61A0E1DE"/>
    <w:rsid w:val="61FC9F70"/>
    <w:rsid w:val="6376D718"/>
    <w:rsid w:val="6414A659"/>
    <w:rsid w:val="6599A35C"/>
    <w:rsid w:val="66AB328B"/>
    <w:rsid w:val="66B0ED15"/>
    <w:rsid w:val="66D138AC"/>
    <w:rsid w:val="67009366"/>
    <w:rsid w:val="679121FF"/>
    <w:rsid w:val="679DC466"/>
    <w:rsid w:val="68030688"/>
    <w:rsid w:val="68AE4663"/>
    <w:rsid w:val="68EE01D7"/>
    <w:rsid w:val="690907D5"/>
    <w:rsid w:val="696AD79E"/>
    <w:rsid w:val="6ABD32EB"/>
    <w:rsid w:val="6AC28A4B"/>
    <w:rsid w:val="6AF97450"/>
    <w:rsid w:val="6BC425CD"/>
    <w:rsid w:val="6BD88851"/>
    <w:rsid w:val="6C8B48CC"/>
    <w:rsid w:val="6CA5D7B2"/>
    <w:rsid w:val="6D1828DE"/>
    <w:rsid w:val="6D1F522A"/>
    <w:rsid w:val="6D24496B"/>
    <w:rsid w:val="6DB0CBCD"/>
    <w:rsid w:val="6E09B425"/>
    <w:rsid w:val="6ECE4707"/>
    <w:rsid w:val="6F1861C7"/>
    <w:rsid w:val="6F4786A2"/>
    <w:rsid w:val="70392683"/>
    <w:rsid w:val="70A028A7"/>
    <w:rsid w:val="71642489"/>
    <w:rsid w:val="7224B922"/>
    <w:rsid w:val="73675613"/>
    <w:rsid w:val="74038300"/>
    <w:rsid w:val="76625FBC"/>
    <w:rsid w:val="76B38C24"/>
    <w:rsid w:val="76CBDAAE"/>
    <w:rsid w:val="776C555B"/>
    <w:rsid w:val="778DBB21"/>
    <w:rsid w:val="78BF6E56"/>
    <w:rsid w:val="79657971"/>
    <w:rsid w:val="7A2D5FEE"/>
    <w:rsid w:val="7A731D26"/>
    <w:rsid w:val="7AABF108"/>
    <w:rsid w:val="7B395365"/>
    <w:rsid w:val="7B7AFFA9"/>
    <w:rsid w:val="7D17CF23"/>
    <w:rsid w:val="7DFD4CFB"/>
    <w:rsid w:val="7E5C5916"/>
    <w:rsid w:val="7F26AACE"/>
    <w:rsid w:val="7F31D60A"/>
    <w:rsid w:val="7F76BC8B"/>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2F5627"/>
  <w15:docId w15:val="{2ECBBCD1-2CDE-49C5-BC07-FB3FA3E10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2EC1"/>
    <w:rPr>
      <w:rFonts w:ascii="Calibri" w:hAnsi="Calibri"/>
    </w:rPr>
  </w:style>
  <w:style w:type="paragraph" w:styleId="Heading1">
    <w:name w:val="heading 1"/>
    <w:basedOn w:val="Normal"/>
    <w:next w:val="Normal"/>
    <w:link w:val="Heading1Char"/>
    <w:uiPriority w:val="9"/>
    <w:qFormat/>
    <w:rsid w:val="004D7B3D"/>
    <w:pPr>
      <w:keepNext/>
      <w:keepLines/>
      <w:pageBreakBefore/>
      <w:numPr>
        <w:numId w:val="15"/>
      </w:numPr>
      <w:spacing w:before="360"/>
      <w:ind w:left="431" w:hanging="431"/>
      <w:jc w:val="right"/>
      <w:outlineLvl w:val="0"/>
    </w:pPr>
    <w:rPr>
      <w:rFonts w:eastAsiaTheme="majorEastAsia" w:cstheme="majorBidi"/>
      <w:b/>
      <w:bCs/>
      <w:smallCaps/>
      <w:color w:val="000000" w:themeColor="text1"/>
      <w:sz w:val="48"/>
      <w:szCs w:val="36"/>
      <w:lang w:val="en-GB"/>
    </w:rPr>
  </w:style>
  <w:style w:type="paragraph" w:styleId="Heading2">
    <w:name w:val="heading 2"/>
    <w:basedOn w:val="Normal"/>
    <w:next w:val="Normal"/>
    <w:link w:val="Heading2Char"/>
    <w:uiPriority w:val="9"/>
    <w:unhideWhenUsed/>
    <w:qFormat/>
    <w:rsid w:val="009525A9"/>
    <w:pPr>
      <w:keepNext/>
      <w:keepLines/>
      <w:numPr>
        <w:ilvl w:val="1"/>
        <w:numId w:val="15"/>
      </w:numPr>
      <w:pBdr>
        <w:bottom w:val="single" w:sz="12" w:space="1" w:color="auto"/>
      </w:pBdr>
      <w:spacing w:before="360" w:after="200"/>
      <w:ind w:left="578" w:hanging="578"/>
      <w:outlineLvl w:val="1"/>
    </w:pPr>
    <w:rPr>
      <w:rFonts w:eastAsiaTheme="majorEastAsia" w:cstheme="majorBidi"/>
      <w:b/>
      <w:bCs/>
      <w:smallCaps/>
      <w:color w:val="000000" w:themeColor="text1"/>
      <w:sz w:val="30"/>
      <w:szCs w:val="28"/>
    </w:rPr>
  </w:style>
  <w:style w:type="paragraph" w:styleId="Heading3">
    <w:name w:val="heading 3"/>
    <w:basedOn w:val="Normal"/>
    <w:next w:val="Normal"/>
    <w:link w:val="Heading3Char"/>
    <w:uiPriority w:val="9"/>
    <w:unhideWhenUsed/>
    <w:qFormat/>
    <w:rsid w:val="00404615"/>
    <w:pPr>
      <w:keepNext/>
      <w:keepLines/>
      <w:numPr>
        <w:ilvl w:val="2"/>
        <w:numId w:val="15"/>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404615"/>
    <w:pPr>
      <w:keepNext/>
      <w:keepLines/>
      <w:numPr>
        <w:ilvl w:val="3"/>
        <w:numId w:val="15"/>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404615"/>
    <w:pPr>
      <w:keepNext/>
      <w:keepLines/>
      <w:numPr>
        <w:ilvl w:val="4"/>
        <w:numId w:val="15"/>
      </w:numPr>
      <w:spacing w:before="200" w:after="0"/>
      <w:outlineLvl w:val="4"/>
    </w:pPr>
    <w:rPr>
      <w:rFonts w:asciiTheme="majorHAnsi" w:eastAsiaTheme="majorEastAsia" w:hAnsiTheme="majorHAnsi" w:cstheme="majorBidi"/>
      <w:color w:val="252525" w:themeColor="text2" w:themeShade="BF"/>
    </w:rPr>
  </w:style>
  <w:style w:type="paragraph" w:styleId="Heading6">
    <w:name w:val="heading 6"/>
    <w:basedOn w:val="Normal"/>
    <w:next w:val="Normal"/>
    <w:link w:val="Heading6Char"/>
    <w:uiPriority w:val="9"/>
    <w:semiHidden/>
    <w:unhideWhenUsed/>
    <w:qFormat/>
    <w:rsid w:val="00404615"/>
    <w:pPr>
      <w:keepNext/>
      <w:keepLines/>
      <w:numPr>
        <w:ilvl w:val="5"/>
        <w:numId w:val="15"/>
      </w:numPr>
      <w:spacing w:before="200" w:after="0"/>
      <w:outlineLvl w:val="5"/>
    </w:pPr>
    <w:rPr>
      <w:rFonts w:asciiTheme="majorHAnsi" w:eastAsiaTheme="majorEastAsia" w:hAnsiTheme="majorHAnsi" w:cstheme="majorBidi"/>
      <w:i/>
      <w:iCs/>
      <w:color w:val="252525" w:themeColor="text2" w:themeShade="BF"/>
    </w:rPr>
  </w:style>
  <w:style w:type="paragraph" w:styleId="Heading7">
    <w:name w:val="heading 7"/>
    <w:basedOn w:val="Normal"/>
    <w:next w:val="Normal"/>
    <w:link w:val="Heading7Char"/>
    <w:uiPriority w:val="9"/>
    <w:semiHidden/>
    <w:unhideWhenUsed/>
    <w:qFormat/>
    <w:rsid w:val="00404615"/>
    <w:pPr>
      <w:keepNext/>
      <w:keepLines/>
      <w:numPr>
        <w:ilvl w:val="6"/>
        <w:numId w:val="1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04615"/>
    <w:pPr>
      <w:keepNext/>
      <w:keepLines/>
      <w:numPr>
        <w:ilvl w:val="7"/>
        <w:numId w:val="1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04615"/>
    <w:pPr>
      <w:keepNext/>
      <w:keepLines/>
      <w:numPr>
        <w:ilvl w:val="8"/>
        <w:numId w:val="1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363BE"/>
    <w:pPr>
      <w:spacing w:after="0" w:line="240" w:lineRule="auto"/>
      <w:contextualSpacing/>
      <w:jc w:val="center"/>
    </w:pPr>
    <w:rPr>
      <w:rFonts w:eastAsiaTheme="majorEastAsia" w:cstheme="majorBidi"/>
      <w:b/>
      <w:color w:val="000000" w:themeColor="text1"/>
      <w:sz w:val="56"/>
      <w:szCs w:val="56"/>
    </w:rPr>
  </w:style>
  <w:style w:type="character" w:customStyle="1" w:styleId="TitleChar">
    <w:name w:val="Title Char"/>
    <w:basedOn w:val="DefaultParagraphFont"/>
    <w:link w:val="Title"/>
    <w:uiPriority w:val="10"/>
    <w:rsid w:val="003363BE"/>
    <w:rPr>
      <w:rFonts w:eastAsiaTheme="majorEastAsia" w:cstheme="majorBidi"/>
      <w:b/>
      <w:color w:val="000000" w:themeColor="text1"/>
      <w:sz w:val="56"/>
      <w:szCs w:val="56"/>
    </w:rPr>
  </w:style>
  <w:style w:type="paragraph" w:styleId="Subtitle">
    <w:name w:val="Subtitle"/>
    <w:basedOn w:val="Normal"/>
    <w:next w:val="Normal"/>
    <w:link w:val="SubtitleChar"/>
    <w:uiPriority w:val="11"/>
    <w:qFormat/>
    <w:rsid w:val="00404615"/>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404615"/>
    <w:rPr>
      <w:color w:val="5A5A5A" w:themeColor="text1" w:themeTint="A5"/>
      <w:spacing w:val="10"/>
    </w:rPr>
  </w:style>
  <w:style w:type="character" w:customStyle="1" w:styleId="Heading1Char">
    <w:name w:val="Heading 1 Char"/>
    <w:basedOn w:val="DefaultParagraphFont"/>
    <w:link w:val="Heading1"/>
    <w:uiPriority w:val="9"/>
    <w:rsid w:val="004D7B3D"/>
    <w:rPr>
      <w:rFonts w:ascii="Calibri" w:eastAsiaTheme="majorEastAsia" w:hAnsi="Calibri" w:cstheme="majorBidi"/>
      <w:b/>
      <w:bCs/>
      <w:smallCaps/>
      <w:color w:val="000000" w:themeColor="text1"/>
      <w:sz w:val="48"/>
      <w:szCs w:val="36"/>
      <w:lang w:val="en-GB"/>
    </w:rPr>
  </w:style>
  <w:style w:type="character" w:customStyle="1" w:styleId="Heading2Char">
    <w:name w:val="Heading 2 Char"/>
    <w:basedOn w:val="DefaultParagraphFont"/>
    <w:link w:val="Heading2"/>
    <w:uiPriority w:val="9"/>
    <w:rsid w:val="009525A9"/>
    <w:rPr>
      <w:rFonts w:ascii="Calibri" w:eastAsiaTheme="majorEastAsia" w:hAnsi="Calibri" w:cstheme="majorBidi"/>
      <w:b/>
      <w:bCs/>
      <w:smallCaps/>
      <w:color w:val="000000" w:themeColor="text1"/>
      <w:sz w:val="30"/>
      <w:szCs w:val="28"/>
    </w:rPr>
  </w:style>
  <w:style w:type="character" w:customStyle="1" w:styleId="Heading3Char">
    <w:name w:val="Heading 3 Char"/>
    <w:basedOn w:val="DefaultParagraphFont"/>
    <w:link w:val="Heading3"/>
    <w:uiPriority w:val="9"/>
    <w:rsid w:val="00404615"/>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404615"/>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404615"/>
    <w:rPr>
      <w:rFonts w:asciiTheme="majorHAnsi" w:eastAsiaTheme="majorEastAsia" w:hAnsiTheme="majorHAnsi" w:cstheme="majorBidi"/>
      <w:color w:val="252525" w:themeColor="text2" w:themeShade="BF"/>
    </w:rPr>
  </w:style>
  <w:style w:type="character" w:customStyle="1" w:styleId="Heading6Char">
    <w:name w:val="Heading 6 Char"/>
    <w:basedOn w:val="DefaultParagraphFont"/>
    <w:link w:val="Heading6"/>
    <w:uiPriority w:val="9"/>
    <w:semiHidden/>
    <w:rsid w:val="00404615"/>
    <w:rPr>
      <w:rFonts w:asciiTheme="majorHAnsi" w:eastAsiaTheme="majorEastAsia" w:hAnsiTheme="majorHAnsi" w:cstheme="majorBidi"/>
      <w:i/>
      <w:iCs/>
      <w:color w:val="252525" w:themeColor="text2" w:themeShade="BF"/>
    </w:rPr>
  </w:style>
  <w:style w:type="character" w:customStyle="1" w:styleId="Heading7Char">
    <w:name w:val="Heading 7 Char"/>
    <w:basedOn w:val="DefaultParagraphFont"/>
    <w:link w:val="Heading7"/>
    <w:uiPriority w:val="9"/>
    <w:semiHidden/>
    <w:rsid w:val="0040461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0461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04615"/>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sid w:val="00404615"/>
    <w:rPr>
      <w:i/>
      <w:iCs/>
      <w:color w:val="404040" w:themeColor="text1" w:themeTint="BF"/>
    </w:rPr>
  </w:style>
  <w:style w:type="character" w:styleId="Emphasis">
    <w:name w:val="Emphasis"/>
    <w:basedOn w:val="DefaultParagraphFont"/>
    <w:uiPriority w:val="20"/>
    <w:qFormat/>
    <w:rsid w:val="00404615"/>
    <w:rPr>
      <w:i/>
      <w:iCs/>
      <w:color w:val="auto"/>
    </w:rPr>
  </w:style>
  <w:style w:type="character" w:styleId="IntenseEmphasis">
    <w:name w:val="Intense Emphasis"/>
    <w:basedOn w:val="DefaultParagraphFont"/>
    <w:uiPriority w:val="21"/>
    <w:qFormat/>
    <w:rsid w:val="00404615"/>
    <w:rPr>
      <w:b/>
      <w:bCs/>
      <w:i/>
      <w:iCs/>
      <w:caps/>
    </w:rPr>
  </w:style>
  <w:style w:type="character" w:styleId="Strong">
    <w:name w:val="Strong"/>
    <w:basedOn w:val="DefaultParagraphFont"/>
    <w:uiPriority w:val="22"/>
    <w:qFormat/>
    <w:rsid w:val="00404615"/>
    <w:rPr>
      <w:b/>
      <w:bCs/>
      <w:color w:val="000000" w:themeColor="text1"/>
    </w:rPr>
  </w:style>
  <w:style w:type="paragraph" w:styleId="Quote">
    <w:name w:val="Quote"/>
    <w:basedOn w:val="Normal"/>
    <w:next w:val="Normal"/>
    <w:link w:val="QuoteChar"/>
    <w:uiPriority w:val="29"/>
    <w:qFormat/>
    <w:rsid w:val="00404615"/>
    <w:pPr>
      <w:spacing w:before="160"/>
      <w:ind w:left="720" w:right="720"/>
    </w:pPr>
    <w:rPr>
      <w:i/>
      <w:iCs/>
      <w:color w:val="000000" w:themeColor="text1"/>
    </w:rPr>
  </w:style>
  <w:style w:type="character" w:customStyle="1" w:styleId="QuoteChar">
    <w:name w:val="Quote Char"/>
    <w:basedOn w:val="DefaultParagraphFont"/>
    <w:link w:val="Quote"/>
    <w:uiPriority w:val="29"/>
    <w:rsid w:val="00404615"/>
    <w:rPr>
      <w:i/>
      <w:iCs/>
      <w:color w:val="000000" w:themeColor="text1"/>
    </w:rPr>
  </w:style>
  <w:style w:type="paragraph" w:styleId="IntenseQuote">
    <w:name w:val="Intense Quote"/>
    <w:basedOn w:val="Normal"/>
    <w:next w:val="Normal"/>
    <w:link w:val="IntenseQuoteChar"/>
    <w:uiPriority w:val="30"/>
    <w:qFormat/>
    <w:rsid w:val="00404615"/>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404615"/>
    <w:rPr>
      <w:color w:val="000000" w:themeColor="text1"/>
      <w:shd w:val="clear" w:color="auto" w:fill="F2F2F2" w:themeFill="background1" w:themeFillShade="F2"/>
    </w:rPr>
  </w:style>
  <w:style w:type="character" w:styleId="SubtleReference">
    <w:name w:val="Subtle Reference"/>
    <w:basedOn w:val="DefaultParagraphFont"/>
    <w:uiPriority w:val="31"/>
    <w:qFormat/>
    <w:rsid w:val="00404615"/>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404615"/>
    <w:rPr>
      <w:b/>
      <w:bCs/>
      <w:smallCaps/>
      <w:u w:val="single"/>
    </w:rPr>
  </w:style>
  <w:style w:type="character" w:styleId="BookTitle">
    <w:name w:val="Book Title"/>
    <w:basedOn w:val="DefaultParagraphFont"/>
    <w:uiPriority w:val="33"/>
    <w:qFormat/>
    <w:rsid w:val="00404615"/>
    <w:rPr>
      <w:b w:val="0"/>
      <w:bCs w:val="0"/>
      <w:smallCaps/>
      <w:spacing w:val="5"/>
    </w:rPr>
  </w:style>
  <w:style w:type="paragraph" w:styleId="Caption">
    <w:name w:val="caption"/>
    <w:basedOn w:val="Normal"/>
    <w:next w:val="Normal"/>
    <w:uiPriority w:val="35"/>
    <w:semiHidden/>
    <w:unhideWhenUsed/>
    <w:qFormat/>
    <w:rsid w:val="00404615"/>
    <w:pPr>
      <w:spacing w:after="200" w:line="240" w:lineRule="auto"/>
    </w:pPr>
    <w:rPr>
      <w:i/>
      <w:iCs/>
      <w:color w:val="323232" w:themeColor="text2"/>
      <w:sz w:val="18"/>
      <w:szCs w:val="18"/>
    </w:rPr>
  </w:style>
  <w:style w:type="paragraph" w:styleId="TOCHeading">
    <w:name w:val="TOC Heading"/>
    <w:basedOn w:val="Heading1"/>
    <w:next w:val="Normal"/>
    <w:uiPriority w:val="39"/>
    <w:unhideWhenUsed/>
    <w:qFormat/>
    <w:rsid w:val="00404615"/>
    <w:pPr>
      <w:outlineLvl w:val="9"/>
    </w:pPr>
  </w:style>
  <w:style w:type="paragraph" w:styleId="NoSpacing">
    <w:name w:val="No Spacing"/>
    <w:link w:val="NoSpacingChar"/>
    <w:uiPriority w:val="1"/>
    <w:qFormat/>
    <w:rsid w:val="00404615"/>
    <w:pPr>
      <w:spacing w:after="0" w:line="240" w:lineRule="auto"/>
    </w:pPr>
  </w:style>
  <w:style w:type="paragraph" w:styleId="ListParagraph">
    <w:name w:val="List Paragraph"/>
    <w:basedOn w:val="Normal"/>
    <w:uiPriority w:val="34"/>
    <w:qFormat/>
    <w:rsid w:val="00404615"/>
    <w:pPr>
      <w:ind w:left="720"/>
      <w:contextualSpacing/>
    </w:pPr>
  </w:style>
  <w:style w:type="table" w:styleId="TableGrid">
    <w:name w:val="Table Grid"/>
    <w:basedOn w:val="TableNormal"/>
    <w:uiPriority w:val="39"/>
    <w:rsid w:val="003C77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27573"/>
    <w:rPr>
      <w:color w:val="6B9F25" w:themeColor="hyperlink"/>
      <w:u w:val="single"/>
    </w:rPr>
  </w:style>
  <w:style w:type="table" w:customStyle="1" w:styleId="PlainTable11">
    <w:name w:val="Plain Table 11"/>
    <w:basedOn w:val="TableNormal"/>
    <w:uiPriority w:val="41"/>
    <w:rsid w:val="006B38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NoSpacingChar">
    <w:name w:val="No Spacing Char"/>
    <w:basedOn w:val="DefaultParagraphFont"/>
    <w:link w:val="NoSpacing"/>
    <w:uiPriority w:val="1"/>
    <w:rsid w:val="00046389"/>
  </w:style>
  <w:style w:type="paragraph" w:customStyle="1" w:styleId="code">
    <w:name w:val="code"/>
    <w:basedOn w:val="NoSpacing"/>
    <w:link w:val="codeChar"/>
    <w:qFormat/>
    <w:rsid w:val="00DD22DB"/>
    <w:rPr>
      <w:rFonts w:asciiTheme="majorHAnsi" w:hAnsiTheme="majorHAnsi"/>
    </w:rPr>
  </w:style>
  <w:style w:type="paragraph" w:styleId="TOC1">
    <w:name w:val="toc 1"/>
    <w:basedOn w:val="Normal"/>
    <w:next w:val="Normal"/>
    <w:autoRedefine/>
    <w:uiPriority w:val="39"/>
    <w:unhideWhenUsed/>
    <w:rsid w:val="00712DC9"/>
    <w:pPr>
      <w:spacing w:after="100"/>
    </w:pPr>
  </w:style>
  <w:style w:type="character" w:customStyle="1" w:styleId="codeChar">
    <w:name w:val="code Char"/>
    <w:basedOn w:val="NoSpacingChar"/>
    <w:link w:val="code"/>
    <w:rsid w:val="00DD22DB"/>
    <w:rPr>
      <w:rFonts w:asciiTheme="majorHAnsi" w:hAnsiTheme="majorHAnsi"/>
    </w:rPr>
  </w:style>
  <w:style w:type="paragraph" w:styleId="TOC2">
    <w:name w:val="toc 2"/>
    <w:basedOn w:val="Normal"/>
    <w:next w:val="Normal"/>
    <w:autoRedefine/>
    <w:uiPriority w:val="39"/>
    <w:unhideWhenUsed/>
    <w:rsid w:val="00712DC9"/>
    <w:pPr>
      <w:spacing w:after="100"/>
      <w:ind w:left="220"/>
    </w:pPr>
  </w:style>
  <w:style w:type="paragraph" w:styleId="TOC3">
    <w:name w:val="toc 3"/>
    <w:basedOn w:val="Normal"/>
    <w:next w:val="Normal"/>
    <w:autoRedefine/>
    <w:uiPriority w:val="39"/>
    <w:unhideWhenUsed/>
    <w:rsid w:val="00712DC9"/>
    <w:pPr>
      <w:spacing w:after="100"/>
      <w:ind w:left="440"/>
    </w:pPr>
  </w:style>
  <w:style w:type="paragraph" w:styleId="Header">
    <w:name w:val="header"/>
    <w:basedOn w:val="Normal"/>
    <w:link w:val="HeaderChar"/>
    <w:uiPriority w:val="99"/>
    <w:unhideWhenUsed/>
    <w:rsid w:val="004E73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733D"/>
  </w:style>
  <w:style w:type="paragraph" w:styleId="Footer">
    <w:name w:val="footer"/>
    <w:basedOn w:val="Normal"/>
    <w:link w:val="FooterChar"/>
    <w:uiPriority w:val="99"/>
    <w:unhideWhenUsed/>
    <w:rsid w:val="004E73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733D"/>
  </w:style>
  <w:style w:type="paragraph" w:styleId="BalloonText">
    <w:name w:val="Balloon Text"/>
    <w:basedOn w:val="Normal"/>
    <w:link w:val="BalloonTextChar"/>
    <w:uiPriority w:val="99"/>
    <w:semiHidden/>
    <w:unhideWhenUsed/>
    <w:rsid w:val="00BE6B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E6B72"/>
    <w:rPr>
      <w:rFonts w:ascii="Tahoma" w:hAnsi="Tahoma" w:cs="Tahoma"/>
      <w:sz w:val="16"/>
      <w:szCs w:val="16"/>
    </w:rPr>
  </w:style>
  <w:style w:type="paragraph" w:customStyle="1" w:styleId="Abtracttitle">
    <w:name w:val="Abtracttitle"/>
    <w:basedOn w:val="Normal"/>
    <w:link w:val="AbtracttitleChar"/>
    <w:qFormat/>
    <w:rsid w:val="009525A9"/>
    <w:pPr>
      <w:pBdr>
        <w:bottom w:val="single" w:sz="4" w:space="1" w:color="auto"/>
      </w:pBdr>
      <w:tabs>
        <w:tab w:val="left" w:pos="2390"/>
      </w:tabs>
    </w:pPr>
    <w:rPr>
      <w:b/>
      <w:sz w:val="40"/>
      <w:szCs w:val="36"/>
    </w:rPr>
  </w:style>
  <w:style w:type="character" w:customStyle="1" w:styleId="AbtracttitleChar">
    <w:name w:val="Abtracttitle Char"/>
    <w:basedOn w:val="DefaultParagraphFont"/>
    <w:link w:val="Abtracttitle"/>
    <w:rsid w:val="009525A9"/>
    <w:rPr>
      <w:rFonts w:ascii="Calibri" w:hAnsi="Calibri"/>
      <w:b/>
      <w:sz w:val="40"/>
      <w:szCs w:val="36"/>
    </w:rPr>
  </w:style>
  <w:style w:type="table" w:customStyle="1" w:styleId="TableGrid0">
    <w:name w:val="TableGrid"/>
    <w:rsid w:val="009525A9"/>
    <w:pPr>
      <w:spacing w:after="0" w:line="240" w:lineRule="auto"/>
    </w:pPr>
    <w:rPr>
      <w:lang w:eastAsia="en-US"/>
    </w:rPr>
    <w:tblPr>
      <w:tblCellMar>
        <w:top w:w="0" w:type="dxa"/>
        <w:left w:w="0" w:type="dxa"/>
        <w:bottom w:w="0" w:type="dxa"/>
        <w:right w:w="0" w:type="dxa"/>
      </w:tblCellMar>
    </w:tblPr>
  </w:style>
  <w:style w:type="paragraph" w:styleId="Revision">
    <w:name w:val="Revision"/>
    <w:hidden/>
    <w:uiPriority w:val="99"/>
    <w:semiHidden/>
    <w:rsid w:val="00BA7AE1"/>
    <w:pPr>
      <w:spacing w:after="0" w:line="240" w:lineRule="auto"/>
    </w:pPr>
    <w:rPr>
      <w:rFonts w:ascii="Calibri" w:hAnsi="Calibri"/>
    </w:rPr>
  </w:style>
  <w:style w:type="paragraph" w:styleId="FootnoteText">
    <w:name w:val="footnote text"/>
    <w:basedOn w:val="Normal"/>
    <w:link w:val="FootnoteTextChar"/>
    <w:uiPriority w:val="99"/>
    <w:unhideWhenUsed/>
    <w:rsid w:val="00CA5897"/>
    <w:pPr>
      <w:spacing w:after="0" w:line="240" w:lineRule="auto"/>
    </w:pPr>
    <w:rPr>
      <w:rFonts w:asciiTheme="minorHAnsi" w:eastAsiaTheme="minorHAnsi" w:hAnsiTheme="minorHAnsi"/>
      <w:sz w:val="20"/>
      <w:szCs w:val="20"/>
      <w:lang w:val="en-GB" w:eastAsia="en-US"/>
    </w:rPr>
  </w:style>
  <w:style w:type="character" w:customStyle="1" w:styleId="FootnoteTextChar">
    <w:name w:val="Footnote Text Char"/>
    <w:basedOn w:val="DefaultParagraphFont"/>
    <w:link w:val="FootnoteText"/>
    <w:uiPriority w:val="99"/>
    <w:rsid w:val="00CA5897"/>
    <w:rPr>
      <w:rFonts w:eastAsiaTheme="minorHAnsi"/>
      <w:sz w:val="20"/>
      <w:szCs w:val="20"/>
      <w:lang w:val="en-GB" w:eastAsia="en-US"/>
    </w:rPr>
  </w:style>
  <w:style w:type="character" w:styleId="FootnoteReference">
    <w:name w:val="footnote reference"/>
    <w:basedOn w:val="DefaultParagraphFont"/>
    <w:uiPriority w:val="99"/>
    <w:semiHidden/>
    <w:unhideWhenUsed/>
    <w:rsid w:val="00CA5897"/>
    <w:rPr>
      <w:vertAlign w:val="superscript"/>
    </w:rPr>
  </w:style>
  <w:style w:type="character" w:styleId="FollowedHyperlink">
    <w:name w:val="FollowedHyperlink"/>
    <w:basedOn w:val="DefaultParagraphFont"/>
    <w:uiPriority w:val="99"/>
    <w:semiHidden/>
    <w:unhideWhenUsed/>
    <w:rsid w:val="00154C09"/>
    <w:rPr>
      <w:color w:val="B26B02" w:themeColor="followedHyperlink"/>
      <w:u w:val="single"/>
    </w:rPr>
  </w:style>
  <w:style w:type="table" w:styleId="GridTable4">
    <w:name w:val="Grid Table 4"/>
    <w:basedOn w:val="TableNormal"/>
    <w:uiPriority w:val="49"/>
    <w:rsid w:val="00A90AF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2">
    <w:name w:val="Grid Table 5 Dark Accent 2"/>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CDD1"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F2936"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F2936"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F2936"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F2936" w:themeFill="accent2"/>
      </w:tcPr>
    </w:tblStylePr>
    <w:tblStylePr w:type="band1Vert">
      <w:tblPr/>
      <w:tcPr>
        <w:shd w:val="clear" w:color="auto" w:fill="E59CA4" w:themeFill="accent2" w:themeFillTint="66"/>
      </w:tcPr>
    </w:tblStylePr>
    <w:tblStylePr w:type="band1Horz">
      <w:tblPr/>
      <w:tcPr>
        <w:shd w:val="clear" w:color="auto" w:fill="E59CA4" w:themeFill="accent2" w:themeFillTint="66"/>
      </w:tcPr>
    </w:tblStylePr>
  </w:style>
  <w:style w:type="paragraph" w:styleId="Bibliography">
    <w:name w:val="Bibliography"/>
    <w:basedOn w:val="Normal"/>
    <w:next w:val="Normal"/>
    <w:uiPriority w:val="37"/>
    <w:unhideWhenUsed/>
    <w:rsid w:val="00EF7AD7"/>
  </w:style>
  <w:style w:type="paragraph" w:customStyle="1" w:styleId="DecimalAligned">
    <w:name w:val="Decimal Aligned"/>
    <w:basedOn w:val="Normal"/>
    <w:uiPriority w:val="40"/>
    <w:qFormat/>
    <w:rsid w:val="00767702"/>
    <w:pPr>
      <w:tabs>
        <w:tab w:val="decimal" w:pos="360"/>
      </w:tabs>
      <w:spacing w:after="200" w:line="276" w:lineRule="auto"/>
    </w:pPr>
    <w:rPr>
      <w:rFonts w:asciiTheme="minorHAnsi" w:hAnsiTheme="minorHAnsi" w:cs="Times New Roman"/>
      <w:lang w:eastAsia="en-US"/>
    </w:rPr>
  </w:style>
  <w:style w:type="table" w:styleId="MediumShading2-Accent5">
    <w:name w:val="Medium Shading 2 Accent 5"/>
    <w:basedOn w:val="TableNormal"/>
    <w:uiPriority w:val="64"/>
    <w:rsid w:val="00767702"/>
    <w:pPr>
      <w:spacing w:after="0" w:line="240" w:lineRule="auto"/>
    </w:pPr>
    <w:rPr>
      <w:lang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04878"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604878" w:themeFill="accent5"/>
      </w:tcPr>
    </w:tblStylePr>
    <w:tblStylePr w:type="lastCol">
      <w:rPr>
        <w:b/>
        <w:bCs/>
        <w:color w:val="FFFFFF" w:themeColor="background1"/>
      </w:rPr>
      <w:tblPr/>
      <w:tcPr>
        <w:tcBorders>
          <w:left w:val="nil"/>
          <w:right w:val="nil"/>
          <w:insideH w:val="nil"/>
          <w:insideV w:val="nil"/>
        </w:tcBorders>
        <w:shd w:val="clear" w:color="auto" w:fill="604878"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UnresolvedMention">
    <w:name w:val="Unresolved Mention"/>
    <w:basedOn w:val="DefaultParagraphFont"/>
    <w:uiPriority w:val="99"/>
    <w:semiHidden/>
    <w:unhideWhenUsed/>
    <w:rsid w:val="007347CE"/>
    <w:rPr>
      <w:color w:val="605E5C"/>
      <w:shd w:val="clear" w:color="auto" w:fill="E1DFDD"/>
    </w:rPr>
  </w:style>
  <w:style w:type="table" w:styleId="GridTable1Light-Accent2">
    <w:name w:val="Grid Table 1 Light Accent 2"/>
    <w:basedOn w:val="TableNormal"/>
    <w:uiPriority w:val="46"/>
    <w:rsid w:val="00803F9A"/>
    <w:pPr>
      <w:spacing w:after="0" w:line="240" w:lineRule="auto"/>
    </w:pPr>
    <w:tblPr>
      <w:tblStyleRowBandSize w:val="1"/>
      <w:tblStyleColBandSize w:val="1"/>
      <w:tblBorders>
        <w:top w:val="single" w:sz="4" w:space="0" w:color="E59CA4" w:themeColor="accent2" w:themeTint="66"/>
        <w:left w:val="single" w:sz="4" w:space="0" w:color="E59CA4" w:themeColor="accent2" w:themeTint="66"/>
        <w:bottom w:val="single" w:sz="4" w:space="0" w:color="E59CA4" w:themeColor="accent2" w:themeTint="66"/>
        <w:right w:val="single" w:sz="4" w:space="0" w:color="E59CA4" w:themeColor="accent2" w:themeTint="66"/>
        <w:insideH w:val="single" w:sz="4" w:space="0" w:color="E59CA4" w:themeColor="accent2" w:themeTint="66"/>
        <w:insideV w:val="single" w:sz="4" w:space="0" w:color="E59CA4" w:themeColor="accent2" w:themeTint="66"/>
      </w:tblBorders>
    </w:tblPr>
    <w:tblStylePr w:type="firstRow">
      <w:rPr>
        <w:b/>
        <w:bCs/>
      </w:rPr>
      <w:tblPr/>
      <w:tcPr>
        <w:tcBorders>
          <w:bottom w:val="single" w:sz="12" w:space="0" w:color="D86B77" w:themeColor="accent2" w:themeTint="99"/>
        </w:tcBorders>
      </w:tcPr>
    </w:tblStylePr>
    <w:tblStylePr w:type="lastRow">
      <w:rPr>
        <w:b/>
        <w:bCs/>
      </w:rPr>
      <w:tblPr/>
      <w:tcPr>
        <w:tcBorders>
          <w:top w:val="double" w:sz="2" w:space="0" w:color="D86B77" w:themeColor="accent2"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D04E2A"/>
    <w:pPr>
      <w:spacing w:after="0" w:line="240" w:lineRule="auto"/>
    </w:pPr>
    <w:tblPr>
      <w:tblStyleRowBandSize w:val="1"/>
      <w:tblStyleColBandSize w:val="1"/>
      <w:tblBorders>
        <w:top w:val="single" w:sz="4" w:space="0" w:color="D86B77" w:themeColor="accent2" w:themeTint="99"/>
        <w:left w:val="single" w:sz="4" w:space="0" w:color="D86B77" w:themeColor="accent2" w:themeTint="99"/>
        <w:bottom w:val="single" w:sz="4" w:space="0" w:color="D86B77" w:themeColor="accent2" w:themeTint="99"/>
        <w:right w:val="single" w:sz="4" w:space="0" w:color="D86B77" w:themeColor="accent2" w:themeTint="99"/>
        <w:insideH w:val="single" w:sz="4" w:space="0" w:color="D86B77" w:themeColor="accent2" w:themeTint="99"/>
        <w:insideV w:val="single" w:sz="4" w:space="0" w:color="D86B77" w:themeColor="accent2" w:themeTint="99"/>
      </w:tblBorders>
    </w:tblPr>
    <w:tblStylePr w:type="firstRow">
      <w:rPr>
        <w:b/>
        <w:bCs/>
        <w:color w:val="FFFFFF" w:themeColor="background1"/>
      </w:rPr>
      <w:tblPr/>
      <w:tcPr>
        <w:tcBorders>
          <w:top w:val="single" w:sz="4" w:space="0" w:color="9F2936" w:themeColor="accent2"/>
          <w:left w:val="single" w:sz="4" w:space="0" w:color="9F2936" w:themeColor="accent2"/>
          <w:bottom w:val="single" w:sz="4" w:space="0" w:color="9F2936" w:themeColor="accent2"/>
          <w:right w:val="single" w:sz="4" w:space="0" w:color="9F2936" w:themeColor="accent2"/>
          <w:insideH w:val="nil"/>
          <w:insideV w:val="nil"/>
        </w:tcBorders>
        <w:shd w:val="clear" w:color="auto" w:fill="9F2936" w:themeFill="accent2"/>
      </w:tcPr>
    </w:tblStylePr>
    <w:tblStylePr w:type="lastRow">
      <w:rPr>
        <w:b/>
        <w:bCs/>
      </w:rPr>
      <w:tblPr/>
      <w:tcPr>
        <w:tcBorders>
          <w:top w:val="double" w:sz="4" w:space="0" w:color="9F2936" w:themeColor="accent2"/>
        </w:tcBorders>
      </w:tcPr>
    </w:tblStylePr>
    <w:tblStylePr w:type="firstCol">
      <w:rPr>
        <w:b/>
        <w:bCs/>
      </w:rPr>
    </w:tblStylePr>
    <w:tblStylePr w:type="lastCol">
      <w:rPr>
        <w:b/>
        <w:bCs/>
      </w:rPr>
    </w:tblStylePr>
    <w:tblStylePr w:type="band1Vert">
      <w:tblPr/>
      <w:tcPr>
        <w:shd w:val="clear" w:color="auto" w:fill="F2CDD1" w:themeFill="accent2" w:themeFillTint="33"/>
      </w:tcPr>
    </w:tblStylePr>
    <w:tblStylePr w:type="band1Horz">
      <w:tblPr/>
      <w:tcPr>
        <w:shd w:val="clear" w:color="auto" w:fill="F2CDD1" w:themeFill="accent2" w:themeFillTint="33"/>
      </w:tcPr>
    </w:tblStylePr>
  </w:style>
  <w:style w:type="table" w:styleId="GridTable3-Accent2">
    <w:name w:val="Grid Table 3 Accent 2"/>
    <w:basedOn w:val="TableNormal"/>
    <w:uiPriority w:val="48"/>
    <w:rsid w:val="005578D2"/>
    <w:pPr>
      <w:spacing w:after="0" w:line="240" w:lineRule="auto"/>
    </w:pPr>
    <w:tblPr>
      <w:tblStyleRowBandSize w:val="1"/>
      <w:tblStyleColBandSize w:val="1"/>
      <w:tblBorders>
        <w:top w:val="single" w:sz="4" w:space="0" w:color="D86B77" w:themeColor="accent2" w:themeTint="99"/>
        <w:left w:val="single" w:sz="4" w:space="0" w:color="D86B77" w:themeColor="accent2" w:themeTint="99"/>
        <w:bottom w:val="single" w:sz="4" w:space="0" w:color="D86B77" w:themeColor="accent2" w:themeTint="99"/>
        <w:right w:val="single" w:sz="4" w:space="0" w:color="D86B77" w:themeColor="accent2" w:themeTint="99"/>
        <w:insideH w:val="single" w:sz="4" w:space="0" w:color="D86B77" w:themeColor="accent2" w:themeTint="99"/>
        <w:insideV w:val="single" w:sz="4" w:space="0" w:color="D86B77"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CDD1" w:themeFill="accent2" w:themeFillTint="33"/>
      </w:tcPr>
    </w:tblStylePr>
    <w:tblStylePr w:type="band1Horz">
      <w:tblPr/>
      <w:tcPr>
        <w:shd w:val="clear" w:color="auto" w:fill="F2CDD1" w:themeFill="accent2" w:themeFillTint="33"/>
      </w:tcPr>
    </w:tblStylePr>
    <w:tblStylePr w:type="neCell">
      <w:tblPr/>
      <w:tcPr>
        <w:tcBorders>
          <w:bottom w:val="single" w:sz="4" w:space="0" w:color="D86B77" w:themeColor="accent2" w:themeTint="99"/>
        </w:tcBorders>
      </w:tcPr>
    </w:tblStylePr>
    <w:tblStylePr w:type="nwCell">
      <w:tblPr/>
      <w:tcPr>
        <w:tcBorders>
          <w:bottom w:val="single" w:sz="4" w:space="0" w:color="D86B77" w:themeColor="accent2" w:themeTint="99"/>
        </w:tcBorders>
      </w:tcPr>
    </w:tblStylePr>
    <w:tblStylePr w:type="seCell">
      <w:tblPr/>
      <w:tcPr>
        <w:tcBorders>
          <w:top w:val="single" w:sz="4" w:space="0" w:color="D86B77" w:themeColor="accent2" w:themeTint="99"/>
        </w:tcBorders>
      </w:tcPr>
    </w:tblStylePr>
    <w:tblStylePr w:type="swCell">
      <w:tblPr/>
      <w:tcPr>
        <w:tcBorders>
          <w:top w:val="single" w:sz="4" w:space="0" w:color="D86B77" w:themeColor="accent2" w:themeTint="99"/>
        </w:tcBorders>
      </w:tcPr>
    </w:tblStylePr>
  </w:style>
  <w:style w:type="table" w:styleId="GridTable6Colorful-Accent2">
    <w:name w:val="Grid Table 6 Colorful Accent 2"/>
    <w:basedOn w:val="TableNormal"/>
    <w:uiPriority w:val="51"/>
    <w:rsid w:val="005578D2"/>
    <w:pPr>
      <w:spacing w:after="0" w:line="240" w:lineRule="auto"/>
    </w:pPr>
    <w:rPr>
      <w:color w:val="761E28" w:themeColor="accent2" w:themeShade="BF"/>
    </w:rPr>
    <w:tblPr>
      <w:tblStyleRowBandSize w:val="1"/>
      <w:tblStyleColBandSize w:val="1"/>
      <w:tblBorders>
        <w:top w:val="single" w:sz="4" w:space="0" w:color="D86B77" w:themeColor="accent2" w:themeTint="99"/>
        <w:left w:val="single" w:sz="4" w:space="0" w:color="D86B77" w:themeColor="accent2" w:themeTint="99"/>
        <w:bottom w:val="single" w:sz="4" w:space="0" w:color="D86B77" w:themeColor="accent2" w:themeTint="99"/>
        <w:right w:val="single" w:sz="4" w:space="0" w:color="D86B77" w:themeColor="accent2" w:themeTint="99"/>
        <w:insideH w:val="single" w:sz="4" w:space="0" w:color="D86B77" w:themeColor="accent2" w:themeTint="99"/>
        <w:insideV w:val="single" w:sz="4" w:space="0" w:color="D86B77" w:themeColor="accent2" w:themeTint="99"/>
      </w:tblBorders>
    </w:tblPr>
    <w:tblStylePr w:type="firstRow">
      <w:rPr>
        <w:b/>
        <w:bCs/>
      </w:rPr>
      <w:tblPr/>
      <w:tcPr>
        <w:tcBorders>
          <w:bottom w:val="single" w:sz="12" w:space="0" w:color="D86B77" w:themeColor="accent2" w:themeTint="99"/>
        </w:tcBorders>
      </w:tcPr>
    </w:tblStylePr>
    <w:tblStylePr w:type="lastRow">
      <w:rPr>
        <w:b/>
        <w:bCs/>
      </w:rPr>
      <w:tblPr/>
      <w:tcPr>
        <w:tcBorders>
          <w:top w:val="double" w:sz="4" w:space="0" w:color="D86B77" w:themeColor="accent2" w:themeTint="99"/>
        </w:tcBorders>
      </w:tcPr>
    </w:tblStylePr>
    <w:tblStylePr w:type="firstCol">
      <w:rPr>
        <w:b/>
        <w:bCs/>
      </w:rPr>
    </w:tblStylePr>
    <w:tblStylePr w:type="lastCol">
      <w:rPr>
        <w:b/>
        <w:bCs/>
      </w:rPr>
    </w:tblStylePr>
    <w:tblStylePr w:type="band1Vert">
      <w:tblPr/>
      <w:tcPr>
        <w:shd w:val="clear" w:color="auto" w:fill="F2CDD1" w:themeFill="accent2" w:themeFillTint="33"/>
      </w:tcPr>
    </w:tblStylePr>
    <w:tblStylePr w:type="band1Horz">
      <w:tblPr/>
      <w:tcPr>
        <w:shd w:val="clear" w:color="auto" w:fill="F2CDD1" w:themeFill="accent2" w:themeFillTint="33"/>
      </w:tcPr>
    </w:tblStylePr>
  </w:style>
  <w:style w:type="table" w:styleId="GridTable6Colorful">
    <w:name w:val="Grid Table 6 Colorful"/>
    <w:basedOn w:val="TableNormal"/>
    <w:uiPriority w:val="51"/>
    <w:rsid w:val="005578D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PlaceholderText">
    <w:name w:val="Placeholder Text"/>
    <w:basedOn w:val="DefaultParagraphFont"/>
    <w:uiPriority w:val="99"/>
    <w:semiHidden/>
    <w:rsid w:val="008131B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555753">
      <w:bodyDiv w:val="1"/>
      <w:marLeft w:val="0"/>
      <w:marRight w:val="0"/>
      <w:marTop w:val="0"/>
      <w:marBottom w:val="0"/>
      <w:divBdr>
        <w:top w:val="none" w:sz="0" w:space="0" w:color="auto"/>
        <w:left w:val="none" w:sz="0" w:space="0" w:color="auto"/>
        <w:bottom w:val="none" w:sz="0" w:space="0" w:color="auto"/>
        <w:right w:val="none" w:sz="0" w:space="0" w:color="auto"/>
      </w:divBdr>
    </w:div>
    <w:div w:id="24797129">
      <w:bodyDiv w:val="1"/>
      <w:marLeft w:val="0"/>
      <w:marRight w:val="0"/>
      <w:marTop w:val="0"/>
      <w:marBottom w:val="0"/>
      <w:divBdr>
        <w:top w:val="none" w:sz="0" w:space="0" w:color="auto"/>
        <w:left w:val="none" w:sz="0" w:space="0" w:color="auto"/>
        <w:bottom w:val="none" w:sz="0" w:space="0" w:color="auto"/>
        <w:right w:val="none" w:sz="0" w:space="0" w:color="auto"/>
      </w:divBdr>
    </w:div>
    <w:div w:id="33044703">
      <w:bodyDiv w:val="1"/>
      <w:marLeft w:val="0"/>
      <w:marRight w:val="0"/>
      <w:marTop w:val="0"/>
      <w:marBottom w:val="0"/>
      <w:divBdr>
        <w:top w:val="none" w:sz="0" w:space="0" w:color="auto"/>
        <w:left w:val="none" w:sz="0" w:space="0" w:color="auto"/>
        <w:bottom w:val="none" w:sz="0" w:space="0" w:color="auto"/>
        <w:right w:val="none" w:sz="0" w:space="0" w:color="auto"/>
      </w:divBdr>
    </w:div>
    <w:div w:id="55201874">
      <w:bodyDiv w:val="1"/>
      <w:marLeft w:val="0"/>
      <w:marRight w:val="0"/>
      <w:marTop w:val="0"/>
      <w:marBottom w:val="0"/>
      <w:divBdr>
        <w:top w:val="none" w:sz="0" w:space="0" w:color="auto"/>
        <w:left w:val="none" w:sz="0" w:space="0" w:color="auto"/>
        <w:bottom w:val="none" w:sz="0" w:space="0" w:color="auto"/>
        <w:right w:val="none" w:sz="0" w:space="0" w:color="auto"/>
      </w:divBdr>
    </w:div>
    <w:div w:id="62995603">
      <w:bodyDiv w:val="1"/>
      <w:marLeft w:val="0"/>
      <w:marRight w:val="0"/>
      <w:marTop w:val="0"/>
      <w:marBottom w:val="0"/>
      <w:divBdr>
        <w:top w:val="none" w:sz="0" w:space="0" w:color="auto"/>
        <w:left w:val="none" w:sz="0" w:space="0" w:color="auto"/>
        <w:bottom w:val="none" w:sz="0" w:space="0" w:color="auto"/>
        <w:right w:val="none" w:sz="0" w:space="0" w:color="auto"/>
      </w:divBdr>
    </w:div>
    <w:div w:id="66849222">
      <w:bodyDiv w:val="1"/>
      <w:marLeft w:val="0"/>
      <w:marRight w:val="0"/>
      <w:marTop w:val="0"/>
      <w:marBottom w:val="0"/>
      <w:divBdr>
        <w:top w:val="none" w:sz="0" w:space="0" w:color="auto"/>
        <w:left w:val="none" w:sz="0" w:space="0" w:color="auto"/>
        <w:bottom w:val="none" w:sz="0" w:space="0" w:color="auto"/>
        <w:right w:val="none" w:sz="0" w:space="0" w:color="auto"/>
      </w:divBdr>
    </w:div>
    <w:div w:id="123617809">
      <w:bodyDiv w:val="1"/>
      <w:marLeft w:val="0"/>
      <w:marRight w:val="0"/>
      <w:marTop w:val="0"/>
      <w:marBottom w:val="0"/>
      <w:divBdr>
        <w:top w:val="none" w:sz="0" w:space="0" w:color="auto"/>
        <w:left w:val="none" w:sz="0" w:space="0" w:color="auto"/>
        <w:bottom w:val="none" w:sz="0" w:space="0" w:color="auto"/>
        <w:right w:val="none" w:sz="0" w:space="0" w:color="auto"/>
      </w:divBdr>
    </w:div>
    <w:div w:id="155848235">
      <w:bodyDiv w:val="1"/>
      <w:marLeft w:val="0"/>
      <w:marRight w:val="0"/>
      <w:marTop w:val="0"/>
      <w:marBottom w:val="0"/>
      <w:divBdr>
        <w:top w:val="none" w:sz="0" w:space="0" w:color="auto"/>
        <w:left w:val="none" w:sz="0" w:space="0" w:color="auto"/>
        <w:bottom w:val="none" w:sz="0" w:space="0" w:color="auto"/>
        <w:right w:val="none" w:sz="0" w:space="0" w:color="auto"/>
      </w:divBdr>
    </w:div>
    <w:div w:id="236214137">
      <w:bodyDiv w:val="1"/>
      <w:marLeft w:val="0"/>
      <w:marRight w:val="0"/>
      <w:marTop w:val="0"/>
      <w:marBottom w:val="0"/>
      <w:divBdr>
        <w:top w:val="none" w:sz="0" w:space="0" w:color="auto"/>
        <w:left w:val="none" w:sz="0" w:space="0" w:color="auto"/>
        <w:bottom w:val="none" w:sz="0" w:space="0" w:color="auto"/>
        <w:right w:val="none" w:sz="0" w:space="0" w:color="auto"/>
      </w:divBdr>
    </w:div>
    <w:div w:id="347827983">
      <w:bodyDiv w:val="1"/>
      <w:marLeft w:val="0"/>
      <w:marRight w:val="0"/>
      <w:marTop w:val="0"/>
      <w:marBottom w:val="0"/>
      <w:divBdr>
        <w:top w:val="none" w:sz="0" w:space="0" w:color="auto"/>
        <w:left w:val="none" w:sz="0" w:space="0" w:color="auto"/>
        <w:bottom w:val="none" w:sz="0" w:space="0" w:color="auto"/>
        <w:right w:val="none" w:sz="0" w:space="0" w:color="auto"/>
      </w:divBdr>
    </w:div>
    <w:div w:id="413355550">
      <w:bodyDiv w:val="1"/>
      <w:marLeft w:val="0"/>
      <w:marRight w:val="0"/>
      <w:marTop w:val="0"/>
      <w:marBottom w:val="0"/>
      <w:divBdr>
        <w:top w:val="none" w:sz="0" w:space="0" w:color="auto"/>
        <w:left w:val="none" w:sz="0" w:space="0" w:color="auto"/>
        <w:bottom w:val="none" w:sz="0" w:space="0" w:color="auto"/>
        <w:right w:val="none" w:sz="0" w:space="0" w:color="auto"/>
      </w:divBdr>
    </w:div>
    <w:div w:id="439111008">
      <w:bodyDiv w:val="1"/>
      <w:marLeft w:val="0"/>
      <w:marRight w:val="0"/>
      <w:marTop w:val="0"/>
      <w:marBottom w:val="0"/>
      <w:divBdr>
        <w:top w:val="none" w:sz="0" w:space="0" w:color="auto"/>
        <w:left w:val="none" w:sz="0" w:space="0" w:color="auto"/>
        <w:bottom w:val="none" w:sz="0" w:space="0" w:color="auto"/>
        <w:right w:val="none" w:sz="0" w:space="0" w:color="auto"/>
      </w:divBdr>
    </w:div>
    <w:div w:id="444615767">
      <w:bodyDiv w:val="1"/>
      <w:marLeft w:val="0"/>
      <w:marRight w:val="0"/>
      <w:marTop w:val="0"/>
      <w:marBottom w:val="0"/>
      <w:divBdr>
        <w:top w:val="none" w:sz="0" w:space="0" w:color="auto"/>
        <w:left w:val="none" w:sz="0" w:space="0" w:color="auto"/>
        <w:bottom w:val="none" w:sz="0" w:space="0" w:color="auto"/>
        <w:right w:val="none" w:sz="0" w:space="0" w:color="auto"/>
      </w:divBdr>
    </w:div>
    <w:div w:id="474689230">
      <w:bodyDiv w:val="1"/>
      <w:marLeft w:val="0"/>
      <w:marRight w:val="0"/>
      <w:marTop w:val="0"/>
      <w:marBottom w:val="0"/>
      <w:divBdr>
        <w:top w:val="none" w:sz="0" w:space="0" w:color="auto"/>
        <w:left w:val="none" w:sz="0" w:space="0" w:color="auto"/>
        <w:bottom w:val="none" w:sz="0" w:space="0" w:color="auto"/>
        <w:right w:val="none" w:sz="0" w:space="0" w:color="auto"/>
      </w:divBdr>
    </w:div>
    <w:div w:id="522985044">
      <w:bodyDiv w:val="1"/>
      <w:marLeft w:val="0"/>
      <w:marRight w:val="0"/>
      <w:marTop w:val="0"/>
      <w:marBottom w:val="0"/>
      <w:divBdr>
        <w:top w:val="none" w:sz="0" w:space="0" w:color="auto"/>
        <w:left w:val="none" w:sz="0" w:space="0" w:color="auto"/>
        <w:bottom w:val="none" w:sz="0" w:space="0" w:color="auto"/>
        <w:right w:val="none" w:sz="0" w:space="0" w:color="auto"/>
      </w:divBdr>
    </w:div>
    <w:div w:id="527959984">
      <w:bodyDiv w:val="1"/>
      <w:marLeft w:val="0"/>
      <w:marRight w:val="0"/>
      <w:marTop w:val="0"/>
      <w:marBottom w:val="0"/>
      <w:divBdr>
        <w:top w:val="none" w:sz="0" w:space="0" w:color="auto"/>
        <w:left w:val="none" w:sz="0" w:space="0" w:color="auto"/>
        <w:bottom w:val="none" w:sz="0" w:space="0" w:color="auto"/>
        <w:right w:val="none" w:sz="0" w:space="0" w:color="auto"/>
      </w:divBdr>
    </w:div>
    <w:div w:id="576986688">
      <w:bodyDiv w:val="1"/>
      <w:marLeft w:val="0"/>
      <w:marRight w:val="0"/>
      <w:marTop w:val="0"/>
      <w:marBottom w:val="0"/>
      <w:divBdr>
        <w:top w:val="none" w:sz="0" w:space="0" w:color="auto"/>
        <w:left w:val="none" w:sz="0" w:space="0" w:color="auto"/>
        <w:bottom w:val="none" w:sz="0" w:space="0" w:color="auto"/>
        <w:right w:val="none" w:sz="0" w:space="0" w:color="auto"/>
      </w:divBdr>
    </w:div>
    <w:div w:id="587419751">
      <w:bodyDiv w:val="1"/>
      <w:marLeft w:val="0"/>
      <w:marRight w:val="0"/>
      <w:marTop w:val="0"/>
      <w:marBottom w:val="0"/>
      <w:divBdr>
        <w:top w:val="none" w:sz="0" w:space="0" w:color="auto"/>
        <w:left w:val="none" w:sz="0" w:space="0" w:color="auto"/>
        <w:bottom w:val="none" w:sz="0" w:space="0" w:color="auto"/>
        <w:right w:val="none" w:sz="0" w:space="0" w:color="auto"/>
      </w:divBdr>
    </w:div>
    <w:div w:id="673343211">
      <w:bodyDiv w:val="1"/>
      <w:marLeft w:val="0"/>
      <w:marRight w:val="0"/>
      <w:marTop w:val="0"/>
      <w:marBottom w:val="0"/>
      <w:divBdr>
        <w:top w:val="none" w:sz="0" w:space="0" w:color="auto"/>
        <w:left w:val="none" w:sz="0" w:space="0" w:color="auto"/>
        <w:bottom w:val="none" w:sz="0" w:space="0" w:color="auto"/>
        <w:right w:val="none" w:sz="0" w:space="0" w:color="auto"/>
      </w:divBdr>
    </w:div>
    <w:div w:id="691683393">
      <w:bodyDiv w:val="1"/>
      <w:marLeft w:val="0"/>
      <w:marRight w:val="0"/>
      <w:marTop w:val="0"/>
      <w:marBottom w:val="0"/>
      <w:divBdr>
        <w:top w:val="none" w:sz="0" w:space="0" w:color="auto"/>
        <w:left w:val="none" w:sz="0" w:space="0" w:color="auto"/>
        <w:bottom w:val="none" w:sz="0" w:space="0" w:color="auto"/>
        <w:right w:val="none" w:sz="0" w:space="0" w:color="auto"/>
      </w:divBdr>
    </w:div>
    <w:div w:id="724990304">
      <w:bodyDiv w:val="1"/>
      <w:marLeft w:val="0"/>
      <w:marRight w:val="0"/>
      <w:marTop w:val="0"/>
      <w:marBottom w:val="0"/>
      <w:divBdr>
        <w:top w:val="none" w:sz="0" w:space="0" w:color="auto"/>
        <w:left w:val="none" w:sz="0" w:space="0" w:color="auto"/>
        <w:bottom w:val="none" w:sz="0" w:space="0" w:color="auto"/>
        <w:right w:val="none" w:sz="0" w:space="0" w:color="auto"/>
      </w:divBdr>
    </w:div>
    <w:div w:id="765346535">
      <w:bodyDiv w:val="1"/>
      <w:marLeft w:val="0"/>
      <w:marRight w:val="0"/>
      <w:marTop w:val="0"/>
      <w:marBottom w:val="0"/>
      <w:divBdr>
        <w:top w:val="none" w:sz="0" w:space="0" w:color="auto"/>
        <w:left w:val="none" w:sz="0" w:space="0" w:color="auto"/>
        <w:bottom w:val="none" w:sz="0" w:space="0" w:color="auto"/>
        <w:right w:val="none" w:sz="0" w:space="0" w:color="auto"/>
      </w:divBdr>
    </w:div>
    <w:div w:id="786966011">
      <w:bodyDiv w:val="1"/>
      <w:marLeft w:val="0"/>
      <w:marRight w:val="0"/>
      <w:marTop w:val="0"/>
      <w:marBottom w:val="0"/>
      <w:divBdr>
        <w:top w:val="none" w:sz="0" w:space="0" w:color="auto"/>
        <w:left w:val="none" w:sz="0" w:space="0" w:color="auto"/>
        <w:bottom w:val="none" w:sz="0" w:space="0" w:color="auto"/>
        <w:right w:val="none" w:sz="0" w:space="0" w:color="auto"/>
      </w:divBdr>
    </w:div>
    <w:div w:id="800920710">
      <w:bodyDiv w:val="1"/>
      <w:marLeft w:val="0"/>
      <w:marRight w:val="0"/>
      <w:marTop w:val="0"/>
      <w:marBottom w:val="0"/>
      <w:divBdr>
        <w:top w:val="none" w:sz="0" w:space="0" w:color="auto"/>
        <w:left w:val="none" w:sz="0" w:space="0" w:color="auto"/>
        <w:bottom w:val="none" w:sz="0" w:space="0" w:color="auto"/>
        <w:right w:val="none" w:sz="0" w:space="0" w:color="auto"/>
      </w:divBdr>
    </w:div>
    <w:div w:id="810053001">
      <w:bodyDiv w:val="1"/>
      <w:marLeft w:val="0"/>
      <w:marRight w:val="0"/>
      <w:marTop w:val="0"/>
      <w:marBottom w:val="0"/>
      <w:divBdr>
        <w:top w:val="none" w:sz="0" w:space="0" w:color="auto"/>
        <w:left w:val="none" w:sz="0" w:space="0" w:color="auto"/>
        <w:bottom w:val="none" w:sz="0" w:space="0" w:color="auto"/>
        <w:right w:val="none" w:sz="0" w:space="0" w:color="auto"/>
      </w:divBdr>
    </w:div>
    <w:div w:id="811870985">
      <w:bodyDiv w:val="1"/>
      <w:marLeft w:val="0"/>
      <w:marRight w:val="0"/>
      <w:marTop w:val="0"/>
      <w:marBottom w:val="0"/>
      <w:divBdr>
        <w:top w:val="none" w:sz="0" w:space="0" w:color="auto"/>
        <w:left w:val="none" w:sz="0" w:space="0" w:color="auto"/>
        <w:bottom w:val="none" w:sz="0" w:space="0" w:color="auto"/>
        <w:right w:val="none" w:sz="0" w:space="0" w:color="auto"/>
      </w:divBdr>
    </w:div>
    <w:div w:id="831413236">
      <w:bodyDiv w:val="1"/>
      <w:marLeft w:val="0"/>
      <w:marRight w:val="0"/>
      <w:marTop w:val="0"/>
      <w:marBottom w:val="0"/>
      <w:divBdr>
        <w:top w:val="none" w:sz="0" w:space="0" w:color="auto"/>
        <w:left w:val="none" w:sz="0" w:space="0" w:color="auto"/>
        <w:bottom w:val="none" w:sz="0" w:space="0" w:color="auto"/>
        <w:right w:val="none" w:sz="0" w:space="0" w:color="auto"/>
      </w:divBdr>
    </w:div>
    <w:div w:id="833490699">
      <w:bodyDiv w:val="1"/>
      <w:marLeft w:val="0"/>
      <w:marRight w:val="0"/>
      <w:marTop w:val="0"/>
      <w:marBottom w:val="0"/>
      <w:divBdr>
        <w:top w:val="none" w:sz="0" w:space="0" w:color="auto"/>
        <w:left w:val="none" w:sz="0" w:space="0" w:color="auto"/>
        <w:bottom w:val="none" w:sz="0" w:space="0" w:color="auto"/>
        <w:right w:val="none" w:sz="0" w:space="0" w:color="auto"/>
      </w:divBdr>
    </w:div>
    <w:div w:id="859509177">
      <w:bodyDiv w:val="1"/>
      <w:marLeft w:val="0"/>
      <w:marRight w:val="0"/>
      <w:marTop w:val="0"/>
      <w:marBottom w:val="0"/>
      <w:divBdr>
        <w:top w:val="none" w:sz="0" w:space="0" w:color="auto"/>
        <w:left w:val="none" w:sz="0" w:space="0" w:color="auto"/>
        <w:bottom w:val="none" w:sz="0" w:space="0" w:color="auto"/>
        <w:right w:val="none" w:sz="0" w:space="0" w:color="auto"/>
      </w:divBdr>
    </w:div>
    <w:div w:id="883519277">
      <w:bodyDiv w:val="1"/>
      <w:marLeft w:val="0"/>
      <w:marRight w:val="0"/>
      <w:marTop w:val="0"/>
      <w:marBottom w:val="0"/>
      <w:divBdr>
        <w:top w:val="none" w:sz="0" w:space="0" w:color="auto"/>
        <w:left w:val="none" w:sz="0" w:space="0" w:color="auto"/>
        <w:bottom w:val="none" w:sz="0" w:space="0" w:color="auto"/>
        <w:right w:val="none" w:sz="0" w:space="0" w:color="auto"/>
      </w:divBdr>
    </w:div>
    <w:div w:id="900752806">
      <w:bodyDiv w:val="1"/>
      <w:marLeft w:val="0"/>
      <w:marRight w:val="0"/>
      <w:marTop w:val="0"/>
      <w:marBottom w:val="0"/>
      <w:divBdr>
        <w:top w:val="none" w:sz="0" w:space="0" w:color="auto"/>
        <w:left w:val="none" w:sz="0" w:space="0" w:color="auto"/>
        <w:bottom w:val="none" w:sz="0" w:space="0" w:color="auto"/>
        <w:right w:val="none" w:sz="0" w:space="0" w:color="auto"/>
      </w:divBdr>
    </w:div>
    <w:div w:id="928654210">
      <w:bodyDiv w:val="1"/>
      <w:marLeft w:val="0"/>
      <w:marRight w:val="0"/>
      <w:marTop w:val="0"/>
      <w:marBottom w:val="0"/>
      <w:divBdr>
        <w:top w:val="none" w:sz="0" w:space="0" w:color="auto"/>
        <w:left w:val="none" w:sz="0" w:space="0" w:color="auto"/>
        <w:bottom w:val="none" w:sz="0" w:space="0" w:color="auto"/>
        <w:right w:val="none" w:sz="0" w:space="0" w:color="auto"/>
      </w:divBdr>
    </w:div>
    <w:div w:id="943611273">
      <w:bodyDiv w:val="1"/>
      <w:marLeft w:val="0"/>
      <w:marRight w:val="0"/>
      <w:marTop w:val="0"/>
      <w:marBottom w:val="0"/>
      <w:divBdr>
        <w:top w:val="none" w:sz="0" w:space="0" w:color="auto"/>
        <w:left w:val="none" w:sz="0" w:space="0" w:color="auto"/>
        <w:bottom w:val="none" w:sz="0" w:space="0" w:color="auto"/>
        <w:right w:val="none" w:sz="0" w:space="0" w:color="auto"/>
      </w:divBdr>
    </w:div>
    <w:div w:id="963998992">
      <w:bodyDiv w:val="1"/>
      <w:marLeft w:val="0"/>
      <w:marRight w:val="0"/>
      <w:marTop w:val="0"/>
      <w:marBottom w:val="0"/>
      <w:divBdr>
        <w:top w:val="none" w:sz="0" w:space="0" w:color="auto"/>
        <w:left w:val="none" w:sz="0" w:space="0" w:color="auto"/>
        <w:bottom w:val="none" w:sz="0" w:space="0" w:color="auto"/>
        <w:right w:val="none" w:sz="0" w:space="0" w:color="auto"/>
      </w:divBdr>
    </w:div>
    <w:div w:id="970208279">
      <w:bodyDiv w:val="1"/>
      <w:marLeft w:val="0"/>
      <w:marRight w:val="0"/>
      <w:marTop w:val="0"/>
      <w:marBottom w:val="0"/>
      <w:divBdr>
        <w:top w:val="none" w:sz="0" w:space="0" w:color="auto"/>
        <w:left w:val="none" w:sz="0" w:space="0" w:color="auto"/>
        <w:bottom w:val="none" w:sz="0" w:space="0" w:color="auto"/>
        <w:right w:val="none" w:sz="0" w:space="0" w:color="auto"/>
      </w:divBdr>
    </w:div>
    <w:div w:id="988242996">
      <w:bodyDiv w:val="1"/>
      <w:marLeft w:val="0"/>
      <w:marRight w:val="0"/>
      <w:marTop w:val="0"/>
      <w:marBottom w:val="0"/>
      <w:divBdr>
        <w:top w:val="none" w:sz="0" w:space="0" w:color="auto"/>
        <w:left w:val="none" w:sz="0" w:space="0" w:color="auto"/>
        <w:bottom w:val="none" w:sz="0" w:space="0" w:color="auto"/>
        <w:right w:val="none" w:sz="0" w:space="0" w:color="auto"/>
      </w:divBdr>
    </w:div>
    <w:div w:id="1001472501">
      <w:bodyDiv w:val="1"/>
      <w:marLeft w:val="0"/>
      <w:marRight w:val="0"/>
      <w:marTop w:val="0"/>
      <w:marBottom w:val="0"/>
      <w:divBdr>
        <w:top w:val="none" w:sz="0" w:space="0" w:color="auto"/>
        <w:left w:val="none" w:sz="0" w:space="0" w:color="auto"/>
        <w:bottom w:val="none" w:sz="0" w:space="0" w:color="auto"/>
        <w:right w:val="none" w:sz="0" w:space="0" w:color="auto"/>
      </w:divBdr>
    </w:div>
    <w:div w:id="1004209434">
      <w:bodyDiv w:val="1"/>
      <w:marLeft w:val="0"/>
      <w:marRight w:val="0"/>
      <w:marTop w:val="0"/>
      <w:marBottom w:val="0"/>
      <w:divBdr>
        <w:top w:val="none" w:sz="0" w:space="0" w:color="auto"/>
        <w:left w:val="none" w:sz="0" w:space="0" w:color="auto"/>
        <w:bottom w:val="none" w:sz="0" w:space="0" w:color="auto"/>
        <w:right w:val="none" w:sz="0" w:space="0" w:color="auto"/>
      </w:divBdr>
    </w:div>
    <w:div w:id="1009990340">
      <w:bodyDiv w:val="1"/>
      <w:marLeft w:val="0"/>
      <w:marRight w:val="0"/>
      <w:marTop w:val="0"/>
      <w:marBottom w:val="0"/>
      <w:divBdr>
        <w:top w:val="none" w:sz="0" w:space="0" w:color="auto"/>
        <w:left w:val="none" w:sz="0" w:space="0" w:color="auto"/>
        <w:bottom w:val="none" w:sz="0" w:space="0" w:color="auto"/>
        <w:right w:val="none" w:sz="0" w:space="0" w:color="auto"/>
      </w:divBdr>
    </w:div>
    <w:div w:id="1021279163">
      <w:bodyDiv w:val="1"/>
      <w:marLeft w:val="0"/>
      <w:marRight w:val="0"/>
      <w:marTop w:val="0"/>
      <w:marBottom w:val="0"/>
      <w:divBdr>
        <w:top w:val="none" w:sz="0" w:space="0" w:color="auto"/>
        <w:left w:val="none" w:sz="0" w:space="0" w:color="auto"/>
        <w:bottom w:val="none" w:sz="0" w:space="0" w:color="auto"/>
        <w:right w:val="none" w:sz="0" w:space="0" w:color="auto"/>
      </w:divBdr>
    </w:div>
    <w:div w:id="1033262122">
      <w:bodyDiv w:val="1"/>
      <w:marLeft w:val="0"/>
      <w:marRight w:val="0"/>
      <w:marTop w:val="0"/>
      <w:marBottom w:val="0"/>
      <w:divBdr>
        <w:top w:val="none" w:sz="0" w:space="0" w:color="auto"/>
        <w:left w:val="none" w:sz="0" w:space="0" w:color="auto"/>
        <w:bottom w:val="none" w:sz="0" w:space="0" w:color="auto"/>
        <w:right w:val="none" w:sz="0" w:space="0" w:color="auto"/>
      </w:divBdr>
    </w:div>
    <w:div w:id="1144129104">
      <w:bodyDiv w:val="1"/>
      <w:marLeft w:val="0"/>
      <w:marRight w:val="0"/>
      <w:marTop w:val="0"/>
      <w:marBottom w:val="0"/>
      <w:divBdr>
        <w:top w:val="none" w:sz="0" w:space="0" w:color="auto"/>
        <w:left w:val="none" w:sz="0" w:space="0" w:color="auto"/>
        <w:bottom w:val="none" w:sz="0" w:space="0" w:color="auto"/>
        <w:right w:val="none" w:sz="0" w:space="0" w:color="auto"/>
      </w:divBdr>
    </w:div>
    <w:div w:id="1182744209">
      <w:bodyDiv w:val="1"/>
      <w:marLeft w:val="0"/>
      <w:marRight w:val="0"/>
      <w:marTop w:val="0"/>
      <w:marBottom w:val="0"/>
      <w:divBdr>
        <w:top w:val="none" w:sz="0" w:space="0" w:color="auto"/>
        <w:left w:val="none" w:sz="0" w:space="0" w:color="auto"/>
        <w:bottom w:val="none" w:sz="0" w:space="0" w:color="auto"/>
        <w:right w:val="none" w:sz="0" w:space="0" w:color="auto"/>
      </w:divBdr>
    </w:div>
    <w:div w:id="1201211654">
      <w:bodyDiv w:val="1"/>
      <w:marLeft w:val="0"/>
      <w:marRight w:val="0"/>
      <w:marTop w:val="0"/>
      <w:marBottom w:val="0"/>
      <w:divBdr>
        <w:top w:val="none" w:sz="0" w:space="0" w:color="auto"/>
        <w:left w:val="none" w:sz="0" w:space="0" w:color="auto"/>
        <w:bottom w:val="none" w:sz="0" w:space="0" w:color="auto"/>
        <w:right w:val="none" w:sz="0" w:space="0" w:color="auto"/>
      </w:divBdr>
    </w:div>
    <w:div w:id="1205025979">
      <w:bodyDiv w:val="1"/>
      <w:marLeft w:val="0"/>
      <w:marRight w:val="0"/>
      <w:marTop w:val="0"/>
      <w:marBottom w:val="0"/>
      <w:divBdr>
        <w:top w:val="none" w:sz="0" w:space="0" w:color="auto"/>
        <w:left w:val="none" w:sz="0" w:space="0" w:color="auto"/>
        <w:bottom w:val="none" w:sz="0" w:space="0" w:color="auto"/>
        <w:right w:val="none" w:sz="0" w:space="0" w:color="auto"/>
      </w:divBdr>
    </w:div>
    <w:div w:id="1211069149">
      <w:bodyDiv w:val="1"/>
      <w:marLeft w:val="0"/>
      <w:marRight w:val="0"/>
      <w:marTop w:val="0"/>
      <w:marBottom w:val="0"/>
      <w:divBdr>
        <w:top w:val="none" w:sz="0" w:space="0" w:color="auto"/>
        <w:left w:val="none" w:sz="0" w:space="0" w:color="auto"/>
        <w:bottom w:val="none" w:sz="0" w:space="0" w:color="auto"/>
        <w:right w:val="none" w:sz="0" w:space="0" w:color="auto"/>
      </w:divBdr>
    </w:div>
    <w:div w:id="1213080395">
      <w:bodyDiv w:val="1"/>
      <w:marLeft w:val="0"/>
      <w:marRight w:val="0"/>
      <w:marTop w:val="0"/>
      <w:marBottom w:val="0"/>
      <w:divBdr>
        <w:top w:val="none" w:sz="0" w:space="0" w:color="auto"/>
        <w:left w:val="none" w:sz="0" w:space="0" w:color="auto"/>
        <w:bottom w:val="none" w:sz="0" w:space="0" w:color="auto"/>
        <w:right w:val="none" w:sz="0" w:space="0" w:color="auto"/>
      </w:divBdr>
    </w:div>
    <w:div w:id="1235776255">
      <w:bodyDiv w:val="1"/>
      <w:marLeft w:val="0"/>
      <w:marRight w:val="0"/>
      <w:marTop w:val="0"/>
      <w:marBottom w:val="0"/>
      <w:divBdr>
        <w:top w:val="none" w:sz="0" w:space="0" w:color="auto"/>
        <w:left w:val="none" w:sz="0" w:space="0" w:color="auto"/>
        <w:bottom w:val="none" w:sz="0" w:space="0" w:color="auto"/>
        <w:right w:val="none" w:sz="0" w:space="0" w:color="auto"/>
      </w:divBdr>
    </w:div>
    <w:div w:id="1236360413">
      <w:bodyDiv w:val="1"/>
      <w:marLeft w:val="0"/>
      <w:marRight w:val="0"/>
      <w:marTop w:val="0"/>
      <w:marBottom w:val="0"/>
      <w:divBdr>
        <w:top w:val="none" w:sz="0" w:space="0" w:color="auto"/>
        <w:left w:val="none" w:sz="0" w:space="0" w:color="auto"/>
        <w:bottom w:val="none" w:sz="0" w:space="0" w:color="auto"/>
        <w:right w:val="none" w:sz="0" w:space="0" w:color="auto"/>
      </w:divBdr>
    </w:div>
    <w:div w:id="1255019394">
      <w:bodyDiv w:val="1"/>
      <w:marLeft w:val="0"/>
      <w:marRight w:val="0"/>
      <w:marTop w:val="0"/>
      <w:marBottom w:val="0"/>
      <w:divBdr>
        <w:top w:val="none" w:sz="0" w:space="0" w:color="auto"/>
        <w:left w:val="none" w:sz="0" w:space="0" w:color="auto"/>
        <w:bottom w:val="none" w:sz="0" w:space="0" w:color="auto"/>
        <w:right w:val="none" w:sz="0" w:space="0" w:color="auto"/>
      </w:divBdr>
    </w:div>
    <w:div w:id="1264070727">
      <w:bodyDiv w:val="1"/>
      <w:marLeft w:val="0"/>
      <w:marRight w:val="0"/>
      <w:marTop w:val="0"/>
      <w:marBottom w:val="0"/>
      <w:divBdr>
        <w:top w:val="none" w:sz="0" w:space="0" w:color="auto"/>
        <w:left w:val="none" w:sz="0" w:space="0" w:color="auto"/>
        <w:bottom w:val="none" w:sz="0" w:space="0" w:color="auto"/>
        <w:right w:val="none" w:sz="0" w:space="0" w:color="auto"/>
      </w:divBdr>
    </w:div>
    <w:div w:id="1316841263">
      <w:bodyDiv w:val="1"/>
      <w:marLeft w:val="0"/>
      <w:marRight w:val="0"/>
      <w:marTop w:val="0"/>
      <w:marBottom w:val="0"/>
      <w:divBdr>
        <w:top w:val="none" w:sz="0" w:space="0" w:color="auto"/>
        <w:left w:val="none" w:sz="0" w:space="0" w:color="auto"/>
        <w:bottom w:val="none" w:sz="0" w:space="0" w:color="auto"/>
        <w:right w:val="none" w:sz="0" w:space="0" w:color="auto"/>
      </w:divBdr>
    </w:div>
    <w:div w:id="1330793043">
      <w:bodyDiv w:val="1"/>
      <w:marLeft w:val="0"/>
      <w:marRight w:val="0"/>
      <w:marTop w:val="0"/>
      <w:marBottom w:val="0"/>
      <w:divBdr>
        <w:top w:val="none" w:sz="0" w:space="0" w:color="auto"/>
        <w:left w:val="none" w:sz="0" w:space="0" w:color="auto"/>
        <w:bottom w:val="none" w:sz="0" w:space="0" w:color="auto"/>
        <w:right w:val="none" w:sz="0" w:space="0" w:color="auto"/>
      </w:divBdr>
    </w:div>
    <w:div w:id="1342974455">
      <w:bodyDiv w:val="1"/>
      <w:marLeft w:val="0"/>
      <w:marRight w:val="0"/>
      <w:marTop w:val="0"/>
      <w:marBottom w:val="0"/>
      <w:divBdr>
        <w:top w:val="none" w:sz="0" w:space="0" w:color="auto"/>
        <w:left w:val="none" w:sz="0" w:space="0" w:color="auto"/>
        <w:bottom w:val="none" w:sz="0" w:space="0" w:color="auto"/>
        <w:right w:val="none" w:sz="0" w:space="0" w:color="auto"/>
      </w:divBdr>
    </w:div>
    <w:div w:id="1345128728">
      <w:bodyDiv w:val="1"/>
      <w:marLeft w:val="0"/>
      <w:marRight w:val="0"/>
      <w:marTop w:val="0"/>
      <w:marBottom w:val="0"/>
      <w:divBdr>
        <w:top w:val="none" w:sz="0" w:space="0" w:color="auto"/>
        <w:left w:val="none" w:sz="0" w:space="0" w:color="auto"/>
        <w:bottom w:val="none" w:sz="0" w:space="0" w:color="auto"/>
        <w:right w:val="none" w:sz="0" w:space="0" w:color="auto"/>
      </w:divBdr>
    </w:div>
    <w:div w:id="1355493152">
      <w:bodyDiv w:val="1"/>
      <w:marLeft w:val="0"/>
      <w:marRight w:val="0"/>
      <w:marTop w:val="0"/>
      <w:marBottom w:val="0"/>
      <w:divBdr>
        <w:top w:val="none" w:sz="0" w:space="0" w:color="auto"/>
        <w:left w:val="none" w:sz="0" w:space="0" w:color="auto"/>
        <w:bottom w:val="none" w:sz="0" w:space="0" w:color="auto"/>
        <w:right w:val="none" w:sz="0" w:space="0" w:color="auto"/>
      </w:divBdr>
    </w:div>
    <w:div w:id="1391419963">
      <w:bodyDiv w:val="1"/>
      <w:marLeft w:val="0"/>
      <w:marRight w:val="0"/>
      <w:marTop w:val="0"/>
      <w:marBottom w:val="0"/>
      <w:divBdr>
        <w:top w:val="none" w:sz="0" w:space="0" w:color="auto"/>
        <w:left w:val="none" w:sz="0" w:space="0" w:color="auto"/>
        <w:bottom w:val="none" w:sz="0" w:space="0" w:color="auto"/>
        <w:right w:val="none" w:sz="0" w:space="0" w:color="auto"/>
      </w:divBdr>
    </w:div>
    <w:div w:id="1411197122">
      <w:bodyDiv w:val="1"/>
      <w:marLeft w:val="0"/>
      <w:marRight w:val="0"/>
      <w:marTop w:val="0"/>
      <w:marBottom w:val="0"/>
      <w:divBdr>
        <w:top w:val="none" w:sz="0" w:space="0" w:color="auto"/>
        <w:left w:val="none" w:sz="0" w:space="0" w:color="auto"/>
        <w:bottom w:val="none" w:sz="0" w:space="0" w:color="auto"/>
        <w:right w:val="none" w:sz="0" w:space="0" w:color="auto"/>
      </w:divBdr>
    </w:div>
    <w:div w:id="1471557876">
      <w:bodyDiv w:val="1"/>
      <w:marLeft w:val="0"/>
      <w:marRight w:val="0"/>
      <w:marTop w:val="0"/>
      <w:marBottom w:val="0"/>
      <w:divBdr>
        <w:top w:val="none" w:sz="0" w:space="0" w:color="auto"/>
        <w:left w:val="none" w:sz="0" w:space="0" w:color="auto"/>
        <w:bottom w:val="none" w:sz="0" w:space="0" w:color="auto"/>
        <w:right w:val="none" w:sz="0" w:space="0" w:color="auto"/>
      </w:divBdr>
    </w:div>
    <w:div w:id="1500071775">
      <w:bodyDiv w:val="1"/>
      <w:marLeft w:val="0"/>
      <w:marRight w:val="0"/>
      <w:marTop w:val="0"/>
      <w:marBottom w:val="0"/>
      <w:divBdr>
        <w:top w:val="none" w:sz="0" w:space="0" w:color="auto"/>
        <w:left w:val="none" w:sz="0" w:space="0" w:color="auto"/>
        <w:bottom w:val="none" w:sz="0" w:space="0" w:color="auto"/>
        <w:right w:val="none" w:sz="0" w:space="0" w:color="auto"/>
      </w:divBdr>
    </w:div>
    <w:div w:id="1509061098">
      <w:bodyDiv w:val="1"/>
      <w:marLeft w:val="0"/>
      <w:marRight w:val="0"/>
      <w:marTop w:val="0"/>
      <w:marBottom w:val="0"/>
      <w:divBdr>
        <w:top w:val="none" w:sz="0" w:space="0" w:color="auto"/>
        <w:left w:val="none" w:sz="0" w:space="0" w:color="auto"/>
        <w:bottom w:val="none" w:sz="0" w:space="0" w:color="auto"/>
        <w:right w:val="none" w:sz="0" w:space="0" w:color="auto"/>
      </w:divBdr>
    </w:div>
    <w:div w:id="1514683050">
      <w:bodyDiv w:val="1"/>
      <w:marLeft w:val="0"/>
      <w:marRight w:val="0"/>
      <w:marTop w:val="0"/>
      <w:marBottom w:val="0"/>
      <w:divBdr>
        <w:top w:val="none" w:sz="0" w:space="0" w:color="auto"/>
        <w:left w:val="none" w:sz="0" w:space="0" w:color="auto"/>
        <w:bottom w:val="none" w:sz="0" w:space="0" w:color="auto"/>
        <w:right w:val="none" w:sz="0" w:space="0" w:color="auto"/>
      </w:divBdr>
    </w:div>
    <w:div w:id="1516962436">
      <w:bodyDiv w:val="1"/>
      <w:marLeft w:val="0"/>
      <w:marRight w:val="0"/>
      <w:marTop w:val="0"/>
      <w:marBottom w:val="0"/>
      <w:divBdr>
        <w:top w:val="none" w:sz="0" w:space="0" w:color="auto"/>
        <w:left w:val="none" w:sz="0" w:space="0" w:color="auto"/>
        <w:bottom w:val="none" w:sz="0" w:space="0" w:color="auto"/>
        <w:right w:val="none" w:sz="0" w:space="0" w:color="auto"/>
      </w:divBdr>
    </w:div>
    <w:div w:id="1536237685">
      <w:bodyDiv w:val="1"/>
      <w:marLeft w:val="0"/>
      <w:marRight w:val="0"/>
      <w:marTop w:val="0"/>
      <w:marBottom w:val="0"/>
      <w:divBdr>
        <w:top w:val="none" w:sz="0" w:space="0" w:color="auto"/>
        <w:left w:val="none" w:sz="0" w:space="0" w:color="auto"/>
        <w:bottom w:val="none" w:sz="0" w:space="0" w:color="auto"/>
        <w:right w:val="none" w:sz="0" w:space="0" w:color="auto"/>
      </w:divBdr>
    </w:div>
    <w:div w:id="1640378630">
      <w:bodyDiv w:val="1"/>
      <w:marLeft w:val="0"/>
      <w:marRight w:val="0"/>
      <w:marTop w:val="0"/>
      <w:marBottom w:val="0"/>
      <w:divBdr>
        <w:top w:val="none" w:sz="0" w:space="0" w:color="auto"/>
        <w:left w:val="none" w:sz="0" w:space="0" w:color="auto"/>
        <w:bottom w:val="none" w:sz="0" w:space="0" w:color="auto"/>
        <w:right w:val="none" w:sz="0" w:space="0" w:color="auto"/>
      </w:divBdr>
    </w:div>
    <w:div w:id="1663504409">
      <w:bodyDiv w:val="1"/>
      <w:marLeft w:val="0"/>
      <w:marRight w:val="0"/>
      <w:marTop w:val="0"/>
      <w:marBottom w:val="0"/>
      <w:divBdr>
        <w:top w:val="none" w:sz="0" w:space="0" w:color="auto"/>
        <w:left w:val="none" w:sz="0" w:space="0" w:color="auto"/>
        <w:bottom w:val="none" w:sz="0" w:space="0" w:color="auto"/>
        <w:right w:val="none" w:sz="0" w:space="0" w:color="auto"/>
      </w:divBdr>
    </w:div>
    <w:div w:id="1673947554">
      <w:bodyDiv w:val="1"/>
      <w:marLeft w:val="0"/>
      <w:marRight w:val="0"/>
      <w:marTop w:val="0"/>
      <w:marBottom w:val="0"/>
      <w:divBdr>
        <w:top w:val="none" w:sz="0" w:space="0" w:color="auto"/>
        <w:left w:val="none" w:sz="0" w:space="0" w:color="auto"/>
        <w:bottom w:val="none" w:sz="0" w:space="0" w:color="auto"/>
        <w:right w:val="none" w:sz="0" w:space="0" w:color="auto"/>
      </w:divBdr>
    </w:div>
    <w:div w:id="1683315154">
      <w:bodyDiv w:val="1"/>
      <w:marLeft w:val="0"/>
      <w:marRight w:val="0"/>
      <w:marTop w:val="0"/>
      <w:marBottom w:val="0"/>
      <w:divBdr>
        <w:top w:val="none" w:sz="0" w:space="0" w:color="auto"/>
        <w:left w:val="none" w:sz="0" w:space="0" w:color="auto"/>
        <w:bottom w:val="none" w:sz="0" w:space="0" w:color="auto"/>
        <w:right w:val="none" w:sz="0" w:space="0" w:color="auto"/>
      </w:divBdr>
    </w:div>
    <w:div w:id="1692343311">
      <w:bodyDiv w:val="1"/>
      <w:marLeft w:val="0"/>
      <w:marRight w:val="0"/>
      <w:marTop w:val="0"/>
      <w:marBottom w:val="0"/>
      <w:divBdr>
        <w:top w:val="none" w:sz="0" w:space="0" w:color="auto"/>
        <w:left w:val="none" w:sz="0" w:space="0" w:color="auto"/>
        <w:bottom w:val="none" w:sz="0" w:space="0" w:color="auto"/>
        <w:right w:val="none" w:sz="0" w:space="0" w:color="auto"/>
      </w:divBdr>
    </w:div>
    <w:div w:id="1735087038">
      <w:bodyDiv w:val="1"/>
      <w:marLeft w:val="0"/>
      <w:marRight w:val="0"/>
      <w:marTop w:val="0"/>
      <w:marBottom w:val="0"/>
      <w:divBdr>
        <w:top w:val="none" w:sz="0" w:space="0" w:color="auto"/>
        <w:left w:val="none" w:sz="0" w:space="0" w:color="auto"/>
        <w:bottom w:val="none" w:sz="0" w:space="0" w:color="auto"/>
        <w:right w:val="none" w:sz="0" w:space="0" w:color="auto"/>
      </w:divBdr>
    </w:div>
    <w:div w:id="1807969740">
      <w:bodyDiv w:val="1"/>
      <w:marLeft w:val="0"/>
      <w:marRight w:val="0"/>
      <w:marTop w:val="0"/>
      <w:marBottom w:val="0"/>
      <w:divBdr>
        <w:top w:val="none" w:sz="0" w:space="0" w:color="auto"/>
        <w:left w:val="none" w:sz="0" w:space="0" w:color="auto"/>
        <w:bottom w:val="none" w:sz="0" w:space="0" w:color="auto"/>
        <w:right w:val="none" w:sz="0" w:space="0" w:color="auto"/>
      </w:divBdr>
    </w:div>
    <w:div w:id="1855001266">
      <w:bodyDiv w:val="1"/>
      <w:marLeft w:val="0"/>
      <w:marRight w:val="0"/>
      <w:marTop w:val="0"/>
      <w:marBottom w:val="0"/>
      <w:divBdr>
        <w:top w:val="none" w:sz="0" w:space="0" w:color="auto"/>
        <w:left w:val="none" w:sz="0" w:space="0" w:color="auto"/>
        <w:bottom w:val="none" w:sz="0" w:space="0" w:color="auto"/>
        <w:right w:val="none" w:sz="0" w:space="0" w:color="auto"/>
      </w:divBdr>
    </w:div>
    <w:div w:id="1860314757">
      <w:bodyDiv w:val="1"/>
      <w:marLeft w:val="0"/>
      <w:marRight w:val="0"/>
      <w:marTop w:val="0"/>
      <w:marBottom w:val="0"/>
      <w:divBdr>
        <w:top w:val="none" w:sz="0" w:space="0" w:color="auto"/>
        <w:left w:val="none" w:sz="0" w:space="0" w:color="auto"/>
        <w:bottom w:val="none" w:sz="0" w:space="0" w:color="auto"/>
        <w:right w:val="none" w:sz="0" w:space="0" w:color="auto"/>
      </w:divBdr>
    </w:div>
    <w:div w:id="1866358418">
      <w:bodyDiv w:val="1"/>
      <w:marLeft w:val="0"/>
      <w:marRight w:val="0"/>
      <w:marTop w:val="0"/>
      <w:marBottom w:val="0"/>
      <w:divBdr>
        <w:top w:val="none" w:sz="0" w:space="0" w:color="auto"/>
        <w:left w:val="none" w:sz="0" w:space="0" w:color="auto"/>
        <w:bottom w:val="none" w:sz="0" w:space="0" w:color="auto"/>
        <w:right w:val="none" w:sz="0" w:space="0" w:color="auto"/>
      </w:divBdr>
    </w:div>
    <w:div w:id="1871916460">
      <w:bodyDiv w:val="1"/>
      <w:marLeft w:val="0"/>
      <w:marRight w:val="0"/>
      <w:marTop w:val="0"/>
      <w:marBottom w:val="0"/>
      <w:divBdr>
        <w:top w:val="none" w:sz="0" w:space="0" w:color="auto"/>
        <w:left w:val="none" w:sz="0" w:space="0" w:color="auto"/>
        <w:bottom w:val="none" w:sz="0" w:space="0" w:color="auto"/>
        <w:right w:val="none" w:sz="0" w:space="0" w:color="auto"/>
      </w:divBdr>
    </w:div>
    <w:div w:id="1886485052">
      <w:bodyDiv w:val="1"/>
      <w:marLeft w:val="0"/>
      <w:marRight w:val="0"/>
      <w:marTop w:val="0"/>
      <w:marBottom w:val="0"/>
      <w:divBdr>
        <w:top w:val="none" w:sz="0" w:space="0" w:color="auto"/>
        <w:left w:val="none" w:sz="0" w:space="0" w:color="auto"/>
        <w:bottom w:val="none" w:sz="0" w:space="0" w:color="auto"/>
        <w:right w:val="none" w:sz="0" w:space="0" w:color="auto"/>
      </w:divBdr>
    </w:div>
    <w:div w:id="1896963910">
      <w:bodyDiv w:val="1"/>
      <w:marLeft w:val="0"/>
      <w:marRight w:val="0"/>
      <w:marTop w:val="0"/>
      <w:marBottom w:val="0"/>
      <w:divBdr>
        <w:top w:val="none" w:sz="0" w:space="0" w:color="auto"/>
        <w:left w:val="none" w:sz="0" w:space="0" w:color="auto"/>
        <w:bottom w:val="none" w:sz="0" w:space="0" w:color="auto"/>
        <w:right w:val="none" w:sz="0" w:space="0" w:color="auto"/>
      </w:divBdr>
    </w:div>
    <w:div w:id="1982879338">
      <w:bodyDiv w:val="1"/>
      <w:marLeft w:val="0"/>
      <w:marRight w:val="0"/>
      <w:marTop w:val="0"/>
      <w:marBottom w:val="0"/>
      <w:divBdr>
        <w:top w:val="none" w:sz="0" w:space="0" w:color="auto"/>
        <w:left w:val="none" w:sz="0" w:space="0" w:color="auto"/>
        <w:bottom w:val="none" w:sz="0" w:space="0" w:color="auto"/>
        <w:right w:val="none" w:sz="0" w:space="0" w:color="auto"/>
      </w:divBdr>
    </w:div>
    <w:div w:id="1996756134">
      <w:bodyDiv w:val="1"/>
      <w:marLeft w:val="0"/>
      <w:marRight w:val="0"/>
      <w:marTop w:val="0"/>
      <w:marBottom w:val="0"/>
      <w:divBdr>
        <w:top w:val="none" w:sz="0" w:space="0" w:color="auto"/>
        <w:left w:val="none" w:sz="0" w:space="0" w:color="auto"/>
        <w:bottom w:val="none" w:sz="0" w:space="0" w:color="auto"/>
        <w:right w:val="none" w:sz="0" w:space="0" w:color="auto"/>
      </w:divBdr>
    </w:div>
    <w:div w:id="2004700743">
      <w:bodyDiv w:val="1"/>
      <w:marLeft w:val="0"/>
      <w:marRight w:val="0"/>
      <w:marTop w:val="0"/>
      <w:marBottom w:val="0"/>
      <w:divBdr>
        <w:top w:val="none" w:sz="0" w:space="0" w:color="auto"/>
        <w:left w:val="none" w:sz="0" w:space="0" w:color="auto"/>
        <w:bottom w:val="none" w:sz="0" w:space="0" w:color="auto"/>
        <w:right w:val="none" w:sz="0" w:space="0" w:color="auto"/>
      </w:divBdr>
    </w:div>
    <w:div w:id="2072922953">
      <w:bodyDiv w:val="1"/>
      <w:marLeft w:val="0"/>
      <w:marRight w:val="0"/>
      <w:marTop w:val="0"/>
      <w:marBottom w:val="0"/>
      <w:divBdr>
        <w:top w:val="none" w:sz="0" w:space="0" w:color="auto"/>
        <w:left w:val="none" w:sz="0" w:space="0" w:color="auto"/>
        <w:bottom w:val="none" w:sz="0" w:space="0" w:color="auto"/>
        <w:right w:val="none" w:sz="0" w:space="0" w:color="auto"/>
      </w:divBdr>
    </w:div>
    <w:div w:id="2073195085">
      <w:bodyDiv w:val="1"/>
      <w:marLeft w:val="0"/>
      <w:marRight w:val="0"/>
      <w:marTop w:val="0"/>
      <w:marBottom w:val="0"/>
      <w:divBdr>
        <w:top w:val="none" w:sz="0" w:space="0" w:color="auto"/>
        <w:left w:val="none" w:sz="0" w:space="0" w:color="auto"/>
        <w:bottom w:val="none" w:sz="0" w:space="0" w:color="auto"/>
        <w:right w:val="none" w:sz="0" w:space="0" w:color="auto"/>
      </w:divBdr>
    </w:div>
    <w:div w:id="2127385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footer" Target="footer3.xml"/><Relationship Id="rId16" Type="http://schemas.openxmlformats.org/officeDocument/2006/relationships/image" Target="media/image7.png"/><Relationship Id="rId107" Type="http://schemas.openxmlformats.org/officeDocument/2006/relationships/image" Target="media/image95.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mailto:root@192.168.0.242" TargetMode="External"/><Relationship Id="rId102" Type="http://schemas.openxmlformats.org/officeDocument/2006/relationships/image" Target="media/image90.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fontTable" Target="fontTable.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png"/><Relationship Id="rId114"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7.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hyperlink" Target="mailto:root@192.168.0.34" TargetMode="External"/><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microsoft.com/office/2020/10/relationships/intelligence" Target="intelligence2.xml"/><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hyperlink" Target="mailto:root@192.168.0.34" TargetMode="External"/><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d_m\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b:Source>
    <b:Tag>A1022</b:Tag>
    <b:SourceType>InternetSite</b:SourceType>
    <b:Guid>{110B1FAF-F2F7-4E93-9AF4-6D3EA5779A3B}</b:Guid>
    <b:Title>Five Most Famous DDoS Attacks and then some</b:Title>
    <b:Year>2022</b:Year>
    <b:Author>
      <b:Author>
        <b:NameList>
          <b:Person>
            <b:Last>Staff</b:Last>
            <b:First>A10</b:First>
          </b:Person>
        </b:NameList>
      </b:Author>
    </b:Author>
    <b:InternetSiteTitle>A10 </b:InternetSiteTitle>
    <b:Month>January</b:Month>
    <b:Day>21</b:Day>
    <b:URL>https://www.a10networks.com/blog/5-most-famous-ddos-attacks/</b:URL>
    <b:RefOrder>1</b:RefOrder>
  </b:Source>
  <b:Source>
    <b:Tag>Sri</b:Tag>
    <b:SourceType>InternetSite</b:SourceType>
    <b:Guid>{8E03A38A-F895-4B47-A739-E940B7D08F0D}</b:Guid>
    <b:Author>
      <b:Author>
        <b:NameList>
          <b:Person>
            <b:Last>Anantapatnaikuni</b:Last>
            <b:First>Srividya</b:First>
          </b:Person>
        </b:NameList>
      </b:Author>
    </b:Author>
    <b:Title>FAQs</b:Title>
    <b:InternetSiteTitle>VyOS Support Portal</b:InternetSiteTitle>
    <b:Month>02</b:Month>
    <b:Day>15</b:Day>
    <b:URL>https://support.vyos.io/support/solutions/articles/103000089938-faqs</b:URL>
    <b:RefOrder>2</b:RefOrder>
  </b:Source>
  <b:Source>
    <b:Tag>VyO</b:Tag>
    <b:SourceType>InternetSite</b:SourceType>
    <b:Guid>{E6AEA5A5-0E88-4C3E-B2C4-F4801EC34AA1}</b:Guid>
    <b:Author>
      <b:Author>
        <b:NameList>
          <b:Person>
            <b:Last>VyOS</b:Last>
          </b:Person>
        </b:NameList>
      </b:Author>
    </b:Author>
    <b:Title>Getting Started</b:Title>
    <b:InternetSiteTitle>OrionVM Documentation </b:InternetSiteTitle>
    <b:URL>https://docs.orionvm.com/vyos/getting-started/</b:URL>
    <b:RefOrder>3</b:RefOrder>
  </b:Source>
  <b:Source>
    <b:Tag>Can24</b:Tag>
    <b:SourceType>DocumentFromInternetSite</b:SourceType>
    <b:Guid>{91856D78-E2C9-4FDB-9778-1EAF039CA96E}</b:Guid>
    <b:Author>
      <b:Author>
        <b:NameList>
          <b:Person>
            <b:Last>Security</b:Last>
            <b:First>Candian</b:First>
            <b:Middle>Centre for Cyber</b:Middle>
          </b:Person>
        </b:NameList>
      </b:Author>
    </b:Author>
    <b:Title>Best practices for passphrases and passwords (ITSAP.30.032)</b:Title>
    <b:InternetSiteTitle>Canda.ca</b:InternetSiteTitle>
    <b:Year>2024</b:Year>
    <b:Month>02</b:Month>
    <b:URL>https://www.cyber.gc.ca/en/guidance/best-practices-passphrases-and-passwords-itsap30032</b:URL>
    <b:RefOrder>4</b:RefOrder>
  </b:Source>
  <b:Source>
    <b:Tag>Sye24</b:Tag>
    <b:SourceType>DocumentFromInternetSite</b:SourceType>
    <b:Guid>{4A6E2E73-DA5D-42BE-8935-91F8EBDC6976}</b:Guid>
    <b:Author>
      <b:Author>
        <b:NameList>
          <b:Person>
            <b:Last>Balkhi</b:Last>
            <b:First>Syed</b:First>
          </b:Person>
        </b:NameList>
      </b:Author>
    </b:Author>
    <b:Title>How and Why You Should Limit Login Attempts in WordPress</b:Title>
    <b:InternetSiteTitle>wpbeginner</b:InternetSiteTitle>
    <b:Year>2024</b:Year>
    <b:Month>9</b:Month>
    <b:Day>9</b:Day>
    <b:URL>https://www.wpbeginner.com/plugins/how-and-why-you-should-limit-login-attempts-in-your-wordpress/</b:URL>
    <b:RefOrder>5</b:RefOrder>
  </b:Source>
  <b:Source>
    <b:Tag>Gui09</b:Tag>
    <b:SourceType>DocumentFromInternetSite</b:SourceType>
    <b:Guid>{568EF5C7-935A-4C66-858D-FE423F08714F}</b:Guid>
    <b:Title>Guidlines on Firewalls and Firewall Policy</b:Title>
    <b:InternetSiteTitle>NIST</b:InternetSiteTitle>
    <b:Year>2009</b:Year>
    <b:Month>9</b:Month>
    <b:URL>https://nvlpubs.nist.gov/nistpubs/legacy/sp/nistspecialpublication800-41r1.pdf</b:URL>
    <b:RefOrder>9</b:RefOrder>
  </b:Source>
  <b:Source>
    <b:Tag>Rah</b:Tag>
    <b:SourceType>InternetSite</b:SourceType>
    <b:Guid>{C72CECA1-9770-40C9-A9B1-5C95E715D656}</b:Guid>
    <b:Title>Open Shortest Path First (OSPF)</b:Title>
    <b:InternetSiteTitle>TechTarget</b:InternetSiteTitle>
    <b:URL>https://www.techtarget.com/searchnetworking/definition/OSPF-Open-Shortest-Path-FirstRahul Awati</b:URL>
    <b:Author>
      <b:Author>
        <b:NameList>
          <b:Person>
            <b:Last>Awati</b:Last>
            <b:First>Rahul</b:First>
          </b:Person>
        </b:NameList>
      </b:Author>
    </b:Author>
    <b:RefOrder>6</b:RefOrder>
  </b:Source>
  <b:Source>
    <b:Tag>Aqe13</b:Tag>
    <b:SourceType>InternetSite</b:SourceType>
    <b:Guid>{E75019DB-6537-48D0-91AB-3AB5B132783E}</b:Guid>
    <b:Title>Symmetric and asymmetric switching / Memory buffering</b:Title>
    <b:InternetSiteTitle>CCNA :) Be a Good Network Administrator</b:InternetSiteTitle>
    <b:Year>2013</b:Year>
    <b:Month>10</b:Month>
    <b:Day>17</b:Day>
    <b:URL>https://basicitnetworking.blogspot.com/2013/10/symmetric-and-asymmetric-switching.html#:~:text=Asymmetric%20switching%20enables%20more%20bandwidth,required%20on%20an%20asymmetric%20switch.</b:URL>
    <b:Author>
      <b:Author>
        <b:NameList>
          <b:Person>
            <b:Last>Haider</b:Last>
            <b:First>Aqeel</b:First>
          </b:Person>
        </b:NameList>
      </b:Author>
    </b:Author>
    <b:RefOrder>8</b:RefOrder>
  </b:Source>
  <b:Source>
    <b:Tag>Deo03</b:Tag>
    <b:SourceType>Book</b:SourceType>
    <b:Guid>{3CFA029F-4A96-437E-8F0F-B058DCE733A3}</b:Guid>
    <b:Title>Practical TCP/IP and Ethernet Networking for Industry</b:Title>
    <b:Year>2003</b:Year>
    <b:City>Oxford</b:City>
    <b:Publisher>Newnes</b:Publisher>
    <b:Author>
      <b:Author>
        <b:NameList>
          <b:Person>
            <b:Last>Wright</b:Last>
            <b:First>Deon</b:First>
            <b:Middle>Reynders and Edwin</b:Middle>
          </b:Person>
        </b:NameList>
      </b:Author>
    </b:Author>
    <b:RefOrder>7</b:RefOrder>
  </b:Source>
</b:Sources>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DCBDF223-52B0-4943-88C8-28D8ED324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Template>
  <TotalTime>1873</TotalTime>
  <Pages>80</Pages>
  <Words>10028</Words>
  <Characters>57160</Characters>
  <Application>Microsoft Office Word</Application>
  <DocSecurity>0</DocSecurity>
  <Lines>476</Lines>
  <Paragraphs>134</Paragraphs>
  <ScaleCrop>false</ScaleCrop>
  <Company>UAD</Company>
  <LinksUpToDate>false</LinksUpToDate>
  <CharactersWithSpaces>67054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Colin M</dc:creator>
  <cp:lastModifiedBy>SNOW WHITE</cp:lastModifiedBy>
  <cp:revision>1276</cp:revision>
  <dcterms:created xsi:type="dcterms:W3CDTF">2021-09-07T12:35:00Z</dcterms:created>
  <dcterms:modified xsi:type="dcterms:W3CDTF">2024-12-30T13:50:00Z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